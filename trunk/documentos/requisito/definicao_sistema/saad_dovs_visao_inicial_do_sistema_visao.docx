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302" w:rsidRPr="00583E6C" w:rsidRDefault="00E10302">
      <w:pPr>
        <w:pStyle w:val="CTMISTabela"/>
        <w:rPr>
          <w:lang w:val="pt-BR"/>
        </w:rPr>
      </w:pPr>
      <w:bookmarkStart w:id="0" w:name="_GoBack"/>
      <w:bookmarkEnd w:id="0"/>
    </w:p>
    <w:p w:rsidR="00E10302" w:rsidRDefault="00E10302">
      <w:pPr>
        <w:pStyle w:val="Ttulo"/>
        <w:jc w:val="right"/>
        <w:rPr>
          <w:lang w:val="pt-BR"/>
        </w:rPr>
      </w:pPr>
    </w:p>
    <w:p w:rsidR="00E10302" w:rsidRDefault="00E10302">
      <w:pPr>
        <w:pStyle w:val="Ttulo"/>
        <w:jc w:val="right"/>
        <w:rPr>
          <w:lang w:val="pt-BR"/>
        </w:rPr>
      </w:pPr>
    </w:p>
    <w:p w:rsidR="00E10302" w:rsidRDefault="00E10302">
      <w:pPr>
        <w:pStyle w:val="Ttulo"/>
        <w:jc w:val="right"/>
        <w:rPr>
          <w:lang w:val="pt-BR"/>
        </w:rPr>
      </w:pPr>
    </w:p>
    <w:p w:rsidR="00E10302" w:rsidRDefault="00E10302">
      <w:pPr>
        <w:pStyle w:val="Ttulo"/>
        <w:jc w:val="right"/>
        <w:rPr>
          <w:lang w:val="pt-BR"/>
        </w:rPr>
      </w:pPr>
    </w:p>
    <w:p w:rsidR="00E10302" w:rsidRDefault="00E10302">
      <w:pPr>
        <w:pStyle w:val="Ttulo"/>
        <w:jc w:val="right"/>
        <w:rPr>
          <w:lang w:val="pt-BR"/>
        </w:rPr>
      </w:pPr>
    </w:p>
    <w:p w:rsidR="00E10302" w:rsidRPr="00583E6C" w:rsidRDefault="00E10302"/>
    <w:p w:rsidR="00E10302" w:rsidRPr="00583E6C" w:rsidRDefault="00E10302"/>
    <w:p w:rsidR="00E10302" w:rsidRPr="00583E6C" w:rsidRDefault="00E10302"/>
    <w:p w:rsidR="00E10302" w:rsidRPr="00583E6C" w:rsidRDefault="00E10302"/>
    <w:p w:rsidR="00E10302" w:rsidRDefault="00E10302">
      <w:pPr>
        <w:pStyle w:val="Ttulo"/>
        <w:jc w:val="right"/>
        <w:rPr>
          <w:lang w:val="pt-BR"/>
        </w:rPr>
      </w:pPr>
    </w:p>
    <w:p w:rsidR="00E10302" w:rsidRDefault="00E10302">
      <w:pPr>
        <w:pStyle w:val="Ttulo"/>
        <w:jc w:val="right"/>
        <w:rPr>
          <w:lang w:val="pt-BR"/>
        </w:rPr>
      </w:pPr>
    </w:p>
    <w:p w:rsidR="00E10302" w:rsidRDefault="00E10302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 xml:space="preserve">Projeto </w:t>
      </w:r>
      <w:r w:rsidR="00810432">
        <w:rPr>
          <w:rFonts w:ascii="Arial (W1)" w:hAnsi="Arial (W1)"/>
          <w:lang w:val="pt-BR"/>
        </w:rPr>
        <w:t>Sistema de Acompanhamento Administrativo de Documentos</w:t>
      </w:r>
    </w:p>
    <w:p w:rsidR="00E10302" w:rsidRPr="00AC1E71" w:rsidRDefault="00E10302"/>
    <w:p w:rsidR="00E10302" w:rsidRPr="00AC1E71" w:rsidRDefault="00E10302">
      <w:pPr>
        <w:pStyle w:val="Cabealho"/>
        <w:tabs>
          <w:tab w:val="clear" w:pos="4419"/>
          <w:tab w:val="clear" w:pos="8838"/>
        </w:tabs>
      </w:pPr>
    </w:p>
    <w:p w:rsidR="00E10302" w:rsidRDefault="00E10302">
      <w:pPr>
        <w:pStyle w:val="Ttulo"/>
        <w:spacing w:before="240" w:after="120"/>
        <w:rPr>
          <w:lang w:val="pt-BR"/>
        </w:rPr>
      </w:pPr>
      <w:r>
        <w:rPr>
          <w:lang w:val="pt-BR"/>
        </w:rPr>
        <w:t>Documento de Visão</w:t>
      </w:r>
      <w:r w:rsidR="00546360">
        <w:rPr>
          <w:lang w:val="pt-BR"/>
        </w:rPr>
        <w:t xml:space="preserve"> e Escopo</w:t>
      </w:r>
    </w:p>
    <w:p w:rsidR="00E10302" w:rsidRPr="00546360" w:rsidRDefault="00E10302"/>
    <w:p w:rsidR="00E10302" w:rsidRPr="00546360" w:rsidRDefault="00E10302"/>
    <w:p w:rsidR="00546360" w:rsidRPr="00B324BC" w:rsidRDefault="00546360" w:rsidP="00546360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B324BC">
        <w:rPr>
          <w:b/>
          <w:bCs/>
          <w:color w:val="auto"/>
          <w:sz w:val="36"/>
          <w:szCs w:val="36"/>
          <w:lang w:eastAsia="en-US"/>
        </w:rPr>
        <w:t>V</w:t>
      </w:r>
      <w:r>
        <w:rPr>
          <w:b/>
          <w:bCs/>
          <w:color w:val="auto"/>
          <w:sz w:val="36"/>
          <w:szCs w:val="36"/>
          <w:lang w:eastAsia="en-US"/>
        </w:rPr>
        <w:t>ersão</w:t>
      </w:r>
      <w:r w:rsidR="00810432">
        <w:rPr>
          <w:b/>
          <w:bCs/>
          <w:color w:val="auto"/>
          <w:sz w:val="36"/>
          <w:szCs w:val="36"/>
          <w:lang w:eastAsia="en-US"/>
        </w:rPr>
        <w:t xml:space="preserve"> 0.0</w:t>
      </w:r>
      <w:r w:rsidR="00F01C02">
        <w:rPr>
          <w:b/>
          <w:bCs/>
          <w:color w:val="auto"/>
          <w:sz w:val="36"/>
          <w:szCs w:val="36"/>
          <w:lang w:eastAsia="en-US"/>
        </w:rPr>
        <w:t>5</w:t>
      </w:r>
    </w:p>
    <w:p w:rsidR="00E10302" w:rsidRDefault="00E10302">
      <w:pPr>
        <w:pStyle w:val="Ttulo"/>
        <w:rPr>
          <w:sz w:val="28"/>
          <w:lang w:val="pt-BR"/>
        </w:rPr>
      </w:pPr>
    </w:p>
    <w:p w:rsidR="00E10302" w:rsidRDefault="00E10302">
      <w:pPr>
        <w:pStyle w:val="Cabealho"/>
        <w:tabs>
          <w:tab w:val="clear" w:pos="4419"/>
          <w:tab w:val="clear" w:pos="8838"/>
        </w:tabs>
        <w:sectPr w:rsidR="00E10302" w:rsidSect="0052524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E10302" w:rsidRDefault="00E10302">
      <w:pPr>
        <w:pStyle w:val="Cabealho"/>
        <w:tabs>
          <w:tab w:val="clear" w:pos="4419"/>
          <w:tab w:val="clear" w:pos="8838"/>
        </w:tabs>
      </w:pPr>
    </w:p>
    <w:p w:rsidR="00760656" w:rsidRDefault="00760656" w:rsidP="00760656">
      <w:pPr>
        <w:pStyle w:val="Cabealho"/>
        <w:tabs>
          <w:tab w:val="clear" w:pos="4419"/>
          <w:tab w:val="clear" w:pos="8838"/>
        </w:tabs>
      </w:pPr>
    </w:p>
    <w:p w:rsidR="00760656" w:rsidRDefault="00760656" w:rsidP="00760656">
      <w:pPr>
        <w:pStyle w:val="Ttulo"/>
        <w:rPr>
          <w:sz w:val="28"/>
          <w:lang w:val="pt-BR"/>
        </w:rPr>
      </w:pPr>
      <w:r>
        <w:rPr>
          <w:sz w:val="28"/>
          <w:lang w:val="pt-BR"/>
        </w:rPr>
        <w:t>HISTÓRICO DE REVISÃO</w:t>
      </w:r>
    </w:p>
    <w:p w:rsidR="00760656" w:rsidRDefault="00760656" w:rsidP="00760656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760656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760656" w:rsidRPr="001F3F4E" w:rsidRDefault="00760656" w:rsidP="003231AA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760656" w:rsidRPr="001F3F4E" w:rsidRDefault="00760656" w:rsidP="003231AA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760656" w:rsidRPr="001F3F4E" w:rsidRDefault="00760656" w:rsidP="003231AA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760656" w:rsidRPr="001F3F4E" w:rsidRDefault="00760656" w:rsidP="003231AA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760656" w:rsidTr="0081024B">
        <w:trPr>
          <w:jc w:val="center"/>
        </w:trPr>
        <w:tc>
          <w:tcPr>
            <w:tcW w:w="1639" w:type="dxa"/>
            <w:tcBorders>
              <w:bottom w:val="single" w:sz="4" w:space="0" w:color="auto"/>
            </w:tcBorders>
          </w:tcPr>
          <w:p w:rsidR="00760656" w:rsidRPr="00873131" w:rsidRDefault="00AC1E71" w:rsidP="003231A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23/06/2014</w:t>
            </w:r>
          </w:p>
        </w:tc>
        <w:tc>
          <w:tcPr>
            <w:tcW w:w="960" w:type="dxa"/>
            <w:tcBorders>
              <w:bottom w:val="single" w:sz="4" w:space="0" w:color="auto"/>
            </w:tcBorders>
          </w:tcPr>
          <w:p w:rsidR="00760656" w:rsidRPr="00873131" w:rsidRDefault="00AC1E71" w:rsidP="00F7771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F77715"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  <w:bottom w:val="single" w:sz="4" w:space="0" w:color="auto"/>
            </w:tcBorders>
          </w:tcPr>
          <w:p w:rsidR="00760656" w:rsidRPr="00873131" w:rsidRDefault="00AC1E71" w:rsidP="003231A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Elaboração do Documento</w:t>
            </w:r>
            <w:r w:rsidR="007A631E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  <w:tcBorders>
              <w:bottom w:val="single" w:sz="4" w:space="0" w:color="auto"/>
            </w:tcBorders>
          </w:tcPr>
          <w:p w:rsidR="00760656" w:rsidRPr="00873131" w:rsidRDefault="00AC1E71" w:rsidP="003231AA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 Luiza Passini</w:t>
            </w:r>
          </w:p>
        </w:tc>
      </w:tr>
      <w:tr w:rsidR="001D11E0" w:rsidTr="0081024B">
        <w:trPr>
          <w:jc w:val="center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E0" w:rsidRDefault="001D11E0" w:rsidP="001D11E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02/07/2014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E0" w:rsidRDefault="001D11E0" w:rsidP="001D11E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E0" w:rsidRDefault="001D11E0" w:rsidP="001D11E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 Preliminar</w:t>
            </w:r>
            <w:r w:rsidR="007A631E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E0" w:rsidRDefault="001D11E0" w:rsidP="001D11E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Carla Maria Braga (STJ)</w:t>
            </w:r>
          </w:p>
        </w:tc>
      </w:tr>
      <w:tr w:rsidR="007A631E" w:rsidTr="0081024B">
        <w:trPr>
          <w:jc w:val="center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31E" w:rsidRDefault="007A631E" w:rsidP="007A631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04/07/2014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31E" w:rsidRDefault="007A631E" w:rsidP="007A631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31E" w:rsidRDefault="007A631E" w:rsidP="007A631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conforme revisão da Coordenadora de Desenvolvimento Sra. Carla Maria Braga.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31E" w:rsidRDefault="007A631E" w:rsidP="007A631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 Luiza Passini</w:t>
            </w:r>
          </w:p>
        </w:tc>
      </w:tr>
      <w:tr w:rsidR="007A631E" w:rsidTr="0081024B">
        <w:trPr>
          <w:jc w:val="center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31E" w:rsidRDefault="007A631E" w:rsidP="003231A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10/07/2014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31E" w:rsidRDefault="007A631E" w:rsidP="007A631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31E" w:rsidRDefault="007A631E" w:rsidP="007A631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conforme revisão do Líder Técnico Eduardo Alves.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31E" w:rsidRDefault="007A631E" w:rsidP="003231AA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 Luiza Passini</w:t>
            </w:r>
          </w:p>
        </w:tc>
      </w:tr>
      <w:tr w:rsidR="0081024B" w:rsidTr="0081024B">
        <w:trPr>
          <w:jc w:val="center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24B" w:rsidRDefault="0029794F" w:rsidP="0081024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01/08</w:t>
            </w:r>
            <w:r w:rsidR="0081024B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24B" w:rsidRDefault="0081024B" w:rsidP="0081024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24B" w:rsidRDefault="0029794F" w:rsidP="00A21FD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Atualização dos </w:t>
            </w:r>
            <w:r w:rsidR="009C1F8E">
              <w:rPr>
                <w:b w:val="0"/>
                <w:lang w:val="pt-BR"/>
              </w:rPr>
              <w:t>itens do documento para referenciar o novo módulo de segurança</w:t>
            </w:r>
            <w:r w:rsidR="00A21FD4">
              <w:rPr>
                <w:b w:val="0"/>
                <w:lang w:val="pt-BR"/>
              </w:rPr>
              <w:t xml:space="preserve"> </w:t>
            </w:r>
            <w:r w:rsidR="00922ABA">
              <w:rPr>
                <w:b w:val="0"/>
                <w:lang w:val="pt-BR"/>
              </w:rPr>
              <w:t>WEB</w:t>
            </w:r>
            <w:r w:rsidR="00A21FD4">
              <w:rPr>
                <w:b w:val="0"/>
                <w:lang w:val="pt-BR"/>
              </w:rPr>
              <w:t xml:space="preserve"> a ser </w:t>
            </w:r>
            <w:r>
              <w:rPr>
                <w:b w:val="0"/>
                <w:lang w:val="pt-BR"/>
              </w:rPr>
              <w:t>utilizado</w:t>
            </w:r>
            <w:r w:rsidR="00A21FD4">
              <w:rPr>
                <w:b w:val="0"/>
                <w:lang w:val="pt-BR"/>
              </w:rPr>
              <w:t xml:space="preserve"> pelo sistema.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24B" w:rsidRDefault="0029794F" w:rsidP="0081024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Carlos Gurgel</w:t>
            </w:r>
          </w:p>
        </w:tc>
      </w:tr>
      <w:tr w:rsidR="00B226FC" w:rsidTr="0081024B">
        <w:trPr>
          <w:jc w:val="center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6FC" w:rsidRDefault="00B226FC" w:rsidP="0081024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01/08/2014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6FC" w:rsidRDefault="00B226FC" w:rsidP="0081024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0.05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6FC" w:rsidRDefault="00B226FC" w:rsidP="00A21FD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Atualizado de acordo com o parecer técnico rsi-ini_e03.</w:t>
            </w:r>
          </w:p>
          <w:p w:rsidR="00B226FC" w:rsidRDefault="00B226FC" w:rsidP="00A21FD4">
            <w:pPr>
              <w:pStyle w:val="CTMISTabela"/>
              <w:rPr>
                <w:b w:val="0"/>
                <w:lang w:val="pt-BR"/>
              </w:rPr>
            </w:pPr>
          </w:p>
          <w:p w:rsidR="00B226FC" w:rsidRDefault="00B226FC" w:rsidP="00A21FD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Foi removido do sistema referências ao módulo de Gestão de Ministros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6FC" w:rsidRPr="00B226FC" w:rsidRDefault="00B226FC" w:rsidP="0081024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Carlos Gurgel</w:t>
            </w:r>
          </w:p>
        </w:tc>
      </w:tr>
    </w:tbl>
    <w:p w:rsidR="00760656" w:rsidRDefault="00760656" w:rsidP="001C48C8">
      <w:pPr>
        <w:pStyle w:val="CTMISCorpo1"/>
      </w:pPr>
    </w:p>
    <w:p w:rsidR="00E10302" w:rsidRDefault="00E10302" w:rsidP="001C48C8">
      <w:pPr>
        <w:pStyle w:val="CTMISCorpo1"/>
      </w:pPr>
    </w:p>
    <w:p w:rsidR="00E10302" w:rsidRDefault="00E10302" w:rsidP="001C48C8">
      <w:pPr>
        <w:pStyle w:val="CTMISCorpo1"/>
      </w:pPr>
    </w:p>
    <w:p w:rsidR="00552C57" w:rsidRDefault="00E10302">
      <w:pPr>
        <w:pStyle w:val="Ttulo"/>
        <w:rPr>
          <w:lang w:val="pt-BR"/>
        </w:rPr>
      </w:pPr>
      <w:r>
        <w:rPr>
          <w:lang w:val="pt-BR"/>
        </w:rPr>
        <w:br w:type="page"/>
      </w:r>
    </w:p>
    <w:p w:rsidR="00552C57" w:rsidRDefault="00552C57">
      <w:pPr>
        <w:pStyle w:val="Ttulo"/>
        <w:rPr>
          <w:lang w:val="pt-BR"/>
        </w:rPr>
      </w:pPr>
    </w:p>
    <w:p w:rsidR="00E10302" w:rsidRDefault="004E6180">
      <w:pPr>
        <w:pStyle w:val="Ttulo"/>
        <w:rPr>
          <w:lang w:val="pt-BR"/>
        </w:rPr>
      </w:pPr>
      <w:r>
        <w:rPr>
          <w:lang w:val="pt-BR"/>
        </w:rPr>
        <w:t>SUMÁRIO</w:t>
      </w:r>
    </w:p>
    <w:p w:rsidR="00A07BD7" w:rsidRDefault="00827C8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827C87">
        <w:rPr>
          <w:lang w:val="en-US"/>
        </w:rPr>
        <w:fldChar w:fldCharType="begin"/>
      </w:r>
      <w:r w:rsidR="00E10302" w:rsidRPr="001D11E0">
        <w:instrText xml:space="preserve"> TOC \o "1-3" \h \z </w:instrText>
      </w:r>
      <w:r w:rsidRPr="00827C87">
        <w:rPr>
          <w:lang w:val="en-US"/>
        </w:rPr>
        <w:fldChar w:fldCharType="separate"/>
      </w:r>
      <w:hyperlink w:anchor="_Toc393125759" w:history="1">
        <w:r w:rsidR="00A07BD7" w:rsidRPr="00232AF0">
          <w:rPr>
            <w:rStyle w:val="Hyperlink"/>
            <w:noProof/>
          </w:rPr>
          <w:t>1.</w:t>
        </w:r>
        <w:r w:rsidR="00A07BD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07BD7" w:rsidRPr="00232AF0">
          <w:rPr>
            <w:rStyle w:val="Hyperlink"/>
            <w:noProof/>
          </w:rPr>
          <w:t>INTRODUÇÃO</w:t>
        </w:r>
        <w:r w:rsidR="00A07B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7BD7">
          <w:rPr>
            <w:noProof/>
            <w:webHidden/>
          </w:rPr>
          <w:instrText xml:space="preserve"> PAGEREF _Toc393125759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D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7BD7" w:rsidRDefault="00827C87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125760" w:history="1">
        <w:r w:rsidR="00A07BD7" w:rsidRPr="00232AF0">
          <w:rPr>
            <w:rStyle w:val="Hyperlink"/>
            <w:noProof/>
          </w:rPr>
          <w:t>1.1. Finalidade</w:t>
        </w:r>
        <w:r w:rsidR="00A07B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7BD7">
          <w:rPr>
            <w:noProof/>
            <w:webHidden/>
          </w:rPr>
          <w:instrText xml:space="preserve"> PAGEREF _Toc393125760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D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7BD7" w:rsidRDefault="00827C87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125761" w:history="1">
        <w:r w:rsidR="00A07BD7" w:rsidRPr="00232AF0">
          <w:rPr>
            <w:rStyle w:val="Hyperlink"/>
            <w:noProof/>
          </w:rPr>
          <w:t>1.2. Escopo</w:t>
        </w:r>
        <w:r w:rsidR="00A07B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7BD7">
          <w:rPr>
            <w:noProof/>
            <w:webHidden/>
          </w:rPr>
          <w:instrText xml:space="preserve"> PAGEREF _Toc393125761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D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7BD7" w:rsidRDefault="00827C87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125762" w:history="1">
        <w:r w:rsidR="00A07BD7" w:rsidRPr="00232AF0">
          <w:rPr>
            <w:rStyle w:val="Hyperlink"/>
            <w:noProof/>
          </w:rPr>
          <w:t>1.3. Referências</w:t>
        </w:r>
        <w:r w:rsidR="00A07B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7BD7">
          <w:rPr>
            <w:noProof/>
            <w:webHidden/>
          </w:rPr>
          <w:instrText xml:space="preserve"> PAGEREF _Toc393125762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D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7BD7" w:rsidRDefault="00827C8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125763" w:history="1">
        <w:r w:rsidR="00A07BD7" w:rsidRPr="00232AF0">
          <w:rPr>
            <w:rStyle w:val="Hyperlink"/>
            <w:noProof/>
          </w:rPr>
          <w:t>2.</w:t>
        </w:r>
        <w:r w:rsidR="00A07BD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07BD7" w:rsidRPr="00232AF0">
          <w:rPr>
            <w:rStyle w:val="Hyperlink"/>
            <w:noProof/>
          </w:rPr>
          <w:t>POSICIONAMENTO</w:t>
        </w:r>
        <w:r w:rsidR="00A07B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7BD7">
          <w:rPr>
            <w:noProof/>
            <w:webHidden/>
          </w:rPr>
          <w:instrText xml:space="preserve"> PAGEREF _Toc393125763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D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7BD7" w:rsidRDefault="00827C87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125764" w:history="1">
        <w:r w:rsidR="00A07BD7" w:rsidRPr="00232AF0">
          <w:rPr>
            <w:rStyle w:val="Hyperlink"/>
            <w:noProof/>
          </w:rPr>
          <w:t>2.1. Descrição do Problema</w:t>
        </w:r>
        <w:r w:rsidR="00A07B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7BD7">
          <w:rPr>
            <w:noProof/>
            <w:webHidden/>
          </w:rPr>
          <w:instrText xml:space="preserve"> PAGEREF _Toc393125764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D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7BD7" w:rsidRDefault="00827C87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125765" w:history="1">
        <w:r w:rsidR="00A07BD7" w:rsidRPr="00232AF0">
          <w:rPr>
            <w:rStyle w:val="Hyperlink"/>
            <w:noProof/>
          </w:rPr>
          <w:t>2.2. Sentença de Posição do Produto e Alternativas</w:t>
        </w:r>
        <w:r w:rsidR="00A07B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7BD7">
          <w:rPr>
            <w:noProof/>
            <w:webHidden/>
          </w:rPr>
          <w:instrText xml:space="preserve"> PAGEREF _Toc393125765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D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7BD7" w:rsidRDefault="00827C8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125766" w:history="1">
        <w:r w:rsidR="00A07BD7" w:rsidRPr="00232AF0">
          <w:rPr>
            <w:rStyle w:val="Hyperlink"/>
            <w:noProof/>
          </w:rPr>
          <w:t>3.</w:t>
        </w:r>
        <w:r w:rsidR="00A07BD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07BD7" w:rsidRPr="00232AF0">
          <w:rPr>
            <w:rStyle w:val="Hyperlink"/>
            <w:noProof/>
          </w:rPr>
          <w:t>DESCRIÇÕES DOS ENVOLVIDOS E DOS USUÁRIOS</w:t>
        </w:r>
        <w:r w:rsidR="00A07B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7BD7">
          <w:rPr>
            <w:noProof/>
            <w:webHidden/>
          </w:rPr>
          <w:instrText xml:space="preserve"> PAGEREF _Toc393125766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D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7BD7" w:rsidRDefault="00827C87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125767" w:history="1">
        <w:r w:rsidR="00A07BD7" w:rsidRPr="00232AF0">
          <w:rPr>
            <w:rStyle w:val="Hyperlink"/>
            <w:noProof/>
          </w:rPr>
          <w:t>3.1. Resumo dos Envolvidos</w:t>
        </w:r>
        <w:r w:rsidR="00A07B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7BD7">
          <w:rPr>
            <w:noProof/>
            <w:webHidden/>
          </w:rPr>
          <w:instrText xml:space="preserve"> PAGEREF _Toc393125767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D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7BD7" w:rsidRDefault="00827C87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125768" w:history="1">
        <w:r w:rsidR="00A07BD7" w:rsidRPr="00232AF0">
          <w:rPr>
            <w:rStyle w:val="Hyperlink"/>
            <w:noProof/>
          </w:rPr>
          <w:t>3.2. Resumo dos Usuários</w:t>
        </w:r>
        <w:r w:rsidR="00A07B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7BD7">
          <w:rPr>
            <w:noProof/>
            <w:webHidden/>
          </w:rPr>
          <w:instrText xml:space="preserve"> PAGEREF _Toc393125768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D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7BD7" w:rsidRDefault="00827C87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125769" w:history="1">
        <w:r w:rsidR="00A07BD7" w:rsidRPr="00232AF0">
          <w:rPr>
            <w:rStyle w:val="Hyperlink"/>
            <w:noProof/>
          </w:rPr>
          <w:t>3.3. Ambiente do Usuário</w:t>
        </w:r>
        <w:r w:rsidR="00A07B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7BD7">
          <w:rPr>
            <w:noProof/>
            <w:webHidden/>
          </w:rPr>
          <w:instrText xml:space="preserve"> PAGEREF _Toc393125769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D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7BD7" w:rsidRDefault="00827C87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125770" w:history="1">
        <w:r w:rsidR="00A07BD7" w:rsidRPr="00232AF0">
          <w:rPr>
            <w:rStyle w:val="Hyperlink"/>
            <w:noProof/>
          </w:rPr>
          <w:t>3.4. Principais Necessidades dos Usuários ou dos Envolvidos</w:t>
        </w:r>
        <w:r w:rsidR="00A07B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7BD7">
          <w:rPr>
            <w:noProof/>
            <w:webHidden/>
          </w:rPr>
          <w:instrText xml:space="preserve"> PAGEREF _Toc393125770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D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7BD7" w:rsidRDefault="00827C8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125771" w:history="1">
        <w:r w:rsidR="00A07BD7" w:rsidRPr="00232AF0">
          <w:rPr>
            <w:rStyle w:val="Hyperlink"/>
            <w:noProof/>
          </w:rPr>
          <w:t>4.</w:t>
        </w:r>
        <w:r w:rsidR="00A07BD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07BD7" w:rsidRPr="00232AF0">
          <w:rPr>
            <w:rStyle w:val="Hyperlink"/>
            <w:noProof/>
          </w:rPr>
          <w:t>VISÃO GERAL DO PRODUTO</w:t>
        </w:r>
        <w:r w:rsidR="00A07B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7BD7">
          <w:rPr>
            <w:noProof/>
            <w:webHidden/>
          </w:rPr>
          <w:instrText xml:space="preserve"> PAGEREF _Toc393125771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D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7BD7" w:rsidRDefault="00827C87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125772" w:history="1">
        <w:r w:rsidR="00A07BD7" w:rsidRPr="00232AF0">
          <w:rPr>
            <w:rStyle w:val="Hyperlink"/>
            <w:noProof/>
          </w:rPr>
          <w:t>4.1. Perspectiva do Produto</w:t>
        </w:r>
        <w:r w:rsidR="00A07B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7BD7">
          <w:rPr>
            <w:noProof/>
            <w:webHidden/>
          </w:rPr>
          <w:instrText xml:space="preserve"> PAGEREF _Toc393125772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D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7BD7" w:rsidRDefault="00827C87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125773" w:history="1">
        <w:r w:rsidR="00A07BD7" w:rsidRPr="00232AF0">
          <w:rPr>
            <w:rStyle w:val="Hyperlink"/>
            <w:noProof/>
          </w:rPr>
          <w:t>4.2. Suposições e Dependências</w:t>
        </w:r>
        <w:r w:rsidR="00A07B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7BD7">
          <w:rPr>
            <w:noProof/>
            <w:webHidden/>
          </w:rPr>
          <w:instrText xml:space="preserve"> PAGEREF _Toc393125773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D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07BD7" w:rsidRDefault="00827C87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125774" w:history="1">
        <w:r w:rsidR="00A07BD7" w:rsidRPr="00232AF0">
          <w:rPr>
            <w:rStyle w:val="Hyperlink"/>
            <w:noProof/>
          </w:rPr>
          <w:t>4.3. Requisitos gerais do Produto</w:t>
        </w:r>
        <w:r w:rsidR="00A07B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7BD7">
          <w:rPr>
            <w:noProof/>
            <w:webHidden/>
          </w:rPr>
          <w:instrText xml:space="preserve"> PAGEREF _Toc393125774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D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07BD7" w:rsidRDefault="00827C87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125775" w:history="1">
        <w:r w:rsidR="00A07BD7" w:rsidRPr="00232AF0">
          <w:rPr>
            <w:rStyle w:val="Hyperlink"/>
            <w:noProof/>
          </w:rPr>
          <w:t>4.3.2. Dependências e Integrações</w:t>
        </w:r>
        <w:r w:rsidR="00A07B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7BD7">
          <w:rPr>
            <w:noProof/>
            <w:webHidden/>
          </w:rPr>
          <w:instrText xml:space="preserve"> PAGEREF _Toc393125775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D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07BD7" w:rsidRDefault="00827C87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3125776" w:history="1">
        <w:r w:rsidR="00A07BD7" w:rsidRPr="00232AF0">
          <w:rPr>
            <w:rStyle w:val="Hyperlink"/>
            <w:noProof/>
          </w:rPr>
          <w:t>4.4. Requisitos Fora do Escopo</w:t>
        </w:r>
        <w:r w:rsidR="00A07B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7BD7">
          <w:rPr>
            <w:noProof/>
            <w:webHidden/>
          </w:rPr>
          <w:instrText xml:space="preserve"> PAGEREF _Toc393125776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D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07BD7" w:rsidRDefault="00827C8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125777" w:history="1">
        <w:r w:rsidR="00A07BD7" w:rsidRPr="00232AF0">
          <w:rPr>
            <w:rStyle w:val="Hyperlink"/>
            <w:noProof/>
          </w:rPr>
          <w:t>5.</w:t>
        </w:r>
        <w:r w:rsidR="00A07BD7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07BD7" w:rsidRPr="00232AF0">
          <w:rPr>
            <w:rStyle w:val="Hyperlink"/>
            <w:noProof/>
          </w:rPr>
          <w:t>ASSINATURAS</w:t>
        </w:r>
        <w:r w:rsidR="00A07B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7BD7">
          <w:rPr>
            <w:noProof/>
            <w:webHidden/>
          </w:rPr>
          <w:instrText xml:space="preserve"> PAGEREF _Toc393125777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7BD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10302" w:rsidRDefault="00827C87">
      <w:pPr>
        <w:rPr>
          <w:lang w:val="en-US"/>
        </w:rPr>
      </w:pPr>
      <w:r>
        <w:rPr>
          <w:lang w:val="en-US"/>
        </w:rPr>
        <w:fldChar w:fldCharType="end"/>
      </w:r>
    </w:p>
    <w:p w:rsidR="00E10302" w:rsidRDefault="00E10302">
      <w:pPr>
        <w:rPr>
          <w:lang w:val="en-US"/>
        </w:rPr>
      </w:pPr>
    </w:p>
    <w:p w:rsidR="00E10302" w:rsidRDefault="00E10302">
      <w:pPr>
        <w:sectPr w:rsidR="00E10302" w:rsidSect="006D1DB3">
          <w:headerReference w:type="default" r:id="rId14"/>
          <w:footerReference w:type="default" r:id="rId15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</w:p>
    <w:p w:rsidR="00E10302" w:rsidRDefault="00E10302" w:rsidP="004E6180">
      <w:pPr>
        <w:pStyle w:val="STJNvel1"/>
      </w:pPr>
      <w:bookmarkStart w:id="1" w:name="_Toc393125759"/>
      <w:bookmarkStart w:id="2" w:name="_Toc121914615"/>
      <w:r>
        <w:lastRenderedPageBreak/>
        <w:t>INTRODUÇÃO</w:t>
      </w:r>
      <w:bookmarkEnd w:id="1"/>
    </w:p>
    <w:p w:rsidR="00E10302" w:rsidRPr="00BD4ED9" w:rsidRDefault="00E10302" w:rsidP="00BD4ED9">
      <w:pPr>
        <w:pStyle w:val="textovisao"/>
        <w:rPr>
          <w:i/>
        </w:rPr>
      </w:pPr>
      <w:r w:rsidRPr="00BD4ED9">
        <w:t xml:space="preserve">A introdução do </w:t>
      </w:r>
      <w:r w:rsidR="009F08AB" w:rsidRPr="00BD4ED9">
        <w:rPr>
          <w:b/>
        </w:rPr>
        <w:t>D</w:t>
      </w:r>
      <w:r w:rsidRPr="00BD4ED9">
        <w:rPr>
          <w:b/>
        </w:rPr>
        <w:t xml:space="preserve">ocumento </w:t>
      </w:r>
      <w:r w:rsidR="009F08AB" w:rsidRPr="00BD4ED9">
        <w:rPr>
          <w:b/>
        </w:rPr>
        <w:t>de</w:t>
      </w:r>
      <w:r w:rsidR="009F08AB" w:rsidRPr="00BD4ED9">
        <w:t xml:space="preserve"> </w:t>
      </w:r>
      <w:r w:rsidRPr="00BD4ED9">
        <w:rPr>
          <w:b/>
          <w:bCs/>
        </w:rPr>
        <w:t>Visão</w:t>
      </w:r>
      <w:r w:rsidR="00B42BE5" w:rsidRPr="00BD4ED9">
        <w:rPr>
          <w:b/>
          <w:bCs/>
        </w:rPr>
        <w:t xml:space="preserve"> e Escopo</w:t>
      </w:r>
      <w:r w:rsidRPr="00BD4ED9">
        <w:t xml:space="preserve"> fornece uma visão geral de todo o seu conteúdo. Ela contém a finalidade e as referências desse documento.</w:t>
      </w:r>
    </w:p>
    <w:p w:rsidR="00BD4ED9" w:rsidRDefault="00BD4ED9" w:rsidP="00BD4ED9">
      <w:pPr>
        <w:pStyle w:val="STJNvel2"/>
        <w:numPr>
          <w:ilvl w:val="0"/>
          <w:numId w:val="0"/>
        </w:numPr>
        <w:spacing w:after="0"/>
        <w:ind w:left="360"/>
      </w:pPr>
    </w:p>
    <w:p w:rsidR="00E10302" w:rsidRDefault="00E10302" w:rsidP="004E6180">
      <w:pPr>
        <w:pStyle w:val="STJNvel2"/>
        <w:numPr>
          <w:ilvl w:val="0"/>
          <w:numId w:val="0"/>
        </w:numPr>
        <w:ind w:left="360"/>
        <w:rPr>
          <w:rFonts w:eastAsia="Arial Unicode MS"/>
        </w:rPr>
      </w:pPr>
      <w:bookmarkStart w:id="3" w:name="_Toc393125760"/>
      <w:r>
        <w:t>1.1</w:t>
      </w:r>
      <w:r w:rsidR="004E6180">
        <w:t xml:space="preserve">. </w:t>
      </w:r>
      <w:r>
        <w:t>Finalidade</w:t>
      </w:r>
      <w:bookmarkEnd w:id="3"/>
    </w:p>
    <w:p w:rsidR="00E10302" w:rsidRPr="00BD4ED9" w:rsidRDefault="00E10302" w:rsidP="00BD4ED9">
      <w:pPr>
        <w:pStyle w:val="textovisao"/>
      </w:pPr>
      <w:r w:rsidRPr="00BD4ED9">
        <w:t xml:space="preserve">A finalidade deste documento é coletar, analisar e definir necessidades e recursos de nível superior do </w:t>
      </w:r>
      <w:r w:rsidR="00157F5F" w:rsidRPr="00BD4ED9">
        <w:t>SAAD - Sistema de Acompanhamento Administrativo de Documentos.</w:t>
      </w:r>
    </w:p>
    <w:p w:rsidR="005A56A9" w:rsidRDefault="005A56A9" w:rsidP="00BD4ED9">
      <w:pPr>
        <w:pStyle w:val="STJNvel2"/>
        <w:numPr>
          <w:ilvl w:val="0"/>
          <w:numId w:val="0"/>
        </w:numPr>
        <w:spacing w:after="0"/>
        <w:ind w:left="360"/>
      </w:pPr>
    </w:p>
    <w:p w:rsidR="00E10302" w:rsidRDefault="004E6180" w:rsidP="004E6180">
      <w:pPr>
        <w:pStyle w:val="STJNvel2"/>
        <w:numPr>
          <w:ilvl w:val="0"/>
          <w:numId w:val="0"/>
        </w:numPr>
        <w:ind w:left="360"/>
      </w:pPr>
      <w:bookmarkStart w:id="4" w:name="_Toc393125761"/>
      <w:r>
        <w:t xml:space="preserve">1.2. </w:t>
      </w:r>
      <w:r w:rsidR="00E10302">
        <w:t>Escopo</w:t>
      </w:r>
      <w:bookmarkEnd w:id="4"/>
    </w:p>
    <w:p w:rsidR="00157F5F" w:rsidRDefault="00B42BE5" w:rsidP="00BD4ED9">
      <w:pPr>
        <w:pStyle w:val="textovisao"/>
        <w:spacing w:after="0"/>
      </w:pPr>
      <w:r w:rsidRPr="00BD4ED9">
        <w:t>O documento</w:t>
      </w:r>
      <w:r w:rsidR="00E10302" w:rsidRPr="00BD4ED9">
        <w:t xml:space="preserve"> se concentra nos recursos necessários aos envolvidos e aos usuários-alvo e nas </w:t>
      </w:r>
      <w:r w:rsidR="00E10302" w:rsidRPr="00BD4ED9">
        <w:rPr>
          <w:b/>
          <w:bCs/>
        </w:rPr>
        <w:t>razões</w:t>
      </w:r>
      <w:r w:rsidR="00E10302" w:rsidRPr="00BD4ED9">
        <w:t xml:space="preserve"> que levam a essas necessidades. Os detalhes de como o </w:t>
      </w:r>
      <w:r w:rsidR="00157F5F" w:rsidRPr="00BD4ED9">
        <w:t>Sistema de Acompanhamento Administrativo de Documentos</w:t>
      </w:r>
      <w:r w:rsidR="00753C0F">
        <w:t xml:space="preserve"> (SAAD)</w:t>
      </w:r>
      <w:r w:rsidR="00157F5F" w:rsidRPr="00BD4ED9">
        <w:t xml:space="preserve"> </w:t>
      </w:r>
      <w:r w:rsidR="00E10302" w:rsidRPr="00BD4ED9">
        <w:t>satisfaz essas necessidades são descritos no</w:t>
      </w:r>
      <w:r w:rsidR="009F08AB" w:rsidRPr="00BD4ED9">
        <w:t>s</w:t>
      </w:r>
      <w:r w:rsidR="00E10302" w:rsidRPr="00BD4ED9">
        <w:t xml:space="preserve"> caso</w:t>
      </w:r>
      <w:r w:rsidR="009F08AB" w:rsidRPr="00BD4ED9">
        <w:t>s</w:t>
      </w:r>
      <w:r w:rsidR="00E10302" w:rsidRPr="00BD4ED9">
        <w:t xml:space="preserve"> de uso e nos documentos de requisitos e regra</w:t>
      </w:r>
      <w:r w:rsidR="009F08AB" w:rsidRPr="00BD4ED9">
        <w:t>s</w:t>
      </w:r>
      <w:r w:rsidR="00E10302" w:rsidRPr="00BD4ED9">
        <w:t xml:space="preserve"> de negócio.</w:t>
      </w:r>
    </w:p>
    <w:p w:rsidR="00BD4ED9" w:rsidRPr="00BD4ED9" w:rsidRDefault="00BD4ED9" w:rsidP="00BD4ED9">
      <w:pPr>
        <w:pStyle w:val="textovisao"/>
        <w:spacing w:after="0"/>
        <w:rPr>
          <w:i/>
          <w:iCs/>
        </w:rPr>
      </w:pPr>
    </w:p>
    <w:p w:rsidR="006B4815" w:rsidRPr="00BD4ED9" w:rsidRDefault="00ED16DE" w:rsidP="00BD4ED9">
      <w:pPr>
        <w:pStyle w:val="textovisao"/>
        <w:spacing w:after="0"/>
      </w:pPr>
      <w:r w:rsidRPr="00BD4ED9">
        <w:t>O objetivo</w:t>
      </w:r>
      <w:r w:rsidR="006D4FC3" w:rsidRPr="00BD4ED9">
        <w:t xml:space="preserve"> </w:t>
      </w:r>
      <w:r w:rsidRPr="00BD4ED9">
        <w:t xml:space="preserve">do SAAD é seguir o mesmo padrão do </w:t>
      </w:r>
      <w:r w:rsidR="006B4815" w:rsidRPr="00BD4ED9">
        <w:t>”Sistema de Acompanhamento Administrativo da Presidência</w:t>
      </w:r>
      <w:r w:rsidR="001C08F9" w:rsidRPr="00BD4ED9">
        <w:t xml:space="preserve"> (SAAP)</w:t>
      </w:r>
      <w:r w:rsidR="006B4815" w:rsidRPr="00BD4ED9">
        <w:t>" do STJ utilizado pelo Gabinete do Secretário-Geral da Presidência.</w:t>
      </w:r>
    </w:p>
    <w:p w:rsidR="006B4815" w:rsidRPr="00BD4ED9" w:rsidRDefault="006B4815" w:rsidP="00BD4ED9">
      <w:pPr>
        <w:pStyle w:val="textovisao"/>
        <w:spacing w:after="0"/>
      </w:pPr>
    </w:p>
    <w:p w:rsidR="00ED16DE" w:rsidRPr="00BD4ED9" w:rsidRDefault="006B4815" w:rsidP="00BD4ED9">
      <w:pPr>
        <w:pStyle w:val="textovisao"/>
        <w:spacing w:after="0"/>
      </w:pPr>
      <w:r w:rsidRPr="00BD4ED9">
        <w:t xml:space="preserve">Entretanto, existem </w:t>
      </w:r>
      <w:r w:rsidR="00ED16DE" w:rsidRPr="00BD4ED9">
        <w:t>algumas melhorias identifica</w:t>
      </w:r>
      <w:r w:rsidRPr="00BD4ED9">
        <w:t xml:space="preserve">das e necessárias para que também possa ser utilizado </w:t>
      </w:r>
      <w:r w:rsidR="00ED16DE" w:rsidRPr="00BD4ED9">
        <w:t xml:space="preserve">pelos Gabinetes de Ministros, </w:t>
      </w:r>
      <w:r w:rsidR="005B5012" w:rsidRPr="00BD4ED9">
        <w:t>Gabinete do Ministro Diretor da Revista,</w:t>
      </w:r>
      <w:r w:rsidR="006D4FC3" w:rsidRPr="00BD4ED9">
        <w:t xml:space="preserve"> </w:t>
      </w:r>
      <w:r w:rsidR="00ED16DE" w:rsidRPr="00BD4ED9">
        <w:t>Gabinete da Vice-Presidência e</w:t>
      </w:r>
      <w:r w:rsidR="006D4FC3" w:rsidRPr="00BD4ED9">
        <w:t xml:space="preserve"> </w:t>
      </w:r>
      <w:r w:rsidR="00ED16DE" w:rsidRPr="00BD4ED9">
        <w:t>Gabinete do Secretário-Geral da Presidência do STJ.</w:t>
      </w:r>
    </w:p>
    <w:p w:rsidR="006B4815" w:rsidRPr="00BD4ED9" w:rsidRDefault="006B4815" w:rsidP="00BD4ED9">
      <w:pPr>
        <w:pStyle w:val="textovisao"/>
        <w:spacing w:after="0"/>
      </w:pPr>
    </w:p>
    <w:p w:rsidR="006B4815" w:rsidRPr="00BD4ED9" w:rsidRDefault="006B4815" w:rsidP="00BD4ED9">
      <w:pPr>
        <w:pStyle w:val="textovisao"/>
        <w:spacing w:after="0"/>
        <w:rPr>
          <w:i/>
          <w:iCs/>
        </w:rPr>
      </w:pPr>
      <w:r w:rsidRPr="00BD4ED9">
        <w:t>O novo projeto deverá ser integrado com outros sistemas utilizados pelo STJ para popular a base de dados de acordo com a realidade de cada Gabinete.</w:t>
      </w:r>
      <w:r w:rsidRPr="00BD4ED9">
        <w:rPr>
          <w:i/>
          <w:iCs/>
        </w:rPr>
        <w:t xml:space="preserve"> </w:t>
      </w:r>
    </w:p>
    <w:p w:rsidR="006B4815" w:rsidRPr="00157F5F" w:rsidRDefault="006B4815" w:rsidP="00BD4ED9">
      <w:pPr>
        <w:pStyle w:val="infoblue"/>
        <w:spacing w:after="0"/>
        <w:ind w:firstLine="360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</w:p>
    <w:p w:rsidR="00E10302" w:rsidRDefault="00E10302" w:rsidP="004E6180">
      <w:pPr>
        <w:pStyle w:val="STJNvel2"/>
        <w:numPr>
          <w:ilvl w:val="0"/>
          <w:numId w:val="0"/>
        </w:numPr>
        <w:ind w:left="360"/>
      </w:pPr>
      <w:bookmarkStart w:id="5" w:name="_Toc393125762"/>
      <w:r>
        <w:t>1.3</w:t>
      </w:r>
      <w:r w:rsidR="004E6180">
        <w:t>.</w:t>
      </w:r>
      <w:r>
        <w:rPr>
          <w:rFonts w:ascii="Times New Roman" w:hAnsi="Times New Roman"/>
          <w:sz w:val="14"/>
          <w:szCs w:val="14"/>
        </w:rPr>
        <w:t xml:space="preserve"> </w:t>
      </w:r>
      <w:r>
        <w:t>Referências</w:t>
      </w:r>
      <w:bookmarkEnd w:id="5"/>
    </w:p>
    <w:p w:rsidR="00E10302" w:rsidRDefault="00AB7D51" w:rsidP="00BD4ED9">
      <w:pPr>
        <w:pStyle w:val="textovisao"/>
      </w:pPr>
      <w:r>
        <w:t>Não se aplica</w:t>
      </w:r>
      <w:r w:rsidR="00157F5F">
        <w:t>.</w:t>
      </w:r>
    </w:p>
    <w:p w:rsidR="007A631E" w:rsidRDefault="007A631E" w:rsidP="00BD4ED9">
      <w:pPr>
        <w:pStyle w:val="textovisao"/>
        <w:rPr>
          <w:i/>
          <w:iCs/>
        </w:rPr>
      </w:pPr>
    </w:p>
    <w:p w:rsidR="00E10302" w:rsidRDefault="00E10302" w:rsidP="004E6180">
      <w:pPr>
        <w:pStyle w:val="STJNvel1"/>
      </w:pPr>
      <w:bookmarkStart w:id="6" w:name="_Toc393125763"/>
      <w:r>
        <w:t>POSICIONAMENTO</w:t>
      </w:r>
      <w:bookmarkEnd w:id="6"/>
    </w:p>
    <w:p w:rsidR="00E10302" w:rsidRDefault="00E10302" w:rsidP="00936337">
      <w:pPr>
        <w:pStyle w:val="STJNvel2"/>
        <w:numPr>
          <w:ilvl w:val="0"/>
          <w:numId w:val="0"/>
        </w:numPr>
        <w:spacing w:after="0"/>
        <w:ind w:left="360"/>
      </w:pPr>
      <w:bookmarkStart w:id="7" w:name="_Toc393125764"/>
      <w:r>
        <w:t>2.1</w:t>
      </w:r>
      <w:r w:rsidR="004E6180">
        <w:t>.</w:t>
      </w:r>
      <w:r>
        <w:t xml:space="preserve"> Descrição do Problema</w:t>
      </w:r>
      <w:bookmarkEnd w:id="7"/>
    </w:p>
    <w:p w:rsidR="007A631E" w:rsidRDefault="007A631E" w:rsidP="00936337">
      <w:pPr>
        <w:pStyle w:val="STJNvel2"/>
        <w:numPr>
          <w:ilvl w:val="0"/>
          <w:numId w:val="0"/>
        </w:numPr>
        <w:spacing w:after="0"/>
        <w:ind w:left="360"/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/>
      </w:tblPr>
      <w:tblGrid>
        <w:gridCol w:w="2970"/>
        <w:gridCol w:w="5220"/>
      </w:tblGrid>
      <w:tr w:rsidR="00E10302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pStyle w:val="CTMISTabela"/>
              <w:rPr>
                <w:rFonts w:eastAsia="MS Mincho"/>
                <w:bCs w:val="0"/>
                <w:sz w:val="22"/>
                <w:szCs w:val="22"/>
                <w:lang w:val="pt-BR"/>
              </w:rPr>
            </w:pPr>
            <w:r w:rsidRPr="004E6180">
              <w:rPr>
                <w:rFonts w:eastAsia="MS Mincho"/>
                <w:bCs w:val="0"/>
                <w:sz w:val="22"/>
                <w:szCs w:val="22"/>
                <w:lang w:val="pt-BR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7715" w:rsidRPr="001C48C8" w:rsidRDefault="00753C0F" w:rsidP="00753C0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dificuldade no </w:t>
            </w:r>
            <w:r w:rsidR="002254C2">
              <w:rPr>
                <w:rFonts w:ascii="Arial" w:hAnsi="Arial" w:cs="Arial"/>
                <w:i w:val="0"/>
                <w:color w:val="auto"/>
              </w:rPr>
              <w:t>controle de documentos</w:t>
            </w:r>
            <w:r w:rsidR="00003614">
              <w:rPr>
                <w:rFonts w:ascii="Arial" w:hAnsi="Arial" w:cs="Arial"/>
                <w:i w:val="0"/>
                <w:color w:val="auto"/>
              </w:rPr>
              <w:t xml:space="preserve"> </w:t>
            </w:r>
            <w:r>
              <w:rPr>
                <w:rFonts w:ascii="Arial" w:hAnsi="Arial" w:cs="Arial"/>
                <w:i w:val="0"/>
                <w:color w:val="auto"/>
              </w:rPr>
              <w:t xml:space="preserve">administrativos </w:t>
            </w:r>
            <w:r w:rsidR="00003614">
              <w:rPr>
                <w:rFonts w:ascii="Arial" w:hAnsi="Arial" w:cs="Arial"/>
                <w:i w:val="0"/>
                <w:color w:val="auto"/>
              </w:rPr>
              <w:t xml:space="preserve">recebidos e expedidos, </w:t>
            </w:r>
            <w:r w:rsidR="00362123">
              <w:rPr>
                <w:rFonts w:ascii="Arial" w:hAnsi="Arial" w:cs="Arial"/>
                <w:i w:val="0"/>
                <w:color w:val="auto"/>
              </w:rPr>
              <w:t xml:space="preserve">que atualmente é realizado manualmente pelos </w:t>
            </w:r>
            <w:r w:rsidR="0020560B">
              <w:rPr>
                <w:rFonts w:ascii="Arial" w:hAnsi="Arial" w:cs="Arial"/>
                <w:i w:val="0"/>
                <w:color w:val="auto"/>
              </w:rPr>
              <w:t xml:space="preserve">servidores </w:t>
            </w:r>
            <w:r w:rsidR="00362123">
              <w:rPr>
                <w:rFonts w:ascii="Arial" w:hAnsi="Arial" w:cs="Arial"/>
                <w:i w:val="0"/>
                <w:color w:val="auto"/>
              </w:rPr>
              <w:t>dos Gabinetes.</w:t>
            </w:r>
          </w:p>
        </w:tc>
      </w:tr>
      <w:tr w:rsidR="00F77715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7715" w:rsidRPr="004E6180" w:rsidRDefault="00F77715" w:rsidP="004E6180">
            <w:pPr>
              <w:pStyle w:val="CTMISTabela"/>
              <w:rPr>
                <w:rFonts w:eastAsia="MS Mincho"/>
                <w:bCs w:val="0"/>
                <w:sz w:val="22"/>
                <w:szCs w:val="22"/>
                <w:lang w:val="pt-BR"/>
              </w:rPr>
            </w:pPr>
            <w:r w:rsidRPr="004E6180">
              <w:rPr>
                <w:rFonts w:eastAsia="MS Mincho"/>
                <w:bCs w:val="0"/>
                <w:sz w:val="22"/>
                <w:szCs w:val="22"/>
                <w:lang w:val="pt-BR"/>
              </w:rPr>
              <w:t>Afeta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7715" w:rsidRPr="00F77715" w:rsidRDefault="00F77715" w:rsidP="00003614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F77715">
              <w:rPr>
                <w:rFonts w:ascii="Arial" w:hAnsi="Arial" w:cs="Arial"/>
                <w:i w:val="0"/>
                <w:color w:val="auto"/>
              </w:rPr>
              <w:t xml:space="preserve">Gabinetes de Ministros, </w:t>
            </w:r>
            <w:r w:rsidR="00003614" w:rsidRPr="00003614">
              <w:rPr>
                <w:rFonts w:ascii="Arial" w:hAnsi="Arial" w:cs="Arial"/>
                <w:i w:val="0"/>
                <w:color w:val="auto"/>
                <w:szCs w:val="24"/>
              </w:rPr>
              <w:t xml:space="preserve">Gabinete do Ministro Diretor da </w:t>
            </w:r>
            <w:r w:rsidR="006D4FC3" w:rsidRPr="00003614">
              <w:rPr>
                <w:rFonts w:ascii="Arial" w:hAnsi="Arial" w:cs="Arial"/>
                <w:i w:val="0"/>
                <w:color w:val="auto"/>
                <w:szCs w:val="24"/>
              </w:rPr>
              <w:t>Revista</w:t>
            </w:r>
            <w:r w:rsidR="006D4FC3" w:rsidRPr="00003614">
              <w:rPr>
                <w:rFonts w:ascii="Arial" w:hAnsi="Arial" w:cs="Arial"/>
                <w:i w:val="0"/>
                <w:color w:val="auto"/>
              </w:rPr>
              <w:t>,</w:t>
            </w:r>
            <w:r w:rsidR="00003614" w:rsidRPr="00003614">
              <w:rPr>
                <w:rFonts w:ascii="Arial" w:hAnsi="Arial" w:cs="Arial"/>
                <w:i w:val="0"/>
                <w:color w:val="auto"/>
              </w:rPr>
              <w:t xml:space="preserve"> </w:t>
            </w:r>
            <w:r w:rsidRPr="00003614">
              <w:rPr>
                <w:rFonts w:ascii="Arial" w:hAnsi="Arial" w:cs="Arial"/>
                <w:i w:val="0"/>
                <w:color w:val="auto"/>
              </w:rPr>
              <w:t>Gabinete da Vice-Presidência e</w:t>
            </w:r>
            <w:r w:rsidR="006D4FC3" w:rsidRPr="00003614">
              <w:rPr>
                <w:rFonts w:ascii="Arial" w:hAnsi="Arial" w:cs="Arial"/>
                <w:i w:val="0"/>
                <w:color w:val="auto"/>
              </w:rPr>
              <w:t xml:space="preserve"> </w:t>
            </w:r>
            <w:r w:rsidRPr="00003614">
              <w:rPr>
                <w:rFonts w:ascii="Arial" w:hAnsi="Arial" w:cs="Arial"/>
                <w:i w:val="0"/>
                <w:color w:val="auto"/>
              </w:rPr>
              <w:t>Gabinete do Secretário-Geral da Presidência do STJ.</w:t>
            </w:r>
          </w:p>
        </w:tc>
      </w:tr>
      <w:tr w:rsidR="00F77715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7715" w:rsidRPr="004E6180" w:rsidRDefault="005C7E43" w:rsidP="005C7E43">
            <w:pPr>
              <w:pStyle w:val="CTMISTabela"/>
              <w:rPr>
                <w:rFonts w:eastAsia="MS Mincho"/>
                <w:bCs w:val="0"/>
                <w:sz w:val="22"/>
                <w:szCs w:val="22"/>
                <w:lang w:val="pt-BR"/>
              </w:rPr>
            </w:pPr>
            <w:r>
              <w:rPr>
                <w:rFonts w:eastAsia="MS Mincho"/>
                <w:bCs w:val="0"/>
                <w:sz w:val="22"/>
                <w:szCs w:val="22"/>
                <w:lang w:val="pt-BR"/>
              </w:rPr>
              <w:t>C</w:t>
            </w:r>
            <w:r w:rsidR="00F77715" w:rsidRPr="004E6180">
              <w:rPr>
                <w:rFonts w:eastAsia="MS Mincho"/>
                <w:bCs w:val="0"/>
                <w:sz w:val="22"/>
                <w:szCs w:val="22"/>
                <w:lang w:val="pt-BR"/>
              </w:rPr>
              <w:t>ujo impacto é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7715" w:rsidRPr="001C48C8" w:rsidRDefault="00753C0F" w:rsidP="00753C0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deficiência no c</w:t>
            </w:r>
            <w:r w:rsidR="00003614">
              <w:rPr>
                <w:rFonts w:ascii="Arial" w:hAnsi="Arial" w:cs="Arial"/>
                <w:i w:val="0"/>
                <w:color w:val="auto"/>
              </w:rPr>
              <w:t xml:space="preserve">ontrole e </w:t>
            </w:r>
            <w:r>
              <w:rPr>
                <w:rFonts w:ascii="Arial" w:hAnsi="Arial" w:cs="Arial"/>
                <w:i w:val="0"/>
                <w:color w:val="auto"/>
              </w:rPr>
              <w:t xml:space="preserve">na </w:t>
            </w:r>
            <w:r w:rsidR="00003614">
              <w:rPr>
                <w:rFonts w:ascii="Arial" w:hAnsi="Arial" w:cs="Arial"/>
                <w:i w:val="0"/>
                <w:color w:val="auto"/>
              </w:rPr>
              <w:t>a</w:t>
            </w:r>
            <w:r w:rsidR="00362123">
              <w:rPr>
                <w:rFonts w:ascii="Arial" w:hAnsi="Arial" w:cs="Arial"/>
                <w:i w:val="0"/>
                <w:color w:val="auto"/>
              </w:rPr>
              <w:t xml:space="preserve">gilidade </w:t>
            </w:r>
            <w:r>
              <w:rPr>
                <w:rFonts w:ascii="Arial" w:hAnsi="Arial" w:cs="Arial"/>
                <w:i w:val="0"/>
                <w:color w:val="auto"/>
              </w:rPr>
              <w:t xml:space="preserve">em executar </w:t>
            </w:r>
            <w:r w:rsidR="00362123">
              <w:rPr>
                <w:rFonts w:ascii="Arial" w:hAnsi="Arial" w:cs="Arial"/>
                <w:i w:val="0"/>
                <w:color w:val="auto"/>
              </w:rPr>
              <w:t xml:space="preserve">o andamento </w:t>
            </w:r>
            <w:r>
              <w:rPr>
                <w:rFonts w:ascii="Arial" w:hAnsi="Arial" w:cs="Arial"/>
                <w:i w:val="0"/>
                <w:color w:val="auto"/>
              </w:rPr>
              <w:t xml:space="preserve">de </w:t>
            </w:r>
            <w:r w:rsidR="002254C2">
              <w:rPr>
                <w:rFonts w:ascii="Arial" w:hAnsi="Arial" w:cs="Arial"/>
                <w:i w:val="0"/>
                <w:color w:val="auto"/>
              </w:rPr>
              <w:t>documento</w:t>
            </w:r>
            <w:r>
              <w:rPr>
                <w:rFonts w:ascii="Arial" w:hAnsi="Arial" w:cs="Arial"/>
                <w:i w:val="0"/>
                <w:color w:val="auto"/>
              </w:rPr>
              <w:t>s administrativos</w:t>
            </w:r>
            <w:r w:rsidR="00362123"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F77715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7715" w:rsidRPr="004E6180" w:rsidRDefault="005C7E43" w:rsidP="004E6180">
            <w:pPr>
              <w:pStyle w:val="CTMISTabela"/>
              <w:rPr>
                <w:rFonts w:eastAsia="MS Mincho"/>
                <w:bCs w:val="0"/>
                <w:sz w:val="22"/>
                <w:szCs w:val="22"/>
                <w:lang w:val="pt-BR"/>
              </w:rPr>
            </w:pPr>
            <w:r>
              <w:rPr>
                <w:rFonts w:eastAsia="MS Mincho"/>
                <w:bCs w:val="0"/>
                <w:sz w:val="22"/>
                <w:szCs w:val="22"/>
                <w:lang w:val="pt-BR"/>
              </w:rPr>
              <w:t>U</w:t>
            </w:r>
            <w:r w:rsidR="00F77715" w:rsidRPr="004E6180">
              <w:rPr>
                <w:rFonts w:eastAsia="MS Mincho"/>
                <w:bCs w:val="0"/>
                <w:sz w:val="22"/>
                <w:szCs w:val="22"/>
                <w:lang w:val="pt-BR"/>
              </w:rPr>
              <w:t>ma boa solução seria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7715" w:rsidRPr="001C48C8" w:rsidRDefault="00003614" w:rsidP="00753C0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um sistema </w:t>
            </w:r>
            <w:r w:rsidR="00753C0F">
              <w:rPr>
                <w:rFonts w:ascii="Arial" w:hAnsi="Arial" w:cs="Arial"/>
                <w:i w:val="0"/>
                <w:color w:val="auto"/>
              </w:rPr>
              <w:t xml:space="preserve">que permita registrar e controlar </w:t>
            </w:r>
            <w:r>
              <w:rPr>
                <w:rFonts w:ascii="Arial" w:hAnsi="Arial" w:cs="Arial"/>
                <w:i w:val="0"/>
                <w:color w:val="auto"/>
              </w:rPr>
              <w:t>todos os documentos</w:t>
            </w:r>
            <w:r w:rsidR="00753C0F">
              <w:rPr>
                <w:rFonts w:ascii="Arial" w:hAnsi="Arial" w:cs="Arial"/>
                <w:i w:val="0"/>
                <w:color w:val="auto"/>
              </w:rPr>
              <w:t xml:space="preserve"> administrativos</w:t>
            </w:r>
            <w:r>
              <w:rPr>
                <w:rFonts w:ascii="Arial" w:hAnsi="Arial" w:cs="Arial"/>
                <w:i w:val="0"/>
                <w:color w:val="auto"/>
              </w:rPr>
              <w:t xml:space="preserve"> que tramitam em uma Unidade</w:t>
            </w:r>
            <w:r w:rsidR="00753C0F">
              <w:rPr>
                <w:rFonts w:ascii="Arial" w:hAnsi="Arial" w:cs="Arial"/>
                <w:i w:val="0"/>
                <w:color w:val="auto"/>
              </w:rPr>
              <w:t>,</w:t>
            </w:r>
            <w:r w:rsidR="00F77715" w:rsidRPr="001C48C8">
              <w:rPr>
                <w:rFonts w:ascii="Arial" w:hAnsi="Arial" w:cs="Arial"/>
                <w:i w:val="0"/>
                <w:color w:val="auto"/>
              </w:rPr>
              <w:t xml:space="preserve"> </w:t>
            </w:r>
            <w:r w:rsidR="00753C0F">
              <w:rPr>
                <w:rFonts w:ascii="Arial" w:hAnsi="Arial" w:cs="Arial"/>
                <w:i w:val="0"/>
                <w:color w:val="auto"/>
              </w:rPr>
              <w:t xml:space="preserve">possibilitando </w:t>
            </w:r>
            <w:r>
              <w:rPr>
                <w:rFonts w:ascii="Arial" w:hAnsi="Arial" w:cs="Arial"/>
                <w:i w:val="0"/>
                <w:color w:val="auto"/>
              </w:rPr>
              <w:t>acompanha</w:t>
            </w:r>
            <w:r w:rsidR="00EC4E3D">
              <w:rPr>
                <w:rFonts w:ascii="Arial" w:hAnsi="Arial" w:cs="Arial"/>
                <w:i w:val="0"/>
                <w:color w:val="auto"/>
              </w:rPr>
              <w:t xml:space="preserve">r </w:t>
            </w:r>
            <w:r>
              <w:rPr>
                <w:rFonts w:ascii="Arial" w:hAnsi="Arial" w:cs="Arial"/>
                <w:i w:val="0"/>
                <w:color w:val="auto"/>
              </w:rPr>
              <w:t>os encaminhamentos necessários</w:t>
            </w:r>
            <w:r w:rsidR="00EC4E3D">
              <w:rPr>
                <w:rFonts w:ascii="Arial" w:hAnsi="Arial" w:cs="Arial"/>
                <w:i w:val="0"/>
                <w:color w:val="auto"/>
              </w:rPr>
              <w:t xml:space="preserve"> e </w:t>
            </w:r>
            <w:r>
              <w:rPr>
                <w:rFonts w:ascii="Arial" w:hAnsi="Arial" w:cs="Arial"/>
                <w:i w:val="0"/>
                <w:color w:val="auto"/>
              </w:rPr>
              <w:t xml:space="preserve">as providências tomadas sobre as demandas geradas pelos </w:t>
            </w:r>
            <w:r w:rsidR="00EC4E3D">
              <w:rPr>
                <w:rFonts w:ascii="Arial" w:hAnsi="Arial" w:cs="Arial"/>
                <w:i w:val="0"/>
                <w:color w:val="auto"/>
              </w:rPr>
              <w:lastRenderedPageBreak/>
              <w:t>d</w:t>
            </w:r>
            <w:r>
              <w:rPr>
                <w:rFonts w:ascii="Arial" w:hAnsi="Arial" w:cs="Arial"/>
                <w:i w:val="0"/>
                <w:color w:val="auto"/>
              </w:rPr>
              <w:t>ocumentos.</w:t>
            </w:r>
          </w:p>
        </w:tc>
      </w:tr>
    </w:tbl>
    <w:p w:rsidR="00157F5F" w:rsidRDefault="00157F5F" w:rsidP="004E6180">
      <w:pPr>
        <w:pStyle w:val="STJNvel2"/>
        <w:numPr>
          <w:ilvl w:val="0"/>
          <w:numId w:val="0"/>
        </w:numPr>
        <w:ind w:left="360"/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/>
      </w:tblPr>
      <w:tblGrid>
        <w:gridCol w:w="2970"/>
        <w:gridCol w:w="5220"/>
      </w:tblGrid>
      <w:tr w:rsidR="0020560B" w:rsidTr="001D11E0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560B" w:rsidRPr="004E6180" w:rsidRDefault="0020560B" w:rsidP="001D11E0">
            <w:pPr>
              <w:pStyle w:val="CTMISTabela"/>
              <w:rPr>
                <w:rFonts w:eastAsia="MS Mincho"/>
                <w:bCs w:val="0"/>
                <w:sz w:val="22"/>
                <w:szCs w:val="22"/>
                <w:lang w:val="pt-BR"/>
              </w:rPr>
            </w:pPr>
            <w:r w:rsidRPr="004E6180">
              <w:rPr>
                <w:rFonts w:eastAsia="MS Mincho"/>
                <w:bCs w:val="0"/>
                <w:sz w:val="22"/>
                <w:szCs w:val="22"/>
                <w:lang w:val="pt-BR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560B" w:rsidRPr="001C48C8" w:rsidRDefault="0020560B" w:rsidP="0020560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falta de suporte técnico</w:t>
            </w:r>
            <w:r w:rsidR="006D4FC3">
              <w:rPr>
                <w:rFonts w:ascii="Arial" w:hAnsi="Arial" w:cs="Arial"/>
                <w:i w:val="0"/>
                <w:color w:val="auto"/>
              </w:rPr>
              <w:t xml:space="preserve"> </w:t>
            </w:r>
            <w:r>
              <w:rPr>
                <w:rFonts w:ascii="Arial" w:hAnsi="Arial" w:cs="Arial"/>
                <w:i w:val="0"/>
                <w:color w:val="auto"/>
              </w:rPr>
              <w:t>e manutenção no Sistema de Acompanhamento Administrativo da Presidência (SAAP) desenvolvido por uma empresa contratada</w:t>
            </w:r>
            <w:r w:rsidR="00D20735">
              <w:rPr>
                <w:rFonts w:ascii="Arial" w:hAnsi="Arial" w:cs="Arial"/>
                <w:i w:val="0"/>
                <w:color w:val="auto"/>
              </w:rPr>
              <w:t xml:space="preserve"> unicamente para a Presidência</w:t>
            </w:r>
            <w:r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753C0F" w:rsidTr="001D11E0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C0F" w:rsidRPr="004E6180" w:rsidRDefault="00753C0F" w:rsidP="001D11E0">
            <w:pPr>
              <w:pStyle w:val="CTMISTabela"/>
              <w:rPr>
                <w:rFonts w:eastAsia="MS Mincho"/>
                <w:bCs w:val="0"/>
                <w:sz w:val="22"/>
                <w:szCs w:val="22"/>
                <w:lang w:val="pt-BR"/>
              </w:rPr>
            </w:pPr>
            <w:r w:rsidRPr="004E6180">
              <w:rPr>
                <w:rFonts w:eastAsia="MS Mincho"/>
                <w:bCs w:val="0"/>
                <w:sz w:val="22"/>
                <w:szCs w:val="22"/>
                <w:lang w:val="pt-BR"/>
              </w:rPr>
              <w:t>Afeta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C0F" w:rsidRPr="00F77715" w:rsidRDefault="00753C0F" w:rsidP="0020560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F77715">
              <w:rPr>
                <w:rFonts w:ascii="Arial" w:hAnsi="Arial" w:cs="Arial"/>
                <w:i w:val="0"/>
                <w:color w:val="auto"/>
              </w:rPr>
              <w:t xml:space="preserve">Gabinetes de Ministros, </w:t>
            </w:r>
            <w:r w:rsidRPr="00003614">
              <w:rPr>
                <w:rFonts w:ascii="Arial" w:hAnsi="Arial" w:cs="Arial"/>
                <w:i w:val="0"/>
                <w:color w:val="auto"/>
                <w:szCs w:val="24"/>
              </w:rPr>
              <w:t>Gabinete do Ministro Diretor da Revista</w:t>
            </w:r>
            <w:r w:rsidRPr="00003614">
              <w:rPr>
                <w:rFonts w:ascii="Arial" w:hAnsi="Arial" w:cs="Arial"/>
                <w:i w:val="0"/>
                <w:color w:val="auto"/>
              </w:rPr>
              <w:t>, Gabinete da Vice-Presidência e Gabinete do Secretário-Geral da Presidência do STJ.</w:t>
            </w:r>
          </w:p>
        </w:tc>
      </w:tr>
      <w:tr w:rsidR="00753C0F" w:rsidTr="001D11E0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C0F" w:rsidRPr="004E6180" w:rsidRDefault="005C7E43" w:rsidP="001D11E0">
            <w:pPr>
              <w:pStyle w:val="CTMISTabela"/>
              <w:rPr>
                <w:rFonts w:eastAsia="MS Mincho"/>
                <w:bCs w:val="0"/>
                <w:sz w:val="22"/>
                <w:szCs w:val="22"/>
                <w:lang w:val="pt-BR"/>
              </w:rPr>
            </w:pPr>
            <w:r>
              <w:rPr>
                <w:rFonts w:eastAsia="MS Mincho"/>
                <w:bCs w:val="0"/>
                <w:sz w:val="22"/>
                <w:szCs w:val="22"/>
                <w:lang w:val="pt-BR"/>
              </w:rPr>
              <w:t>C</w:t>
            </w:r>
            <w:r w:rsidR="00753C0F" w:rsidRPr="004E6180">
              <w:rPr>
                <w:rFonts w:eastAsia="MS Mincho"/>
                <w:bCs w:val="0"/>
                <w:sz w:val="22"/>
                <w:szCs w:val="22"/>
                <w:lang w:val="pt-BR"/>
              </w:rPr>
              <w:t>ujo impacto é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C0F" w:rsidRPr="001C48C8" w:rsidRDefault="00753C0F" w:rsidP="00753C0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impossibilidade de evolução do sistema SAAP com a implementação de novas funcionalidade</w:t>
            </w:r>
            <w:r w:rsidR="008E663A">
              <w:rPr>
                <w:rFonts w:ascii="Arial" w:hAnsi="Arial" w:cs="Arial"/>
                <w:i w:val="0"/>
                <w:color w:val="auto"/>
              </w:rPr>
              <w:t>s</w:t>
            </w:r>
            <w:r>
              <w:rPr>
                <w:rFonts w:ascii="Arial" w:hAnsi="Arial" w:cs="Arial"/>
                <w:i w:val="0"/>
                <w:color w:val="auto"/>
              </w:rPr>
              <w:t xml:space="preserve"> e seu uso por outras unidades.</w:t>
            </w:r>
          </w:p>
        </w:tc>
      </w:tr>
      <w:tr w:rsidR="00753C0F" w:rsidTr="001D11E0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C0F" w:rsidRPr="004E6180" w:rsidRDefault="005C7E43" w:rsidP="001D11E0">
            <w:pPr>
              <w:pStyle w:val="CTMISTabela"/>
              <w:rPr>
                <w:rFonts w:eastAsia="MS Mincho"/>
                <w:bCs w:val="0"/>
                <w:sz w:val="22"/>
                <w:szCs w:val="22"/>
                <w:lang w:val="pt-BR"/>
              </w:rPr>
            </w:pPr>
            <w:r>
              <w:rPr>
                <w:rFonts w:eastAsia="MS Mincho"/>
                <w:bCs w:val="0"/>
                <w:sz w:val="22"/>
                <w:szCs w:val="22"/>
                <w:lang w:val="pt-BR"/>
              </w:rPr>
              <w:t>U</w:t>
            </w:r>
            <w:r w:rsidR="00753C0F" w:rsidRPr="004E6180">
              <w:rPr>
                <w:rFonts w:eastAsia="MS Mincho"/>
                <w:bCs w:val="0"/>
                <w:sz w:val="22"/>
                <w:szCs w:val="22"/>
                <w:lang w:val="pt-BR"/>
              </w:rPr>
              <w:t>ma boa solução seria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C0F" w:rsidRPr="001C48C8" w:rsidRDefault="00753C0F" w:rsidP="00753C0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um novo sistema que preserve as características principais do SAAP e que contemple novos requisitos de outras Unidades, permitindo a customização do sistema por diferentes setores do Tribunal.</w:t>
            </w:r>
          </w:p>
        </w:tc>
      </w:tr>
    </w:tbl>
    <w:p w:rsidR="0020560B" w:rsidRDefault="0020560B" w:rsidP="004E6180">
      <w:pPr>
        <w:pStyle w:val="STJNvel2"/>
        <w:numPr>
          <w:ilvl w:val="0"/>
          <w:numId w:val="0"/>
        </w:numPr>
        <w:ind w:left="360"/>
      </w:pPr>
    </w:p>
    <w:p w:rsidR="00E10302" w:rsidRDefault="00E10302" w:rsidP="004E6180">
      <w:pPr>
        <w:pStyle w:val="STJNvel2"/>
        <w:numPr>
          <w:ilvl w:val="0"/>
          <w:numId w:val="0"/>
        </w:numPr>
        <w:ind w:left="360"/>
      </w:pPr>
      <w:bookmarkStart w:id="8" w:name="_Toc393125765"/>
      <w:r>
        <w:t>2.2</w:t>
      </w:r>
      <w:r w:rsidR="004E6180">
        <w:t>.</w:t>
      </w:r>
      <w:r>
        <w:rPr>
          <w:rFonts w:ascii="Times New Roman" w:hAnsi="Times New Roman"/>
          <w:sz w:val="14"/>
          <w:szCs w:val="14"/>
        </w:rPr>
        <w:t xml:space="preserve"> </w:t>
      </w:r>
      <w:r>
        <w:t>Sentença de Posição do Produto e Alternativas</w:t>
      </w:r>
      <w:bookmarkEnd w:id="8"/>
      <w:r>
        <w:t xml:space="preserve"> </w:t>
      </w:r>
    </w:p>
    <w:p w:rsidR="00F77715" w:rsidRDefault="00F77715" w:rsidP="00936337">
      <w:pPr>
        <w:pStyle w:val="STJNvel2"/>
        <w:numPr>
          <w:ilvl w:val="0"/>
          <w:numId w:val="0"/>
        </w:numPr>
        <w:spacing w:after="0"/>
        <w:ind w:left="360"/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/>
      </w:tblPr>
      <w:tblGrid>
        <w:gridCol w:w="2790"/>
        <w:gridCol w:w="5400"/>
      </w:tblGrid>
      <w:tr w:rsidR="00E10302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pStyle w:val="CTMISTabela"/>
              <w:rPr>
                <w:rFonts w:eastAsia="MS Mincho"/>
                <w:bCs w:val="0"/>
                <w:sz w:val="22"/>
                <w:szCs w:val="22"/>
                <w:lang w:val="pt-BR"/>
              </w:rPr>
            </w:pPr>
            <w:r w:rsidRPr="004E6180">
              <w:rPr>
                <w:rFonts w:eastAsia="MS Mincho"/>
                <w:bCs w:val="0"/>
                <w:sz w:val="22"/>
                <w:szCs w:val="22"/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003614" w:rsidRDefault="00F77715" w:rsidP="00003614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003614">
              <w:rPr>
                <w:rFonts w:ascii="Arial" w:hAnsi="Arial" w:cs="Arial"/>
                <w:i w:val="0"/>
                <w:color w:val="auto"/>
              </w:rPr>
              <w:t xml:space="preserve">Gabinetes de Ministros, </w:t>
            </w:r>
            <w:r w:rsidR="00003614" w:rsidRPr="00003614">
              <w:rPr>
                <w:rFonts w:ascii="Arial" w:hAnsi="Arial" w:cs="Arial"/>
                <w:i w:val="0"/>
                <w:color w:val="auto"/>
                <w:szCs w:val="24"/>
              </w:rPr>
              <w:t xml:space="preserve">Gabinete do Ministro Diretor da </w:t>
            </w:r>
            <w:r w:rsidR="006D4FC3" w:rsidRPr="00003614">
              <w:rPr>
                <w:rFonts w:ascii="Arial" w:hAnsi="Arial" w:cs="Arial"/>
                <w:i w:val="0"/>
                <w:color w:val="auto"/>
                <w:szCs w:val="24"/>
              </w:rPr>
              <w:t>Revista</w:t>
            </w:r>
            <w:r w:rsidR="006D4FC3" w:rsidRPr="00003614">
              <w:rPr>
                <w:rFonts w:ascii="Arial" w:hAnsi="Arial" w:cs="Arial"/>
                <w:i w:val="0"/>
                <w:color w:val="auto"/>
              </w:rPr>
              <w:t xml:space="preserve">, </w:t>
            </w:r>
            <w:r w:rsidRPr="00003614">
              <w:rPr>
                <w:rFonts w:ascii="Arial" w:hAnsi="Arial" w:cs="Arial"/>
                <w:i w:val="0"/>
                <w:color w:val="auto"/>
              </w:rPr>
              <w:t>Gabinete da Vice-Presidência e</w:t>
            </w:r>
            <w:r w:rsidR="006D4FC3" w:rsidRPr="00003614">
              <w:rPr>
                <w:rFonts w:ascii="Arial" w:hAnsi="Arial" w:cs="Arial"/>
                <w:i w:val="0"/>
                <w:color w:val="auto"/>
              </w:rPr>
              <w:t xml:space="preserve"> </w:t>
            </w:r>
            <w:r w:rsidRPr="00003614">
              <w:rPr>
                <w:rFonts w:ascii="Arial" w:hAnsi="Arial" w:cs="Arial"/>
                <w:i w:val="0"/>
                <w:color w:val="auto"/>
              </w:rPr>
              <w:t>Gabinete do Secretário-Geral da Presidência do STJ.</w:t>
            </w:r>
          </w:p>
        </w:tc>
      </w:tr>
      <w:tr w:rsidR="00E10302"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pStyle w:val="CTMISTabela"/>
              <w:rPr>
                <w:rFonts w:eastAsia="MS Mincho"/>
                <w:bCs w:val="0"/>
                <w:sz w:val="22"/>
                <w:szCs w:val="22"/>
                <w:lang w:val="pt-BR"/>
              </w:rPr>
            </w:pPr>
            <w:r w:rsidRPr="004E6180">
              <w:rPr>
                <w:rFonts w:eastAsia="MS Mincho"/>
                <w:bCs w:val="0"/>
                <w:sz w:val="22"/>
                <w:szCs w:val="22"/>
                <w:lang w:val="pt-BR"/>
              </w:rPr>
              <w:t>Que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F77715" w:rsidRDefault="002254C2" w:rsidP="00753C0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</w:t>
            </w:r>
            <w:r w:rsidR="002F5DC6">
              <w:rPr>
                <w:rFonts w:ascii="Arial" w:hAnsi="Arial" w:cs="Arial"/>
                <w:i w:val="0"/>
                <w:color w:val="auto"/>
              </w:rPr>
              <w:t xml:space="preserve">ecessita de um sistema para </w:t>
            </w:r>
            <w:r>
              <w:rPr>
                <w:rFonts w:ascii="Arial" w:hAnsi="Arial" w:cs="Arial"/>
                <w:i w:val="0"/>
                <w:color w:val="auto"/>
              </w:rPr>
              <w:t>controlar</w:t>
            </w:r>
            <w:r w:rsidR="002F5DC6">
              <w:rPr>
                <w:rFonts w:ascii="Arial" w:hAnsi="Arial" w:cs="Arial"/>
                <w:i w:val="0"/>
                <w:color w:val="auto"/>
              </w:rPr>
              <w:t xml:space="preserve"> os documentos</w:t>
            </w:r>
            <w:r w:rsidR="00753C0F">
              <w:rPr>
                <w:rFonts w:ascii="Arial" w:hAnsi="Arial" w:cs="Arial"/>
                <w:i w:val="0"/>
                <w:color w:val="auto"/>
              </w:rPr>
              <w:t xml:space="preserve"> administrativos</w:t>
            </w:r>
            <w:r w:rsidR="002F5DC6">
              <w:rPr>
                <w:rFonts w:ascii="Arial" w:hAnsi="Arial" w:cs="Arial"/>
                <w:i w:val="0"/>
                <w:color w:val="auto"/>
              </w:rPr>
              <w:t xml:space="preserve"> rec</w:t>
            </w:r>
            <w:r w:rsidR="00003614">
              <w:rPr>
                <w:rFonts w:ascii="Arial" w:hAnsi="Arial" w:cs="Arial"/>
                <w:i w:val="0"/>
                <w:color w:val="auto"/>
              </w:rPr>
              <w:t>ebidos e expedidos em cada uma das Unidades</w:t>
            </w:r>
            <w:r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E10302"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pStyle w:val="CTMISTabela"/>
              <w:rPr>
                <w:rFonts w:eastAsia="MS Mincho"/>
                <w:bCs w:val="0"/>
                <w:sz w:val="22"/>
                <w:szCs w:val="22"/>
                <w:lang w:val="pt-BR"/>
              </w:rPr>
            </w:pPr>
            <w:r w:rsidRPr="004E6180">
              <w:rPr>
                <w:rFonts w:eastAsia="MS Mincho"/>
                <w:bCs w:val="0"/>
                <w:sz w:val="22"/>
                <w:szCs w:val="22"/>
                <w:lang w:val="pt-BR"/>
              </w:rPr>
              <w:t>O (nome do produto)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F77715" w:rsidRDefault="00F77715" w:rsidP="003B38F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F77715">
              <w:rPr>
                <w:rFonts w:ascii="Arial" w:hAnsi="Arial" w:cs="Arial"/>
                <w:i w:val="0"/>
                <w:color w:val="auto"/>
              </w:rPr>
              <w:t>Sistema de Acompanhamento Administrativo de Documentos</w:t>
            </w:r>
            <w:r w:rsidR="003B38F3">
              <w:rPr>
                <w:rFonts w:ascii="Arial" w:hAnsi="Arial" w:cs="Arial"/>
                <w:i w:val="0"/>
                <w:color w:val="auto"/>
              </w:rPr>
              <w:t xml:space="preserve"> (</w:t>
            </w:r>
            <w:r w:rsidR="003B38F3" w:rsidRPr="00F77715">
              <w:rPr>
                <w:rFonts w:ascii="Arial" w:hAnsi="Arial" w:cs="Arial"/>
                <w:i w:val="0"/>
                <w:color w:val="auto"/>
              </w:rPr>
              <w:t>SAAD</w:t>
            </w:r>
            <w:r w:rsidR="003B38F3">
              <w:rPr>
                <w:rFonts w:ascii="Arial" w:hAnsi="Arial" w:cs="Arial"/>
                <w:i w:val="0"/>
                <w:color w:val="auto"/>
              </w:rPr>
              <w:t>)</w:t>
            </w:r>
            <w:r w:rsidR="0080428B"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2F5DC6"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DC6" w:rsidRPr="004E6180" w:rsidRDefault="002F5DC6" w:rsidP="004E6180">
            <w:pPr>
              <w:pStyle w:val="CTMISTabela"/>
              <w:rPr>
                <w:rFonts w:eastAsia="MS Mincho"/>
                <w:bCs w:val="0"/>
                <w:sz w:val="22"/>
                <w:szCs w:val="22"/>
                <w:lang w:val="pt-BR"/>
              </w:rPr>
            </w:pPr>
            <w:r w:rsidRPr="004E6180">
              <w:rPr>
                <w:rFonts w:eastAsia="MS Mincho"/>
                <w:bCs w:val="0"/>
                <w:sz w:val="22"/>
                <w:szCs w:val="22"/>
                <w:lang w:val="pt-BR"/>
              </w:rPr>
              <w:t>Que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DC6" w:rsidRDefault="003B38F3" w:rsidP="002254C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- </w:t>
            </w:r>
            <w:r w:rsidR="002F5DC6">
              <w:rPr>
                <w:rFonts w:ascii="Arial" w:hAnsi="Arial" w:cs="Arial"/>
                <w:i w:val="0"/>
                <w:color w:val="auto"/>
              </w:rPr>
              <w:t xml:space="preserve">Facilite o </w:t>
            </w:r>
            <w:r w:rsidR="002254C2">
              <w:rPr>
                <w:rFonts w:ascii="Arial" w:hAnsi="Arial" w:cs="Arial"/>
                <w:i w:val="0"/>
                <w:color w:val="auto"/>
              </w:rPr>
              <w:t xml:space="preserve">controle </w:t>
            </w:r>
            <w:r w:rsidR="002F5DC6">
              <w:rPr>
                <w:rFonts w:ascii="Arial" w:hAnsi="Arial" w:cs="Arial"/>
                <w:i w:val="0"/>
                <w:color w:val="auto"/>
              </w:rPr>
              <w:t>dos documentos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EC4E3D" w:rsidRDefault="00EC4E3D" w:rsidP="00EC4E3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- </w:t>
            </w:r>
            <w:r w:rsidR="006D4FC3">
              <w:rPr>
                <w:rFonts w:ascii="Arial" w:hAnsi="Arial" w:cs="Arial"/>
                <w:i w:val="0"/>
                <w:color w:val="auto"/>
              </w:rPr>
              <w:t>Agiliz</w:t>
            </w:r>
            <w:r w:rsidR="00753C0F">
              <w:rPr>
                <w:rFonts w:ascii="Arial" w:hAnsi="Arial" w:cs="Arial"/>
                <w:i w:val="0"/>
                <w:color w:val="auto"/>
              </w:rPr>
              <w:t>e</w:t>
            </w:r>
            <w:r>
              <w:rPr>
                <w:rFonts w:ascii="Arial" w:hAnsi="Arial" w:cs="Arial"/>
                <w:i w:val="0"/>
                <w:color w:val="auto"/>
              </w:rPr>
              <w:t xml:space="preserve"> </w:t>
            </w:r>
            <w:r w:rsidR="00753C0F">
              <w:rPr>
                <w:rFonts w:ascii="Arial" w:hAnsi="Arial" w:cs="Arial"/>
                <w:i w:val="0"/>
                <w:color w:val="auto"/>
              </w:rPr>
              <w:t xml:space="preserve">o </w:t>
            </w:r>
            <w:r>
              <w:rPr>
                <w:rFonts w:ascii="Arial" w:hAnsi="Arial" w:cs="Arial"/>
                <w:i w:val="0"/>
                <w:color w:val="auto"/>
              </w:rPr>
              <w:t>andamento do</w:t>
            </w:r>
            <w:r w:rsidR="00753C0F">
              <w:rPr>
                <w:rFonts w:ascii="Arial" w:hAnsi="Arial" w:cs="Arial"/>
                <w:i w:val="0"/>
                <w:color w:val="auto"/>
              </w:rPr>
              <w:t>s</w:t>
            </w:r>
            <w:r>
              <w:rPr>
                <w:rFonts w:ascii="Arial" w:hAnsi="Arial" w:cs="Arial"/>
                <w:i w:val="0"/>
                <w:color w:val="auto"/>
              </w:rPr>
              <w:t xml:space="preserve"> documento</w:t>
            </w:r>
            <w:r w:rsidR="00753C0F">
              <w:rPr>
                <w:rFonts w:ascii="Arial" w:hAnsi="Arial" w:cs="Arial"/>
                <w:i w:val="0"/>
                <w:color w:val="auto"/>
              </w:rPr>
              <w:t>s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B38F3" w:rsidRDefault="003B38F3" w:rsidP="002254C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 Acompanhe a situação da demanda do</w:t>
            </w:r>
            <w:r w:rsidR="00753C0F">
              <w:rPr>
                <w:rFonts w:ascii="Arial" w:hAnsi="Arial" w:cs="Arial"/>
                <w:i w:val="0"/>
                <w:color w:val="auto"/>
              </w:rPr>
              <w:t>s</w:t>
            </w:r>
            <w:r>
              <w:rPr>
                <w:rFonts w:ascii="Arial" w:hAnsi="Arial" w:cs="Arial"/>
                <w:i w:val="0"/>
                <w:color w:val="auto"/>
              </w:rPr>
              <w:t xml:space="preserve"> documento</w:t>
            </w:r>
            <w:r w:rsidR="00753C0F">
              <w:rPr>
                <w:rFonts w:ascii="Arial" w:hAnsi="Arial" w:cs="Arial"/>
                <w:i w:val="0"/>
                <w:color w:val="auto"/>
              </w:rPr>
              <w:t>s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EC4E3D" w:rsidRDefault="00EC4E3D" w:rsidP="002254C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 Registre as providências tomadas sobre as demandas geradas pelos documentos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  <w:r>
              <w:rPr>
                <w:rFonts w:ascii="Arial" w:hAnsi="Arial" w:cs="Arial"/>
                <w:i w:val="0"/>
                <w:color w:val="auto"/>
              </w:rPr>
              <w:t xml:space="preserve"> </w:t>
            </w:r>
          </w:p>
          <w:p w:rsidR="003B38F3" w:rsidRPr="0086556E" w:rsidRDefault="003B38F3" w:rsidP="002254C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 Monitore os alertas de avisos</w:t>
            </w:r>
            <w:r w:rsidR="00EC4E3D">
              <w:rPr>
                <w:rFonts w:ascii="Arial" w:hAnsi="Arial" w:cs="Arial"/>
                <w:i w:val="0"/>
                <w:color w:val="auto"/>
              </w:rPr>
              <w:t xml:space="preserve"> sobre os prazos estabelecidos para conclusão da</w:t>
            </w:r>
            <w:r w:rsidR="00693D32">
              <w:rPr>
                <w:rFonts w:ascii="Arial" w:hAnsi="Arial" w:cs="Arial"/>
                <w:i w:val="0"/>
                <w:color w:val="auto"/>
              </w:rPr>
              <w:t>s</w:t>
            </w:r>
            <w:r w:rsidR="00EC4E3D">
              <w:rPr>
                <w:rFonts w:ascii="Arial" w:hAnsi="Arial" w:cs="Arial"/>
                <w:i w:val="0"/>
                <w:color w:val="auto"/>
              </w:rPr>
              <w:t xml:space="preserve"> demanda</w:t>
            </w:r>
            <w:r w:rsidR="00693D32">
              <w:rPr>
                <w:rFonts w:ascii="Arial" w:hAnsi="Arial" w:cs="Arial"/>
                <w:i w:val="0"/>
                <w:color w:val="auto"/>
              </w:rPr>
              <w:t>s dos documentos</w:t>
            </w:r>
            <w:r w:rsidR="00003614"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2F5DC6"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DC6" w:rsidRPr="004E6180" w:rsidRDefault="002F5DC6" w:rsidP="004E6180">
            <w:pPr>
              <w:pStyle w:val="CTMISTabela"/>
              <w:rPr>
                <w:rFonts w:eastAsia="MS Mincho"/>
                <w:bCs w:val="0"/>
                <w:sz w:val="22"/>
                <w:szCs w:val="22"/>
                <w:lang w:val="pt-BR"/>
              </w:rPr>
            </w:pPr>
            <w:r w:rsidRPr="004E6180">
              <w:rPr>
                <w:rFonts w:eastAsia="MS Mincho"/>
                <w:bCs w:val="0"/>
                <w:sz w:val="22"/>
                <w:szCs w:val="22"/>
                <w:lang w:val="pt-BR"/>
              </w:rPr>
              <w:t>Ao contrário de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38F3" w:rsidRPr="00F77715" w:rsidRDefault="00693D32" w:rsidP="00693D3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iCs w:val="0"/>
                <w:color w:val="auto"/>
              </w:rPr>
              <w:t xml:space="preserve">Realizar este controle pelo </w:t>
            </w:r>
            <w:r w:rsidR="002F5DC6" w:rsidRPr="00F77715">
              <w:rPr>
                <w:rFonts w:ascii="Arial" w:hAnsi="Arial" w:cs="Arial"/>
                <w:i w:val="0"/>
                <w:iCs w:val="0"/>
                <w:color w:val="auto"/>
              </w:rPr>
              <w:t xml:space="preserve">Sistema de Acompanhamento Administrativo da Presidência </w:t>
            </w:r>
            <w:r w:rsidR="003B38F3">
              <w:rPr>
                <w:rFonts w:ascii="Arial" w:hAnsi="Arial" w:cs="Arial"/>
                <w:i w:val="0"/>
                <w:iCs w:val="0"/>
                <w:color w:val="auto"/>
              </w:rPr>
              <w:t xml:space="preserve">(SAAP) </w:t>
            </w:r>
            <w:r>
              <w:rPr>
                <w:rFonts w:ascii="Arial" w:hAnsi="Arial" w:cs="Arial"/>
                <w:i w:val="0"/>
                <w:iCs w:val="0"/>
                <w:color w:val="auto"/>
              </w:rPr>
              <w:t xml:space="preserve">que foi desenvolvido para </w:t>
            </w:r>
            <w:r w:rsidR="002F5DC6" w:rsidRPr="00F77715">
              <w:rPr>
                <w:rFonts w:ascii="Arial" w:hAnsi="Arial" w:cs="Arial"/>
                <w:i w:val="0"/>
                <w:iCs w:val="0"/>
                <w:color w:val="auto"/>
              </w:rPr>
              <w:t>a Presidência</w:t>
            </w:r>
            <w:r>
              <w:rPr>
                <w:rFonts w:ascii="Arial" w:hAnsi="Arial" w:cs="Arial"/>
                <w:i w:val="0"/>
                <w:iCs w:val="0"/>
                <w:color w:val="auto"/>
              </w:rPr>
              <w:t xml:space="preserve">, e não contempla algumas funcionalidades e customizações para as Unidades. </w:t>
            </w:r>
          </w:p>
        </w:tc>
      </w:tr>
      <w:tr w:rsidR="002F5DC6">
        <w:tc>
          <w:tcPr>
            <w:tcW w:w="279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DC6" w:rsidRPr="004E6180" w:rsidRDefault="002F5DC6" w:rsidP="004E6180">
            <w:pPr>
              <w:pStyle w:val="CTMISTabela"/>
              <w:rPr>
                <w:rFonts w:eastAsia="MS Mincho"/>
                <w:bCs w:val="0"/>
                <w:sz w:val="22"/>
                <w:szCs w:val="22"/>
                <w:lang w:val="pt-BR"/>
              </w:rPr>
            </w:pPr>
            <w:r w:rsidRPr="004E6180">
              <w:rPr>
                <w:rFonts w:eastAsia="MS Mincho"/>
                <w:bCs w:val="0"/>
                <w:sz w:val="22"/>
                <w:szCs w:val="22"/>
                <w:lang w:val="pt-BR"/>
              </w:rPr>
              <w:t>Nosso produto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31E" w:rsidRDefault="0046555C" w:rsidP="00037E26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Realizará </w:t>
            </w:r>
            <w:r w:rsidR="002F5DC6">
              <w:rPr>
                <w:rFonts w:ascii="Arial" w:hAnsi="Arial" w:cs="Arial"/>
                <w:i w:val="0"/>
                <w:color w:val="auto"/>
              </w:rPr>
              <w:t xml:space="preserve">o </w:t>
            </w:r>
            <w:r w:rsidR="00753C0F">
              <w:rPr>
                <w:rFonts w:ascii="Arial" w:hAnsi="Arial" w:cs="Arial"/>
                <w:i w:val="0"/>
                <w:color w:val="auto"/>
              </w:rPr>
              <w:t xml:space="preserve">registro e o </w:t>
            </w:r>
            <w:r w:rsidR="002F5DC6">
              <w:rPr>
                <w:rFonts w:ascii="Arial" w:hAnsi="Arial" w:cs="Arial"/>
                <w:i w:val="0"/>
                <w:color w:val="auto"/>
              </w:rPr>
              <w:t xml:space="preserve">controle dos documentos </w:t>
            </w:r>
            <w:r w:rsidR="00753C0F">
              <w:rPr>
                <w:rFonts w:ascii="Arial" w:hAnsi="Arial" w:cs="Arial"/>
                <w:i w:val="0"/>
                <w:color w:val="auto"/>
              </w:rPr>
              <w:t xml:space="preserve">administrativos </w:t>
            </w:r>
            <w:r w:rsidR="00C8509E">
              <w:rPr>
                <w:rFonts w:ascii="Arial" w:hAnsi="Arial" w:cs="Arial"/>
                <w:i w:val="0"/>
                <w:color w:val="auto"/>
              </w:rPr>
              <w:t xml:space="preserve">recebidos e expedidos pelas </w:t>
            </w:r>
            <w:r w:rsidR="00693D32">
              <w:rPr>
                <w:rFonts w:ascii="Arial" w:hAnsi="Arial" w:cs="Arial"/>
                <w:i w:val="0"/>
                <w:color w:val="auto"/>
              </w:rPr>
              <w:t xml:space="preserve">Unidades em apenas um sistema, permitindo a visualização </w:t>
            </w:r>
            <w:r w:rsidR="00037E26">
              <w:rPr>
                <w:rFonts w:ascii="Arial" w:hAnsi="Arial" w:cs="Arial"/>
                <w:i w:val="0"/>
                <w:color w:val="auto"/>
              </w:rPr>
              <w:t xml:space="preserve">do </w:t>
            </w:r>
            <w:r w:rsidR="00037E26">
              <w:rPr>
                <w:rFonts w:ascii="Arial" w:hAnsi="Arial" w:cs="Arial"/>
                <w:i w:val="0"/>
                <w:color w:val="auto"/>
              </w:rPr>
              <w:lastRenderedPageBreak/>
              <w:t>cadastro dos metadados e do arquivo do documento</w:t>
            </w:r>
            <w:r w:rsidR="00693D32">
              <w:rPr>
                <w:rFonts w:ascii="Arial" w:hAnsi="Arial" w:cs="Arial"/>
                <w:i w:val="0"/>
                <w:color w:val="auto"/>
              </w:rPr>
              <w:t xml:space="preserve">. </w:t>
            </w:r>
          </w:p>
          <w:p w:rsidR="00C757E1" w:rsidRDefault="00C757E1" w:rsidP="00037E26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</w:p>
          <w:p w:rsidR="002F5DC6" w:rsidRPr="00F77715" w:rsidRDefault="00693D32" w:rsidP="00037E26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Além disso, possibilitará o acompanhamento das </w:t>
            </w:r>
            <w:r w:rsidR="00C8509E">
              <w:rPr>
                <w:rFonts w:ascii="Arial" w:hAnsi="Arial" w:cs="Arial"/>
                <w:i w:val="0"/>
                <w:color w:val="auto"/>
              </w:rPr>
              <w:t xml:space="preserve">demandas </w:t>
            </w:r>
            <w:r w:rsidR="00037E26">
              <w:rPr>
                <w:rFonts w:ascii="Arial" w:hAnsi="Arial" w:cs="Arial"/>
                <w:i w:val="0"/>
                <w:color w:val="auto"/>
              </w:rPr>
              <w:t xml:space="preserve">a fim de que possam ser </w:t>
            </w:r>
            <w:r w:rsidR="00C8509E">
              <w:rPr>
                <w:rFonts w:ascii="Arial" w:hAnsi="Arial" w:cs="Arial"/>
                <w:i w:val="0"/>
                <w:color w:val="auto"/>
              </w:rPr>
              <w:t xml:space="preserve">concluídas </w:t>
            </w:r>
            <w:r>
              <w:rPr>
                <w:rFonts w:ascii="Arial" w:hAnsi="Arial" w:cs="Arial"/>
                <w:i w:val="0"/>
                <w:color w:val="auto"/>
              </w:rPr>
              <w:t xml:space="preserve">dentro do prazo </w:t>
            </w:r>
            <w:r w:rsidR="00C8509E">
              <w:rPr>
                <w:rFonts w:ascii="Arial" w:hAnsi="Arial" w:cs="Arial"/>
                <w:i w:val="0"/>
                <w:color w:val="auto"/>
              </w:rPr>
              <w:t xml:space="preserve">estipulado pela Unidade. </w:t>
            </w:r>
          </w:p>
        </w:tc>
      </w:tr>
    </w:tbl>
    <w:p w:rsidR="00E10302" w:rsidRDefault="00E10302">
      <w:pPr>
        <w:pStyle w:val="Ttulo1"/>
        <w:rPr>
          <w:rFonts w:ascii="Arial" w:hAnsi="Arial" w:cs="Arial"/>
        </w:rPr>
      </w:pPr>
    </w:p>
    <w:p w:rsidR="00936337" w:rsidRPr="00936337" w:rsidRDefault="00936337" w:rsidP="00936337"/>
    <w:p w:rsidR="00E10302" w:rsidRDefault="00E10302" w:rsidP="004E6180">
      <w:pPr>
        <w:pStyle w:val="STJNvel1"/>
      </w:pPr>
      <w:bookmarkStart w:id="9" w:name="_Toc393125766"/>
      <w:r>
        <w:t>DESCRIÇÕES DOS ENVOLVIDOS E DOS USUÁRIOS</w:t>
      </w:r>
      <w:bookmarkEnd w:id="9"/>
    </w:p>
    <w:p w:rsidR="00E10302" w:rsidRPr="004E6180" w:rsidRDefault="00E10302" w:rsidP="004E6180">
      <w:pPr>
        <w:pStyle w:val="STJNvel2"/>
        <w:numPr>
          <w:ilvl w:val="0"/>
          <w:numId w:val="0"/>
        </w:numPr>
        <w:ind w:left="360"/>
      </w:pPr>
      <w:bookmarkStart w:id="10" w:name="_Toc393125767"/>
      <w:r w:rsidRPr="004E6180">
        <w:t>3.1</w:t>
      </w:r>
      <w:r w:rsidR="004E6180" w:rsidRPr="004E6180">
        <w:t>.</w:t>
      </w:r>
      <w:r w:rsidRPr="004E6180">
        <w:t xml:space="preserve"> Resumo dos Envolvidos</w:t>
      </w:r>
      <w:bookmarkEnd w:id="10"/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/>
      </w:tblPr>
      <w:tblGrid>
        <w:gridCol w:w="2520"/>
        <w:gridCol w:w="2880"/>
        <w:gridCol w:w="3060"/>
      </w:tblGrid>
      <w:tr w:rsidR="00E10302" w:rsidRPr="00157F5F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157F5F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157F5F">
              <w:rPr>
                <w:b/>
                <w:bCs/>
                <w:color w:val="auto"/>
                <w:sz w:val="22"/>
                <w:lang w:eastAsia="en-US"/>
              </w:rPr>
              <w:t>Nome</w:t>
            </w: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157F5F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157F5F">
              <w:rPr>
                <w:b/>
                <w:bCs/>
                <w:color w:val="auto"/>
                <w:sz w:val="22"/>
                <w:lang w:eastAsia="en-US"/>
              </w:rPr>
              <w:t>Descrição</w:t>
            </w:r>
          </w:p>
        </w:tc>
        <w:tc>
          <w:tcPr>
            <w:tcW w:w="30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157F5F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157F5F">
              <w:rPr>
                <w:b/>
                <w:bCs/>
                <w:color w:val="auto"/>
                <w:sz w:val="22"/>
                <w:lang w:eastAsia="en-US"/>
              </w:rPr>
              <w:t>Responsabilidades</w:t>
            </w:r>
          </w:p>
        </w:tc>
      </w:tr>
      <w:tr w:rsidR="00E10302" w:rsidRPr="004E6180" w:rsidTr="002C720B">
        <w:tc>
          <w:tcPr>
            <w:tcW w:w="25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37A" w:rsidRPr="0085037A" w:rsidRDefault="0085037A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Simone Alves Albernaz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37A" w:rsidRPr="0085037A" w:rsidRDefault="0085037A" w:rsidP="005B0FE8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Chefe de Gabinete da </w:t>
            </w:r>
            <w:r w:rsidR="006D4FC3">
              <w:rPr>
                <w:rFonts w:ascii="Arial" w:hAnsi="Arial" w:cs="Arial"/>
                <w:i w:val="0"/>
                <w:color w:val="auto"/>
              </w:rPr>
              <w:t>Secretária-Geral</w:t>
            </w:r>
            <w:r>
              <w:rPr>
                <w:rFonts w:ascii="Arial" w:hAnsi="Arial" w:cs="Arial"/>
                <w:i w:val="0"/>
                <w:color w:val="auto"/>
              </w:rPr>
              <w:t xml:space="preserve"> da Presidência</w:t>
            </w:r>
            <w:r w:rsidR="00847067">
              <w:rPr>
                <w:rFonts w:ascii="Arial" w:hAnsi="Arial" w:cs="Arial"/>
                <w:i w:val="0"/>
                <w:color w:val="auto"/>
              </w:rPr>
              <w:t xml:space="preserve"> </w:t>
            </w:r>
            <w:r w:rsidR="005B0FE8">
              <w:rPr>
                <w:rFonts w:ascii="Arial" w:hAnsi="Arial" w:cs="Arial"/>
                <w:i w:val="0"/>
                <w:color w:val="auto"/>
              </w:rPr>
              <w:t>(R</w:t>
            </w:r>
            <w:r w:rsidR="003A13AF">
              <w:rPr>
                <w:rFonts w:ascii="Arial" w:hAnsi="Arial" w:cs="Arial"/>
                <w:i w:val="0"/>
                <w:color w:val="auto"/>
              </w:rPr>
              <w:t>equisitante do sistema</w:t>
            </w:r>
            <w:r w:rsidR="005B0FE8">
              <w:rPr>
                <w:rFonts w:ascii="Arial" w:hAnsi="Arial" w:cs="Arial"/>
                <w:i w:val="0"/>
                <w:color w:val="auto"/>
              </w:rPr>
              <w:t>)</w:t>
            </w:r>
            <w:r>
              <w:rPr>
                <w:rFonts w:ascii="Arial" w:hAnsi="Arial" w:cs="Arial"/>
                <w:i w:val="0"/>
                <w:color w:val="auto"/>
              </w:rPr>
              <w:t>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37A" w:rsidRDefault="0085037A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- </w:t>
            </w:r>
            <w:r w:rsidR="00D64929">
              <w:rPr>
                <w:rFonts w:ascii="Arial" w:hAnsi="Arial" w:cs="Arial"/>
                <w:i w:val="0"/>
                <w:color w:val="auto"/>
              </w:rPr>
              <w:t>R</w:t>
            </w:r>
            <w:r>
              <w:rPr>
                <w:rFonts w:ascii="Arial" w:hAnsi="Arial" w:cs="Arial"/>
                <w:i w:val="0"/>
                <w:color w:val="auto"/>
              </w:rPr>
              <w:t>ealiza</w:t>
            </w:r>
            <w:r w:rsidR="003129C5">
              <w:rPr>
                <w:rFonts w:ascii="Arial" w:hAnsi="Arial" w:cs="Arial"/>
                <w:i w:val="0"/>
                <w:color w:val="auto"/>
              </w:rPr>
              <w:t>r</w:t>
            </w:r>
            <w:r>
              <w:rPr>
                <w:rFonts w:ascii="Arial" w:hAnsi="Arial" w:cs="Arial"/>
                <w:i w:val="0"/>
                <w:color w:val="auto"/>
              </w:rPr>
              <w:t xml:space="preserve"> decisões</w:t>
            </w:r>
            <w:r w:rsidRPr="0085037A">
              <w:rPr>
                <w:rFonts w:ascii="Arial" w:hAnsi="Arial" w:cs="Arial"/>
                <w:i w:val="0"/>
                <w:color w:val="auto"/>
              </w:rPr>
              <w:t xml:space="preserve"> e estratégi</w:t>
            </w:r>
            <w:r>
              <w:rPr>
                <w:rFonts w:ascii="Arial" w:hAnsi="Arial" w:cs="Arial"/>
                <w:i w:val="0"/>
                <w:color w:val="auto"/>
              </w:rPr>
              <w:t>as</w:t>
            </w:r>
            <w:r w:rsidRPr="0085037A">
              <w:rPr>
                <w:rFonts w:ascii="Arial" w:hAnsi="Arial" w:cs="Arial"/>
                <w:i w:val="0"/>
                <w:color w:val="auto"/>
              </w:rPr>
              <w:t xml:space="preserve"> quanto aos rumos do projeto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85037A" w:rsidRDefault="0085037A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- </w:t>
            </w:r>
            <w:r w:rsidR="00D64929">
              <w:rPr>
                <w:rFonts w:ascii="Arial" w:hAnsi="Arial" w:cs="Arial"/>
                <w:i w:val="0"/>
                <w:color w:val="auto"/>
              </w:rPr>
              <w:t>A</w:t>
            </w:r>
            <w:r w:rsidRPr="0085037A">
              <w:rPr>
                <w:rFonts w:ascii="Arial" w:hAnsi="Arial" w:cs="Arial"/>
                <w:i w:val="0"/>
                <w:color w:val="auto"/>
              </w:rPr>
              <w:t>prova</w:t>
            </w:r>
            <w:r w:rsidR="003129C5">
              <w:rPr>
                <w:rFonts w:ascii="Arial" w:hAnsi="Arial" w:cs="Arial"/>
                <w:i w:val="0"/>
                <w:color w:val="auto"/>
              </w:rPr>
              <w:t>r</w:t>
            </w:r>
            <w:r w:rsidRPr="0085037A">
              <w:rPr>
                <w:rFonts w:ascii="Arial" w:hAnsi="Arial" w:cs="Arial"/>
                <w:i w:val="0"/>
                <w:color w:val="auto"/>
              </w:rPr>
              <w:t xml:space="preserve"> os requisitos e especificações de negócio do sistema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2C720B" w:rsidRPr="0085037A" w:rsidRDefault="0085037A" w:rsidP="00D64929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- </w:t>
            </w:r>
            <w:r w:rsidR="00D64929">
              <w:rPr>
                <w:rFonts w:ascii="Arial" w:hAnsi="Arial" w:cs="Arial"/>
                <w:i w:val="0"/>
                <w:color w:val="auto"/>
              </w:rPr>
              <w:t>H</w:t>
            </w:r>
            <w:r>
              <w:rPr>
                <w:rFonts w:ascii="Arial" w:hAnsi="Arial" w:cs="Arial"/>
                <w:i w:val="0"/>
                <w:color w:val="auto"/>
              </w:rPr>
              <w:t>omologa</w:t>
            </w:r>
            <w:r w:rsidR="003129C5">
              <w:rPr>
                <w:rFonts w:ascii="Arial" w:hAnsi="Arial" w:cs="Arial"/>
                <w:i w:val="0"/>
                <w:color w:val="auto"/>
              </w:rPr>
              <w:t>r</w:t>
            </w:r>
            <w:r>
              <w:rPr>
                <w:rFonts w:ascii="Arial" w:hAnsi="Arial" w:cs="Arial"/>
                <w:i w:val="0"/>
                <w:color w:val="auto"/>
              </w:rPr>
              <w:t xml:space="preserve"> em c</w:t>
            </w:r>
            <w:r w:rsidR="002C720B">
              <w:rPr>
                <w:rFonts w:ascii="Arial" w:hAnsi="Arial" w:cs="Arial"/>
                <w:i w:val="0"/>
                <w:color w:val="auto"/>
              </w:rPr>
              <w:t>onjunto</w:t>
            </w:r>
            <w:r w:rsidR="005B0FE8">
              <w:rPr>
                <w:rFonts w:ascii="Arial" w:hAnsi="Arial" w:cs="Arial"/>
                <w:i w:val="0"/>
                <w:color w:val="auto"/>
              </w:rPr>
              <w:t xml:space="preserve"> com outros envolvidos</w:t>
            </w:r>
            <w:r w:rsidR="002C720B">
              <w:rPr>
                <w:rFonts w:ascii="Arial" w:hAnsi="Arial" w:cs="Arial"/>
                <w:i w:val="0"/>
                <w:color w:val="auto"/>
              </w:rPr>
              <w:t xml:space="preserve"> os artefatos de projeto do sistema.</w:t>
            </w:r>
          </w:p>
        </w:tc>
      </w:tr>
      <w:tr w:rsidR="002C720B" w:rsidRPr="004E6180" w:rsidTr="002C720B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20B" w:rsidRPr="004E6180" w:rsidRDefault="002C720B">
            <w:pPr>
              <w:pStyle w:val="infoblue"/>
              <w:rPr>
                <w:rFonts w:ascii="Arial" w:hAnsi="Arial" w:cs="Arial"/>
              </w:rPr>
            </w:pPr>
            <w:r w:rsidRPr="002C720B">
              <w:rPr>
                <w:rFonts w:ascii="Arial" w:hAnsi="Arial" w:cs="Arial"/>
                <w:i w:val="0"/>
                <w:color w:val="auto"/>
              </w:rPr>
              <w:t>Samuel Macedo</w:t>
            </w:r>
            <w:r w:rsidR="003A13AF">
              <w:rPr>
                <w:rFonts w:ascii="Arial" w:hAnsi="Arial" w:cs="Arial"/>
                <w:i w:val="0"/>
                <w:color w:val="auto"/>
              </w:rPr>
              <w:t xml:space="preserve"> de Oliveira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20B" w:rsidRPr="004E6180" w:rsidRDefault="00847067" w:rsidP="005B0FE8">
            <w:pPr>
              <w:pStyle w:val="infoblue"/>
              <w:rPr>
                <w:rFonts w:ascii="Arial" w:hAnsi="Arial" w:cs="Arial"/>
              </w:rPr>
            </w:pPr>
            <w:r w:rsidRPr="00847067">
              <w:rPr>
                <w:rFonts w:ascii="Arial" w:hAnsi="Arial" w:cs="Arial"/>
                <w:i w:val="0"/>
                <w:color w:val="auto"/>
              </w:rPr>
              <w:t xml:space="preserve">Chefe </w:t>
            </w:r>
            <w:r w:rsidR="005B0FE8">
              <w:rPr>
                <w:rFonts w:ascii="Arial" w:hAnsi="Arial" w:cs="Arial"/>
                <w:i w:val="0"/>
                <w:color w:val="auto"/>
              </w:rPr>
              <w:t>de</w:t>
            </w:r>
            <w:r w:rsidRPr="00847067">
              <w:rPr>
                <w:rFonts w:ascii="Arial" w:hAnsi="Arial" w:cs="Arial"/>
                <w:i w:val="0"/>
                <w:color w:val="auto"/>
              </w:rPr>
              <w:t xml:space="preserve"> Gabinete do Ministro Raul Araújo</w:t>
            </w:r>
            <w:r>
              <w:rPr>
                <w:rFonts w:ascii="Arial" w:hAnsi="Arial" w:cs="Arial"/>
                <w:i w:val="0"/>
                <w:color w:val="auto"/>
              </w:rPr>
              <w:t xml:space="preserve"> </w:t>
            </w:r>
            <w:r w:rsidR="005B0FE8">
              <w:rPr>
                <w:rFonts w:ascii="Arial" w:hAnsi="Arial" w:cs="Arial"/>
                <w:i w:val="0"/>
                <w:color w:val="auto"/>
              </w:rPr>
              <w:t>(</w:t>
            </w:r>
            <w:r>
              <w:rPr>
                <w:rFonts w:ascii="Arial" w:hAnsi="Arial" w:cs="Arial"/>
                <w:i w:val="0"/>
                <w:color w:val="auto"/>
              </w:rPr>
              <w:t>Representante dos Gabinetes</w:t>
            </w:r>
            <w:r w:rsidR="00667F88">
              <w:rPr>
                <w:rFonts w:ascii="Arial" w:hAnsi="Arial" w:cs="Arial"/>
                <w:i w:val="0"/>
                <w:color w:val="auto"/>
              </w:rPr>
              <w:t xml:space="preserve"> de Ministros</w:t>
            </w:r>
            <w:r w:rsidR="005B0FE8">
              <w:rPr>
                <w:rFonts w:ascii="Arial" w:hAnsi="Arial" w:cs="Arial"/>
                <w:i w:val="0"/>
                <w:color w:val="auto"/>
              </w:rPr>
              <w:t>)</w:t>
            </w:r>
            <w:r w:rsidR="00157F5F">
              <w:rPr>
                <w:rFonts w:ascii="Arial" w:hAnsi="Arial" w:cs="Arial"/>
                <w:i w:val="0"/>
                <w:color w:val="auto"/>
              </w:rPr>
              <w:t>.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FE8" w:rsidRDefault="00847067" w:rsidP="00847067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</w:rPr>
              <w:t>-</w:t>
            </w:r>
            <w:r w:rsidRPr="00847067">
              <w:rPr>
                <w:rFonts w:ascii="Arial" w:hAnsi="Arial" w:cs="Arial"/>
                <w:i w:val="0"/>
                <w:color w:val="auto"/>
              </w:rPr>
              <w:t xml:space="preserve"> </w:t>
            </w:r>
            <w:r>
              <w:rPr>
                <w:rFonts w:ascii="Arial" w:hAnsi="Arial" w:cs="Arial"/>
                <w:i w:val="0"/>
                <w:color w:val="auto"/>
              </w:rPr>
              <w:t>Auxilia</w:t>
            </w:r>
            <w:r w:rsidR="003129C5">
              <w:rPr>
                <w:rFonts w:ascii="Arial" w:hAnsi="Arial" w:cs="Arial"/>
                <w:i w:val="0"/>
                <w:color w:val="auto"/>
              </w:rPr>
              <w:t>r</w:t>
            </w:r>
            <w:r>
              <w:rPr>
                <w:rFonts w:ascii="Arial" w:hAnsi="Arial" w:cs="Arial"/>
                <w:i w:val="0"/>
                <w:color w:val="auto"/>
              </w:rPr>
              <w:t xml:space="preserve"> na definição d</w:t>
            </w:r>
            <w:r w:rsidRPr="00847067">
              <w:rPr>
                <w:rFonts w:ascii="Arial" w:hAnsi="Arial" w:cs="Arial"/>
                <w:i w:val="0"/>
                <w:color w:val="auto"/>
              </w:rPr>
              <w:t>os requisitos</w:t>
            </w:r>
            <w:r w:rsidR="005B0FE8">
              <w:rPr>
                <w:rFonts w:ascii="Arial" w:hAnsi="Arial" w:cs="Arial"/>
                <w:i w:val="0"/>
                <w:color w:val="auto"/>
              </w:rPr>
              <w:t xml:space="preserve"> funcionais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5B0FE8" w:rsidRDefault="005B0FE8" w:rsidP="00847067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 Informa</w:t>
            </w:r>
            <w:r w:rsidR="003129C5">
              <w:rPr>
                <w:rFonts w:ascii="Arial" w:hAnsi="Arial" w:cs="Arial"/>
                <w:i w:val="0"/>
                <w:color w:val="auto"/>
              </w:rPr>
              <w:t>r</w:t>
            </w:r>
            <w:r>
              <w:rPr>
                <w:rFonts w:ascii="Arial" w:hAnsi="Arial" w:cs="Arial"/>
                <w:i w:val="0"/>
                <w:color w:val="auto"/>
              </w:rPr>
              <w:t xml:space="preserve"> as necessidades de </w:t>
            </w:r>
            <w:r w:rsidR="00847067">
              <w:rPr>
                <w:rFonts w:ascii="Arial" w:hAnsi="Arial" w:cs="Arial"/>
                <w:i w:val="0"/>
                <w:color w:val="auto"/>
              </w:rPr>
              <w:t>negócio do</w:t>
            </w:r>
            <w:r>
              <w:rPr>
                <w:rFonts w:ascii="Arial" w:hAnsi="Arial" w:cs="Arial"/>
                <w:i w:val="0"/>
                <w:color w:val="auto"/>
              </w:rPr>
              <w:t xml:space="preserve">s gabinetes </w:t>
            </w:r>
            <w:r w:rsidR="00667F88">
              <w:rPr>
                <w:rFonts w:ascii="Arial" w:hAnsi="Arial" w:cs="Arial"/>
                <w:i w:val="0"/>
                <w:color w:val="auto"/>
              </w:rPr>
              <w:t xml:space="preserve">de Ministros </w:t>
            </w:r>
            <w:r>
              <w:rPr>
                <w:rFonts w:ascii="Arial" w:hAnsi="Arial" w:cs="Arial"/>
                <w:i w:val="0"/>
                <w:color w:val="auto"/>
              </w:rPr>
              <w:t>relacionadas à administração de documentos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5B0FE8" w:rsidRDefault="005B0FE8" w:rsidP="005B0FE8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 A</w:t>
            </w:r>
            <w:r w:rsidRPr="0085037A">
              <w:rPr>
                <w:rFonts w:ascii="Arial" w:hAnsi="Arial" w:cs="Arial"/>
                <w:i w:val="0"/>
                <w:color w:val="auto"/>
              </w:rPr>
              <w:t>prova</w:t>
            </w:r>
            <w:r w:rsidR="003129C5">
              <w:rPr>
                <w:rFonts w:ascii="Arial" w:hAnsi="Arial" w:cs="Arial"/>
                <w:i w:val="0"/>
                <w:color w:val="auto"/>
              </w:rPr>
              <w:t>r</w:t>
            </w:r>
            <w:r w:rsidRPr="0085037A">
              <w:rPr>
                <w:rFonts w:ascii="Arial" w:hAnsi="Arial" w:cs="Arial"/>
                <w:i w:val="0"/>
                <w:color w:val="auto"/>
              </w:rPr>
              <w:t xml:space="preserve"> os requisitos e especificações de negócio do sistema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2C720B" w:rsidRDefault="005B0FE8" w:rsidP="00847067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 R</w:t>
            </w:r>
            <w:r w:rsidR="00847067">
              <w:rPr>
                <w:rFonts w:ascii="Arial" w:hAnsi="Arial" w:cs="Arial"/>
                <w:i w:val="0"/>
                <w:color w:val="auto"/>
              </w:rPr>
              <w:t>ealiza</w:t>
            </w:r>
            <w:r w:rsidR="003129C5">
              <w:rPr>
                <w:rFonts w:ascii="Arial" w:hAnsi="Arial" w:cs="Arial"/>
                <w:i w:val="0"/>
                <w:color w:val="auto"/>
              </w:rPr>
              <w:t>r</w:t>
            </w:r>
            <w:r w:rsidR="00847067">
              <w:rPr>
                <w:rFonts w:ascii="Arial" w:hAnsi="Arial" w:cs="Arial"/>
                <w:i w:val="0"/>
                <w:color w:val="auto"/>
              </w:rPr>
              <w:t xml:space="preserve"> testes para a homologação</w:t>
            </w:r>
            <w:r w:rsidR="00847067" w:rsidRPr="00847067">
              <w:rPr>
                <w:rFonts w:ascii="Arial" w:hAnsi="Arial" w:cs="Arial"/>
                <w:i w:val="0"/>
                <w:color w:val="auto"/>
              </w:rPr>
              <w:t xml:space="preserve"> </w:t>
            </w:r>
            <w:r w:rsidR="00847067">
              <w:rPr>
                <w:rFonts w:ascii="Arial" w:hAnsi="Arial" w:cs="Arial"/>
                <w:i w:val="0"/>
                <w:color w:val="auto"/>
              </w:rPr>
              <w:t>d</w:t>
            </w:r>
            <w:r w:rsidR="00847067" w:rsidRPr="00847067">
              <w:rPr>
                <w:rFonts w:ascii="Arial" w:hAnsi="Arial" w:cs="Arial"/>
                <w:i w:val="0"/>
                <w:color w:val="auto"/>
              </w:rPr>
              <w:t>o sistema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2A6386" w:rsidRPr="00847067" w:rsidRDefault="002A6386" w:rsidP="00847067">
            <w:pPr>
              <w:pStyle w:val="infoblue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- </w:t>
            </w:r>
            <w:r w:rsidR="005B0FE8">
              <w:rPr>
                <w:rFonts w:ascii="Arial" w:hAnsi="Arial" w:cs="Arial"/>
                <w:i w:val="0"/>
                <w:color w:val="auto"/>
              </w:rPr>
              <w:t>Homologa</w:t>
            </w:r>
            <w:r w:rsidR="003129C5">
              <w:rPr>
                <w:rFonts w:ascii="Arial" w:hAnsi="Arial" w:cs="Arial"/>
                <w:i w:val="0"/>
                <w:color w:val="auto"/>
              </w:rPr>
              <w:t>r</w:t>
            </w:r>
            <w:r w:rsidR="005B0FE8">
              <w:rPr>
                <w:rFonts w:ascii="Arial" w:hAnsi="Arial" w:cs="Arial"/>
                <w:i w:val="0"/>
                <w:color w:val="auto"/>
              </w:rPr>
              <w:t xml:space="preserve"> em conjunto com outros envolvidos os artefatos de projeto do sistema.</w:t>
            </w:r>
          </w:p>
        </w:tc>
      </w:tr>
      <w:tr w:rsidR="00BF71B1" w:rsidRPr="004E6180" w:rsidTr="002C720B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1B1" w:rsidRDefault="00BF71B1" w:rsidP="00D96BF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 Rita de Cássia Alves Moreira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1B1" w:rsidRPr="00847067" w:rsidRDefault="00BF71B1" w:rsidP="007A631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Assistente</w:t>
            </w:r>
            <w:r w:rsidR="006D4FC3">
              <w:rPr>
                <w:rFonts w:ascii="Arial" w:hAnsi="Arial" w:cs="Arial"/>
                <w:i w:val="0"/>
                <w:color w:val="auto"/>
              </w:rPr>
              <w:t xml:space="preserve"> </w:t>
            </w:r>
            <w:r>
              <w:rPr>
                <w:rFonts w:ascii="Arial" w:hAnsi="Arial" w:cs="Arial"/>
                <w:i w:val="0"/>
                <w:color w:val="auto"/>
              </w:rPr>
              <w:t>do Gabinete do Secretário</w:t>
            </w:r>
            <w:r w:rsidR="007A631E">
              <w:rPr>
                <w:rFonts w:ascii="Arial" w:hAnsi="Arial" w:cs="Arial"/>
                <w:i w:val="0"/>
                <w:color w:val="auto"/>
              </w:rPr>
              <w:t xml:space="preserve"> </w:t>
            </w:r>
            <w:r>
              <w:rPr>
                <w:rFonts w:ascii="Arial" w:hAnsi="Arial" w:cs="Arial"/>
                <w:i w:val="0"/>
                <w:color w:val="auto"/>
              </w:rPr>
              <w:t>Geral da Presidência</w:t>
            </w:r>
            <w:r w:rsidR="007A631E">
              <w:rPr>
                <w:rFonts w:ascii="Arial" w:hAnsi="Arial" w:cs="Arial"/>
                <w:i w:val="0"/>
                <w:color w:val="auto"/>
              </w:rPr>
              <w:t xml:space="preserve"> </w:t>
            </w:r>
            <w:r w:rsidR="00753C0F">
              <w:rPr>
                <w:rFonts w:ascii="Arial" w:hAnsi="Arial" w:cs="Arial"/>
                <w:i w:val="0"/>
                <w:color w:val="auto"/>
              </w:rPr>
              <w:t>(</w:t>
            </w:r>
            <w:r w:rsidR="007A631E">
              <w:rPr>
                <w:rFonts w:ascii="Arial" w:hAnsi="Arial" w:cs="Arial"/>
                <w:i w:val="0"/>
                <w:color w:val="auto"/>
              </w:rPr>
              <w:t>Usuária do SAAP</w:t>
            </w:r>
            <w:r w:rsidR="00753C0F">
              <w:rPr>
                <w:rFonts w:ascii="Arial" w:hAnsi="Arial" w:cs="Arial"/>
                <w:i w:val="0"/>
                <w:color w:val="auto"/>
              </w:rPr>
              <w:t>)</w:t>
            </w:r>
            <w:r>
              <w:rPr>
                <w:rFonts w:ascii="Arial" w:hAnsi="Arial" w:cs="Arial"/>
                <w:i w:val="0"/>
                <w:color w:val="auto"/>
              </w:rPr>
              <w:t>.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FE8" w:rsidRDefault="005B0FE8" w:rsidP="005B0FE8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-Apresentar a solução atual SAAP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  <w:r>
              <w:rPr>
                <w:rFonts w:ascii="Arial" w:hAnsi="Arial" w:cs="Arial"/>
                <w:i w:val="0"/>
                <w:color w:val="auto"/>
              </w:rPr>
              <w:t xml:space="preserve"> </w:t>
            </w:r>
          </w:p>
          <w:p w:rsidR="005B0FE8" w:rsidRDefault="005B0FE8" w:rsidP="005B0FE8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</w:rPr>
              <w:t>-</w:t>
            </w:r>
            <w:r w:rsidRPr="00847067">
              <w:rPr>
                <w:rFonts w:ascii="Arial" w:hAnsi="Arial" w:cs="Arial"/>
                <w:i w:val="0"/>
                <w:color w:val="auto"/>
              </w:rPr>
              <w:t xml:space="preserve"> </w:t>
            </w:r>
            <w:r>
              <w:rPr>
                <w:rFonts w:ascii="Arial" w:hAnsi="Arial" w:cs="Arial"/>
                <w:i w:val="0"/>
                <w:color w:val="auto"/>
              </w:rPr>
              <w:t>Auxilia</w:t>
            </w:r>
            <w:r w:rsidR="003129C5">
              <w:rPr>
                <w:rFonts w:ascii="Arial" w:hAnsi="Arial" w:cs="Arial"/>
                <w:i w:val="0"/>
                <w:color w:val="auto"/>
              </w:rPr>
              <w:t>r</w:t>
            </w:r>
            <w:r>
              <w:rPr>
                <w:rFonts w:ascii="Arial" w:hAnsi="Arial" w:cs="Arial"/>
                <w:i w:val="0"/>
                <w:color w:val="auto"/>
              </w:rPr>
              <w:t xml:space="preserve"> na definição d</w:t>
            </w:r>
            <w:r w:rsidRPr="00847067">
              <w:rPr>
                <w:rFonts w:ascii="Arial" w:hAnsi="Arial" w:cs="Arial"/>
                <w:i w:val="0"/>
                <w:color w:val="auto"/>
              </w:rPr>
              <w:t>os requisitos</w:t>
            </w:r>
            <w:r>
              <w:rPr>
                <w:rFonts w:ascii="Arial" w:hAnsi="Arial" w:cs="Arial"/>
                <w:i w:val="0"/>
                <w:color w:val="auto"/>
              </w:rPr>
              <w:t xml:space="preserve"> funcionais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5B0FE8" w:rsidRDefault="005B0FE8" w:rsidP="005B0FE8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 Informa</w:t>
            </w:r>
            <w:r w:rsidR="003129C5">
              <w:rPr>
                <w:rFonts w:ascii="Arial" w:hAnsi="Arial" w:cs="Arial"/>
                <w:i w:val="0"/>
                <w:color w:val="auto"/>
              </w:rPr>
              <w:t>r</w:t>
            </w:r>
            <w:r>
              <w:rPr>
                <w:rFonts w:ascii="Arial" w:hAnsi="Arial" w:cs="Arial"/>
                <w:i w:val="0"/>
                <w:color w:val="auto"/>
              </w:rPr>
              <w:t xml:space="preserve"> as necessidades de negócio do gabinete da Presidência relacionadas à administração de documentos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BF71B1" w:rsidRDefault="005B0FE8" w:rsidP="005B0FE8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 Realiza</w:t>
            </w:r>
            <w:r w:rsidR="003129C5">
              <w:rPr>
                <w:rFonts w:ascii="Arial" w:hAnsi="Arial" w:cs="Arial"/>
                <w:i w:val="0"/>
                <w:color w:val="auto"/>
              </w:rPr>
              <w:t>r</w:t>
            </w:r>
            <w:r>
              <w:rPr>
                <w:rFonts w:ascii="Arial" w:hAnsi="Arial" w:cs="Arial"/>
                <w:i w:val="0"/>
                <w:color w:val="auto"/>
              </w:rPr>
              <w:t xml:space="preserve"> testes para a homologação</w:t>
            </w:r>
            <w:r w:rsidRPr="00847067">
              <w:rPr>
                <w:rFonts w:ascii="Arial" w:hAnsi="Arial" w:cs="Arial"/>
                <w:i w:val="0"/>
                <w:color w:val="auto"/>
              </w:rPr>
              <w:t xml:space="preserve"> </w:t>
            </w:r>
            <w:r>
              <w:rPr>
                <w:rFonts w:ascii="Arial" w:hAnsi="Arial" w:cs="Arial"/>
                <w:i w:val="0"/>
                <w:color w:val="auto"/>
              </w:rPr>
              <w:t>d</w:t>
            </w:r>
            <w:r w:rsidRPr="00847067">
              <w:rPr>
                <w:rFonts w:ascii="Arial" w:hAnsi="Arial" w:cs="Arial"/>
                <w:i w:val="0"/>
                <w:color w:val="auto"/>
              </w:rPr>
              <w:t>o sistema</w:t>
            </w:r>
            <w:r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EB6841" w:rsidRDefault="00EB6841" w:rsidP="005B0FE8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</w:p>
          <w:p w:rsidR="00EB6841" w:rsidRPr="00C825C0" w:rsidRDefault="00EB6841" w:rsidP="005B0FE8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3A13AF" w:rsidRPr="004E6180" w:rsidTr="002C720B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3AF" w:rsidRPr="003A13AF" w:rsidRDefault="003A13A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lastRenderedPageBreak/>
              <w:t>Eduardo Josimar das Neves Alves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3AF" w:rsidRPr="003A13AF" w:rsidRDefault="00ED14A2" w:rsidP="005B0FE8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Chefe Substituto da Seção de Atendimento a Gabinetes da Secretaria de Tecnologia da Informação</w:t>
            </w:r>
            <w:r w:rsidR="005B0FE8">
              <w:rPr>
                <w:rFonts w:ascii="Arial" w:hAnsi="Arial" w:cs="Arial"/>
                <w:i w:val="0"/>
                <w:color w:val="auto"/>
              </w:rPr>
              <w:t xml:space="preserve"> (</w:t>
            </w:r>
            <w:r w:rsidR="003A13AF" w:rsidRPr="003A13AF">
              <w:rPr>
                <w:rFonts w:ascii="Arial" w:hAnsi="Arial" w:cs="Arial"/>
                <w:i w:val="0"/>
                <w:color w:val="auto"/>
              </w:rPr>
              <w:t>Líder Técnico</w:t>
            </w:r>
            <w:r w:rsidR="005B0FE8">
              <w:rPr>
                <w:rFonts w:ascii="Arial" w:hAnsi="Arial" w:cs="Arial"/>
                <w:i w:val="0"/>
                <w:color w:val="auto"/>
              </w:rPr>
              <w:t>)</w:t>
            </w:r>
            <w:r w:rsidR="00157F5F">
              <w:rPr>
                <w:rFonts w:ascii="Arial" w:hAnsi="Arial" w:cs="Arial"/>
                <w:i w:val="0"/>
                <w:color w:val="auto"/>
              </w:rPr>
              <w:t>.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F88" w:rsidRDefault="003A13AF" w:rsidP="003A13A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 - 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Participar da </w:t>
            </w:r>
            <w:r w:rsidR="00667F88">
              <w:rPr>
                <w:rFonts w:ascii="Arial" w:hAnsi="Arial" w:cs="Arial"/>
                <w:i w:val="0"/>
                <w:color w:val="auto"/>
              </w:rPr>
              <w:t xml:space="preserve">Reunião para Entendimento da Demanda 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e </w:t>
            </w:r>
            <w:r w:rsidR="00667F88">
              <w:rPr>
                <w:rFonts w:ascii="Arial" w:hAnsi="Arial" w:cs="Arial"/>
                <w:i w:val="0"/>
                <w:color w:val="auto"/>
              </w:rPr>
              <w:t xml:space="preserve">outras 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reuniões </w:t>
            </w:r>
            <w:r w:rsidR="00667F88">
              <w:rPr>
                <w:rFonts w:ascii="Arial" w:hAnsi="Arial" w:cs="Arial"/>
                <w:i w:val="0"/>
                <w:color w:val="auto"/>
              </w:rPr>
              <w:t>com os usuários requisitantes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667F88" w:rsidP="003A13A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- </w:t>
            </w:r>
            <w:r w:rsidR="003A13AF" w:rsidRPr="003A13AF">
              <w:rPr>
                <w:rFonts w:ascii="Arial" w:hAnsi="Arial" w:cs="Arial"/>
                <w:i w:val="0"/>
                <w:color w:val="auto"/>
              </w:rPr>
              <w:t>Agendar reuniões com o</w:t>
            </w:r>
            <w:r>
              <w:rPr>
                <w:rFonts w:ascii="Arial" w:hAnsi="Arial" w:cs="Arial"/>
                <w:i w:val="0"/>
                <w:color w:val="auto"/>
              </w:rPr>
              <w:t>s</w:t>
            </w:r>
            <w:r w:rsidR="003A13AF" w:rsidRPr="003A13AF">
              <w:rPr>
                <w:rFonts w:ascii="Arial" w:hAnsi="Arial" w:cs="Arial"/>
                <w:i w:val="0"/>
                <w:color w:val="auto"/>
              </w:rPr>
              <w:t xml:space="preserve"> usuário</w:t>
            </w:r>
            <w:r>
              <w:rPr>
                <w:rFonts w:ascii="Arial" w:hAnsi="Arial" w:cs="Arial"/>
                <w:i w:val="0"/>
                <w:color w:val="auto"/>
              </w:rPr>
              <w:t>s</w:t>
            </w:r>
            <w:r w:rsidR="003A13AF" w:rsidRPr="003A13AF">
              <w:rPr>
                <w:rFonts w:ascii="Arial" w:hAnsi="Arial" w:cs="Arial"/>
                <w:i w:val="0"/>
                <w:color w:val="auto"/>
              </w:rPr>
              <w:t xml:space="preserve"> e as empresas</w:t>
            </w:r>
            <w:r>
              <w:rPr>
                <w:rFonts w:ascii="Arial" w:hAnsi="Arial" w:cs="Arial"/>
                <w:i w:val="0"/>
                <w:color w:val="auto"/>
              </w:rPr>
              <w:t xml:space="preserve"> contratadas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3A13AF" w:rsidP="003A13A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Validar atas de reunião (como qualquer outro participante)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3A13AF" w:rsidP="003A13A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Decidir a lista de Artefatos da OS, ou seja, quais são os artefatos que </w:t>
            </w:r>
            <w:r>
              <w:rPr>
                <w:rFonts w:ascii="Arial" w:hAnsi="Arial" w:cs="Arial"/>
                <w:i w:val="0"/>
                <w:color w:val="auto"/>
              </w:rPr>
              <w:t>d</w:t>
            </w:r>
            <w:r w:rsidRPr="003A13AF">
              <w:rPr>
                <w:rFonts w:ascii="Arial" w:hAnsi="Arial" w:cs="Arial"/>
                <w:i w:val="0"/>
                <w:color w:val="auto"/>
              </w:rPr>
              <w:t>evem ser entregues pelas fábricas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3A13AF" w:rsidP="003A13A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Decidir sobre a solicitação de Mudança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3A13AF" w:rsidP="003A13A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Validar artefatos por amostragem, emitindo Parecer Técnico e Termo de Aceite, dando ênfase em sistemas que considere críticos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3A13AF" w:rsidP="003A13A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Tirar dúvidas técnicas a respeito do sistema, quando for manutenção ou envolver legado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3A13AF" w:rsidP="003A13A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Acompanhar tecnicamente a OS.</w:t>
            </w:r>
          </w:p>
        </w:tc>
      </w:tr>
      <w:tr w:rsidR="00ED14A2" w:rsidRPr="004E6180" w:rsidTr="002C720B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14A2" w:rsidRDefault="00ED14A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João Francisco de Oliveira Mondadori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14A2" w:rsidRPr="003A13AF" w:rsidRDefault="006D4FC3" w:rsidP="00667F88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Chefe da Seção de Atendimento a Gabinetes da Secretaria de Tecnologia da Informação (Líder Técnico Substituto).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14A2" w:rsidRDefault="00ED14A2" w:rsidP="003A13A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Realiza</w:t>
            </w:r>
            <w:r w:rsidR="00667F88">
              <w:rPr>
                <w:rFonts w:ascii="Arial" w:hAnsi="Arial" w:cs="Arial"/>
                <w:i w:val="0"/>
                <w:color w:val="auto"/>
              </w:rPr>
              <w:t>r</w:t>
            </w:r>
            <w:r>
              <w:rPr>
                <w:rFonts w:ascii="Arial" w:hAnsi="Arial" w:cs="Arial"/>
                <w:i w:val="0"/>
                <w:color w:val="auto"/>
              </w:rPr>
              <w:t xml:space="preserve"> as</w:t>
            </w:r>
            <w:r w:rsidR="00667F88">
              <w:rPr>
                <w:rFonts w:ascii="Arial" w:hAnsi="Arial" w:cs="Arial"/>
                <w:i w:val="0"/>
                <w:color w:val="auto"/>
              </w:rPr>
              <w:t xml:space="preserve"> mesmas</w:t>
            </w:r>
            <w:r>
              <w:rPr>
                <w:rFonts w:ascii="Arial" w:hAnsi="Arial" w:cs="Arial"/>
                <w:i w:val="0"/>
                <w:color w:val="auto"/>
              </w:rPr>
              <w:t xml:space="preserve"> atividades do Líder Técnico em sua ausência.</w:t>
            </w:r>
          </w:p>
        </w:tc>
      </w:tr>
      <w:tr w:rsidR="003A13AF" w:rsidRPr="004E6180" w:rsidTr="003A13AF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3AF" w:rsidRPr="002C720B" w:rsidRDefault="003A13AF" w:rsidP="00BB1A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3A13AF">
              <w:rPr>
                <w:rFonts w:ascii="Arial" w:hAnsi="Arial" w:cs="Arial"/>
                <w:i w:val="0"/>
                <w:color w:val="auto"/>
              </w:rPr>
              <w:t>Denise Galdino Evangelista Rodrigues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3AF" w:rsidRPr="00847067" w:rsidRDefault="00AC398E" w:rsidP="005B0FE8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Servidora da Seção de Metodologia e Qualidade da Secretaria de Tecnologia da Informação </w:t>
            </w:r>
            <w:r w:rsidR="005B0FE8">
              <w:rPr>
                <w:rFonts w:ascii="Arial" w:hAnsi="Arial" w:cs="Arial"/>
                <w:i w:val="0"/>
                <w:color w:val="auto"/>
              </w:rPr>
              <w:t>(</w:t>
            </w:r>
            <w:r w:rsidR="003A13AF" w:rsidRPr="003A13AF">
              <w:rPr>
                <w:rFonts w:ascii="Arial" w:hAnsi="Arial" w:cs="Arial"/>
                <w:i w:val="0"/>
                <w:color w:val="auto"/>
              </w:rPr>
              <w:t>Líder Administrativo</w:t>
            </w:r>
            <w:r w:rsidR="005B0FE8">
              <w:rPr>
                <w:rFonts w:ascii="Arial" w:hAnsi="Arial" w:cs="Arial"/>
                <w:i w:val="0"/>
                <w:color w:val="auto"/>
              </w:rPr>
              <w:t>)</w:t>
            </w:r>
            <w:r w:rsidR="00157F5F">
              <w:rPr>
                <w:rFonts w:ascii="Arial" w:hAnsi="Arial" w:cs="Arial"/>
                <w:i w:val="0"/>
                <w:color w:val="auto"/>
              </w:rPr>
              <w:t>.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3AF" w:rsidRPr="003A13AF" w:rsidRDefault="003A13AF" w:rsidP="00BB1A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Participar da RED</w:t>
            </w:r>
            <w:r>
              <w:rPr>
                <w:rFonts w:ascii="Arial" w:hAnsi="Arial" w:cs="Arial"/>
                <w:i w:val="0"/>
                <w:color w:val="auto"/>
              </w:rPr>
              <w:t xml:space="preserve"> – Reunião para Entendimento da Demanda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3A13AF" w:rsidP="00BB1A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Minutar e registrar OS (abertura de processo no Fluxus, lançamento no SIGECON-Sistema de Gestão de Contratos, </w:t>
            </w:r>
            <w:r w:rsidR="006D4FC3" w:rsidRPr="003A13AF">
              <w:rPr>
                <w:rFonts w:ascii="Arial" w:hAnsi="Arial" w:cs="Arial"/>
                <w:i w:val="0"/>
                <w:color w:val="auto"/>
              </w:rPr>
              <w:t>etc.</w:t>
            </w:r>
            <w:r w:rsidRPr="003A13AF">
              <w:rPr>
                <w:rFonts w:ascii="Arial" w:hAnsi="Arial" w:cs="Arial"/>
                <w:i w:val="0"/>
                <w:color w:val="auto"/>
              </w:rPr>
              <w:t>)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3A13AF" w:rsidP="00BB1A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Incluir documentos da OS no Fluxus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3A13AF" w:rsidP="00BB1A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Colher </w:t>
            </w:r>
            <w:r w:rsidR="003129C5">
              <w:rPr>
                <w:rFonts w:ascii="Arial" w:hAnsi="Arial" w:cs="Arial"/>
                <w:i w:val="0"/>
                <w:color w:val="auto"/>
              </w:rPr>
              <w:t xml:space="preserve">as </w:t>
            </w:r>
            <w:r w:rsidRPr="003A13AF">
              <w:rPr>
                <w:rFonts w:ascii="Arial" w:hAnsi="Arial" w:cs="Arial"/>
                <w:i w:val="0"/>
                <w:color w:val="auto"/>
              </w:rPr>
              <w:t>assinaturas quando a empresa não a fizer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3A13AF" w:rsidP="00BB1A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Aprovar solicitação de </w:t>
            </w:r>
            <w:r w:rsidRPr="003A13AF">
              <w:rPr>
                <w:rFonts w:ascii="Arial" w:hAnsi="Arial" w:cs="Arial"/>
                <w:i w:val="0"/>
                <w:color w:val="auto"/>
              </w:rPr>
              <w:lastRenderedPageBreak/>
              <w:t>mudança de acordo com a decisão do Líder Técnico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Default="003A13AF" w:rsidP="00BB1A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Gerenciar a Mudança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3A13AF" w:rsidP="00BB1A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Sugerir aplicação de SLAs (Acordo de Níveis de Serviço)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3A13AF" w:rsidP="00BB1A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Aprovar definição de Marcos de faturamento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3A13AF" w:rsidP="00BB1A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Emitir Parecer Técnico em entregas realizadas pelas Fábricas sobre GC, planilha de atividades e comparativo sobre relatório de métricas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3A13AF" w:rsidP="00BB1A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Intermediar contato com </w:t>
            </w:r>
            <w:r w:rsidR="00A07BD7">
              <w:rPr>
                <w:rFonts w:ascii="Arial" w:hAnsi="Arial" w:cs="Arial"/>
                <w:i w:val="0"/>
                <w:color w:val="auto"/>
              </w:rPr>
              <w:t>o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s </w:t>
            </w:r>
            <w:r w:rsidR="00212011">
              <w:rPr>
                <w:rFonts w:ascii="Arial" w:hAnsi="Arial" w:cs="Arial"/>
                <w:i w:val="0"/>
                <w:color w:val="auto"/>
              </w:rPr>
              <w:t>Gabinete</w:t>
            </w:r>
            <w:r w:rsidRPr="003A13AF">
              <w:rPr>
                <w:rFonts w:ascii="Arial" w:hAnsi="Arial" w:cs="Arial"/>
                <w:i w:val="0"/>
                <w:color w:val="auto"/>
              </w:rPr>
              <w:t>s da STI na solução de problemas de execução das OS (</w:t>
            </w:r>
            <w:r w:rsidR="006D4FC3" w:rsidRPr="003A13AF">
              <w:rPr>
                <w:rFonts w:ascii="Arial" w:hAnsi="Arial" w:cs="Arial"/>
                <w:i w:val="0"/>
                <w:color w:val="auto"/>
              </w:rPr>
              <w:t>ex</w:t>
            </w:r>
            <w:r w:rsidR="006D4FC3">
              <w:rPr>
                <w:rFonts w:ascii="Arial" w:hAnsi="Arial" w:cs="Arial"/>
                <w:i w:val="0"/>
                <w:color w:val="auto"/>
              </w:rPr>
              <w:t>.</w:t>
            </w:r>
            <w:r w:rsidRPr="003A13AF">
              <w:rPr>
                <w:rFonts w:ascii="Arial" w:hAnsi="Arial" w:cs="Arial"/>
                <w:i w:val="0"/>
                <w:color w:val="auto"/>
              </w:rPr>
              <w:t>: infraestrutura)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3A13AF" w:rsidP="00BB1A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Levantar questões sobre a gestão contratual e outras dificuldades no desempenho das atividades que não tenham cunho técnico ou de negócio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3A13AF" w:rsidP="00BB1A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Acompanhar administrativamente a OS.</w:t>
            </w:r>
          </w:p>
        </w:tc>
      </w:tr>
      <w:tr w:rsidR="00855468" w:rsidRPr="00855468" w:rsidTr="003A13AF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468" w:rsidRPr="002A6386" w:rsidRDefault="00855468" w:rsidP="0045432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A6386">
              <w:rPr>
                <w:rFonts w:ascii="Arial" w:hAnsi="Arial" w:cs="Arial"/>
                <w:i w:val="0"/>
                <w:color w:val="auto"/>
              </w:rPr>
              <w:lastRenderedPageBreak/>
              <w:t>Carla Maria Braga</w:t>
            </w:r>
            <w:r w:rsidR="00714A9E">
              <w:rPr>
                <w:rFonts w:ascii="Arial" w:hAnsi="Arial" w:cs="Arial"/>
                <w:i w:val="0"/>
                <w:color w:val="auto"/>
              </w:rPr>
              <w:t xml:space="preserve"> e Souza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468" w:rsidRPr="002A6386" w:rsidRDefault="002A6386" w:rsidP="002A6386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A6386">
              <w:rPr>
                <w:rFonts w:ascii="Arial" w:hAnsi="Arial" w:cs="Arial"/>
                <w:i w:val="0"/>
                <w:color w:val="auto"/>
              </w:rPr>
              <w:t>Coordenadora de Desenvolvimento</w:t>
            </w:r>
            <w:r>
              <w:rPr>
                <w:rFonts w:ascii="Arial" w:hAnsi="Arial" w:cs="Arial"/>
                <w:i w:val="0"/>
                <w:color w:val="auto"/>
              </w:rPr>
              <w:t xml:space="preserve"> da</w:t>
            </w:r>
            <w:r w:rsidR="006D4FC3">
              <w:rPr>
                <w:rFonts w:ascii="Arial" w:hAnsi="Arial" w:cs="Arial"/>
                <w:i w:val="0"/>
                <w:color w:val="auto"/>
              </w:rPr>
              <w:t xml:space="preserve"> </w:t>
            </w:r>
            <w:r>
              <w:rPr>
                <w:rFonts w:ascii="Arial" w:hAnsi="Arial" w:cs="Arial"/>
                <w:i w:val="0"/>
                <w:color w:val="auto"/>
              </w:rPr>
              <w:t>Secretaria de Tecnologia da Informação e Comunicação</w:t>
            </w:r>
            <w:r w:rsidR="005B0FE8">
              <w:rPr>
                <w:rFonts w:ascii="Arial" w:hAnsi="Arial" w:cs="Arial"/>
                <w:i w:val="0"/>
                <w:color w:val="auto"/>
              </w:rPr>
              <w:t>.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7C4F" w:rsidRDefault="00714A9E" w:rsidP="00EF7C4F">
            <w:pPr>
              <w:pStyle w:val="Instruo"/>
              <w:numPr>
                <w:ilvl w:val="0"/>
                <w:numId w:val="2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Prover apoio e técnico para o projeto</w:t>
            </w:r>
            <w:r w:rsidR="00EB6841">
              <w:rPr>
                <w:i w:val="0"/>
                <w:color w:val="auto"/>
              </w:rPr>
              <w:t>.</w:t>
            </w:r>
          </w:p>
          <w:p w:rsidR="00EF7C4F" w:rsidRPr="00EF7C4F" w:rsidRDefault="00EF7C4F" w:rsidP="00EF7C4F"/>
          <w:p w:rsidR="00EF7C4F" w:rsidRPr="00EF7C4F" w:rsidRDefault="00EF7C4F" w:rsidP="00EF7C4F">
            <w:pPr>
              <w:pStyle w:val="Instruo"/>
              <w:numPr>
                <w:ilvl w:val="0"/>
                <w:numId w:val="2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 w:rsidRPr="00EF7C4F">
              <w:rPr>
                <w:i w:val="0"/>
                <w:color w:val="auto"/>
              </w:rPr>
              <w:t>Revisar em conjunto com outros envolvidos os artefatos de projeto do sistema.</w:t>
            </w:r>
          </w:p>
        </w:tc>
      </w:tr>
      <w:tr w:rsidR="00D64929" w:rsidRPr="004E6180" w:rsidTr="003A13AF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929" w:rsidRPr="00AE3E13" w:rsidRDefault="00D64929" w:rsidP="0045432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AE3E13">
              <w:rPr>
                <w:rFonts w:ascii="Arial" w:hAnsi="Arial" w:cs="Arial"/>
                <w:i w:val="0"/>
                <w:color w:val="auto"/>
              </w:rPr>
              <w:t>Carlos Augusto Gurgel de Sousa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929" w:rsidRDefault="00D64929" w:rsidP="0045432F">
            <w:pPr>
              <w:pStyle w:val="infoblue"/>
              <w:rPr>
                <w:rFonts w:ascii="Arial" w:hAnsi="Arial" w:cs="Arial"/>
                <w:color w:val="auto"/>
              </w:rPr>
            </w:pPr>
            <w:r w:rsidRPr="00251538">
              <w:rPr>
                <w:rFonts w:ascii="Arial" w:hAnsi="Arial" w:cs="Arial"/>
                <w:i w:val="0"/>
                <w:color w:val="auto"/>
              </w:rPr>
              <w:t>Gerente do Projeto</w:t>
            </w:r>
            <w:r w:rsidR="00667F88">
              <w:rPr>
                <w:rFonts w:ascii="Arial" w:hAnsi="Arial" w:cs="Arial"/>
                <w:i w:val="0"/>
                <w:color w:val="auto"/>
              </w:rPr>
              <w:t xml:space="preserve"> da empresa CTIS.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929" w:rsidRDefault="00D64929" w:rsidP="00D64929">
            <w:pPr>
              <w:pStyle w:val="Instruo"/>
              <w:numPr>
                <w:ilvl w:val="0"/>
                <w:numId w:val="2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Administrar o pessoal e demais recursos de hardware e software pertencentes à CTIS pelos envolvidos no projeto</w:t>
            </w:r>
            <w:r w:rsidR="00EB6841">
              <w:rPr>
                <w:i w:val="0"/>
                <w:color w:val="auto"/>
              </w:rPr>
              <w:t>.</w:t>
            </w:r>
          </w:p>
          <w:p w:rsidR="00EF7C4F" w:rsidRPr="00EF7C4F" w:rsidRDefault="00EF7C4F" w:rsidP="00EF7C4F"/>
          <w:p w:rsidR="00D64929" w:rsidRDefault="00D64929" w:rsidP="00D64929">
            <w:pPr>
              <w:pStyle w:val="Instruo"/>
              <w:numPr>
                <w:ilvl w:val="0"/>
                <w:numId w:val="2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No que se refere ao projeto, representar a CTIS junto ao cliente, à equipe do projeto, à Gerência de Divisão do Departamento de Desenvolvimento de sistemas</w:t>
            </w:r>
            <w:r w:rsidR="00EB6841">
              <w:rPr>
                <w:i w:val="0"/>
                <w:color w:val="auto"/>
              </w:rPr>
              <w:t>.</w:t>
            </w:r>
            <w:r>
              <w:rPr>
                <w:i w:val="0"/>
                <w:color w:val="auto"/>
              </w:rPr>
              <w:t xml:space="preserve"> </w:t>
            </w:r>
          </w:p>
          <w:p w:rsidR="00EF7C4F" w:rsidRPr="00EF7C4F" w:rsidRDefault="00EF7C4F" w:rsidP="00EF7C4F"/>
          <w:p w:rsidR="00D64929" w:rsidRDefault="00D64929" w:rsidP="00D64929">
            <w:pPr>
              <w:pStyle w:val="Instruo"/>
              <w:numPr>
                <w:ilvl w:val="0"/>
                <w:numId w:val="2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Exercer o papel de integrador entre as partes (Clientes e CTIS) envolvidas na elaboração e desenvolvimento do projeto</w:t>
            </w:r>
            <w:r w:rsidR="00EB6841">
              <w:rPr>
                <w:i w:val="0"/>
                <w:color w:val="auto"/>
              </w:rPr>
              <w:t>.</w:t>
            </w:r>
          </w:p>
          <w:p w:rsidR="00EF7C4F" w:rsidRPr="00EF7C4F" w:rsidRDefault="00EF7C4F" w:rsidP="00EF7C4F"/>
          <w:p w:rsidR="00D64929" w:rsidRDefault="00D64929" w:rsidP="00D64929">
            <w:pPr>
              <w:pStyle w:val="Instruo"/>
              <w:numPr>
                <w:ilvl w:val="0"/>
                <w:numId w:val="2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Elaborar Acordos de Serviço, </w:t>
            </w:r>
            <w:r>
              <w:rPr>
                <w:i w:val="0"/>
                <w:color w:val="auto"/>
              </w:rPr>
              <w:lastRenderedPageBreak/>
              <w:t>Cronogramas de Execução de Projetos, Planilhas de Orçamento de Projeto e outros documentos rela</w:t>
            </w:r>
            <w:r w:rsidR="004D29BC">
              <w:rPr>
                <w:i w:val="0"/>
                <w:color w:val="auto"/>
              </w:rPr>
              <w:t>tivos ao andamento dos projetos</w:t>
            </w:r>
            <w:r w:rsidR="00EB6841">
              <w:rPr>
                <w:i w:val="0"/>
                <w:color w:val="auto"/>
              </w:rPr>
              <w:t>.</w:t>
            </w:r>
          </w:p>
          <w:p w:rsidR="00EF7C4F" w:rsidRPr="00EF7C4F" w:rsidRDefault="00EF7C4F" w:rsidP="00EF7C4F"/>
          <w:p w:rsidR="004D29BC" w:rsidRDefault="00D64929" w:rsidP="0045432F">
            <w:pPr>
              <w:pStyle w:val="Instruo"/>
              <w:numPr>
                <w:ilvl w:val="0"/>
                <w:numId w:val="2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Buscar o cumprimento das exigências contratuais e dos documentos que aditam ou suplementam o c</w:t>
            </w:r>
            <w:r w:rsidR="004D29BC">
              <w:rPr>
                <w:i w:val="0"/>
                <w:color w:val="auto"/>
              </w:rPr>
              <w:t>ontrato</w:t>
            </w:r>
            <w:r w:rsidR="00EB6841">
              <w:rPr>
                <w:i w:val="0"/>
                <w:color w:val="auto"/>
              </w:rPr>
              <w:t>.</w:t>
            </w:r>
          </w:p>
          <w:p w:rsidR="00EF7C4F" w:rsidRPr="00EF7C4F" w:rsidRDefault="00EF7C4F" w:rsidP="00EF7C4F"/>
          <w:p w:rsidR="00D64929" w:rsidRPr="004D29BC" w:rsidRDefault="00D64929" w:rsidP="0045432F">
            <w:pPr>
              <w:pStyle w:val="Instruo"/>
              <w:numPr>
                <w:ilvl w:val="0"/>
                <w:numId w:val="2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 w:rsidRPr="004D29BC">
              <w:rPr>
                <w:i w:val="0"/>
                <w:color w:val="auto"/>
              </w:rPr>
              <w:t>Garantir a certificação de qualidade dos produtos elaborados pela equipe do projeto e a certificação de recebimento dos mesmos pelo cliente</w:t>
            </w:r>
            <w:r w:rsidR="004D29BC">
              <w:rPr>
                <w:i w:val="0"/>
                <w:color w:val="auto"/>
              </w:rPr>
              <w:t>.</w:t>
            </w:r>
          </w:p>
        </w:tc>
      </w:tr>
    </w:tbl>
    <w:p w:rsidR="00667F88" w:rsidRDefault="00667F88" w:rsidP="004E6180">
      <w:pPr>
        <w:pStyle w:val="STJNvel2"/>
        <w:numPr>
          <w:ilvl w:val="0"/>
          <w:numId w:val="0"/>
        </w:numPr>
        <w:ind w:left="360"/>
      </w:pPr>
    </w:p>
    <w:p w:rsidR="00E10302" w:rsidRDefault="00E10302" w:rsidP="006B4815">
      <w:pPr>
        <w:pStyle w:val="STJNvel2"/>
        <w:keepLines/>
        <w:numPr>
          <w:ilvl w:val="0"/>
          <w:numId w:val="0"/>
        </w:numPr>
        <w:ind w:left="357"/>
      </w:pPr>
      <w:bookmarkStart w:id="11" w:name="_Toc393125768"/>
      <w:r>
        <w:t>3.2</w:t>
      </w:r>
      <w:r w:rsidR="004E6180">
        <w:t>.</w:t>
      </w:r>
      <w:r>
        <w:t xml:space="preserve"> Resumo dos Usuários</w:t>
      </w:r>
      <w:bookmarkEnd w:id="11"/>
    </w:p>
    <w:tbl>
      <w:tblPr>
        <w:tblW w:w="9060" w:type="dxa"/>
        <w:tblInd w:w="828" w:type="dxa"/>
        <w:tblCellMar>
          <w:left w:w="0" w:type="dxa"/>
          <w:right w:w="0" w:type="dxa"/>
        </w:tblCellMar>
        <w:tblLook w:val="0000"/>
      </w:tblPr>
      <w:tblGrid>
        <w:gridCol w:w="1283"/>
        <w:gridCol w:w="2250"/>
        <w:gridCol w:w="2640"/>
        <w:gridCol w:w="2887"/>
      </w:tblGrid>
      <w:tr w:rsidR="00E10302" w:rsidRPr="004E6180" w:rsidTr="0002391C">
        <w:trPr>
          <w:trHeight w:val="418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Nome</w:t>
            </w:r>
          </w:p>
        </w:tc>
        <w:tc>
          <w:tcPr>
            <w:tcW w:w="22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Descrição</w:t>
            </w:r>
          </w:p>
        </w:tc>
        <w:tc>
          <w:tcPr>
            <w:tcW w:w="26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 xml:space="preserve">Responsabilidades </w:t>
            </w:r>
          </w:p>
        </w:tc>
        <w:tc>
          <w:tcPr>
            <w:tcW w:w="28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Envolvido</w:t>
            </w:r>
          </w:p>
        </w:tc>
      </w:tr>
      <w:tr w:rsidR="00E10302" w:rsidTr="0002391C">
        <w:trPr>
          <w:trHeight w:val="976"/>
        </w:trPr>
        <w:tc>
          <w:tcPr>
            <w:tcW w:w="1283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98E" w:rsidRPr="00BF71B1" w:rsidRDefault="0002391C" w:rsidP="00C73783">
            <w:pPr>
              <w:pStyle w:val="infoblue"/>
              <w:rPr>
                <w:rFonts w:ascii="Arial" w:eastAsia="Times New Roman" w:hAnsi="Arial" w:cs="Arial"/>
                <w:i w:val="0"/>
                <w:iCs w:val="0"/>
                <w:color w:val="auto"/>
              </w:rPr>
            </w:pPr>
            <w:r>
              <w:rPr>
                <w:rFonts w:ascii="Arial" w:eastAsia="Times New Roman" w:hAnsi="Arial" w:cs="Arial"/>
                <w:i w:val="0"/>
                <w:iCs w:val="0"/>
                <w:color w:val="auto"/>
              </w:rPr>
              <w:t xml:space="preserve">Gestor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25C0" w:rsidRPr="00BF71B1" w:rsidRDefault="00C73783">
            <w:pPr>
              <w:pStyle w:val="infoblue"/>
              <w:rPr>
                <w:rFonts w:ascii="Arial" w:eastAsia="Times New Roman" w:hAnsi="Arial" w:cs="Arial"/>
                <w:i w:val="0"/>
                <w:iCs w:val="0"/>
                <w:color w:val="auto"/>
              </w:rPr>
            </w:pPr>
            <w:r>
              <w:rPr>
                <w:rFonts w:ascii="Arial" w:eastAsia="Times New Roman" w:hAnsi="Arial" w:cs="Arial"/>
                <w:i w:val="0"/>
                <w:iCs w:val="0"/>
                <w:color w:val="auto"/>
              </w:rPr>
              <w:t>Gerente do Sistema/Gestor da Unidade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25C0" w:rsidRPr="00BF71B1" w:rsidRDefault="005A56A9" w:rsidP="00C73783">
            <w:pPr>
              <w:pStyle w:val="infoblue"/>
              <w:rPr>
                <w:rFonts w:ascii="Arial" w:eastAsia="Times New Roman" w:hAnsi="Arial" w:cs="Arial"/>
                <w:i w:val="0"/>
                <w:iCs w:val="0"/>
                <w:color w:val="auto"/>
              </w:rPr>
            </w:pPr>
            <w:r>
              <w:rPr>
                <w:rFonts w:ascii="Arial" w:eastAsia="Times New Roman" w:hAnsi="Arial" w:cs="Arial"/>
                <w:i w:val="0"/>
                <w:iCs w:val="0"/>
                <w:color w:val="auto"/>
              </w:rPr>
              <w:t>R</w:t>
            </w:r>
            <w:r w:rsidR="0002391C" w:rsidRPr="005A56A9">
              <w:rPr>
                <w:rFonts w:ascii="Arial" w:eastAsia="Times New Roman" w:hAnsi="Arial" w:cs="Arial"/>
                <w:i w:val="0"/>
                <w:iCs w:val="0"/>
                <w:color w:val="auto"/>
              </w:rPr>
              <w:t xml:space="preserve">esponsável por </w:t>
            </w:r>
            <w:r w:rsidR="00DA0B0C">
              <w:rPr>
                <w:rFonts w:ascii="Arial" w:eastAsia="Times New Roman" w:hAnsi="Arial" w:cs="Arial"/>
                <w:i w:val="0"/>
                <w:iCs w:val="0"/>
                <w:color w:val="auto"/>
              </w:rPr>
              <w:t>customiza</w:t>
            </w:r>
            <w:r w:rsidR="0002391C" w:rsidRPr="005A56A9">
              <w:rPr>
                <w:rFonts w:ascii="Arial" w:eastAsia="Times New Roman" w:hAnsi="Arial" w:cs="Arial"/>
                <w:i w:val="0"/>
                <w:iCs w:val="0"/>
                <w:color w:val="auto"/>
              </w:rPr>
              <w:t xml:space="preserve">r o sistema para a Unidade e por </w:t>
            </w:r>
            <w:r w:rsidR="00DA0B0C">
              <w:rPr>
                <w:rFonts w:ascii="Arial" w:eastAsia="Times New Roman" w:hAnsi="Arial" w:cs="Arial"/>
                <w:i w:val="0"/>
                <w:iCs w:val="0"/>
                <w:color w:val="auto"/>
              </w:rPr>
              <w:t xml:space="preserve">executar </w:t>
            </w:r>
            <w:r w:rsidR="00C73783">
              <w:rPr>
                <w:rFonts w:ascii="Arial" w:eastAsia="Times New Roman" w:hAnsi="Arial" w:cs="Arial"/>
                <w:i w:val="0"/>
                <w:iCs w:val="0"/>
                <w:color w:val="auto"/>
              </w:rPr>
              <w:t xml:space="preserve">funcionalidades </w:t>
            </w:r>
            <w:r w:rsidR="0002391C" w:rsidRPr="005A56A9">
              <w:rPr>
                <w:rFonts w:ascii="Arial" w:eastAsia="Times New Roman" w:hAnsi="Arial" w:cs="Arial"/>
                <w:i w:val="0"/>
                <w:iCs w:val="0"/>
                <w:color w:val="auto"/>
              </w:rPr>
              <w:t>típicas de gestão. Este perfil engloba o perfil executor</w:t>
            </w:r>
            <w:r w:rsidR="0020560B">
              <w:rPr>
                <w:rFonts w:ascii="Arial" w:eastAsia="Times New Roman" w:hAnsi="Arial" w:cs="Arial"/>
                <w:i w:val="0"/>
                <w:iCs w:val="0"/>
                <w:color w:val="auto"/>
              </w:rPr>
              <w:t>.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25C0" w:rsidRPr="00BF71B1" w:rsidRDefault="00C73783">
            <w:pPr>
              <w:pStyle w:val="infoblue"/>
              <w:rPr>
                <w:rFonts w:ascii="Arial" w:eastAsia="Times New Roman" w:hAnsi="Arial" w:cs="Arial"/>
                <w:i w:val="0"/>
                <w:iCs w:val="0"/>
                <w:color w:val="auto"/>
              </w:rPr>
            </w:pPr>
            <w:r>
              <w:rPr>
                <w:rFonts w:ascii="Arial" w:eastAsia="Times New Roman" w:hAnsi="Arial" w:cs="Arial"/>
                <w:i w:val="0"/>
                <w:iCs w:val="0"/>
                <w:color w:val="auto"/>
              </w:rPr>
              <w:t>Servidores deliberados pelo gestor que atuarão com o papel de Gestor.</w:t>
            </w:r>
          </w:p>
        </w:tc>
      </w:tr>
      <w:tr w:rsidR="0002391C" w:rsidTr="0002391C">
        <w:trPr>
          <w:trHeight w:val="976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91C" w:rsidRDefault="0002391C" w:rsidP="00C73783">
            <w:pPr>
              <w:pStyle w:val="infoblue"/>
              <w:rPr>
                <w:rFonts w:ascii="Arial" w:eastAsia="Times New Roman" w:hAnsi="Arial" w:cs="Arial"/>
                <w:i w:val="0"/>
                <w:iCs w:val="0"/>
                <w:color w:val="auto"/>
              </w:rPr>
            </w:pPr>
            <w:r>
              <w:rPr>
                <w:rFonts w:ascii="Arial" w:eastAsia="Times New Roman" w:hAnsi="Arial" w:cs="Arial"/>
                <w:i w:val="0"/>
                <w:iCs w:val="0"/>
                <w:color w:val="auto"/>
              </w:rPr>
              <w:t xml:space="preserve">Executor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91C" w:rsidRPr="00BF71B1" w:rsidRDefault="005B0FE8">
            <w:pPr>
              <w:pStyle w:val="infoblue"/>
              <w:rPr>
                <w:rFonts w:ascii="Arial" w:eastAsia="Times New Roman" w:hAnsi="Arial" w:cs="Arial"/>
                <w:i w:val="0"/>
                <w:iCs w:val="0"/>
                <w:color w:val="auto"/>
              </w:rPr>
            </w:pPr>
            <w:r>
              <w:rPr>
                <w:rFonts w:ascii="Arial" w:eastAsia="Times New Roman" w:hAnsi="Arial" w:cs="Arial"/>
                <w:i w:val="0"/>
                <w:iCs w:val="0"/>
                <w:color w:val="auto"/>
              </w:rPr>
              <w:t>Usuário do sistema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91C" w:rsidRPr="00BF71B1" w:rsidRDefault="005A56A9" w:rsidP="0020560B">
            <w:pPr>
              <w:pStyle w:val="infoblue"/>
              <w:rPr>
                <w:rFonts w:ascii="Arial" w:eastAsia="Times New Roman" w:hAnsi="Arial" w:cs="Arial"/>
                <w:i w:val="0"/>
                <w:iCs w:val="0"/>
                <w:color w:val="auto"/>
              </w:rPr>
            </w:pPr>
            <w:r>
              <w:rPr>
                <w:rFonts w:ascii="Arial" w:eastAsia="Times New Roman" w:hAnsi="Arial" w:cs="Arial"/>
                <w:i w:val="0"/>
                <w:iCs w:val="0"/>
                <w:color w:val="auto"/>
              </w:rPr>
              <w:t>R</w:t>
            </w:r>
            <w:r w:rsidR="0002391C" w:rsidRPr="005A56A9">
              <w:rPr>
                <w:rFonts w:ascii="Arial" w:eastAsia="Times New Roman" w:hAnsi="Arial" w:cs="Arial"/>
                <w:i w:val="0"/>
                <w:iCs w:val="0"/>
                <w:color w:val="auto"/>
              </w:rPr>
              <w:t>ealiza as funcionalidades do sistema relativas ao</w:t>
            </w:r>
            <w:r w:rsidR="0020560B">
              <w:rPr>
                <w:rFonts w:ascii="Arial" w:eastAsia="Times New Roman" w:hAnsi="Arial" w:cs="Arial"/>
                <w:i w:val="0"/>
                <w:iCs w:val="0"/>
                <w:color w:val="auto"/>
              </w:rPr>
              <w:t xml:space="preserve"> </w:t>
            </w:r>
            <w:r w:rsidR="0002391C" w:rsidRPr="005A56A9">
              <w:rPr>
                <w:rFonts w:ascii="Arial" w:eastAsia="Times New Roman" w:hAnsi="Arial" w:cs="Arial"/>
                <w:i w:val="0"/>
                <w:iCs w:val="0"/>
                <w:color w:val="auto"/>
              </w:rPr>
              <w:t>cadastro de</w:t>
            </w:r>
            <w:r w:rsidR="006D4FC3" w:rsidRPr="005A56A9">
              <w:rPr>
                <w:rFonts w:ascii="Arial" w:eastAsia="Times New Roman" w:hAnsi="Arial" w:cs="Arial"/>
                <w:i w:val="0"/>
                <w:iCs w:val="0"/>
                <w:color w:val="auto"/>
              </w:rPr>
              <w:t xml:space="preserve"> </w:t>
            </w:r>
            <w:r w:rsidR="0002391C" w:rsidRPr="005A56A9">
              <w:rPr>
                <w:rFonts w:ascii="Arial" w:eastAsia="Times New Roman" w:hAnsi="Arial" w:cs="Arial"/>
                <w:i w:val="0"/>
                <w:iCs w:val="0"/>
                <w:color w:val="auto"/>
              </w:rPr>
              <w:t>documento, cadastro de andamento do documento e cadastro de avisos</w:t>
            </w:r>
            <w:r w:rsidR="005B0FE8">
              <w:rPr>
                <w:rFonts w:ascii="Arial" w:eastAsia="Times New Roman" w:hAnsi="Arial" w:cs="Arial"/>
                <w:i w:val="0"/>
                <w:iCs w:val="0"/>
                <w:color w:val="auto"/>
              </w:rPr>
              <w:t xml:space="preserve"> e suas respectivas consultas</w:t>
            </w:r>
            <w:r w:rsidR="0020560B">
              <w:rPr>
                <w:rFonts w:ascii="Arial" w:eastAsia="Times New Roman" w:hAnsi="Arial" w:cs="Arial"/>
                <w:i w:val="0"/>
                <w:iCs w:val="0"/>
                <w:color w:val="auto"/>
              </w:rPr>
              <w:t>.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91C" w:rsidRPr="00BF71B1" w:rsidRDefault="005B0FE8">
            <w:pPr>
              <w:pStyle w:val="infoblue"/>
              <w:rPr>
                <w:rFonts w:ascii="Arial" w:eastAsia="Times New Roman" w:hAnsi="Arial" w:cs="Arial"/>
                <w:i w:val="0"/>
                <w:iCs w:val="0"/>
                <w:color w:val="auto"/>
              </w:rPr>
            </w:pPr>
            <w:r>
              <w:rPr>
                <w:rFonts w:ascii="Arial" w:eastAsia="Times New Roman" w:hAnsi="Arial" w:cs="Arial"/>
                <w:i w:val="0"/>
                <w:iCs w:val="0"/>
                <w:color w:val="auto"/>
              </w:rPr>
              <w:t>N/A</w:t>
            </w:r>
            <w:r w:rsidR="00A07BD7">
              <w:rPr>
                <w:rFonts w:ascii="Arial" w:eastAsia="Times New Roman" w:hAnsi="Arial" w:cs="Arial"/>
                <w:i w:val="0"/>
                <w:iCs w:val="0"/>
                <w:color w:val="auto"/>
              </w:rPr>
              <w:t>.</w:t>
            </w:r>
          </w:p>
        </w:tc>
      </w:tr>
    </w:tbl>
    <w:p w:rsidR="00E10302" w:rsidRDefault="00E10302">
      <w:pPr>
        <w:pStyle w:val="Corpodetexto"/>
      </w:pPr>
      <w:r>
        <w:t> </w:t>
      </w:r>
    </w:p>
    <w:p w:rsidR="00E10302" w:rsidRDefault="00E10302" w:rsidP="004E6180">
      <w:pPr>
        <w:pStyle w:val="STJNvel2"/>
        <w:numPr>
          <w:ilvl w:val="0"/>
          <w:numId w:val="0"/>
        </w:numPr>
        <w:ind w:left="360"/>
        <w:rPr>
          <w:b w:val="0"/>
          <w:bCs w:val="0"/>
        </w:rPr>
      </w:pPr>
      <w:bookmarkStart w:id="12" w:name="_Toc393125769"/>
      <w:r>
        <w:t>3.3</w:t>
      </w:r>
      <w:r w:rsidR="004E6180">
        <w:t>.</w:t>
      </w:r>
      <w:r>
        <w:rPr>
          <w:rFonts w:ascii="Times New Roman" w:hAnsi="Times New Roman"/>
          <w:sz w:val="14"/>
          <w:szCs w:val="14"/>
        </w:rPr>
        <w:t xml:space="preserve"> </w:t>
      </w:r>
      <w:r>
        <w:t>Ambiente do Usuário</w:t>
      </w:r>
      <w:bookmarkEnd w:id="12"/>
    </w:p>
    <w:p w:rsidR="00BB57AB" w:rsidRDefault="00BB57AB" w:rsidP="00BB57AB">
      <w:pPr>
        <w:pStyle w:val="infoblue"/>
        <w:ind w:left="360" w:firstLine="360"/>
        <w:jc w:val="both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 xml:space="preserve">Atualmente, </w:t>
      </w:r>
      <w:r w:rsidRPr="00F77715">
        <w:rPr>
          <w:rFonts w:ascii="Arial" w:hAnsi="Arial" w:cs="Arial"/>
          <w:i w:val="0"/>
          <w:color w:val="auto"/>
        </w:rPr>
        <w:t>o</w:t>
      </w:r>
      <w:r w:rsidR="006D4FC3" w:rsidRPr="00F77715">
        <w:rPr>
          <w:rFonts w:ascii="Arial" w:hAnsi="Arial" w:cs="Arial"/>
          <w:i w:val="0"/>
          <w:color w:val="auto"/>
        </w:rPr>
        <w:t xml:space="preserve"> </w:t>
      </w:r>
      <w:r w:rsidRPr="00F77715">
        <w:rPr>
          <w:rFonts w:ascii="Arial" w:hAnsi="Arial" w:cs="Arial"/>
          <w:i w:val="0"/>
          <w:color w:val="auto"/>
        </w:rPr>
        <w:t>Gabinete do Secretá</w:t>
      </w:r>
      <w:r>
        <w:rPr>
          <w:rFonts w:ascii="Arial" w:hAnsi="Arial" w:cs="Arial"/>
          <w:i w:val="0"/>
          <w:color w:val="auto"/>
        </w:rPr>
        <w:t xml:space="preserve">rio-Geral da Presidência do STJ conta </w:t>
      </w:r>
      <w:r w:rsidR="00B32E0F">
        <w:rPr>
          <w:rFonts w:ascii="Arial" w:hAnsi="Arial" w:cs="Arial"/>
          <w:i w:val="0"/>
          <w:color w:val="auto"/>
        </w:rPr>
        <w:t xml:space="preserve">com </w:t>
      </w:r>
      <w:r>
        <w:rPr>
          <w:rFonts w:ascii="Arial" w:hAnsi="Arial" w:cs="Arial"/>
          <w:i w:val="0"/>
          <w:color w:val="auto"/>
        </w:rPr>
        <w:t xml:space="preserve">o </w:t>
      </w:r>
      <w:r w:rsidRPr="00F77715">
        <w:rPr>
          <w:rFonts w:ascii="Arial" w:hAnsi="Arial" w:cs="Arial"/>
          <w:i w:val="0"/>
          <w:iCs w:val="0"/>
          <w:color w:val="auto"/>
        </w:rPr>
        <w:t xml:space="preserve">Sistema de Acompanhamento Administrativo da Presidência </w:t>
      </w:r>
      <w:r>
        <w:rPr>
          <w:rFonts w:ascii="Arial" w:hAnsi="Arial" w:cs="Arial"/>
          <w:i w:val="0"/>
          <w:iCs w:val="0"/>
          <w:color w:val="auto"/>
        </w:rPr>
        <w:t xml:space="preserve">(SAAP) </w:t>
      </w:r>
      <w:r>
        <w:rPr>
          <w:rFonts w:ascii="Arial" w:hAnsi="Arial" w:cs="Arial"/>
          <w:i w:val="0"/>
          <w:color w:val="auto"/>
        </w:rPr>
        <w:t xml:space="preserve">para auxiliar suas atividades de controle dos documentos. </w:t>
      </w:r>
    </w:p>
    <w:p w:rsidR="00BB57AB" w:rsidRDefault="00BB57AB" w:rsidP="00BB57AB">
      <w:pPr>
        <w:pStyle w:val="infoblue"/>
        <w:ind w:left="360" w:firstLine="360"/>
        <w:jc w:val="both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 xml:space="preserve">O SAAP </w:t>
      </w:r>
      <w:r w:rsidR="00B32E0F">
        <w:rPr>
          <w:rFonts w:ascii="Arial" w:hAnsi="Arial" w:cs="Arial"/>
          <w:i w:val="0"/>
          <w:color w:val="auto"/>
        </w:rPr>
        <w:t>foi</w:t>
      </w:r>
      <w:r>
        <w:rPr>
          <w:rFonts w:ascii="Arial" w:hAnsi="Arial" w:cs="Arial"/>
          <w:i w:val="0"/>
          <w:color w:val="auto"/>
        </w:rPr>
        <w:t xml:space="preserve"> desenvolvido </w:t>
      </w:r>
      <w:r w:rsidR="00B32E0F">
        <w:rPr>
          <w:rFonts w:ascii="Arial" w:hAnsi="Arial" w:cs="Arial"/>
          <w:i w:val="0"/>
          <w:color w:val="auto"/>
        </w:rPr>
        <w:t>por uma empresa contratada utiliza</w:t>
      </w:r>
      <w:r w:rsidR="00CD4E13">
        <w:rPr>
          <w:rFonts w:ascii="Arial" w:hAnsi="Arial" w:cs="Arial"/>
          <w:i w:val="0"/>
          <w:color w:val="auto"/>
        </w:rPr>
        <w:t>n</w:t>
      </w:r>
      <w:r w:rsidR="00B32E0F">
        <w:rPr>
          <w:rFonts w:ascii="Arial" w:hAnsi="Arial" w:cs="Arial"/>
          <w:i w:val="0"/>
          <w:color w:val="auto"/>
        </w:rPr>
        <w:t xml:space="preserve">do </w:t>
      </w:r>
      <w:r>
        <w:rPr>
          <w:rFonts w:ascii="Arial" w:hAnsi="Arial" w:cs="Arial"/>
          <w:i w:val="0"/>
          <w:color w:val="auto"/>
        </w:rPr>
        <w:t xml:space="preserve">a </w:t>
      </w:r>
      <w:r w:rsidR="008F35F8">
        <w:rPr>
          <w:rFonts w:ascii="Arial" w:hAnsi="Arial" w:cs="Arial"/>
          <w:i w:val="0"/>
          <w:color w:val="auto"/>
        </w:rPr>
        <w:t xml:space="preserve">linguagem </w:t>
      </w:r>
      <w:r>
        <w:rPr>
          <w:rFonts w:ascii="Arial" w:hAnsi="Arial" w:cs="Arial"/>
          <w:i w:val="0"/>
          <w:color w:val="auto"/>
        </w:rPr>
        <w:t>Java</w:t>
      </w:r>
      <w:r w:rsidR="00B32E0F">
        <w:rPr>
          <w:rFonts w:ascii="Arial" w:hAnsi="Arial" w:cs="Arial"/>
          <w:i w:val="0"/>
          <w:color w:val="auto"/>
        </w:rPr>
        <w:t>. O sistema é</w:t>
      </w:r>
      <w:r>
        <w:rPr>
          <w:rFonts w:ascii="Arial" w:hAnsi="Arial" w:cs="Arial"/>
          <w:i w:val="0"/>
          <w:color w:val="auto"/>
        </w:rPr>
        <w:t xml:space="preserve"> utilizado por </w:t>
      </w:r>
      <w:r w:rsidR="00B32E0F">
        <w:rPr>
          <w:rFonts w:ascii="Arial" w:hAnsi="Arial" w:cs="Arial"/>
          <w:i w:val="0"/>
          <w:color w:val="auto"/>
        </w:rPr>
        <w:t xml:space="preserve">todos os </w:t>
      </w:r>
      <w:r w:rsidR="001B273C">
        <w:rPr>
          <w:rFonts w:ascii="Arial" w:hAnsi="Arial" w:cs="Arial"/>
          <w:i w:val="0"/>
          <w:color w:val="auto"/>
        </w:rPr>
        <w:t>servidores do Gabinete para controle diário dos documentos.</w:t>
      </w:r>
    </w:p>
    <w:p w:rsidR="00BB57AB" w:rsidRPr="0045432F" w:rsidRDefault="00BB57AB" w:rsidP="00BB57AB">
      <w:pPr>
        <w:pStyle w:val="infoblue"/>
        <w:ind w:left="360" w:firstLine="360"/>
        <w:jc w:val="both"/>
        <w:rPr>
          <w:rFonts w:ascii="Arial" w:hAnsi="Arial" w:cs="Arial"/>
          <w:i w:val="0"/>
          <w:color w:val="auto"/>
        </w:rPr>
      </w:pPr>
      <w:r w:rsidRPr="0045432F">
        <w:rPr>
          <w:rFonts w:ascii="Arial" w:hAnsi="Arial" w:cs="Arial"/>
          <w:i w:val="0"/>
          <w:color w:val="auto"/>
        </w:rPr>
        <w:t xml:space="preserve">O novo </w:t>
      </w:r>
      <w:r w:rsidR="0045432F">
        <w:rPr>
          <w:rFonts w:ascii="Arial" w:hAnsi="Arial" w:cs="Arial"/>
          <w:i w:val="0"/>
          <w:color w:val="auto"/>
        </w:rPr>
        <w:t xml:space="preserve">Sistema de Acompanhamento Administrativo de Documentos </w:t>
      </w:r>
      <w:r w:rsidR="00B32E0F">
        <w:rPr>
          <w:rFonts w:ascii="Arial" w:hAnsi="Arial" w:cs="Arial"/>
          <w:i w:val="0"/>
          <w:color w:val="auto"/>
        </w:rPr>
        <w:t xml:space="preserve">(SAAD) </w:t>
      </w:r>
      <w:r w:rsidR="0045432F">
        <w:rPr>
          <w:rFonts w:ascii="Arial" w:hAnsi="Arial" w:cs="Arial"/>
          <w:i w:val="0"/>
          <w:color w:val="auto"/>
        </w:rPr>
        <w:t>será desenvolvimento</w:t>
      </w:r>
      <w:r w:rsidR="00B32E0F">
        <w:rPr>
          <w:rFonts w:ascii="Arial" w:hAnsi="Arial" w:cs="Arial"/>
          <w:i w:val="0"/>
          <w:color w:val="auto"/>
        </w:rPr>
        <w:t xml:space="preserve"> também</w:t>
      </w:r>
      <w:r w:rsidR="0045432F">
        <w:rPr>
          <w:rFonts w:ascii="Arial" w:hAnsi="Arial" w:cs="Arial"/>
          <w:i w:val="0"/>
          <w:color w:val="auto"/>
        </w:rPr>
        <w:t xml:space="preserve"> </w:t>
      </w:r>
      <w:r w:rsidRPr="0045432F">
        <w:rPr>
          <w:rFonts w:ascii="Arial" w:hAnsi="Arial" w:cs="Arial"/>
          <w:i w:val="0"/>
          <w:color w:val="auto"/>
        </w:rPr>
        <w:t xml:space="preserve">em linguagem </w:t>
      </w:r>
      <w:r w:rsidR="00CD4E13" w:rsidRPr="0045432F">
        <w:rPr>
          <w:rFonts w:ascii="Arial" w:hAnsi="Arial" w:cs="Arial"/>
          <w:i w:val="0"/>
          <w:color w:val="auto"/>
        </w:rPr>
        <w:t>J</w:t>
      </w:r>
      <w:r w:rsidR="00CD4E13">
        <w:rPr>
          <w:rFonts w:ascii="Arial" w:hAnsi="Arial" w:cs="Arial"/>
          <w:i w:val="0"/>
          <w:color w:val="auto"/>
        </w:rPr>
        <w:t>ava</w:t>
      </w:r>
      <w:r w:rsidR="00CD4E13" w:rsidRPr="0045432F">
        <w:rPr>
          <w:rFonts w:ascii="Arial" w:hAnsi="Arial" w:cs="Arial"/>
          <w:i w:val="0"/>
          <w:color w:val="auto"/>
        </w:rPr>
        <w:t xml:space="preserve"> </w:t>
      </w:r>
      <w:r w:rsidR="00B32E0F">
        <w:rPr>
          <w:rFonts w:ascii="Arial" w:hAnsi="Arial" w:cs="Arial"/>
          <w:i w:val="0"/>
          <w:color w:val="auto"/>
        </w:rPr>
        <w:t xml:space="preserve">para uso em </w:t>
      </w:r>
      <w:r w:rsidR="00CD4E13">
        <w:rPr>
          <w:rFonts w:ascii="Arial" w:hAnsi="Arial" w:cs="Arial"/>
          <w:i w:val="0"/>
          <w:color w:val="auto"/>
        </w:rPr>
        <w:t xml:space="preserve">plataforma Web </w:t>
      </w:r>
      <w:r w:rsidR="0045432F">
        <w:rPr>
          <w:rFonts w:ascii="Arial" w:hAnsi="Arial" w:cs="Arial"/>
          <w:i w:val="0"/>
          <w:color w:val="auto"/>
        </w:rPr>
        <w:t xml:space="preserve">e </w:t>
      </w:r>
      <w:r w:rsidRPr="0045432F">
        <w:rPr>
          <w:rFonts w:ascii="Arial" w:hAnsi="Arial" w:cs="Arial"/>
          <w:i w:val="0"/>
          <w:color w:val="auto"/>
        </w:rPr>
        <w:t xml:space="preserve">deverá ser integrado aos </w:t>
      </w:r>
      <w:r w:rsidR="008E7D1D">
        <w:rPr>
          <w:rFonts w:ascii="Arial" w:hAnsi="Arial" w:cs="Arial"/>
          <w:i w:val="0"/>
          <w:color w:val="auto"/>
        </w:rPr>
        <w:t xml:space="preserve">módulos </w:t>
      </w:r>
      <w:r w:rsidR="00B32E0F">
        <w:rPr>
          <w:rFonts w:ascii="Arial" w:hAnsi="Arial" w:cs="Arial"/>
          <w:i w:val="0"/>
          <w:color w:val="auto"/>
        </w:rPr>
        <w:t xml:space="preserve">Mala </w:t>
      </w:r>
      <w:r w:rsidR="006D4FC3">
        <w:rPr>
          <w:rFonts w:ascii="Arial" w:hAnsi="Arial" w:cs="Arial"/>
          <w:i w:val="0"/>
          <w:color w:val="auto"/>
        </w:rPr>
        <w:t>Direta</w:t>
      </w:r>
      <w:r w:rsidR="00CD4E13">
        <w:rPr>
          <w:rFonts w:ascii="Arial" w:hAnsi="Arial" w:cs="Arial"/>
          <w:i w:val="0"/>
          <w:color w:val="auto"/>
        </w:rPr>
        <w:t>,</w:t>
      </w:r>
      <w:r w:rsidR="006D4FC3">
        <w:rPr>
          <w:rFonts w:ascii="Arial" w:hAnsi="Arial" w:cs="Arial"/>
          <w:i w:val="0"/>
          <w:color w:val="auto"/>
        </w:rPr>
        <w:t xml:space="preserve"> </w:t>
      </w:r>
      <w:r w:rsidR="0045432F" w:rsidRPr="0045432F">
        <w:rPr>
          <w:rFonts w:ascii="Arial" w:hAnsi="Arial" w:cs="Arial"/>
          <w:i w:val="0"/>
          <w:color w:val="auto"/>
        </w:rPr>
        <w:t>Segurança</w:t>
      </w:r>
      <w:r w:rsidR="00B32E0F">
        <w:rPr>
          <w:rFonts w:ascii="Arial" w:hAnsi="Arial" w:cs="Arial"/>
          <w:i w:val="0"/>
          <w:color w:val="auto"/>
        </w:rPr>
        <w:t xml:space="preserve"> </w:t>
      </w:r>
      <w:r w:rsidR="001A2E85" w:rsidRPr="001A2E85">
        <w:rPr>
          <w:rFonts w:ascii="Arial" w:hAnsi="Arial" w:cs="Arial"/>
          <w:i w:val="0"/>
          <w:color w:val="auto"/>
        </w:rPr>
        <w:t>para Aplicações WEB</w:t>
      </w:r>
      <w:r w:rsidR="0045432F">
        <w:rPr>
          <w:rFonts w:ascii="Arial" w:hAnsi="Arial" w:cs="Arial"/>
          <w:i w:val="0"/>
          <w:color w:val="auto"/>
        </w:rPr>
        <w:t>,</w:t>
      </w:r>
      <w:r w:rsidRPr="0045432F">
        <w:rPr>
          <w:rFonts w:ascii="Arial" w:hAnsi="Arial" w:cs="Arial"/>
          <w:i w:val="0"/>
          <w:color w:val="auto"/>
        </w:rPr>
        <w:t xml:space="preserve"> </w:t>
      </w:r>
      <w:r w:rsidR="001A2E85">
        <w:rPr>
          <w:rFonts w:ascii="Arial" w:hAnsi="Arial" w:cs="Arial"/>
          <w:i w:val="0"/>
          <w:color w:val="auto"/>
        </w:rPr>
        <w:t>a ser especificado no escopo deste sistema</w:t>
      </w:r>
      <w:r w:rsidR="0045432F">
        <w:rPr>
          <w:rFonts w:ascii="Arial" w:hAnsi="Arial" w:cs="Arial"/>
          <w:i w:val="0"/>
          <w:color w:val="auto"/>
        </w:rPr>
        <w:t xml:space="preserve">. </w:t>
      </w:r>
    </w:p>
    <w:p w:rsidR="008F35F8" w:rsidRPr="0045432F" w:rsidRDefault="008F35F8" w:rsidP="008F35F8">
      <w:pPr>
        <w:pStyle w:val="infoblue"/>
        <w:ind w:left="360" w:firstLine="360"/>
        <w:jc w:val="both"/>
        <w:rPr>
          <w:rFonts w:ascii="Arial" w:hAnsi="Arial" w:cs="Arial"/>
          <w:i w:val="0"/>
          <w:color w:val="auto"/>
        </w:rPr>
      </w:pPr>
      <w:r w:rsidRPr="0045432F">
        <w:rPr>
          <w:rFonts w:ascii="Arial" w:hAnsi="Arial" w:cs="Arial"/>
          <w:i w:val="0"/>
          <w:color w:val="auto"/>
        </w:rPr>
        <w:t>Ser</w:t>
      </w:r>
      <w:r w:rsidR="0046555C">
        <w:rPr>
          <w:rFonts w:ascii="Arial" w:hAnsi="Arial" w:cs="Arial"/>
          <w:i w:val="0"/>
          <w:color w:val="auto"/>
        </w:rPr>
        <w:t xml:space="preserve">ão </w:t>
      </w:r>
      <w:r w:rsidRPr="0045432F">
        <w:rPr>
          <w:rFonts w:ascii="Arial" w:hAnsi="Arial" w:cs="Arial"/>
          <w:i w:val="0"/>
          <w:color w:val="auto"/>
        </w:rPr>
        <w:t>utilizado</w:t>
      </w:r>
      <w:r w:rsidR="0046555C">
        <w:rPr>
          <w:rFonts w:ascii="Arial" w:hAnsi="Arial" w:cs="Arial"/>
          <w:i w:val="0"/>
          <w:color w:val="auto"/>
        </w:rPr>
        <w:t>s</w:t>
      </w:r>
      <w:r w:rsidRPr="0045432F">
        <w:rPr>
          <w:rFonts w:ascii="Arial" w:hAnsi="Arial" w:cs="Arial"/>
          <w:i w:val="0"/>
          <w:color w:val="auto"/>
        </w:rPr>
        <w:t xml:space="preserve"> os servidores de aplicações: JBoss EAP 6.2 e Oracle Java SDK</w:t>
      </w:r>
      <w:r w:rsidR="003E4451">
        <w:rPr>
          <w:rFonts w:ascii="Arial" w:hAnsi="Arial" w:cs="Arial"/>
          <w:i w:val="0"/>
          <w:color w:val="auto"/>
        </w:rPr>
        <w:t>.</w:t>
      </w:r>
    </w:p>
    <w:p w:rsidR="008F35F8" w:rsidRPr="00BC78F2" w:rsidRDefault="008F35F8" w:rsidP="008F35F8">
      <w:pPr>
        <w:pStyle w:val="infoblue"/>
        <w:ind w:left="360" w:firstLine="360"/>
        <w:jc w:val="both"/>
        <w:rPr>
          <w:rFonts w:ascii="Arial" w:hAnsi="Arial" w:cs="Arial"/>
          <w:i w:val="0"/>
          <w:color w:val="auto"/>
        </w:rPr>
      </w:pPr>
      <w:r w:rsidRPr="0045432F">
        <w:rPr>
          <w:rFonts w:ascii="Arial" w:hAnsi="Arial" w:cs="Arial"/>
          <w:i w:val="0"/>
          <w:color w:val="auto"/>
        </w:rPr>
        <w:t xml:space="preserve">Os usuários deverão ter </w:t>
      </w:r>
      <w:r w:rsidR="00B32E0F">
        <w:rPr>
          <w:rFonts w:ascii="Arial" w:hAnsi="Arial" w:cs="Arial"/>
          <w:i w:val="0"/>
          <w:color w:val="auto"/>
        </w:rPr>
        <w:t>a execução do sistema pela intranet. S</w:t>
      </w:r>
      <w:r w:rsidR="00B32E0F" w:rsidRPr="00BC78F2">
        <w:rPr>
          <w:rFonts w:ascii="Arial" w:hAnsi="Arial" w:cs="Arial"/>
          <w:i w:val="0"/>
          <w:color w:val="auto"/>
        </w:rPr>
        <w:t xml:space="preserve">omente os usuários da própria unidade </w:t>
      </w:r>
      <w:r w:rsidRPr="00BC78F2">
        <w:rPr>
          <w:rFonts w:ascii="Arial" w:hAnsi="Arial" w:cs="Arial"/>
          <w:i w:val="0"/>
          <w:color w:val="auto"/>
        </w:rPr>
        <w:t>deverão ter acesso</w:t>
      </w:r>
      <w:r w:rsidR="00BC78F2" w:rsidRPr="00BC78F2">
        <w:rPr>
          <w:rFonts w:ascii="Arial" w:hAnsi="Arial" w:cs="Arial"/>
          <w:i w:val="0"/>
          <w:color w:val="auto"/>
        </w:rPr>
        <w:t xml:space="preserve"> ao sistema. Os documentos das pastas na rede já são controlad</w:t>
      </w:r>
      <w:r w:rsidR="00A07BD7">
        <w:rPr>
          <w:rFonts w:ascii="Arial" w:hAnsi="Arial" w:cs="Arial"/>
          <w:i w:val="0"/>
          <w:color w:val="auto"/>
        </w:rPr>
        <w:t>o</w:t>
      </w:r>
      <w:r w:rsidR="00BC78F2" w:rsidRPr="00BC78F2">
        <w:rPr>
          <w:rFonts w:ascii="Arial" w:hAnsi="Arial" w:cs="Arial"/>
          <w:i w:val="0"/>
          <w:color w:val="auto"/>
        </w:rPr>
        <w:t>s pelo serviço de AD.</w:t>
      </w:r>
    </w:p>
    <w:p w:rsidR="008F35F8" w:rsidRPr="0045432F" w:rsidRDefault="008F35F8" w:rsidP="008F35F8">
      <w:pPr>
        <w:pStyle w:val="infoblue"/>
        <w:ind w:left="360" w:firstLine="360"/>
        <w:jc w:val="both"/>
        <w:rPr>
          <w:rFonts w:ascii="Arial" w:hAnsi="Arial" w:cs="Arial"/>
          <w:i w:val="0"/>
          <w:color w:val="auto"/>
        </w:rPr>
      </w:pPr>
      <w:r w:rsidRPr="0045432F">
        <w:rPr>
          <w:rFonts w:ascii="Arial" w:hAnsi="Arial" w:cs="Arial"/>
          <w:i w:val="0"/>
          <w:color w:val="auto"/>
        </w:rPr>
        <w:lastRenderedPageBreak/>
        <w:t>Os navegadores a serem utilizados na</w:t>
      </w:r>
      <w:r w:rsidR="0046555C">
        <w:rPr>
          <w:rFonts w:ascii="Arial" w:hAnsi="Arial" w:cs="Arial"/>
          <w:i w:val="0"/>
          <w:color w:val="auto"/>
        </w:rPr>
        <w:t>s</w:t>
      </w:r>
      <w:r w:rsidRPr="0045432F">
        <w:rPr>
          <w:rFonts w:ascii="Arial" w:hAnsi="Arial" w:cs="Arial"/>
          <w:i w:val="0"/>
          <w:color w:val="auto"/>
        </w:rPr>
        <w:t xml:space="preserve"> máquina</w:t>
      </w:r>
      <w:r w:rsidR="0046555C">
        <w:rPr>
          <w:rFonts w:ascii="Arial" w:hAnsi="Arial" w:cs="Arial"/>
          <w:i w:val="0"/>
          <w:color w:val="auto"/>
        </w:rPr>
        <w:t>s</w:t>
      </w:r>
      <w:r w:rsidRPr="0045432F">
        <w:rPr>
          <w:rFonts w:ascii="Arial" w:hAnsi="Arial" w:cs="Arial"/>
          <w:i w:val="0"/>
          <w:color w:val="auto"/>
        </w:rPr>
        <w:t xml:space="preserve"> dos usuários são os seguintes</w:t>
      </w:r>
      <w:r w:rsidR="008E663A">
        <w:rPr>
          <w:rFonts w:ascii="Arial" w:hAnsi="Arial" w:cs="Arial"/>
          <w:i w:val="0"/>
          <w:color w:val="auto"/>
        </w:rPr>
        <w:t>:</w:t>
      </w:r>
      <w:r w:rsidRPr="0045432F">
        <w:rPr>
          <w:rFonts w:ascii="Arial" w:hAnsi="Arial" w:cs="Arial"/>
          <w:i w:val="0"/>
          <w:color w:val="auto"/>
        </w:rPr>
        <w:t xml:space="preserve"> Internet Explorer, Mozilla Firefox ou Google Chrome.</w:t>
      </w:r>
    </w:p>
    <w:p w:rsidR="008F35F8" w:rsidRPr="0045432F" w:rsidRDefault="008F35F8" w:rsidP="008F35F8">
      <w:pPr>
        <w:pStyle w:val="infoblue"/>
        <w:ind w:left="360" w:firstLine="360"/>
        <w:jc w:val="both"/>
        <w:rPr>
          <w:rFonts w:ascii="Arial" w:hAnsi="Arial" w:cs="Arial"/>
          <w:i w:val="0"/>
          <w:color w:val="auto"/>
        </w:rPr>
      </w:pPr>
      <w:r w:rsidRPr="0045432F">
        <w:rPr>
          <w:rFonts w:ascii="Arial" w:hAnsi="Arial" w:cs="Arial"/>
          <w:i w:val="0"/>
          <w:color w:val="auto"/>
        </w:rPr>
        <w:t xml:space="preserve">Este ambiente do usuário deve permite </w:t>
      </w:r>
      <w:r w:rsidR="0046555C">
        <w:rPr>
          <w:rFonts w:ascii="Arial" w:hAnsi="Arial" w:cs="Arial"/>
          <w:i w:val="0"/>
          <w:color w:val="auto"/>
        </w:rPr>
        <w:t>a reprodução do</w:t>
      </w:r>
      <w:r w:rsidRPr="0045432F">
        <w:rPr>
          <w:rFonts w:ascii="Arial" w:hAnsi="Arial" w:cs="Arial"/>
          <w:i w:val="0"/>
          <w:color w:val="auto"/>
        </w:rPr>
        <w:t>s testes para antecipar possíveis erros derivados do ambiente de execução do sistema.</w:t>
      </w:r>
    </w:p>
    <w:p w:rsidR="008F35F8" w:rsidRDefault="008F35F8" w:rsidP="00BB57AB">
      <w:pPr>
        <w:pStyle w:val="infoblue"/>
        <w:ind w:left="360" w:firstLine="360"/>
        <w:jc w:val="both"/>
        <w:rPr>
          <w:rFonts w:ascii="Arial" w:hAnsi="Arial" w:cs="Arial"/>
          <w:i w:val="0"/>
          <w:color w:val="auto"/>
        </w:rPr>
      </w:pPr>
    </w:p>
    <w:p w:rsidR="00E10302" w:rsidRPr="004E6180" w:rsidRDefault="00E10302" w:rsidP="00FB79F7">
      <w:pPr>
        <w:pStyle w:val="STJNvel2"/>
        <w:numPr>
          <w:ilvl w:val="0"/>
          <w:numId w:val="0"/>
        </w:numPr>
        <w:ind w:left="360"/>
      </w:pPr>
      <w:bookmarkStart w:id="13" w:name="_Toc393125770"/>
      <w:r w:rsidRPr="004E6180">
        <w:t>3.4</w:t>
      </w:r>
      <w:r w:rsidR="004E6180" w:rsidRPr="004E6180">
        <w:t>.</w:t>
      </w:r>
      <w:r w:rsidRPr="004E6180">
        <w:rPr>
          <w:sz w:val="14"/>
          <w:szCs w:val="14"/>
        </w:rPr>
        <w:t xml:space="preserve"> </w:t>
      </w:r>
      <w:r w:rsidRPr="004E6180">
        <w:t>Principais Necessidades dos Usuários ou dos Envolvidos</w:t>
      </w:r>
      <w:bookmarkEnd w:id="13"/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3418"/>
        <w:gridCol w:w="1508"/>
        <w:gridCol w:w="2012"/>
        <w:gridCol w:w="66"/>
        <w:gridCol w:w="1777"/>
        <w:gridCol w:w="1257"/>
      </w:tblGrid>
      <w:tr w:rsidR="00E10302" w:rsidRPr="004E6180" w:rsidTr="00861676">
        <w:tc>
          <w:tcPr>
            <w:tcW w:w="17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Necessidade</w:t>
            </w:r>
          </w:p>
        </w:tc>
        <w:tc>
          <w:tcPr>
            <w:tcW w:w="751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Prioridade</w:t>
            </w:r>
          </w:p>
        </w:tc>
        <w:tc>
          <w:tcPr>
            <w:tcW w:w="1002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Preocupações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Solução Atual</w:t>
            </w:r>
          </w:p>
        </w:tc>
        <w:tc>
          <w:tcPr>
            <w:tcW w:w="62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Usuário</w:t>
            </w:r>
          </w:p>
        </w:tc>
      </w:tr>
      <w:tr w:rsidR="00212011" w:rsidTr="00EC4E3D">
        <w:tc>
          <w:tcPr>
            <w:tcW w:w="5000" w:type="pct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2011" w:rsidRPr="007E0382" w:rsidRDefault="00212011" w:rsidP="00212011">
            <w:pPr>
              <w:pStyle w:val="Corpodetexto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Módulo Mural de Avisos</w:t>
            </w:r>
          </w:p>
        </w:tc>
      </w:tr>
      <w:tr w:rsidR="002D1AA9" w:rsidRPr="002D0047" w:rsidTr="00861676">
        <w:tc>
          <w:tcPr>
            <w:tcW w:w="170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AA9" w:rsidRDefault="001D11E0" w:rsidP="00212011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>
              <w:rPr>
                <w:rFonts w:ascii="Arial" w:eastAsia="Arial Unicode MS" w:hAnsi="Arial" w:cs="Arial"/>
                <w:u w:val="single"/>
              </w:rPr>
              <w:t xml:space="preserve">Manter </w:t>
            </w:r>
            <w:r w:rsidR="002D1AA9">
              <w:rPr>
                <w:rFonts w:ascii="Arial" w:eastAsia="Arial Unicode MS" w:hAnsi="Arial" w:cs="Arial"/>
                <w:u w:val="single"/>
              </w:rPr>
              <w:t>Avisos</w:t>
            </w:r>
          </w:p>
          <w:p w:rsidR="00CA5BDC" w:rsidRPr="002D0047" w:rsidRDefault="00CA5BDC" w:rsidP="001D11E0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DB2885">
              <w:rPr>
                <w:rFonts w:ascii="Arial" w:eastAsia="Arial Unicode MS" w:hAnsi="Arial" w:cs="Arial"/>
              </w:rPr>
              <w:t>O objetivo desta funcionalidade</w:t>
            </w:r>
            <w:r w:rsidRPr="00DB2885">
              <w:rPr>
                <w:rFonts w:ascii="Arial" w:hAnsi="Arial" w:cs="Arial"/>
              </w:rPr>
              <w:t xml:space="preserve"> é</w:t>
            </w:r>
            <w:r w:rsidR="001D11E0">
              <w:rPr>
                <w:rFonts w:ascii="Arial" w:hAnsi="Arial" w:cs="Arial"/>
              </w:rPr>
              <w:t xml:space="preserve"> cadastrar, alterar, consultar e excluir</w:t>
            </w:r>
            <w:r w:rsidRPr="002D004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os avisos pertinentes a cada </w:t>
            </w:r>
            <w:r w:rsidR="001D11E0">
              <w:rPr>
                <w:rFonts w:ascii="Arial" w:hAnsi="Arial" w:cs="Arial"/>
              </w:rPr>
              <w:t>Unidade.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75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AA9" w:rsidRPr="002D0047" w:rsidRDefault="002D1AA9" w:rsidP="00363F11">
            <w:pPr>
              <w:pStyle w:val="Corpodetexto"/>
              <w:ind w:left="0"/>
              <w:jc w:val="center"/>
              <w:rPr>
                <w:rFonts w:ascii="Arial" w:eastAsia="Arial Unicode MS" w:hAnsi="Arial" w:cs="Arial"/>
              </w:rPr>
            </w:pPr>
            <w:r w:rsidRPr="002D0047">
              <w:rPr>
                <w:rFonts w:ascii="Arial" w:hAnsi="Arial" w:cs="Arial"/>
              </w:rPr>
              <w:t>Alta</w:t>
            </w:r>
          </w:p>
        </w:tc>
        <w:tc>
          <w:tcPr>
            <w:tcW w:w="1035" w:type="pct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AA9" w:rsidRPr="002D0047" w:rsidRDefault="00DB2885" w:rsidP="00DB2885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Publicidade para avisos gerais</w:t>
            </w:r>
            <w:r w:rsidR="002D1AA9" w:rsidRPr="002D004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 </w:t>
            </w:r>
            <w:r w:rsidR="002D1AA9" w:rsidRPr="002D0047">
              <w:rPr>
                <w:rFonts w:ascii="Arial" w:hAnsi="Arial" w:cs="Arial"/>
              </w:rPr>
              <w:t>confidencialidade</w:t>
            </w:r>
            <w:r>
              <w:rPr>
                <w:rFonts w:ascii="Arial" w:hAnsi="Arial" w:cs="Arial"/>
              </w:rPr>
              <w:t xml:space="preserve"> para avisos com destinatário específico</w:t>
            </w:r>
            <w:r w:rsidR="00CA5BDC">
              <w:rPr>
                <w:rFonts w:ascii="Arial" w:hAnsi="Arial" w:cs="Arial"/>
              </w:rPr>
              <w:t>.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AA9" w:rsidRPr="002D1AA9" w:rsidRDefault="00FB197D" w:rsidP="002D1AA9">
            <w:pPr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 xml:space="preserve">Lista de </w:t>
            </w:r>
            <w:r w:rsidR="00DB2885">
              <w:rPr>
                <w:rFonts w:cs="Arial"/>
                <w:color w:val="auto"/>
                <w:sz w:val="20"/>
              </w:rPr>
              <w:t>Pendência</w:t>
            </w:r>
            <w:r>
              <w:rPr>
                <w:rFonts w:cs="Arial"/>
                <w:color w:val="auto"/>
                <w:sz w:val="20"/>
              </w:rPr>
              <w:t>s Ativas.</w:t>
            </w:r>
            <w:r w:rsidR="00DB2885">
              <w:rPr>
                <w:rFonts w:cs="Arial"/>
                <w:color w:val="auto"/>
                <w:sz w:val="20"/>
              </w:rPr>
              <w:t xml:space="preserve"> </w:t>
            </w:r>
          </w:p>
        </w:tc>
        <w:tc>
          <w:tcPr>
            <w:tcW w:w="6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D1AA9" w:rsidRPr="002D0047" w:rsidRDefault="00FB197D" w:rsidP="00FB197D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Servidores lotados na Unidade. </w:t>
            </w:r>
          </w:p>
        </w:tc>
      </w:tr>
      <w:tr w:rsidR="00FB197D" w:rsidRPr="002D0047" w:rsidTr="00861676">
        <w:tc>
          <w:tcPr>
            <w:tcW w:w="170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97D" w:rsidRDefault="001D11E0" w:rsidP="00E52D4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>
              <w:rPr>
                <w:rFonts w:ascii="Arial" w:eastAsia="Arial Unicode MS" w:hAnsi="Arial" w:cs="Arial"/>
                <w:u w:val="single"/>
              </w:rPr>
              <w:t>Exibir</w:t>
            </w:r>
            <w:r w:rsidR="00FB197D">
              <w:rPr>
                <w:rFonts w:ascii="Arial" w:eastAsia="Arial Unicode MS" w:hAnsi="Arial" w:cs="Arial"/>
                <w:u w:val="single"/>
              </w:rPr>
              <w:t xml:space="preserve"> Avisos</w:t>
            </w:r>
          </w:p>
          <w:p w:rsidR="00FB197D" w:rsidRPr="002D0047" w:rsidRDefault="00FB197D" w:rsidP="00643359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hAnsi="Arial" w:cs="Arial"/>
              </w:rPr>
              <w:t xml:space="preserve">O </w:t>
            </w:r>
            <w:r w:rsidR="001D11E0">
              <w:rPr>
                <w:rFonts w:ascii="Arial" w:hAnsi="Arial" w:cs="Arial"/>
              </w:rPr>
              <w:t>objetivo desta funcionalidade é listar na tela principal</w:t>
            </w:r>
            <w:r w:rsidR="00643359">
              <w:rPr>
                <w:rFonts w:ascii="Arial" w:hAnsi="Arial" w:cs="Arial"/>
              </w:rPr>
              <w:t xml:space="preserve"> do sistema</w:t>
            </w:r>
            <w:r w:rsidR="001D11E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os avisos da Unidade.</w:t>
            </w:r>
          </w:p>
        </w:tc>
        <w:tc>
          <w:tcPr>
            <w:tcW w:w="75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97D" w:rsidRPr="002D0047" w:rsidRDefault="00FB197D" w:rsidP="00363F11">
            <w:pPr>
              <w:pStyle w:val="Corpodetexto"/>
              <w:ind w:left="0"/>
              <w:jc w:val="center"/>
              <w:rPr>
                <w:rFonts w:ascii="Arial" w:eastAsia="Arial Unicode MS" w:hAnsi="Arial" w:cs="Arial"/>
              </w:rPr>
            </w:pPr>
            <w:r w:rsidRPr="002D0047">
              <w:rPr>
                <w:rFonts w:ascii="Arial" w:hAnsi="Arial" w:cs="Arial"/>
              </w:rPr>
              <w:t>Alta</w:t>
            </w:r>
          </w:p>
        </w:tc>
        <w:tc>
          <w:tcPr>
            <w:tcW w:w="1035" w:type="pct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97D" w:rsidRPr="002D0047" w:rsidRDefault="00FB197D" w:rsidP="00CA5BDC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Confidencialidade no caso de aviso para destinatário específico.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97D" w:rsidRPr="002D1AA9" w:rsidRDefault="00FB197D" w:rsidP="001D11E0">
            <w:pPr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 xml:space="preserve">Lista de Pendências Ativas. </w:t>
            </w:r>
          </w:p>
        </w:tc>
        <w:tc>
          <w:tcPr>
            <w:tcW w:w="6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FB197D" w:rsidRPr="002D0047" w:rsidRDefault="00FB197D" w:rsidP="001D11E0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Servidores lotados na Unidade. </w:t>
            </w:r>
          </w:p>
        </w:tc>
      </w:tr>
      <w:tr w:rsidR="00843E5F" w:rsidRPr="00843E5F" w:rsidTr="00EC4E3D">
        <w:tc>
          <w:tcPr>
            <w:tcW w:w="5000" w:type="pct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E5F" w:rsidRPr="00843E5F" w:rsidRDefault="00843E5F" w:rsidP="00D23055">
            <w:pPr>
              <w:pStyle w:val="Corpodetexto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843E5F">
              <w:rPr>
                <w:rFonts w:ascii="Arial" w:eastAsia="Arial Unicode MS" w:hAnsi="Arial" w:cs="Arial"/>
                <w:b/>
              </w:rPr>
              <w:t xml:space="preserve">Módulo </w:t>
            </w:r>
            <w:r w:rsidR="00D23055">
              <w:rPr>
                <w:rFonts w:ascii="Arial" w:eastAsia="Arial Unicode MS" w:hAnsi="Arial" w:cs="Arial"/>
                <w:b/>
              </w:rPr>
              <w:t>Gestão</w:t>
            </w:r>
          </w:p>
        </w:tc>
      </w:tr>
      <w:tr w:rsidR="001D11E0" w:rsidRPr="002D0047" w:rsidTr="00861676">
        <w:tc>
          <w:tcPr>
            <w:tcW w:w="170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11E0" w:rsidRPr="002D0047" w:rsidRDefault="001D11E0" w:rsidP="001D11E0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>
              <w:rPr>
                <w:rFonts w:ascii="Arial" w:eastAsia="Arial Unicode MS" w:hAnsi="Arial" w:cs="Arial"/>
                <w:u w:val="single"/>
              </w:rPr>
              <w:t>Manter</w:t>
            </w:r>
            <w:r w:rsidRPr="002D0047">
              <w:rPr>
                <w:rFonts w:ascii="Arial" w:eastAsia="Arial Unicode MS" w:hAnsi="Arial" w:cs="Arial"/>
                <w:u w:val="single"/>
              </w:rPr>
              <w:t xml:space="preserve"> </w:t>
            </w:r>
            <w:r>
              <w:rPr>
                <w:rFonts w:ascii="Arial" w:eastAsia="Arial Unicode MS" w:hAnsi="Arial" w:cs="Arial"/>
                <w:u w:val="single"/>
              </w:rPr>
              <w:t>Tipo de Documento</w:t>
            </w:r>
          </w:p>
          <w:p w:rsidR="001D11E0" w:rsidRDefault="001D11E0" w:rsidP="001D11E0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 xml:space="preserve">O objetivo desta funcionalidade é </w:t>
            </w:r>
            <w:r>
              <w:rPr>
                <w:rFonts w:ascii="Arial" w:hAnsi="Arial" w:cs="Arial"/>
              </w:rPr>
              <w:t>classificar o documento em tipo específico de acordo com sua característica e configuração de campos específicos para cadastro do tipo de documento.</w:t>
            </w:r>
          </w:p>
          <w:p w:rsidR="0067522B" w:rsidRPr="002D0047" w:rsidRDefault="0067522B" w:rsidP="0067522B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Haverá o cadastro dos tipos de andamento para um tipo de documento. </w:t>
            </w:r>
          </w:p>
        </w:tc>
        <w:tc>
          <w:tcPr>
            <w:tcW w:w="75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11E0" w:rsidRPr="002D0047" w:rsidRDefault="001D11E0" w:rsidP="001D11E0">
            <w:pPr>
              <w:pStyle w:val="Corpodetexto"/>
              <w:ind w:left="0"/>
              <w:jc w:val="center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Alta</w:t>
            </w:r>
          </w:p>
        </w:tc>
        <w:tc>
          <w:tcPr>
            <w:tcW w:w="1035" w:type="pct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11E0" w:rsidRPr="002D0047" w:rsidRDefault="00714A9E" w:rsidP="001D11E0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Customização por Unidade</w:t>
            </w:r>
            <w:r w:rsidR="001D11E0">
              <w:rPr>
                <w:rFonts w:ascii="Arial" w:hAnsi="Arial" w:cs="Arial"/>
              </w:rPr>
              <w:t>.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11E0" w:rsidRPr="002D0047" w:rsidRDefault="001D11E0" w:rsidP="001D11E0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Existem melhorias na solução atual.</w:t>
            </w:r>
          </w:p>
        </w:tc>
        <w:tc>
          <w:tcPr>
            <w:tcW w:w="6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D11E0" w:rsidRPr="002D0047" w:rsidRDefault="001D11E0" w:rsidP="001D11E0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D23055" w:rsidRPr="002D0047" w:rsidTr="00861676">
        <w:tc>
          <w:tcPr>
            <w:tcW w:w="170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D2305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>
              <w:rPr>
                <w:rFonts w:ascii="Arial" w:eastAsia="Arial Unicode MS" w:hAnsi="Arial" w:cs="Arial"/>
                <w:u w:val="single"/>
              </w:rPr>
              <w:t>Auditar</w:t>
            </w:r>
            <w:r w:rsidR="006D4FC3">
              <w:rPr>
                <w:rFonts w:ascii="Arial" w:eastAsia="Arial Unicode MS" w:hAnsi="Arial" w:cs="Arial"/>
                <w:u w:val="single"/>
              </w:rPr>
              <w:t xml:space="preserve"> </w:t>
            </w:r>
            <w:r>
              <w:rPr>
                <w:rFonts w:ascii="Arial" w:eastAsia="Arial Unicode MS" w:hAnsi="Arial" w:cs="Arial"/>
                <w:u w:val="single"/>
              </w:rPr>
              <w:t>Cadastro do</w:t>
            </w:r>
            <w:r w:rsidR="006D4FC3">
              <w:rPr>
                <w:rFonts w:ascii="Arial" w:eastAsia="Arial Unicode MS" w:hAnsi="Arial" w:cs="Arial"/>
                <w:u w:val="single"/>
              </w:rPr>
              <w:t xml:space="preserve"> </w:t>
            </w:r>
            <w:r>
              <w:rPr>
                <w:rFonts w:ascii="Arial" w:eastAsia="Arial Unicode MS" w:hAnsi="Arial" w:cs="Arial"/>
                <w:u w:val="single"/>
              </w:rPr>
              <w:t>Documento</w:t>
            </w:r>
          </w:p>
          <w:p w:rsidR="00D23055" w:rsidRPr="002D0047" w:rsidRDefault="00D23055" w:rsidP="008E7D1D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iCs/>
              </w:rPr>
              <w:t>O objetiv</w:t>
            </w:r>
            <w:r>
              <w:rPr>
                <w:rFonts w:ascii="Arial" w:eastAsia="Arial Unicode MS" w:hAnsi="Arial" w:cs="Arial"/>
                <w:iCs/>
              </w:rPr>
              <w:t xml:space="preserve">o desta funcionalidade é consultar </w:t>
            </w:r>
            <w:r w:rsidRPr="002D0047">
              <w:rPr>
                <w:rFonts w:ascii="Arial" w:eastAsia="Arial Unicode MS" w:hAnsi="Arial" w:cs="Arial"/>
                <w:iCs/>
              </w:rPr>
              <w:t>as</w:t>
            </w:r>
            <w:r>
              <w:rPr>
                <w:rFonts w:ascii="Arial" w:eastAsia="Arial Unicode MS" w:hAnsi="Arial" w:cs="Arial"/>
                <w:iCs/>
              </w:rPr>
              <w:t xml:space="preserve"> ações de</w:t>
            </w:r>
            <w:r w:rsidRPr="002D0047">
              <w:rPr>
                <w:rFonts w:ascii="Arial" w:eastAsia="Arial Unicode MS" w:hAnsi="Arial" w:cs="Arial"/>
                <w:iCs/>
              </w:rPr>
              <w:t xml:space="preserve"> inclusões, alterações e exc</w:t>
            </w:r>
            <w:r>
              <w:rPr>
                <w:rFonts w:ascii="Arial" w:eastAsia="Arial Unicode MS" w:hAnsi="Arial" w:cs="Arial"/>
                <w:iCs/>
              </w:rPr>
              <w:t>lusões realizad</w:t>
            </w:r>
            <w:r w:rsidR="008E7D1D">
              <w:rPr>
                <w:rFonts w:ascii="Arial" w:eastAsia="Arial Unicode MS" w:hAnsi="Arial" w:cs="Arial"/>
                <w:iCs/>
              </w:rPr>
              <w:t>as</w:t>
            </w:r>
            <w:r>
              <w:rPr>
                <w:rFonts w:ascii="Arial" w:eastAsia="Arial Unicode MS" w:hAnsi="Arial" w:cs="Arial"/>
                <w:iCs/>
              </w:rPr>
              <w:t xml:space="preserve"> no cadastro de documentos (data, operação e ator responsável pela situação). </w:t>
            </w:r>
          </w:p>
        </w:tc>
        <w:tc>
          <w:tcPr>
            <w:tcW w:w="75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D23055">
            <w:pPr>
              <w:pStyle w:val="Corpodetex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035" w:type="pct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D23055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o registro das operações sobre o cadastro de documento</w:t>
            </w:r>
            <w:r w:rsidRPr="002D0047">
              <w:rPr>
                <w:rFonts w:ascii="Arial" w:hAnsi="Arial" w:cs="Arial"/>
              </w:rPr>
              <w:t>.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D23055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  <w:r>
              <w:rPr>
                <w:rFonts w:ascii="Arial" w:eastAsia="Arial Unicode MS" w:hAnsi="Arial" w:cs="Arial"/>
              </w:rPr>
              <w:t>.</w:t>
            </w:r>
          </w:p>
        </w:tc>
        <w:tc>
          <w:tcPr>
            <w:tcW w:w="6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D23055" w:rsidRPr="002D0047" w:rsidRDefault="00D23055" w:rsidP="00D23055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D23055" w:rsidRPr="002D0047" w:rsidTr="00861676">
        <w:tc>
          <w:tcPr>
            <w:tcW w:w="170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6A6057" w:rsidRDefault="00D23055" w:rsidP="00D2305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>
              <w:rPr>
                <w:rFonts w:ascii="Arial" w:eastAsia="Arial Unicode MS" w:hAnsi="Arial" w:cs="Arial"/>
                <w:u w:val="single"/>
              </w:rPr>
              <w:t xml:space="preserve">Manter </w:t>
            </w:r>
            <w:r w:rsidRPr="006A6057">
              <w:rPr>
                <w:rFonts w:ascii="Arial" w:eastAsia="Arial Unicode MS" w:hAnsi="Arial" w:cs="Arial"/>
                <w:u w:val="single"/>
              </w:rPr>
              <w:t>Customiza</w:t>
            </w:r>
            <w:r>
              <w:rPr>
                <w:rFonts w:ascii="Arial" w:eastAsia="Arial Unicode MS" w:hAnsi="Arial" w:cs="Arial"/>
                <w:u w:val="single"/>
              </w:rPr>
              <w:t>ção do</w:t>
            </w:r>
            <w:r w:rsidRPr="006A6057">
              <w:rPr>
                <w:rFonts w:ascii="Arial" w:eastAsia="Arial Unicode MS" w:hAnsi="Arial" w:cs="Arial"/>
                <w:u w:val="single"/>
              </w:rPr>
              <w:t xml:space="preserve"> Sistema por Local</w:t>
            </w:r>
          </w:p>
          <w:p w:rsidR="00D23055" w:rsidRPr="006A6057" w:rsidRDefault="00D23055" w:rsidP="008E7D1D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6A6057">
              <w:rPr>
                <w:rFonts w:ascii="Arial" w:eastAsia="Arial Unicode MS" w:hAnsi="Arial" w:cs="Arial"/>
                <w:iCs/>
              </w:rPr>
              <w:t xml:space="preserve">O objetivo desta funcionalidade é permitir ao </w:t>
            </w:r>
            <w:r>
              <w:rPr>
                <w:rFonts w:ascii="Arial" w:eastAsia="Arial Unicode MS" w:hAnsi="Arial" w:cs="Arial"/>
                <w:iCs/>
              </w:rPr>
              <w:t>usuário G</w:t>
            </w:r>
            <w:r w:rsidRPr="006A6057">
              <w:rPr>
                <w:rFonts w:ascii="Arial" w:eastAsia="Arial Unicode MS" w:hAnsi="Arial" w:cs="Arial"/>
                <w:iCs/>
              </w:rPr>
              <w:t xml:space="preserve">estor de cada </w:t>
            </w:r>
            <w:r>
              <w:rPr>
                <w:rFonts w:ascii="Arial" w:eastAsia="Arial Unicode MS" w:hAnsi="Arial" w:cs="Arial"/>
                <w:iCs/>
              </w:rPr>
              <w:t>Unidade</w:t>
            </w:r>
            <w:r w:rsidRPr="006A6057">
              <w:rPr>
                <w:rFonts w:ascii="Arial" w:eastAsia="Arial Unicode MS" w:hAnsi="Arial" w:cs="Arial"/>
                <w:iCs/>
              </w:rPr>
              <w:t xml:space="preserve"> definir o uso de alguns campos ou </w:t>
            </w:r>
            <w:r w:rsidR="008E7D1D">
              <w:rPr>
                <w:rFonts w:ascii="Arial" w:eastAsia="Arial Unicode MS" w:hAnsi="Arial" w:cs="Arial"/>
                <w:iCs/>
              </w:rPr>
              <w:t>funcionalidades</w:t>
            </w:r>
            <w:r w:rsidR="008E7D1D" w:rsidRPr="006A6057">
              <w:rPr>
                <w:rFonts w:ascii="Arial" w:eastAsia="Arial Unicode MS" w:hAnsi="Arial" w:cs="Arial"/>
                <w:iCs/>
              </w:rPr>
              <w:t xml:space="preserve"> </w:t>
            </w:r>
            <w:r w:rsidRPr="006A6057">
              <w:rPr>
                <w:rFonts w:ascii="Arial" w:eastAsia="Arial Unicode MS" w:hAnsi="Arial" w:cs="Arial"/>
                <w:iCs/>
              </w:rPr>
              <w:t>no sistema</w:t>
            </w:r>
            <w:r>
              <w:rPr>
                <w:rFonts w:ascii="Arial" w:eastAsia="Arial Unicode MS" w:hAnsi="Arial" w:cs="Arial"/>
                <w:iCs/>
              </w:rPr>
              <w:t>.</w:t>
            </w:r>
          </w:p>
        </w:tc>
        <w:tc>
          <w:tcPr>
            <w:tcW w:w="75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D23055">
            <w:pPr>
              <w:pStyle w:val="Corpodetex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035" w:type="pct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D23055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a utilização do sistema por várias Unidades.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D23055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  <w:r>
              <w:rPr>
                <w:rFonts w:ascii="Arial" w:eastAsia="Arial Unicode MS" w:hAnsi="Arial" w:cs="Arial"/>
              </w:rPr>
              <w:t>.</w:t>
            </w:r>
          </w:p>
        </w:tc>
        <w:tc>
          <w:tcPr>
            <w:tcW w:w="6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D23055" w:rsidRPr="002D0047" w:rsidRDefault="00D23055" w:rsidP="00D23055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D23055" w:rsidRPr="00843E5F" w:rsidTr="00D23055">
        <w:tc>
          <w:tcPr>
            <w:tcW w:w="5000" w:type="pct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843E5F" w:rsidRDefault="00D23055" w:rsidP="00D23055">
            <w:pPr>
              <w:pStyle w:val="Corpodetexto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843E5F">
              <w:rPr>
                <w:rFonts w:ascii="Arial" w:eastAsia="Arial Unicode MS" w:hAnsi="Arial" w:cs="Arial"/>
                <w:b/>
              </w:rPr>
              <w:t>Módulo Documento</w:t>
            </w:r>
          </w:p>
        </w:tc>
      </w:tr>
      <w:tr w:rsidR="00D23055" w:rsidRPr="002D0047" w:rsidTr="00861676">
        <w:tc>
          <w:tcPr>
            <w:tcW w:w="170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Default="00D23055" w:rsidP="00932327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>
              <w:rPr>
                <w:rFonts w:ascii="Arial" w:eastAsia="Arial Unicode MS" w:hAnsi="Arial" w:cs="Arial"/>
                <w:u w:val="single"/>
              </w:rPr>
              <w:t>Manter</w:t>
            </w:r>
            <w:r w:rsidRPr="002D0047">
              <w:rPr>
                <w:rFonts w:ascii="Arial" w:eastAsia="Arial Unicode MS" w:hAnsi="Arial" w:cs="Arial"/>
                <w:u w:val="single"/>
              </w:rPr>
              <w:t xml:space="preserve"> </w:t>
            </w:r>
            <w:r>
              <w:rPr>
                <w:rFonts w:ascii="Arial" w:eastAsia="Arial Unicode MS" w:hAnsi="Arial" w:cs="Arial"/>
                <w:u w:val="single"/>
              </w:rPr>
              <w:t xml:space="preserve">Documento </w:t>
            </w:r>
          </w:p>
          <w:p w:rsidR="00D23055" w:rsidRDefault="00D23055" w:rsidP="0093232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lastRenderedPageBreak/>
              <w:t xml:space="preserve">O objetivo desta funcionalidade é cadastrar </w:t>
            </w:r>
            <w:r>
              <w:rPr>
                <w:rFonts w:ascii="Arial" w:hAnsi="Arial" w:cs="Arial"/>
              </w:rPr>
              <w:t>os documentos recebidos/expedidos e as demandas geradas por eles.</w:t>
            </w:r>
          </w:p>
          <w:p w:rsidR="00DE6742" w:rsidRPr="00854E14" w:rsidRDefault="00D23055" w:rsidP="00EB6841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Nessa funcionalidade deverá haver a possibilidade de se incluir anexos.</w:t>
            </w:r>
          </w:p>
        </w:tc>
        <w:tc>
          <w:tcPr>
            <w:tcW w:w="75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363F11">
            <w:pPr>
              <w:pStyle w:val="Corpodetexto"/>
              <w:ind w:left="0"/>
              <w:jc w:val="center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lastRenderedPageBreak/>
              <w:t>Alta</w:t>
            </w:r>
          </w:p>
        </w:tc>
        <w:tc>
          <w:tcPr>
            <w:tcW w:w="1035" w:type="pct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714A9E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Controle do identificador e</w:t>
            </w:r>
            <w:r w:rsidR="006D4FC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lastRenderedPageBreak/>
              <w:t>número dos documentos</w:t>
            </w:r>
            <w:r w:rsidRPr="002D0047">
              <w:rPr>
                <w:rFonts w:ascii="Arial" w:hAnsi="Arial" w:cs="Arial"/>
              </w:rPr>
              <w:t>.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AB145A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Existem melhorias na </w:t>
            </w:r>
            <w:r>
              <w:rPr>
                <w:rFonts w:ascii="Arial" w:hAnsi="Arial" w:cs="Arial"/>
              </w:rPr>
              <w:lastRenderedPageBreak/>
              <w:t>solução atual.</w:t>
            </w:r>
          </w:p>
        </w:tc>
        <w:tc>
          <w:tcPr>
            <w:tcW w:w="6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D23055" w:rsidRPr="002D0047" w:rsidRDefault="00D23055" w:rsidP="0045432F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Usuário </w:t>
            </w:r>
            <w:r>
              <w:rPr>
                <w:rFonts w:ascii="Arial" w:hAnsi="Arial" w:cs="Arial"/>
              </w:rPr>
              <w:lastRenderedPageBreak/>
              <w:t>Internos.</w:t>
            </w:r>
          </w:p>
        </w:tc>
      </w:tr>
      <w:tr w:rsidR="00D23055" w:rsidTr="00861676">
        <w:tc>
          <w:tcPr>
            <w:tcW w:w="170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Default="00D23055" w:rsidP="00E52D4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>
              <w:rPr>
                <w:rFonts w:ascii="Arial" w:eastAsia="Arial Unicode MS" w:hAnsi="Arial" w:cs="Arial"/>
                <w:u w:val="single"/>
              </w:rPr>
              <w:lastRenderedPageBreak/>
              <w:t xml:space="preserve">Pesquisar Documento </w:t>
            </w:r>
          </w:p>
          <w:p w:rsidR="00D23055" w:rsidRPr="002D0047" w:rsidRDefault="00D23055" w:rsidP="00932327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iCs/>
              </w:rPr>
              <w:t>O objetivo desta f</w:t>
            </w:r>
            <w:r>
              <w:rPr>
                <w:rFonts w:ascii="Arial" w:eastAsia="Arial Unicode MS" w:hAnsi="Arial" w:cs="Arial"/>
                <w:iCs/>
              </w:rPr>
              <w:t>uncionalidade é possibilitar o uso de filtros de pesquisa para a apresentação de dados de documentos que atenderam aos critérios informados.</w:t>
            </w:r>
          </w:p>
        </w:tc>
        <w:tc>
          <w:tcPr>
            <w:tcW w:w="75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363F11">
            <w:pPr>
              <w:pStyle w:val="Corpodetexto"/>
              <w:ind w:left="0"/>
              <w:jc w:val="center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Alta</w:t>
            </w:r>
          </w:p>
        </w:tc>
        <w:tc>
          <w:tcPr>
            <w:tcW w:w="1035" w:type="pct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E52D43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Acesso rápido a um documento.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E52D43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Existem melhorias na solução atual.</w:t>
            </w:r>
          </w:p>
        </w:tc>
        <w:tc>
          <w:tcPr>
            <w:tcW w:w="6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D23055" w:rsidRPr="002D0047" w:rsidRDefault="00D23055" w:rsidP="009B5743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</w:t>
            </w:r>
            <w:r>
              <w:rPr>
                <w:rFonts w:ascii="Arial" w:hAnsi="Arial" w:cs="Arial"/>
              </w:rPr>
              <w:t>s</w:t>
            </w:r>
            <w:r w:rsidRPr="002D004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Internos.</w:t>
            </w:r>
          </w:p>
        </w:tc>
      </w:tr>
      <w:tr w:rsidR="00D23055" w:rsidTr="00861676">
        <w:tc>
          <w:tcPr>
            <w:tcW w:w="170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E52D4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 xml:space="preserve">Consultar </w:t>
            </w:r>
            <w:r>
              <w:rPr>
                <w:rFonts w:ascii="Arial" w:eastAsia="Arial Unicode MS" w:hAnsi="Arial" w:cs="Arial"/>
                <w:u w:val="single"/>
              </w:rPr>
              <w:t>Situação do Documento</w:t>
            </w:r>
          </w:p>
          <w:p w:rsidR="00D23055" w:rsidRPr="0067522B" w:rsidRDefault="00D23055" w:rsidP="001D4534">
            <w:pPr>
              <w:pStyle w:val="Corpodetexto"/>
              <w:ind w:left="0"/>
              <w:rPr>
                <w:rFonts w:ascii="Arial" w:eastAsia="Arial Unicode MS" w:hAnsi="Arial" w:cs="Arial"/>
                <w:iCs/>
              </w:rPr>
            </w:pPr>
            <w:r w:rsidRPr="002D0047">
              <w:rPr>
                <w:rFonts w:ascii="Arial" w:eastAsia="Arial Unicode MS" w:hAnsi="Arial" w:cs="Arial"/>
                <w:iCs/>
              </w:rPr>
              <w:t xml:space="preserve">O objetivo desta funcionalidade é o </w:t>
            </w:r>
            <w:r w:rsidR="008E7D1D">
              <w:rPr>
                <w:rFonts w:ascii="Arial" w:eastAsia="Arial Unicode MS" w:hAnsi="Arial" w:cs="Arial"/>
                <w:iCs/>
              </w:rPr>
              <w:t xml:space="preserve">de </w:t>
            </w:r>
            <w:r>
              <w:rPr>
                <w:rFonts w:ascii="Arial" w:eastAsia="Arial Unicode MS" w:hAnsi="Arial" w:cs="Arial"/>
                <w:iCs/>
              </w:rPr>
              <w:t>consultar as operações sobre o cadastro do documento</w:t>
            </w:r>
            <w:r w:rsidR="001D4534">
              <w:rPr>
                <w:rFonts w:ascii="Arial" w:eastAsia="Arial Unicode MS" w:hAnsi="Arial" w:cs="Arial"/>
                <w:iCs/>
              </w:rPr>
              <w:t>.</w:t>
            </w:r>
            <w:r w:rsidRPr="002D0047">
              <w:rPr>
                <w:rFonts w:ascii="Arial" w:eastAsia="Arial Unicode MS" w:hAnsi="Arial" w:cs="Arial"/>
                <w:iCs/>
              </w:rPr>
              <w:t xml:space="preserve"> </w:t>
            </w:r>
          </w:p>
        </w:tc>
        <w:tc>
          <w:tcPr>
            <w:tcW w:w="75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363F11">
            <w:pPr>
              <w:pStyle w:val="Corpodetexto"/>
              <w:ind w:left="0"/>
              <w:jc w:val="center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Alta</w:t>
            </w:r>
          </w:p>
        </w:tc>
        <w:tc>
          <w:tcPr>
            <w:tcW w:w="1035" w:type="pct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936337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Auditoria nas operações sobre o cadastro de documento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6D4FC3" w:rsidP="00C60018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hAnsi="Arial" w:cs="Arial"/>
              </w:rPr>
              <w:t xml:space="preserve">Existem </w:t>
            </w:r>
            <w:r w:rsidR="00D23055">
              <w:rPr>
                <w:rFonts w:ascii="Arial" w:hAnsi="Arial" w:cs="Arial"/>
              </w:rPr>
              <w:t>melhorias na solução atual.</w:t>
            </w:r>
          </w:p>
        </w:tc>
        <w:tc>
          <w:tcPr>
            <w:tcW w:w="6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D23055" w:rsidRPr="002D0047" w:rsidRDefault="00D23055" w:rsidP="00E52D43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D23055" w:rsidTr="00861676">
        <w:tc>
          <w:tcPr>
            <w:tcW w:w="170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E52D4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>
              <w:rPr>
                <w:rFonts w:ascii="Arial" w:eastAsia="Arial Unicode MS" w:hAnsi="Arial" w:cs="Arial"/>
                <w:u w:val="single"/>
              </w:rPr>
              <w:t xml:space="preserve">Manter </w:t>
            </w:r>
            <w:r w:rsidRPr="002D0047">
              <w:rPr>
                <w:rFonts w:ascii="Arial" w:eastAsia="Arial Unicode MS" w:hAnsi="Arial" w:cs="Arial"/>
                <w:u w:val="single"/>
              </w:rPr>
              <w:t>A</w:t>
            </w:r>
            <w:r>
              <w:rPr>
                <w:rFonts w:ascii="Arial" w:eastAsia="Arial Unicode MS" w:hAnsi="Arial" w:cs="Arial"/>
                <w:u w:val="single"/>
              </w:rPr>
              <w:t>ndamento do</w:t>
            </w:r>
            <w:r w:rsidR="006D4FC3">
              <w:rPr>
                <w:rFonts w:ascii="Arial" w:eastAsia="Arial Unicode MS" w:hAnsi="Arial" w:cs="Arial"/>
                <w:u w:val="single"/>
              </w:rPr>
              <w:t xml:space="preserve"> </w:t>
            </w:r>
            <w:r>
              <w:rPr>
                <w:rFonts w:ascii="Arial" w:eastAsia="Arial Unicode MS" w:hAnsi="Arial" w:cs="Arial"/>
                <w:u w:val="single"/>
              </w:rPr>
              <w:t>Documento</w:t>
            </w:r>
          </w:p>
          <w:p w:rsidR="00D23055" w:rsidRPr="002D0047" w:rsidRDefault="00D23055" w:rsidP="00737059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iCs/>
              </w:rPr>
              <w:t xml:space="preserve">O objetivo desta funcionalidade é consultar, incluir, alterar ou excluir </w:t>
            </w:r>
            <w:r>
              <w:rPr>
                <w:rFonts w:ascii="Arial" w:eastAsia="Arial Unicode MS" w:hAnsi="Arial" w:cs="Arial"/>
                <w:iCs/>
              </w:rPr>
              <w:t>o andamento do documento cadastrado no sistema.</w:t>
            </w:r>
          </w:p>
        </w:tc>
        <w:tc>
          <w:tcPr>
            <w:tcW w:w="75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7E4E09">
            <w:pPr>
              <w:pStyle w:val="Corpodetexto"/>
              <w:ind w:left="0"/>
              <w:jc w:val="center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Alta</w:t>
            </w:r>
          </w:p>
        </w:tc>
        <w:tc>
          <w:tcPr>
            <w:tcW w:w="1035" w:type="pct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363F11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Controlar o andamento do documento.</w:t>
            </w:r>
            <w:r w:rsidRPr="002D004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E52D43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Existem melhorias na solução atual.</w:t>
            </w:r>
          </w:p>
        </w:tc>
        <w:tc>
          <w:tcPr>
            <w:tcW w:w="6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D23055" w:rsidRPr="002D0047" w:rsidRDefault="00D23055" w:rsidP="00E52D43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D23055" w:rsidTr="00861676">
        <w:tc>
          <w:tcPr>
            <w:tcW w:w="1703" w:type="pct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Default="00D23055" w:rsidP="00E52D4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>
              <w:rPr>
                <w:rFonts w:ascii="Arial" w:eastAsia="Arial Unicode MS" w:hAnsi="Arial" w:cs="Arial"/>
                <w:u w:val="single"/>
              </w:rPr>
              <w:t>Visualizar Histórico do Documento</w:t>
            </w:r>
          </w:p>
          <w:p w:rsidR="00D23055" w:rsidRPr="002D0047" w:rsidRDefault="00D23055" w:rsidP="00AE5FE1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  <w:iCs/>
              </w:rPr>
              <w:t>O objetivo desta funcional</w:t>
            </w:r>
            <w:r>
              <w:rPr>
                <w:rFonts w:ascii="Arial" w:eastAsia="Arial Unicode MS" w:hAnsi="Arial" w:cs="Arial"/>
                <w:iCs/>
              </w:rPr>
              <w:t>idade é exibir todos os andamentos lançados para o Documento e a situação dos andamentos.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7E4E09">
            <w:pPr>
              <w:pStyle w:val="Corpodetex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035" w:type="pct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E52D43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o histórico do documento.</w:t>
            </w:r>
          </w:p>
        </w:tc>
        <w:tc>
          <w:tcPr>
            <w:tcW w:w="885" w:type="pct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E52D43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Existem melhorias na solução atual.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</w:tcPr>
          <w:p w:rsidR="00D23055" w:rsidRPr="002D0047" w:rsidRDefault="00D23055" w:rsidP="00E52D43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D23055" w:rsidTr="00861676">
        <w:tc>
          <w:tcPr>
            <w:tcW w:w="1703" w:type="pct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Default="00D23055" w:rsidP="001D11E0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>
              <w:rPr>
                <w:rFonts w:ascii="Arial" w:eastAsia="Arial Unicode MS" w:hAnsi="Arial" w:cs="Arial"/>
                <w:u w:val="single"/>
              </w:rPr>
              <w:t>Alertar Vencimento de Prazos de Demandas dos Documentos</w:t>
            </w:r>
            <w:r w:rsidRPr="002D0047">
              <w:rPr>
                <w:rFonts w:ascii="Arial" w:eastAsia="Arial Unicode MS" w:hAnsi="Arial" w:cs="Arial"/>
                <w:u w:val="single"/>
              </w:rPr>
              <w:t xml:space="preserve"> </w:t>
            </w:r>
          </w:p>
          <w:p w:rsidR="00D23055" w:rsidRPr="002D0047" w:rsidRDefault="00D23055" w:rsidP="008E7D1D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hAnsi="Arial" w:cs="Arial"/>
              </w:rPr>
              <w:t xml:space="preserve">O objetivo desta funcionalidade é </w:t>
            </w:r>
            <w:r>
              <w:rPr>
                <w:rFonts w:ascii="Arial" w:hAnsi="Arial" w:cs="Arial"/>
              </w:rPr>
              <w:t>permiti</w:t>
            </w:r>
            <w:r w:rsidRPr="002D0047">
              <w:rPr>
                <w:rFonts w:ascii="Arial" w:hAnsi="Arial" w:cs="Arial"/>
              </w:rPr>
              <w:t xml:space="preserve">r </w:t>
            </w:r>
            <w:r w:rsidR="008E7D1D">
              <w:rPr>
                <w:rFonts w:ascii="Arial" w:hAnsi="Arial" w:cs="Arial"/>
              </w:rPr>
              <w:t>exibir alerta d</w:t>
            </w:r>
            <w:r>
              <w:rPr>
                <w:rFonts w:ascii="Arial" w:hAnsi="Arial" w:cs="Arial"/>
              </w:rPr>
              <w:t>as datas de acordo com a proximidade da data planejada para concluir a demanda.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1D11E0">
            <w:pPr>
              <w:pStyle w:val="Corpodetexto"/>
              <w:ind w:left="0"/>
              <w:jc w:val="center"/>
              <w:rPr>
                <w:rFonts w:ascii="Arial" w:eastAsia="Arial Unicode MS" w:hAnsi="Arial" w:cs="Arial"/>
              </w:rPr>
            </w:pPr>
            <w:r w:rsidRPr="002D0047">
              <w:rPr>
                <w:rFonts w:ascii="Arial" w:hAnsi="Arial" w:cs="Arial"/>
              </w:rPr>
              <w:t>Alta</w:t>
            </w:r>
          </w:p>
        </w:tc>
        <w:tc>
          <w:tcPr>
            <w:tcW w:w="1035" w:type="pct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714A9E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Concluir demanda dentro do prazo estabelecido.</w:t>
            </w:r>
          </w:p>
        </w:tc>
        <w:tc>
          <w:tcPr>
            <w:tcW w:w="885" w:type="pct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1AA9" w:rsidRDefault="00D23055" w:rsidP="001D11E0">
            <w:pPr>
              <w:rPr>
                <w:rFonts w:cs="Arial"/>
                <w:color w:val="auto"/>
                <w:sz w:val="20"/>
              </w:rPr>
            </w:pPr>
            <w:r w:rsidRPr="002D1AA9">
              <w:rPr>
                <w:rFonts w:cs="Arial"/>
                <w:color w:val="auto"/>
                <w:sz w:val="20"/>
              </w:rPr>
              <w:t>Não existe solução atual</w:t>
            </w:r>
            <w:r>
              <w:rPr>
                <w:rFonts w:cs="Arial"/>
                <w:color w:val="auto"/>
                <w:sz w:val="20"/>
              </w:rPr>
              <w:t>.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</w:tcPr>
          <w:p w:rsidR="00D23055" w:rsidRPr="002D0047" w:rsidRDefault="00D23055" w:rsidP="001D11E0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Servidores lotados na Unidade</w:t>
            </w:r>
          </w:p>
        </w:tc>
      </w:tr>
    </w:tbl>
    <w:p w:rsidR="00346EF7" w:rsidRDefault="00346EF7" w:rsidP="00346EF7">
      <w:pPr>
        <w:pStyle w:val="STJNvel1"/>
        <w:numPr>
          <w:ilvl w:val="0"/>
          <w:numId w:val="0"/>
        </w:numPr>
        <w:ind w:left="360"/>
      </w:pPr>
    </w:p>
    <w:p w:rsidR="00E10302" w:rsidRPr="004E6180" w:rsidRDefault="00E10302" w:rsidP="004E6180">
      <w:pPr>
        <w:pStyle w:val="STJNvel1"/>
      </w:pPr>
      <w:bookmarkStart w:id="14" w:name="_Toc393125771"/>
      <w:r w:rsidRPr="004E6180">
        <w:t>VISÃO GERAL DO PRODUTO</w:t>
      </w:r>
      <w:bookmarkEnd w:id="14"/>
    </w:p>
    <w:p w:rsidR="00E10302" w:rsidRPr="009F08AB" w:rsidRDefault="00E10302" w:rsidP="004E6180">
      <w:pPr>
        <w:pStyle w:val="STJNvel2"/>
        <w:numPr>
          <w:ilvl w:val="0"/>
          <w:numId w:val="0"/>
        </w:numPr>
        <w:ind w:left="360"/>
      </w:pPr>
      <w:bookmarkStart w:id="15" w:name="_Toc393125772"/>
      <w:r w:rsidRPr="009F08AB">
        <w:t>4.1</w:t>
      </w:r>
      <w:r w:rsidR="004E6180" w:rsidRPr="009F08AB">
        <w:t>.</w:t>
      </w:r>
      <w:r w:rsidRPr="009F08AB">
        <w:rPr>
          <w:sz w:val="14"/>
          <w:szCs w:val="14"/>
        </w:rPr>
        <w:t xml:space="preserve"> </w:t>
      </w:r>
      <w:r w:rsidRPr="009F08AB">
        <w:t>Perspectiva do Produto</w:t>
      </w:r>
      <w:bookmarkEnd w:id="15"/>
    </w:p>
    <w:p w:rsidR="00FB79F7" w:rsidRPr="006E1B51" w:rsidRDefault="001B37FD" w:rsidP="001B37FD">
      <w:pPr>
        <w:pStyle w:val="infoblue"/>
        <w:ind w:firstLine="851"/>
        <w:jc w:val="both"/>
        <w:rPr>
          <w:rFonts w:ascii="Arial" w:hAnsi="Arial" w:cs="Arial"/>
          <w:i w:val="0"/>
          <w:color w:val="auto"/>
        </w:rPr>
      </w:pPr>
      <w:r w:rsidRPr="006E1B51">
        <w:rPr>
          <w:rFonts w:ascii="Arial" w:hAnsi="Arial" w:cs="Arial"/>
          <w:i w:val="0"/>
          <w:color w:val="auto"/>
        </w:rPr>
        <w:t xml:space="preserve">O Superior Tribunal de Justiça, por intermédio </w:t>
      </w:r>
      <w:r w:rsidR="00FB79F7" w:rsidRPr="006E1B51">
        <w:rPr>
          <w:rFonts w:ascii="Arial" w:hAnsi="Arial" w:cs="Arial"/>
          <w:i w:val="0"/>
          <w:color w:val="auto"/>
        </w:rPr>
        <w:t>do Gabinete do Secretário-Geral da Presidência do STJ</w:t>
      </w:r>
      <w:r w:rsidRPr="006E1B51">
        <w:rPr>
          <w:rFonts w:ascii="Arial" w:hAnsi="Arial" w:cs="Arial"/>
          <w:i w:val="0"/>
          <w:color w:val="auto"/>
        </w:rPr>
        <w:t xml:space="preserve">, </w:t>
      </w:r>
      <w:r w:rsidR="005C188D">
        <w:rPr>
          <w:rFonts w:ascii="Arial" w:hAnsi="Arial" w:cs="Arial"/>
          <w:i w:val="0"/>
          <w:color w:val="auto"/>
        </w:rPr>
        <w:t xml:space="preserve">busca uma solução </w:t>
      </w:r>
      <w:r w:rsidRPr="006E1B51">
        <w:rPr>
          <w:rFonts w:ascii="Arial" w:hAnsi="Arial" w:cs="Arial"/>
          <w:i w:val="0"/>
          <w:color w:val="auto"/>
        </w:rPr>
        <w:t>que p</w:t>
      </w:r>
      <w:r w:rsidR="005C188D">
        <w:rPr>
          <w:rFonts w:ascii="Arial" w:hAnsi="Arial" w:cs="Arial"/>
          <w:i w:val="0"/>
          <w:color w:val="auto"/>
        </w:rPr>
        <w:t xml:space="preserve">ossa ser utilizada por várias Unidades, possibilitando a customização de suas características próprias, com o objetivo de </w:t>
      </w:r>
      <w:r w:rsidR="00FB79F7" w:rsidRPr="006E1B51">
        <w:rPr>
          <w:rFonts w:ascii="Arial" w:hAnsi="Arial" w:cs="Arial"/>
          <w:i w:val="0"/>
          <w:color w:val="auto"/>
        </w:rPr>
        <w:t xml:space="preserve">controlar os documentos recebidos </w:t>
      </w:r>
      <w:r w:rsidR="006E1B51">
        <w:rPr>
          <w:rFonts w:ascii="Arial" w:hAnsi="Arial" w:cs="Arial"/>
          <w:i w:val="0"/>
          <w:color w:val="auto"/>
        </w:rPr>
        <w:t>e expedidos</w:t>
      </w:r>
      <w:r w:rsidR="00FB79F7" w:rsidRPr="006E1B51">
        <w:rPr>
          <w:rFonts w:ascii="Arial" w:hAnsi="Arial" w:cs="Arial"/>
          <w:i w:val="0"/>
          <w:color w:val="auto"/>
        </w:rPr>
        <w:t xml:space="preserve">. </w:t>
      </w:r>
    </w:p>
    <w:p w:rsidR="003E4451" w:rsidRDefault="00FB79F7" w:rsidP="001B37FD">
      <w:pPr>
        <w:pStyle w:val="infoblue"/>
        <w:ind w:firstLine="851"/>
        <w:jc w:val="both"/>
        <w:rPr>
          <w:rFonts w:ascii="Arial" w:hAnsi="Arial" w:cs="Arial"/>
          <w:i w:val="0"/>
          <w:color w:val="auto"/>
        </w:rPr>
      </w:pPr>
      <w:r w:rsidRPr="006E1B51">
        <w:rPr>
          <w:rFonts w:ascii="Arial" w:hAnsi="Arial" w:cs="Arial"/>
          <w:i w:val="0"/>
          <w:color w:val="auto"/>
        </w:rPr>
        <w:t>O</w:t>
      </w:r>
      <w:r w:rsidR="001B37FD" w:rsidRPr="006E1B51">
        <w:rPr>
          <w:rFonts w:ascii="Arial" w:hAnsi="Arial" w:cs="Arial"/>
          <w:i w:val="0"/>
          <w:color w:val="auto"/>
        </w:rPr>
        <w:t xml:space="preserve"> </w:t>
      </w:r>
      <w:r w:rsidR="005C188D">
        <w:rPr>
          <w:rFonts w:ascii="Arial" w:hAnsi="Arial" w:cs="Arial"/>
          <w:i w:val="0"/>
          <w:color w:val="auto"/>
        </w:rPr>
        <w:t xml:space="preserve">produto </w:t>
      </w:r>
      <w:r w:rsidR="001B37FD" w:rsidRPr="006E1B51">
        <w:rPr>
          <w:rFonts w:ascii="Arial" w:hAnsi="Arial" w:cs="Arial"/>
          <w:i w:val="0"/>
          <w:color w:val="auto"/>
        </w:rPr>
        <w:t xml:space="preserve">deverá permitir </w:t>
      </w:r>
      <w:r w:rsidR="003E4451">
        <w:rPr>
          <w:rFonts w:ascii="Arial" w:hAnsi="Arial" w:cs="Arial"/>
          <w:i w:val="0"/>
          <w:color w:val="auto"/>
        </w:rPr>
        <w:t>cadastrar, consultar</w:t>
      </w:r>
      <w:r w:rsidR="00EC5DE8">
        <w:rPr>
          <w:rFonts w:ascii="Arial" w:hAnsi="Arial" w:cs="Arial"/>
          <w:i w:val="0"/>
          <w:color w:val="auto"/>
        </w:rPr>
        <w:t>, alterar e excluir</w:t>
      </w:r>
      <w:r w:rsidR="003E4451">
        <w:rPr>
          <w:rFonts w:ascii="Arial" w:hAnsi="Arial" w:cs="Arial"/>
          <w:i w:val="0"/>
          <w:color w:val="auto"/>
        </w:rPr>
        <w:t xml:space="preserve"> </w:t>
      </w:r>
      <w:r w:rsidR="001D4534">
        <w:rPr>
          <w:rFonts w:ascii="Arial" w:hAnsi="Arial" w:cs="Arial"/>
          <w:i w:val="0"/>
          <w:color w:val="auto"/>
        </w:rPr>
        <w:t>as informações dos</w:t>
      </w:r>
      <w:r w:rsidR="003E4451">
        <w:rPr>
          <w:rFonts w:ascii="Arial" w:hAnsi="Arial" w:cs="Arial"/>
          <w:i w:val="0"/>
          <w:color w:val="auto"/>
        </w:rPr>
        <w:t xml:space="preserve"> </w:t>
      </w:r>
      <w:r w:rsidRPr="006E1B51">
        <w:rPr>
          <w:rFonts w:ascii="Arial" w:hAnsi="Arial" w:cs="Arial"/>
          <w:i w:val="0"/>
          <w:color w:val="auto"/>
        </w:rPr>
        <w:t>documento</w:t>
      </w:r>
      <w:r w:rsidR="003E4451">
        <w:rPr>
          <w:rFonts w:ascii="Arial" w:hAnsi="Arial" w:cs="Arial"/>
          <w:i w:val="0"/>
          <w:color w:val="auto"/>
        </w:rPr>
        <w:t>s recebidos e expedidos pelos Gabinetes,</w:t>
      </w:r>
      <w:r w:rsidRPr="006E1B51">
        <w:rPr>
          <w:rFonts w:ascii="Arial" w:hAnsi="Arial" w:cs="Arial"/>
          <w:i w:val="0"/>
          <w:color w:val="auto"/>
        </w:rPr>
        <w:t xml:space="preserve"> e </w:t>
      </w:r>
      <w:r w:rsidR="003E4451">
        <w:rPr>
          <w:rFonts w:ascii="Arial" w:hAnsi="Arial" w:cs="Arial"/>
          <w:i w:val="0"/>
          <w:color w:val="auto"/>
        </w:rPr>
        <w:t>também</w:t>
      </w:r>
      <w:r w:rsidR="001B37FD" w:rsidRPr="006E1B51">
        <w:rPr>
          <w:rFonts w:ascii="Arial" w:hAnsi="Arial" w:cs="Arial"/>
          <w:i w:val="0"/>
          <w:color w:val="auto"/>
        </w:rPr>
        <w:t>,</w:t>
      </w:r>
      <w:r w:rsidRPr="006E1B51">
        <w:rPr>
          <w:rFonts w:ascii="Arial" w:hAnsi="Arial" w:cs="Arial"/>
          <w:i w:val="0"/>
          <w:color w:val="auto"/>
        </w:rPr>
        <w:t xml:space="preserve"> </w:t>
      </w:r>
      <w:r w:rsidR="001B37FD" w:rsidRPr="006E1B51">
        <w:rPr>
          <w:rFonts w:ascii="Arial" w:hAnsi="Arial" w:cs="Arial"/>
          <w:i w:val="0"/>
          <w:color w:val="auto"/>
        </w:rPr>
        <w:t xml:space="preserve">consultar o andamento das </w:t>
      </w:r>
      <w:r w:rsidRPr="006E1B51">
        <w:rPr>
          <w:rFonts w:ascii="Arial" w:hAnsi="Arial" w:cs="Arial"/>
          <w:i w:val="0"/>
          <w:color w:val="auto"/>
        </w:rPr>
        <w:t>demandas</w:t>
      </w:r>
      <w:r w:rsidR="001B37FD" w:rsidRPr="006E1B51">
        <w:rPr>
          <w:rFonts w:ascii="Arial" w:hAnsi="Arial" w:cs="Arial"/>
          <w:i w:val="0"/>
          <w:color w:val="auto"/>
        </w:rPr>
        <w:t xml:space="preserve"> </w:t>
      </w:r>
      <w:r w:rsidR="005C188D">
        <w:rPr>
          <w:rFonts w:ascii="Arial" w:hAnsi="Arial" w:cs="Arial"/>
          <w:i w:val="0"/>
          <w:color w:val="auto"/>
        </w:rPr>
        <w:t xml:space="preserve">geradas pelos </w:t>
      </w:r>
      <w:r w:rsidR="003E4451">
        <w:rPr>
          <w:rFonts w:ascii="Arial" w:hAnsi="Arial" w:cs="Arial"/>
          <w:i w:val="0"/>
          <w:color w:val="auto"/>
        </w:rPr>
        <w:t xml:space="preserve">documentos, </w:t>
      </w:r>
      <w:r w:rsidR="001B37FD" w:rsidRPr="006E1B51">
        <w:rPr>
          <w:rFonts w:ascii="Arial" w:hAnsi="Arial" w:cs="Arial"/>
          <w:i w:val="0"/>
          <w:color w:val="auto"/>
        </w:rPr>
        <w:t xml:space="preserve">bem como receber </w:t>
      </w:r>
      <w:r w:rsidRPr="006E1B51">
        <w:rPr>
          <w:rFonts w:ascii="Arial" w:hAnsi="Arial" w:cs="Arial"/>
          <w:i w:val="0"/>
          <w:color w:val="auto"/>
        </w:rPr>
        <w:t xml:space="preserve">avisos referentes aos prazos </w:t>
      </w:r>
      <w:r w:rsidR="00C11BCA">
        <w:rPr>
          <w:rFonts w:ascii="Arial" w:hAnsi="Arial" w:cs="Arial"/>
          <w:i w:val="0"/>
          <w:color w:val="auto"/>
        </w:rPr>
        <w:t xml:space="preserve">para </w:t>
      </w:r>
      <w:r w:rsidRPr="006E1B51">
        <w:rPr>
          <w:rFonts w:ascii="Arial" w:hAnsi="Arial" w:cs="Arial"/>
          <w:i w:val="0"/>
          <w:color w:val="auto"/>
        </w:rPr>
        <w:t>conclusão</w:t>
      </w:r>
      <w:r w:rsidR="005C188D">
        <w:rPr>
          <w:rFonts w:ascii="Arial" w:hAnsi="Arial" w:cs="Arial"/>
          <w:i w:val="0"/>
          <w:color w:val="auto"/>
        </w:rPr>
        <w:t xml:space="preserve"> destas demandas</w:t>
      </w:r>
      <w:r w:rsidR="001B37FD" w:rsidRPr="006E1B51">
        <w:rPr>
          <w:rFonts w:ascii="Arial" w:hAnsi="Arial" w:cs="Arial"/>
          <w:i w:val="0"/>
          <w:color w:val="auto"/>
        </w:rPr>
        <w:t>.</w:t>
      </w:r>
    </w:p>
    <w:p w:rsidR="001B37FD" w:rsidRPr="004E6180" w:rsidRDefault="001B37FD">
      <w:pPr>
        <w:pStyle w:val="infoblue"/>
        <w:jc w:val="both"/>
        <w:rPr>
          <w:rFonts w:ascii="Arial" w:hAnsi="Arial" w:cs="Arial"/>
        </w:rPr>
      </w:pPr>
    </w:p>
    <w:p w:rsidR="00E10302" w:rsidRPr="004E6180" w:rsidRDefault="00E10302" w:rsidP="004E6180">
      <w:pPr>
        <w:pStyle w:val="STJNvel2"/>
        <w:numPr>
          <w:ilvl w:val="0"/>
          <w:numId w:val="0"/>
        </w:numPr>
        <w:ind w:left="360"/>
      </w:pPr>
      <w:bookmarkStart w:id="16" w:name="_Toc393125773"/>
      <w:r w:rsidRPr="004E6180">
        <w:lastRenderedPageBreak/>
        <w:t>4.2</w:t>
      </w:r>
      <w:r w:rsidR="004E6180" w:rsidRPr="004E6180">
        <w:t>.</w:t>
      </w:r>
      <w:r w:rsidRPr="004E6180">
        <w:rPr>
          <w:rFonts w:ascii="Times New Roman" w:hAnsi="Times New Roman"/>
          <w:sz w:val="14"/>
          <w:szCs w:val="14"/>
        </w:rPr>
        <w:t xml:space="preserve"> </w:t>
      </w:r>
      <w:r w:rsidRPr="004E6180">
        <w:t>Suposições e Dependências</w:t>
      </w:r>
      <w:bookmarkEnd w:id="16"/>
    </w:p>
    <w:p w:rsidR="00F620A0" w:rsidRDefault="001C6C1F" w:rsidP="001C6C1F">
      <w:pPr>
        <w:pStyle w:val="infoblue"/>
        <w:ind w:firstLine="720"/>
        <w:jc w:val="both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 xml:space="preserve">Devido </w:t>
      </w:r>
      <w:r w:rsidR="006D4FC3" w:rsidRPr="001C6C1F">
        <w:rPr>
          <w:rFonts w:ascii="Arial" w:hAnsi="Arial" w:cs="Arial"/>
          <w:i w:val="0"/>
          <w:color w:val="auto"/>
        </w:rPr>
        <w:t>à</w:t>
      </w:r>
      <w:r w:rsidRPr="001C6C1F">
        <w:rPr>
          <w:rFonts w:ascii="Arial" w:hAnsi="Arial" w:cs="Arial"/>
          <w:i w:val="0"/>
          <w:color w:val="auto"/>
        </w:rPr>
        <w:t xml:space="preserve"> integração</w:t>
      </w:r>
      <w:r>
        <w:rPr>
          <w:rFonts w:ascii="Arial" w:hAnsi="Arial" w:cs="Arial"/>
          <w:i w:val="0"/>
          <w:color w:val="auto"/>
        </w:rPr>
        <w:t xml:space="preserve"> com </w:t>
      </w:r>
      <w:r w:rsidRPr="001C6C1F">
        <w:rPr>
          <w:rFonts w:ascii="Arial" w:hAnsi="Arial" w:cs="Arial"/>
          <w:i w:val="0"/>
          <w:color w:val="auto"/>
        </w:rPr>
        <w:t>outros sistemas</w:t>
      </w:r>
      <w:r>
        <w:rPr>
          <w:rFonts w:ascii="Arial" w:hAnsi="Arial" w:cs="Arial"/>
          <w:i w:val="0"/>
          <w:color w:val="auto"/>
        </w:rPr>
        <w:t xml:space="preserve"> do STJ</w:t>
      </w:r>
      <w:r w:rsidRPr="001C6C1F">
        <w:rPr>
          <w:rFonts w:ascii="Arial" w:hAnsi="Arial" w:cs="Arial"/>
          <w:i w:val="0"/>
          <w:color w:val="auto"/>
        </w:rPr>
        <w:t xml:space="preserve">, </w:t>
      </w:r>
      <w:r>
        <w:rPr>
          <w:rFonts w:ascii="Arial" w:hAnsi="Arial" w:cs="Arial"/>
          <w:i w:val="0"/>
          <w:color w:val="auto"/>
        </w:rPr>
        <w:t>sempre que houver alteração na base de dados destes sistema</w:t>
      </w:r>
      <w:r w:rsidR="00C11BCA">
        <w:rPr>
          <w:rFonts w:ascii="Arial" w:hAnsi="Arial" w:cs="Arial"/>
          <w:i w:val="0"/>
          <w:color w:val="auto"/>
        </w:rPr>
        <w:t>s</w:t>
      </w:r>
      <w:r>
        <w:rPr>
          <w:rFonts w:ascii="Arial" w:hAnsi="Arial" w:cs="Arial"/>
          <w:i w:val="0"/>
          <w:color w:val="auto"/>
        </w:rPr>
        <w:t xml:space="preserve">, </w:t>
      </w:r>
      <w:r w:rsidRPr="001C6C1F">
        <w:rPr>
          <w:rFonts w:ascii="Arial" w:hAnsi="Arial" w:cs="Arial"/>
          <w:i w:val="0"/>
          <w:color w:val="auto"/>
        </w:rPr>
        <w:t xml:space="preserve">o SAAD </w:t>
      </w:r>
      <w:r w:rsidR="006E1B51" w:rsidRPr="006E1B51">
        <w:rPr>
          <w:rFonts w:ascii="Arial" w:hAnsi="Arial" w:cs="Arial"/>
          <w:i w:val="0"/>
          <w:color w:val="auto"/>
        </w:rPr>
        <w:t>de</w:t>
      </w:r>
      <w:r>
        <w:rPr>
          <w:rFonts w:ascii="Arial" w:hAnsi="Arial" w:cs="Arial"/>
          <w:i w:val="0"/>
          <w:color w:val="auto"/>
        </w:rPr>
        <w:t>verá ser atualizado para</w:t>
      </w:r>
      <w:r w:rsidR="006D4FC3">
        <w:rPr>
          <w:rFonts w:ascii="Arial" w:hAnsi="Arial" w:cs="Arial"/>
          <w:i w:val="0"/>
          <w:color w:val="auto"/>
        </w:rPr>
        <w:t xml:space="preserve"> </w:t>
      </w:r>
      <w:r>
        <w:rPr>
          <w:rFonts w:ascii="Arial" w:hAnsi="Arial" w:cs="Arial"/>
          <w:i w:val="0"/>
          <w:color w:val="auto"/>
        </w:rPr>
        <w:t xml:space="preserve">garantir a integridade das informações. </w:t>
      </w:r>
    </w:p>
    <w:p w:rsidR="001C6C1F" w:rsidRDefault="001C6C1F" w:rsidP="001C6C1F">
      <w:pPr>
        <w:pStyle w:val="infoblue"/>
        <w:ind w:firstLine="720"/>
        <w:jc w:val="both"/>
        <w:rPr>
          <w:rFonts w:ascii="Arial" w:hAnsi="Arial" w:cs="Arial"/>
        </w:rPr>
      </w:pPr>
    </w:p>
    <w:p w:rsidR="00F36F2D" w:rsidRDefault="00E10302" w:rsidP="00F36F2D">
      <w:pPr>
        <w:pStyle w:val="STJNvel2"/>
        <w:numPr>
          <w:ilvl w:val="0"/>
          <w:numId w:val="0"/>
        </w:numPr>
        <w:ind w:left="360"/>
      </w:pPr>
      <w:bookmarkStart w:id="17" w:name="_Toc393125774"/>
      <w:r w:rsidRPr="00AC1E71">
        <w:t>4.3</w:t>
      </w:r>
      <w:r w:rsidR="004E6180" w:rsidRPr="00AC1E71">
        <w:t>.</w:t>
      </w:r>
      <w:r w:rsidRPr="00AC1E71">
        <w:t xml:space="preserve"> Requisitos gerais do Produto</w:t>
      </w:r>
      <w:bookmarkEnd w:id="17"/>
    </w:p>
    <w:p w:rsidR="00E3353F" w:rsidRPr="00E3353F" w:rsidRDefault="00E10302" w:rsidP="00E3353F">
      <w:pPr>
        <w:pStyle w:val="textovisao"/>
      </w:pPr>
      <w:r w:rsidRPr="00AC1E71">
        <w:t xml:space="preserve"> </w:t>
      </w:r>
      <w:bookmarkStart w:id="18" w:name="_Toc391624526"/>
      <w:bookmarkStart w:id="19" w:name="_Toc391879117"/>
      <w:bookmarkStart w:id="20" w:name="_Toc391879187"/>
      <w:bookmarkStart w:id="21" w:name="_Toc391879214"/>
      <w:bookmarkStart w:id="22" w:name="_Toc391879310"/>
      <w:r w:rsidR="00AB45FC" w:rsidRPr="00E3353F">
        <w:t>A seguir, são apresentados os requisitos gerais do sistema de acordo com a</w:t>
      </w:r>
      <w:r w:rsidR="00F620A0" w:rsidRPr="00E3353F">
        <w:t xml:space="preserve"> ordem de implementação dos casos de uso e suas prioridades.</w:t>
      </w:r>
      <w:bookmarkEnd w:id="18"/>
      <w:bookmarkEnd w:id="19"/>
      <w:bookmarkEnd w:id="20"/>
      <w:bookmarkEnd w:id="21"/>
      <w:bookmarkEnd w:id="22"/>
    </w:p>
    <w:p w:rsidR="00E3353F" w:rsidRDefault="002D1AA9" w:rsidP="00E3353F">
      <w:pPr>
        <w:pStyle w:val="textovisao"/>
        <w:rPr>
          <w:bCs/>
          <w:iCs/>
        </w:rPr>
      </w:pPr>
      <w:r w:rsidRPr="00E3353F">
        <w:rPr>
          <w:bCs/>
          <w:iCs/>
        </w:rPr>
        <w:t>Os requisitos principais foram distribuídos nos seguintes Módulos:</w:t>
      </w:r>
    </w:p>
    <w:p w:rsidR="002D1AA9" w:rsidRPr="00C11BCA" w:rsidRDefault="002D1AA9" w:rsidP="00E3353F">
      <w:pPr>
        <w:pStyle w:val="textovisao"/>
        <w:numPr>
          <w:ilvl w:val="0"/>
          <w:numId w:val="32"/>
        </w:numPr>
      </w:pPr>
      <w:r w:rsidRPr="00E3353F">
        <w:rPr>
          <w:bCs/>
          <w:iCs/>
        </w:rPr>
        <w:t>Mural de Avisos</w:t>
      </w:r>
    </w:p>
    <w:p w:rsidR="00DE6742" w:rsidRDefault="00DE6742" w:rsidP="00DE6742">
      <w:pPr>
        <w:pStyle w:val="textovisao"/>
        <w:numPr>
          <w:ilvl w:val="0"/>
          <w:numId w:val="32"/>
        </w:numPr>
        <w:rPr>
          <w:bCs/>
          <w:iCs/>
        </w:rPr>
      </w:pPr>
      <w:r w:rsidRPr="00861676">
        <w:rPr>
          <w:bCs/>
          <w:iCs/>
        </w:rPr>
        <w:t xml:space="preserve">Gestão </w:t>
      </w:r>
    </w:p>
    <w:p w:rsidR="002D1AA9" w:rsidRPr="00E3353F" w:rsidRDefault="00EC4E3D" w:rsidP="00E3353F">
      <w:pPr>
        <w:pStyle w:val="textovisao"/>
        <w:numPr>
          <w:ilvl w:val="0"/>
          <w:numId w:val="32"/>
        </w:numPr>
        <w:rPr>
          <w:bCs/>
          <w:iCs/>
        </w:rPr>
      </w:pPr>
      <w:r w:rsidRPr="00E3353F">
        <w:rPr>
          <w:bCs/>
          <w:iCs/>
        </w:rPr>
        <w:t>Documento</w:t>
      </w:r>
    </w:p>
    <w:p w:rsidR="006A6057" w:rsidRPr="00DE6742" w:rsidRDefault="008B14B1" w:rsidP="00E3353F">
      <w:pPr>
        <w:pStyle w:val="textovisao"/>
        <w:numPr>
          <w:ilvl w:val="0"/>
          <w:numId w:val="32"/>
        </w:numPr>
        <w:rPr>
          <w:bCs/>
          <w:iCs/>
        </w:rPr>
      </w:pPr>
      <w:r w:rsidRPr="00DE6742">
        <w:rPr>
          <w:bCs/>
          <w:iCs/>
        </w:rPr>
        <w:t xml:space="preserve">Recursos </w:t>
      </w:r>
      <w:r w:rsidR="006A6057" w:rsidRPr="00DE6742">
        <w:rPr>
          <w:bCs/>
          <w:iCs/>
        </w:rPr>
        <w:t>Não Funcionais</w:t>
      </w:r>
    </w:p>
    <w:p w:rsidR="00EB7FB8" w:rsidRDefault="00EB7FB8" w:rsidP="00E3353F">
      <w:pPr>
        <w:pStyle w:val="STJNvel2"/>
        <w:numPr>
          <w:ilvl w:val="0"/>
          <w:numId w:val="0"/>
        </w:numPr>
        <w:ind w:left="720"/>
        <w:outlineLvl w:val="9"/>
        <w:rPr>
          <w:rFonts w:eastAsia="Arial Unicode MS"/>
          <w:b w:val="0"/>
          <w:bCs w:val="0"/>
          <w:iCs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22"/>
        <w:gridCol w:w="2110"/>
        <w:gridCol w:w="5030"/>
      </w:tblGrid>
      <w:tr w:rsidR="00F127F9" w:rsidRPr="004E6180" w:rsidTr="002B739D">
        <w:tc>
          <w:tcPr>
            <w:tcW w:w="2922" w:type="dxa"/>
            <w:shd w:val="clear" w:color="auto" w:fill="C0C0C0"/>
          </w:tcPr>
          <w:p w:rsidR="00F127F9" w:rsidRPr="004E6180" w:rsidRDefault="00F127F9" w:rsidP="002D1AA9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Recursos do Produto</w:t>
            </w:r>
          </w:p>
        </w:tc>
        <w:tc>
          <w:tcPr>
            <w:tcW w:w="2110" w:type="dxa"/>
            <w:shd w:val="clear" w:color="auto" w:fill="C0C0C0"/>
          </w:tcPr>
          <w:p w:rsidR="00F127F9" w:rsidRPr="004E6180" w:rsidRDefault="00F127F9" w:rsidP="002D1AA9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Necessidade</w:t>
            </w:r>
          </w:p>
        </w:tc>
        <w:tc>
          <w:tcPr>
            <w:tcW w:w="5030" w:type="dxa"/>
            <w:shd w:val="clear" w:color="auto" w:fill="C0C0C0"/>
          </w:tcPr>
          <w:p w:rsidR="00F127F9" w:rsidRPr="004E6180" w:rsidRDefault="00F127F9" w:rsidP="002D1AA9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Atributos/Observações</w:t>
            </w:r>
          </w:p>
        </w:tc>
      </w:tr>
      <w:tr w:rsidR="00FD30A3" w:rsidRPr="00FD30A3" w:rsidTr="00FD30A3">
        <w:tc>
          <w:tcPr>
            <w:tcW w:w="1006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D30A3" w:rsidRPr="00FD30A3" w:rsidRDefault="00FD30A3" w:rsidP="004D340D">
            <w:pPr>
              <w:tabs>
                <w:tab w:val="left" w:pos="1560"/>
              </w:tabs>
              <w:ind w:left="34"/>
              <w:jc w:val="center"/>
              <w:rPr>
                <w:b/>
                <w:sz w:val="20"/>
              </w:rPr>
            </w:pPr>
            <w:r w:rsidRPr="00FD30A3">
              <w:rPr>
                <w:b/>
                <w:sz w:val="20"/>
              </w:rPr>
              <w:t>Módulo Mural de Avisos</w:t>
            </w:r>
          </w:p>
        </w:tc>
      </w:tr>
      <w:tr w:rsidR="00B10659" w:rsidRPr="00CA2B25" w:rsidTr="00B10659">
        <w:tc>
          <w:tcPr>
            <w:tcW w:w="29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714A9E" w:rsidRDefault="001D11E0" w:rsidP="00FD30A3">
            <w:pPr>
              <w:ind w:left="-9" w:hanging="9"/>
              <w:jc w:val="both"/>
              <w:rPr>
                <w:bCs/>
                <w:color w:val="auto"/>
                <w:sz w:val="20"/>
                <w:u w:val="single"/>
                <w:lang w:eastAsia="en-US"/>
              </w:rPr>
            </w:pPr>
            <w:r w:rsidRPr="00714A9E">
              <w:rPr>
                <w:sz w:val="20"/>
                <w:u w:val="single"/>
              </w:rPr>
              <w:t xml:space="preserve">Manter </w:t>
            </w:r>
            <w:r w:rsidR="00B10659" w:rsidRPr="00714A9E">
              <w:rPr>
                <w:sz w:val="20"/>
                <w:u w:val="single"/>
              </w:rPr>
              <w:t>Avisos</w:t>
            </w:r>
          </w:p>
        </w:tc>
        <w:tc>
          <w:tcPr>
            <w:tcW w:w="21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894147" w:rsidRDefault="001846BC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Alta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659" w:rsidRPr="00017100" w:rsidRDefault="00B11C22" w:rsidP="001D11E0">
            <w:pPr>
              <w:tabs>
                <w:tab w:val="left" w:pos="1560"/>
              </w:tabs>
              <w:ind w:left="34"/>
              <w:rPr>
                <w:sz w:val="20"/>
              </w:rPr>
            </w:pPr>
            <w:r>
              <w:rPr>
                <w:sz w:val="20"/>
              </w:rPr>
              <w:t>O sistema deverá apresentar a</w:t>
            </w:r>
            <w:r w:rsidR="00B10659" w:rsidRPr="00017100">
              <w:rPr>
                <w:sz w:val="20"/>
              </w:rPr>
              <w:t xml:space="preserve"> Situação do Aviso como: </w:t>
            </w:r>
            <w:r w:rsidR="001D11E0">
              <w:rPr>
                <w:sz w:val="20"/>
              </w:rPr>
              <w:t>Pendente, Em andamento e Resolvido/Lido</w:t>
            </w:r>
            <w:r w:rsidR="00EB6841">
              <w:rPr>
                <w:sz w:val="20"/>
              </w:rPr>
              <w:t>.</w:t>
            </w:r>
          </w:p>
        </w:tc>
      </w:tr>
      <w:tr w:rsidR="00B10659" w:rsidRPr="00CA2B25" w:rsidTr="00B10659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4D340D" w:rsidRDefault="00B10659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894147" w:rsidRDefault="00B10659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659" w:rsidRPr="00017100" w:rsidRDefault="006D4FC3" w:rsidP="00C317B7">
            <w:pPr>
              <w:pStyle w:val="PargrafodaLista"/>
              <w:tabs>
                <w:tab w:val="left" w:pos="34"/>
              </w:tabs>
              <w:ind w:left="34"/>
            </w:pPr>
            <w:r w:rsidRPr="00017100">
              <w:t xml:space="preserve">Haverá </w:t>
            </w:r>
            <w:r>
              <w:t>3 opções de endereçamento: (1)</w:t>
            </w:r>
            <w:r w:rsidRPr="00017100">
              <w:t xml:space="preserve"> </w:t>
            </w:r>
            <w:r>
              <w:t>Todo o Gabinete</w:t>
            </w:r>
            <w:r w:rsidR="00EB6841">
              <w:t>.</w:t>
            </w:r>
            <w:r>
              <w:t xml:space="preserve"> (2) destinatários específicos e (3)</w:t>
            </w:r>
            <w:r w:rsidRPr="00017100">
              <w:t xml:space="preserve"> </w:t>
            </w:r>
            <w:r>
              <w:t>p</w:t>
            </w:r>
            <w:r w:rsidRPr="00017100">
              <w:t xml:space="preserve">ara mais de </w:t>
            </w:r>
            <w:r>
              <w:t xml:space="preserve">um </w:t>
            </w:r>
            <w:r w:rsidRPr="00017100">
              <w:t>destinatário (onde será possível selecio</w:t>
            </w:r>
            <w:r>
              <w:t>nar uma lista de nome ou cargo)</w:t>
            </w:r>
            <w:r w:rsidR="00EB6841">
              <w:t>.</w:t>
            </w:r>
            <w:r w:rsidRPr="00017100">
              <w:t xml:space="preserve"> </w:t>
            </w:r>
          </w:p>
        </w:tc>
      </w:tr>
      <w:tr w:rsidR="00B10659" w:rsidRPr="00CA2B25" w:rsidTr="00B10659">
        <w:tc>
          <w:tcPr>
            <w:tcW w:w="29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4D340D" w:rsidRDefault="00B10659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894147" w:rsidRDefault="00B10659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659" w:rsidRPr="00017100" w:rsidRDefault="00B10659" w:rsidP="00C317B7">
            <w:pPr>
              <w:pStyle w:val="PargrafodaLista"/>
              <w:tabs>
                <w:tab w:val="left" w:pos="34"/>
              </w:tabs>
              <w:ind w:left="34"/>
            </w:pPr>
            <w:r w:rsidRPr="00017100">
              <w:t xml:space="preserve">Em relação </w:t>
            </w:r>
            <w:r w:rsidR="006D4FC3" w:rsidRPr="00017100">
              <w:t>à</w:t>
            </w:r>
            <w:r w:rsidRPr="00017100">
              <w:t xml:space="preserve"> opção 1, o responsável por criar o aviso deve mantê-lo</w:t>
            </w:r>
            <w:r w:rsidR="00C317B7">
              <w:t xml:space="preserve"> (incluir</w:t>
            </w:r>
            <w:r w:rsidR="00643359">
              <w:t>, alterar</w:t>
            </w:r>
            <w:r w:rsidR="00C317B7">
              <w:t xml:space="preserve"> e excluir)</w:t>
            </w:r>
            <w:r w:rsidRPr="00017100">
              <w:t xml:space="preserve"> ou </w:t>
            </w:r>
            <w:r w:rsidR="00C317B7">
              <w:t xml:space="preserve">colocar como resolvido. No caso 2, o destinatário ao resolver colocar como resolvido e no caso 3, o sistema </w:t>
            </w:r>
            <w:r w:rsidR="00C317B7" w:rsidRPr="00017100">
              <w:t xml:space="preserve">deve </w:t>
            </w:r>
            <w:r w:rsidR="00C317B7">
              <w:t>criar um aviso para cada destinatário e, respectivamente, cada destinatário deve colocar</w:t>
            </w:r>
            <w:r w:rsidR="006D4FC3">
              <w:t xml:space="preserve"> </w:t>
            </w:r>
            <w:r w:rsidR="00C317B7">
              <w:t>como resolvido</w:t>
            </w:r>
            <w:r w:rsidR="00EB6841">
              <w:t>.</w:t>
            </w:r>
          </w:p>
        </w:tc>
      </w:tr>
      <w:tr w:rsidR="00B10659" w:rsidRPr="00CA2B25" w:rsidTr="00B10659">
        <w:tc>
          <w:tcPr>
            <w:tcW w:w="29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714A9E" w:rsidRDefault="001D11E0" w:rsidP="00FD30A3">
            <w:pPr>
              <w:ind w:left="-9" w:hanging="9"/>
              <w:jc w:val="both"/>
              <w:rPr>
                <w:bCs/>
                <w:color w:val="auto"/>
                <w:sz w:val="20"/>
                <w:u w:val="single"/>
                <w:lang w:eastAsia="en-US"/>
              </w:rPr>
            </w:pPr>
            <w:r w:rsidRPr="00714A9E">
              <w:rPr>
                <w:bCs/>
                <w:color w:val="auto"/>
                <w:sz w:val="20"/>
                <w:u w:val="single"/>
                <w:lang w:eastAsia="en-US"/>
              </w:rPr>
              <w:t>Exibir</w:t>
            </w:r>
            <w:r w:rsidR="00B10659" w:rsidRPr="00714A9E">
              <w:rPr>
                <w:bCs/>
                <w:color w:val="auto"/>
                <w:sz w:val="20"/>
                <w:u w:val="single"/>
                <w:lang w:eastAsia="en-US"/>
              </w:rPr>
              <w:t xml:space="preserve"> Avisos</w:t>
            </w:r>
          </w:p>
        </w:tc>
        <w:tc>
          <w:tcPr>
            <w:tcW w:w="21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894147" w:rsidRDefault="001846BC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Alta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659" w:rsidRPr="00017100" w:rsidRDefault="00B10659" w:rsidP="00C317B7">
            <w:pPr>
              <w:pStyle w:val="PargrafodaLista"/>
              <w:tabs>
                <w:tab w:val="left" w:pos="993"/>
              </w:tabs>
              <w:ind w:left="34"/>
            </w:pPr>
            <w:r w:rsidRPr="00017100">
              <w:t xml:space="preserve">Na tela inicial, </w:t>
            </w:r>
            <w:r w:rsidR="00C317B7">
              <w:t xml:space="preserve">o sistema </w:t>
            </w:r>
            <w:r w:rsidRPr="00017100">
              <w:t>deverá apresenta</w:t>
            </w:r>
            <w:r w:rsidR="00C317B7">
              <w:t xml:space="preserve">r o nome Mural de Avisos em </w:t>
            </w:r>
            <w:r w:rsidRPr="00017100">
              <w:t>uma Aba</w:t>
            </w:r>
            <w:r w:rsidR="00EB6841">
              <w:t>.</w:t>
            </w:r>
          </w:p>
        </w:tc>
      </w:tr>
      <w:tr w:rsidR="00B10659" w:rsidRPr="00CA2B25" w:rsidTr="00B10659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4D340D" w:rsidRDefault="00B10659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894147" w:rsidRDefault="00B10659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659" w:rsidRPr="00017100" w:rsidRDefault="00B10659" w:rsidP="00A07BD7">
            <w:pPr>
              <w:pStyle w:val="PargrafodaLista"/>
              <w:tabs>
                <w:tab w:val="left" w:pos="34"/>
              </w:tabs>
              <w:ind w:left="34"/>
            </w:pPr>
            <w:r w:rsidRPr="00017100">
              <w:t>O Mural de Avisos do sistema deverá ser visualizado por todos os</w:t>
            </w:r>
            <w:r w:rsidR="00667F88">
              <w:t xml:space="preserve"> servidore</w:t>
            </w:r>
            <w:r w:rsidR="00C317B7">
              <w:t>s d</w:t>
            </w:r>
            <w:r w:rsidR="00A07BD7">
              <w:t>a</w:t>
            </w:r>
            <w:r w:rsidR="00C317B7">
              <w:t xml:space="preserve"> respectiva Unidade</w:t>
            </w:r>
            <w:r w:rsidR="00EB6841">
              <w:t>.</w:t>
            </w:r>
          </w:p>
        </w:tc>
      </w:tr>
      <w:tr w:rsidR="00B10659" w:rsidRPr="00CA2B25" w:rsidTr="00B10659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4D340D" w:rsidRDefault="00B10659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894147" w:rsidRDefault="00B10659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659" w:rsidRPr="00017100" w:rsidRDefault="00B10659" w:rsidP="00643359">
            <w:pPr>
              <w:pStyle w:val="PargrafodaLista"/>
              <w:tabs>
                <w:tab w:val="left" w:pos="34"/>
              </w:tabs>
              <w:ind w:left="34"/>
            </w:pPr>
            <w:r w:rsidRPr="00017100">
              <w:t xml:space="preserve">Os dados dos </w:t>
            </w:r>
            <w:r w:rsidR="0020560B">
              <w:t>servidores</w:t>
            </w:r>
            <w:r w:rsidR="00C317B7">
              <w:t xml:space="preserve"> da Unidade</w:t>
            </w:r>
            <w:r w:rsidRPr="00017100">
              <w:t xml:space="preserve"> deverão ser obtidos pelo sistema interno do STJ (integrar ao módulo </w:t>
            </w:r>
            <w:r w:rsidR="001A2E85">
              <w:t xml:space="preserve">de </w:t>
            </w:r>
            <w:r w:rsidR="00643359">
              <w:t>S</w:t>
            </w:r>
            <w:r w:rsidRPr="00017100">
              <w:t xml:space="preserve">egurança </w:t>
            </w:r>
            <w:r w:rsidR="001A2E85">
              <w:rPr>
                <w:rFonts w:cs="Arial"/>
              </w:rPr>
              <w:t>para Aplicações WEB</w:t>
            </w:r>
            <w:r w:rsidRPr="00017100">
              <w:t>)</w:t>
            </w:r>
            <w:r w:rsidR="00EB6841">
              <w:t>.</w:t>
            </w:r>
          </w:p>
        </w:tc>
      </w:tr>
      <w:tr w:rsidR="00B10659" w:rsidRPr="00CA2B25" w:rsidTr="00B10659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4D340D" w:rsidRDefault="00B10659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894147" w:rsidRDefault="00B10659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659" w:rsidRPr="00017100" w:rsidRDefault="00B10659" w:rsidP="0046555C">
            <w:pPr>
              <w:tabs>
                <w:tab w:val="left" w:pos="1560"/>
              </w:tabs>
              <w:ind w:left="34" w:hanging="34"/>
              <w:rPr>
                <w:sz w:val="20"/>
              </w:rPr>
            </w:pPr>
            <w:r w:rsidRPr="00017100">
              <w:rPr>
                <w:color w:val="auto"/>
                <w:sz w:val="20"/>
                <w:lang w:eastAsia="en-US"/>
              </w:rPr>
              <w:t xml:space="preserve">O sistema deverá </w:t>
            </w:r>
            <w:r w:rsidR="0046555C">
              <w:rPr>
                <w:color w:val="auto"/>
                <w:sz w:val="20"/>
                <w:lang w:eastAsia="en-US"/>
              </w:rPr>
              <w:t>incluir</w:t>
            </w:r>
            <w:r w:rsidR="00643359">
              <w:rPr>
                <w:color w:val="auto"/>
                <w:sz w:val="20"/>
                <w:lang w:eastAsia="en-US"/>
              </w:rPr>
              <w:t>,</w:t>
            </w:r>
            <w:r w:rsidRPr="00017100">
              <w:rPr>
                <w:color w:val="auto"/>
                <w:sz w:val="20"/>
                <w:lang w:eastAsia="en-US"/>
              </w:rPr>
              <w:t xml:space="preserve"> na tela Mural de Aviso</w:t>
            </w:r>
            <w:r w:rsidR="00643359">
              <w:rPr>
                <w:color w:val="auto"/>
                <w:sz w:val="20"/>
                <w:lang w:eastAsia="en-US"/>
              </w:rPr>
              <w:t>s,</w:t>
            </w:r>
            <w:r w:rsidRPr="00017100">
              <w:rPr>
                <w:color w:val="auto"/>
                <w:sz w:val="20"/>
                <w:lang w:eastAsia="en-US"/>
              </w:rPr>
              <w:t xml:space="preserve"> o botão "Visualizar"</w:t>
            </w:r>
            <w:r w:rsidR="006D4FC3" w:rsidRPr="00017100">
              <w:rPr>
                <w:color w:val="auto"/>
                <w:sz w:val="20"/>
                <w:lang w:eastAsia="en-US"/>
              </w:rPr>
              <w:t xml:space="preserve"> </w:t>
            </w:r>
            <w:r w:rsidRPr="00017100">
              <w:rPr>
                <w:color w:val="auto"/>
                <w:sz w:val="20"/>
                <w:lang w:eastAsia="en-US"/>
              </w:rPr>
              <w:t>para detalhar o aviso</w:t>
            </w:r>
            <w:r w:rsidR="00EB6841">
              <w:rPr>
                <w:color w:val="auto"/>
                <w:sz w:val="20"/>
                <w:lang w:eastAsia="en-US"/>
              </w:rPr>
              <w:t>.</w:t>
            </w:r>
          </w:p>
        </w:tc>
      </w:tr>
      <w:tr w:rsidR="00B10659" w:rsidRPr="00CA2B25" w:rsidTr="00B10659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4D340D" w:rsidRDefault="00B10659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894147" w:rsidRDefault="00B10659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659" w:rsidRPr="00750287" w:rsidRDefault="00B10659" w:rsidP="0046555C">
            <w:pPr>
              <w:tabs>
                <w:tab w:val="left" w:pos="1560"/>
              </w:tabs>
              <w:ind w:left="34" w:hanging="34"/>
              <w:rPr>
                <w:color w:val="auto"/>
                <w:sz w:val="20"/>
                <w:lang w:eastAsia="en-US"/>
              </w:rPr>
            </w:pPr>
            <w:r w:rsidRPr="00017100">
              <w:rPr>
                <w:color w:val="auto"/>
                <w:sz w:val="20"/>
                <w:lang w:eastAsia="en-US"/>
              </w:rPr>
              <w:t xml:space="preserve">O sistema deverá </w:t>
            </w:r>
            <w:r w:rsidR="0046555C">
              <w:rPr>
                <w:color w:val="auto"/>
                <w:sz w:val="20"/>
                <w:lang w:eastAsia="en-US"/>
              </w:rPr>
              <w:t>apresentar</w:t>
            </w:r>
            <w:r w:rsidRPr="00017100">
              <w:rPr>
                <w:color w:val="auto"/>
                <w:sz w:val="20"/>
                <w:lang w:eastAsia="en-US"/>
              </w:rPr>
              <w:t xml:space="preserve"> o campo "Descrição" do Aviso</w:t>
            </w:r>
            <w:r w:rsidR="00EB6841">
              <w:rPr>
                <w:color w:val="auto"/>
                <w:sz w:val="20"/>
                <w:lang w:eastAsia="en-US"/>
              </w:rPr>
              <w:t>.</w:t>
            </w:r>
          </w:p>
        </w:tc>
      </w:tr>
      <w:tr w:rsidR="00B10659" w:rsidRPr="00CA2B25" w:rsidTr="00B10659">
        <w:tc>
          <w:tcPr>
            <w:tcW w:w="29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4D340D" w:rsidRDefault="00B10659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894147" w:rsidRDefault="00B10659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30A3" w:rsidRPr="00017100" w:rsidRDefault="00B10659" w:rsidP="0046555C">
            <w:pPr>
              <w:tabs>
                <w:tab w:val="left" w:pos="1560"/>
              </w:tabs>
              <w:ind w:left="34" w:hanging="34"/>
              <w:rPr>
                <w:color w:val="auto"/>
                <w:sz w:val="20"/>
                <w:lang w:eastAsia="en-US"/>
              </w:rPr>
            </w:pPr>
            <w:r w:rsidRPr="00017100">
              <w:rPr>
                <w:color w:val="auto"/>
                <w:sz w:val="20"/>
                <w:lang w:eastAsia="en-US"/>
              </w:rPr>
              <w:t>O sistema deverá apresentar um totalizador com o</w:t>
            </w:r>
            <w:r w:rsidR="006D4FC3" w:rsidRPr="00017100">
              <w:rPr>
                <w:color w:val="auto"/>
                <w:sz w:val="20"/>
                <w:lang w:eastAsia="en-US"/>
              </w:rPr>
              <w:t xml:space="preserve"> </w:t>
            </w:r>
            <w:r w:rsidRPr="00017100">
              <w:rPr>
                <w:color w:val="auto"/>
                <w:sz w:val="20"/>
                <w:lang w:eastAsia="en-US"/>
              </w:rPr>
              <w:t>número de avisos pendentes</w:t>
            </w:r>
            <w:r w:rsidR="00EB6841">
              <w:rPr>
                <w:color w:val="auto"/>
                <w:sz w:val="20"/>
                <w:lang w:eastAsia="en-US"/>
              </w:rPr>
              <w:t>.</w:t>
            </w:r>
          </w:p>
        </w:tc>
      </w:tr>
      <w:tr w:rsidR="00C11BCA" w:rsidRPr="00FD30A3" w:rsidTr="0021377D">
        <w:tc>
          <w:tcPr>
            <w:tcW w:w="1006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11BCA" w:rsidRPr="00D23055" w:rsidRDefault="00C11BCA" w:rsidP="004338EA">
            <w:pPr>
              <w:tabs>
                <w:tab w:val="left" w:pos="1560"/>
              </w:tabs>
              <w:ind w:left="34"/>
              <w:jc w:val="center"/>
              <w:rPr>
                <w:b/>
                <w:color w:val="auto"/>
                <w:sz w:val="20"/>
              </w:rPr>
            </w:pPr>
            <w:r w:rsidRPr="00D23055">
              <w:rPr>
                <w:b/>
                <w:color w:val="auto"/>
                <w:sz w:val="20"/>
              </w:rPr>
              <w:t xml:space="preserve">Módulo </w:t>
            </w:r>
            <w:r w:rsidR="004338EA" w:rsidRPr="00D23055">
              <w:rPr>
                <w:b/>
                <w:color w:val="auto"/>
                <w:sz w:val="20"/>
              </w:rPr>
              <w:t xml:space="preserve">Gestão </w:t>
            </w:r>
          </w:p>
        </w:tc>
      </w:tr>
      <w:tr w:rsidR="00D23055" w:rsidRPr="00CA2B25" w:rsidTr="00ED16DE">
        <w:tc>
          <w:tcPr>
            <w:tcW w:w="29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714A9E" w:rsidRDefault="00D23055" w:rsidP="00D23055">
            <w:pPr>
              <w:ind w:left="-9" w:hanging="9"/>
              <w:jc w:val="both"/>
              <w:rPr>
                <w:bCs/>
                <w:color w:val="auto"/>
                <w:sz w:val="20"/>
                <w:u w:val="single"/>
                <w:lang w:eastAsia="en-US"/>
              </w:rPr>
            </w:pPr>
            <w:r w:rsidRPr="00714A9E">
              <w:rPr>
                <w:bCs/>
                <w:color w:val="auto"/>
                <w:sz w:val="20"/>
                <w:u w:val="single"/>
                <w:lang w:eastAsia="en-US"/>
              </w:rPr>
              <w:t>Manter Tipo de Documento</w:t>
            </w:r>
          </w:p>
        </w:tc>
        <w:tc>
          <w:tcPr>
            <w:tcW w:w="21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D23055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Alta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FC5699" w:rsidRDefault="00D23055" w:rsidP="00D23055">
            <w:pPr>
              <w:tabs>
                <w:tab w:val="left" w:pos="34"/>
              </w:tabs>
              <w:ind w:left="34"/>
              <w:rPr>
                <w:sz w:val="20"/>
                <w:lang w:eastAsia="en-US"/>
              </w:rPr>
            </w:pPr>
            <w:r w:rsidRPr="00FC5699">
              <w:rPr>
                <w:sz w:val="20"/>
              </w:rPr>
              <w:t>O sistema conterá tipos de documentos fixos</w:t>
            </w:r>
            <w:r>
              <w:rPr>
                <w:sz w:val="20"/>
              </w:rPr>
              <w:t>, ou seja, os que existem no SAAP</w:t>
            </w:r>
            <w:r w:rsidRPr="00FC5699">
              <w:rPr>
                <w:sz w:val="20"/>
              </w:rPr>
              <w:t>. Ex</w:t>
            </w:r>
            <w:r w:rsidR="006D4FC3">
              <w:rPr>
                <w:sz w:val="20"/>
              </w:rPr>
              <w:t>.</w:t>
            </w:r>
            <w:r w:rsidRPr="00FC5699">
              <w:rPr>
                <w:sz w:val="20"/>
              </w:rPr>
              <w:t xml:space="preserve">: ofício, </w:t>
            </w:r>
            <w:r w:rsidR="006D4FC3" w:rsidRPr="00FC5699">
              <w:rPr>
                <w:sz w:val="20"/>
              </w:rPr>
              <w:t xml:space="preserve">memorando, </w:t>
            </w:r>
            <w:r w:rsidRPr="00FC5699">
              <w:rPr>
                <w:sz w:val="20"/>
              </w:rPr>
              <w:t>carta, etc.</w:t>
            </w:r>
            <w:r>
              <w:rPr>
                <w:sz w:val="20"/>
              </w:rPr>
              <w:t xml:space="preserve"> O Gestor fará a marcação de quais são utilizados pela </w:t>
            </w:r>
            <w:r w:rsidR="006D4FC3">
              <w:rPr>
                <w:sz w:val="20"/>
              </w:rPr>
              <w:t>Unidade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D23055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D23055">
            <w:pPr>
              <w:pStyle w:val="Corpodetexto"/>
              <w:spacing w:line="240" w:lineRule="auto"/>
              <w:ind w:left="0"/>
              <w:rPr>
                <w:rFonts w:ascii="Arial" w:eastAsia="Arial Unicode MS" w:hAnsi="Arial" w:cs="Arial"/>
                <w:u w:val="single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D23055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FC5699" w:rsidRDefault="00D23055" w:rsidP="00D23055">
            <w:pPr>
              <w:tabs>
                <w:tab w:val="left" w:pos="34"/>
                <w:tab w:val="left" w:pos="1276"/>
              </w:tabs>
              <w:ind w:left="34"/>
              <w:rPr>
                <w:sz w:val="20"/>
              </w:rPr>
            </w:pPr>
            <w:r>
              <w:rPr>
                <w:sz w:val="20"/>
              </w:rPr>
              <w:t xml:space="preserve">O sistema deverá permitir um novo </w:t>
            </w:r>
            <w:r w:rsidRPr="00FC5699">
              <w:rPr>
                <w:sz w:val="20"/>
              </w:rPr>
              <w:t xml:space="preserve">tipo de documento para </w:t>
            </w:r>
            <w:r>
              <w:rPr>
                <w:sz w:val="20"/>
              </w:rPr>
              <w:t>a Unidade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D23055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D23055">
            <w:pPr>
              <w:pStyle w:val="Corpodetexto"/>
              <w:spacing w:line="240" w:lineRule="auto"/>
              <w:ind w:left="0"/>
              <w:rPr>
                <w:rFonts w:ascii="Arial" w:eastAsia="Arial Unicode MS" w:hAnsi="Arial" w:cs="Arial"/>
                <w:u w:val="single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D23055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Default="00D23055" w:rsidP="00D23055">
            <w:pPr>
              <w:tabs>
                <w:tab w:val="left" w:pos="34"/>
                <w:tab w:val="left" w:pos="1276"/>
              </w:tabs>
              <w:ind w:left="34"/>
              <w:rPr>
                <w:sz w:val="20"/>
              </w:rPr>
            </w:pPr>
            <w:r>
              <w:rPr>
                <w:sz w:val="20"/>
              </w:rPr>
              <w:t xml:space="preserve">O sistema deverá permitir as seguintes configurações para cada tipo de documento: </w:t>
            </w:r>
          </w:p>
          <w:p w:rsidR="00D23055" w:rsidRDefault="00D23055" w:rsidP="00D23055">
            <w:pPr>
              <w:pStyle w:val="PargrafodaLista"/>
              <w:numPr>
                <w:ilvl w:val="0"/>
                <w:numId w:val="26"/>
              </w:numPr>
              <w:tabs>
                <w:tab w:val="left" w:pos="0"/>
                <w:tab w:val="left" w:pos="317"/>
              </w:tabs>
              <w:ind w:left="34" w:firstLine="0"/>
              <w:jc w:val="left"/>
            </w:pPr>
            <w:r>
              <w:t xml:space="preserve">nome da </w:t>
            </w:r>
            <w:r w:rsidRPr="00350FDB">
              <w:t>pasta física</w:t>
            </w:r>
            <w:r>
              <w:t xml:space="preserve"> (se a Unidade utilizar)</w:t>
            </w:r>
            <w:r w:rsidR="00EB6841">
              <w:t>.</w:t>
            </w:r>
          </w:p>
          <w:p w:rsidR="00D23055" w:rsidRDefault="00D23055" w:rsidP="00D23055">
            <w:pPr>
              <w:pStyle w:val="PargrafodaLista"/>
              <w:numPr>
                <w:ilvl w:val="0"/>
                <w:numId w:val="26"/>
              </w:numPr>
              <w:tabs>
                <w:tab w:val="left" w:pos="0"/>
                <w:tab w:val="left" w:pos="317"/>
              </w:tabs>
              <w:ind w:left="34" w:firstLine="0"/>
              <w:jc w:val="left"/>
            </w:pPr>
            <w:r>
              <w:t>nome da pasta do servidor da rede</w:t>
            </w:r>
            <w:r w:rsidR="00EB6841">
              <w:t>.</w:t>
            </w:r>
          </w:p>
          <w:p w:rsidR="00D23055" w:rsidRDefault="00D23055" w:rsidP="00D23055">
            <w:pPr>
              <w:pStyle w:val="PargrafodaLista"/>
              <w:numPr>
                <w:ilvl w:val="0"/>
                <w:numId w:val="26"/>
              </w:numPr>
              <w:tabs>
                <w:tab w:val="left" w:pos="0"/>
                <w:tab w:val="left" w:pos="317"/>
              </w:tabs>
              <w:ind w:left="34" w:firstLine="0"/>
              <w:jc w:val="left"/>
            </w:pPr>
            <w:r>
              <w:t>identificador atual do tipo de documento</w:t>
            </w:r>
            <w:r w:rsidR="00EB6841">
              <w:t>.</w:t>
            </w:r>
          </w:p>
          <w:p w:rsidR="00D23055" w:rsidRDefault="00D23055" w:rsidP="00D23055">
            <w:pPr>
              <w:pStyle w:val="PargrafodaLista"/>
              <w:numPr>
                <w:ilvl w:val="0"/>
                <w:numId w:val="26"/>
              </w:numPr>
              <w:tabs>
                <w:tab w:val="left" w:pos="0"/>
                <w:tab w:val="left" w:pos="317"/>
              </w:tabs>
              <w:ind w:left="34" w:firstLine="0"/>
              <w:jc w:val="left"/>
            </w:pPr>
            <w:r w:rsidRPr="00DA758E">
              <w:t xml:space="preserve">número </w:t>
            </w:r>
            <w:r>
              <w:t>atual para documento expedido</w:t>
            </w:r>
            <w:r w:rsidR="00EB6841">
              <w:t>.</w:t>
            </w:r>
          </w:p>
          <w:p w:rsidR="00D23055" w:rsidRPr="00350FDB" w:rsidRDefault="00D23055" w:rsidP="00D23055">
            <w:pPr>
              <w:pStyle w:val="PargrafodaLista"/>
              <w:numPr>
                <w:ilvl w:val="0"/>
                <w:numId w:val="26"/>
              </w:numPr>
              <w:tabs>
                <w:tab w:val="left" w:pos="0"/>
                <w:tab w:val="left" w:pos="317"/>
              </w:tabs>
              <w:ind w:left="34" w:firstLine="0"/>
              <w:jc w:val="left"/>
            </w:pPr>
            <w:r w:rsidRPr="00350FDB">
              <w:t>associação a um tipo de documento</w:t>
            </w:r>
            <w:r w:rsidR="00EB6841">
              <w:t>.</w:t>
            </w:r>
          </w:p>
          <w:p w:rsidR="00D23055" w:rsidRPr="00FC5699" w:rsidRDefault="00D23055" w:rsidP="00D23055">
            <w:pPr>
              <w:pStyle w:val="PargrafodaLista"/>
              <w:numPr>
                <w:ilvl w:val="0"/>
                <w:numId w:val="26"/>
              </w:numPr>
              <w:tabs>
                <w:tab w:val="left" w:pos="0"/>
                <w:tab w:val="left" w:pos="317"/>
              </w:tabs>
              <w:ind w:left="34" w:firstLine="0"/>
              <w:jc w:val="left"/>
            </w:pPr>
            <w:r w:rsidRPr="00350FDB">
              <w:t>campos utilizados no cadastro de documento</w:t>
            </w:r>
            <w:r>
              <w:t>.</w:t>
            </w:r>
          </w:p>
        </w:tc>
      </w:tr>
      <w:tr w:rsidR="00D23055" w:rsidRPr="00CA2B25" w:rsidTr="00D23055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D23055">
            <w:pPr>
              <w:pStyle w:val="Corpodetexto"/>
              <w:spacing w:line="240" w:lineRule="auto"/>
              <w:ind w:left="0"/>
              <w:rPr>
                <w:rFonts w:ascii="Arial" w:eastAsia="Arial Unicode MS" w:hAnsi="Arial" w:cs="Arial"/>
                <w:u w:val="single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D23055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FC5699" w:rsidRDefault="00D23055" w:rsidP="00D23055">
            <w:pPr>
              <w:tabs>
                <w:tab w:val="left" w:pos="34"/>
                <w:tab w:val="left" w:pos="993"/>
              </w:tabs>
              <w:ind w:left="34"/>
              <w:rPr>
                <w:sz w:val="20"/>
              </w:rPr>
            </w:pPr>
            <w:r>
              <w:rPr>
                <w:sz w:val="20"/>
              </w:rPr>
              <w:t>Este módulo somente poderá ser utilizado pelo usuário Gestor</w:t>
            </w:r>
            <w:r w:rsidR="00EB6841">
              <w:rPr>
                <w:sz w:val="20"/>
              </w:rPr>
              <w:t>.</w:t>
            </w:r>
          </w:p>
        </w:tc>
      </w:tr>
      <w:tr w:rsidR="00DE6742" w:rsidRPr="00CA2B25" w:rsidTr="00D23055">
        <w:tc>
          <w:tcPr>
            <w:tcW w:w="29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6742" w:rsidRPr="00861676" w:rsidRDefault="00DE6742" w:rsidP="00D23055">
            <w:pPr>
              <w:pStyle w:val="Corpodetexto"/>
              <w:spacing w:line="240" w:lineRule="auto"/>
              <w:ind w:left="0"/>
              <w:rPr>
                <w:rFonts w:ascii="Arial" w:eastAsia="Arial Unicode MS" w:hAnsi="Arial" w:cs="Arial"/>
                <w:u w:val="single"/>
              </w:rPr>
            </w:pPr>
            <w:r w:rsidRPr="00861676">
              <w:rPr>
                <w:rFonts w:ascii="Arial" w:eastAsia="Arial Unicode MS" w:hAnsi="Arial" w:cs="Arial"/>
                <w:u w:val="single"/>
              </w:rPr>
              <w:t>Auditar Cadastro do Documento</w:t>
            </w:r>
          </w:p>
        </w:tc>
        <w:tc>
          <w:tcPr>
            <w:tcW w:w="21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6742" w:rsidRPr="006B56D8" w:rsidRDefault="00DE6742" w:rsidP="00EB6841">
            <w:pPr>
              <w:pStyle w:val="infoblue"/>
              <w:spacing w:line="240" w:lineRule="auto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742" w:rsidRPr="00D834B2" w:rsidRDefault="00DE6742" w:rsidP="00223B99">
            <w:pPr>
              <w:pStyle w:val="infoblue"/>
              <w:spacing w:after="0" w:line="240" w:lineRule="auto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O sistema deverá g</w:t>
            </w:r>
            <w:r w:rsidRPr="006B56D8">
              <w:rPr>
                <w:rFonts w:ascii="Arial" w:hAnsi="Arial" w:cs="Arial"/>
                <w:i w:val="0"/>
                <w:color w:val="auto"/>
              </w:rPr>
              <w:t>ravar todas as inclusões, alterações e exclusões</w:t>
            </w:r>
            <w:r w:rsidR="00223B99">
              <w:rPr>
                <w:rFonts w:ascii="Arial" w:hAnsi="Arial" w:cs="Arial"/>
                <w:i w:val="0"/>
                <w:color w:val="auto"/>
              </w:rPr>
              <w:t xml:space="preserve"> de informações</w:t>
            </w:r>
            <w:r w:rsidRPr="006B56D8">
              <w:rPr>
                <w:rFonts w:ascii="Arial" w:hAnsi="Arial" w:cs="Arial"/>
                <w:i w:val="0"/>
                <w:color w:val="auto"/>
              </w:rPr>
              <w:t xml:space="preserve"> </w:t>
            </w:r>
            <w:r w:rsidR="009C3FDA">
              <w:rPr>
                <w:rFonts w:ascii="Arial" w:hAnsi="Arial" w:cs="Arial"/>
                <w:i w:val="0"/>
                <w:color w:val="auto"/>
              </w:rPr>
              <w:t xml:space="preserve">relacionadas aos documentos </w:t>
            </w:r>
            <w:r w:rsidRPr="006B56D8">
              <w:rPr>
                <w:rFonts w:ascii="Arial" w:hAnsi="Arial" w:cs="Arial"/>
                <w:i w:val="0"/>
                <w:color w:val="auto"/>
              </w:rPr>
              <w:t>e permitir a consulta des</w:t>
            </w:r>
            <w:r w:rsidR="00223B99">
              <w:rPr>
                <w:rFonts w:ascii="Arial" w:hAnsi="Arial" w:cs="Arial"/>
                <w:i w:val="0"/>
                <w:color w:val="auto"/>
              </w:rPr>
              <w:t>t</w:t>
            </w:r>
            <w:r w:rsidRPr="006B56D8">
              <w:rPr>
                <w:rFonts w:ascii="Arial" w:hAnsi="Arial" w:cs="Arial"/>
                <w:i w:val="0"/>
                <w:color w:val="auto"/>
              </w:rPr>
              <w:t>as informações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DE6742" w:rsidRPr="00CA2B25" w:rsidTr="002E4E07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6742" w:rsidRPr="006B56D8" w:rsidRDefault="00DE6742" w:rsidP="00D23055">
            <w:pPr>
              <w:pStyle w:val="Corpodetexto"/>
              <w:spacing w:line="240" w:lineRule="auto"/>
              <w:ind w:left="0"/>
              <w:rPr>
                <w:rFonts w:ascii="Arial" w:eastAsia="Arial Unicode MS" w:hAnsi="Arial" w:cs="Arial"/>
                <w:u w:val="single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6742" w:rsidRPr="006B56D8" w:rsidRDefault="00DE6742" w:rsidP="00EB6841">
            <w:pPr>
              <w:pStyle w:val="infoblue"/>
              <w:spacing w:line="240" w:lineRule="auto"/>
              <w:jc w:val="center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42" w:rsidRPr="00D834B2" w:rsidRDefault="00DE6742" w:rsidP="00223B99">
            <w:pPr>
              <w:tabs>
                <w:tab w:val="left" w:pos="1276"/>
              </w:tabs>
              <w:ind w:left="34"/>
              <w:rPr>
                <w:rFonts w:eastAsia="Arial Unicode MS" w:cs="Arial"/>
                <w:iCs/>
                <w:color w:val="auto"/>
                <w:sz w:val="20"/>
              </w:rPr>
            </w:pPr>
            <w:r w:rsidRPr="00D834B2">
              <w:rPr>
                <w:rFonts w:eastAsia="Arial Unicode MS" w:cs="Arial"/>
                <w:iCs/>
                <w:color w:val="auto"/>
                <w:sz w:val="20"/>
              </w:rPr>
              <w:t>O sistema deverá criar log dos dados que foram alterados no documento para comparar com o registro anterior, ou seja, registrar o log referente à data planejada e à data solucionada</w:t>
            </w:r>
            <w:r w:rsidR="00223B99">
              <w:rPr>
                <w:rFonts w:eastAsia="Arial Unicode MS" w:cs="Arial"/>
                <w:iCs/>
                <w:color w:val="auto"/>
                <w:sz w:val="20"/>
              </w:rPr>
              <w:t>, pois</w:t>
            </w:r>
            <w:r w:rsidRPr="00D834B2">
              <w:rPr>
                <w:rFonts w:eastAsia="Arial Unicode MS" w:cs="Arial"/>
                <w:iCs/>
                <w:color w:val="auto"/>
                <w:sz w:val="20"/>
              </w:rPr>
              <w:t xml:space="preserve"> </w:t>
            </w:r>
            <w:r w:rsidR="00223B99">
              <w:rPr>
                <w:rFonts w:eastAsia="Arial Unicode MS" w:cs="Arial"/>
                <w:iCs/>
                <w:color w:val="auto"/>
                <w:sz w:val="20"/>
              </w:rPr>
              <w:t>e</w:t>
            </w:r>
            <w:r w:rsidRPr="00D834B2">
              <w:rPr>
                <w:rFonts w:eastAsia="Arial Unicode MS" w:cs="Arial"/>
                <w:iCs/>
                <w:color w:val="auto"/>
                <w:sz w:val="20"/>
              </w:rPr>
              <w:t>sta data poderá ser postergada pelo Gestor</w:t>
            </w:r>
            <w:r w:rsidR="00EB6841">
              <w:rPr>
                <w:rFonts w:eastAsia="Arial Unicode MS" w:cs="Arial"/>
                <w:iCs/>
                <w:color w:val="auto"/>
                <w:sz w:val="20"/>
              </w:rPr>
              <w:t>.</w:t>
            </w:r>
            <w:r w:rsidRPr="00D834B2">
              <w:rPr>
                <w:rFonts w:eastAsia="Arial Unicode MS" w:cs="Arial"/>
                <w:iCs/>
                <w:color w:val="auto"/>
                <w:sz w:val="20"/>
              </w:rPr>
              <w:t xml:space="preserve"> </w:t>
            </w:r>
          </w:p>
        </w:tc>
      </w:tr>
      <w:tr w:rsidR="00DE6742" w:rsidRPr="00CA2B25" w:rsidTr="00ED16DE">
        <w:tc>
          <w:tcPr>
            <w:tcW w:w="29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6742" w:rsidRPr="006B56D8" w:rsidRDefault="00DE6742" w:rsidP="00D23055">
            <w:pPr>
              <w:pStyle w:val="Corpodetexto"/>
              <w:spacing w:line="240" w:lineRule="auto"/>
              <w:ind w:left="0"/>
              <w:rPr>
                <w:rFonts w:ascii="Arial" w:eastAsia="Arial Unicode MS" w:hAnsi="Arial" w:cs="Arial"/>
                <w:u w:val="single"/>
              </w:rPr>
            </w:pPr>
          </w:p>
        </w:tc>
        <w:tc>
          <w:tcPr>
            <w:tcW w:w="21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6742" w:rsidRPr="006B56D8" w:rsidRDefault="00EB6841" w:rsidP="00EB6841">
            <w:pPr>
              <w:pStyle w:val="infoblue"/>
              <w:spacing w:line="240" w:lineRule="auto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42" w:rsidRPr="006B56D8" w:rsidRDefault="00DE6742" w:rsidP="00D23055">
            <w:pPr>
              <w:tabs>
                <w:tab w:val="left" w:pos="1276"/>
              </w:tabs>
              <w:ind w:left="34"/>
              <w:rPr>
                <w:color w:val="auto"/>
                <w:sz w:val="20"/>
              </w:rPr>
            </w:pPr>
            <w:r w:rsidRPr="006B56D8">
              <w:rPr>
                <w:color w:val="auto"/>
                <w:sz w:val="20"/>
              </w:rPr>
              <w:t xml:space="preserve">O sistema deverá armazenar um </w:t>
            </w:r>
            <w:r w:rsidRPr="006B56D8">
              <w:rPr>
                <w:i/>
                <w:color w:val="auto"/>
                <w:sz w:val="20"/>
              </w:rPr>
              <w:t xml:space="preserve">log </w:t>
            </w:r>
            <w:r w:rsidRPr="006B56D8">
              <w:rPr>
                <w:color w:val="auto"/>
                <w:sz w:val="20"/>
              </w:rPr>
              <w:t>de todos os metadados do documento (dados que identificam o documento). Exemplo: ao se fazer alteração em algum campo guardar todo</w:t>
            </w:r>
            <w:r>
              <w:rPr>
                <w:color w:val="auto"/>
                <w:sz w:val="20"/>
              </w:rPr>
              <w:t>s</w:t>
            </w:r>
            <w:r w:rsidRPr="006B56D8">
              <w:rPr>
                <w:color w:val="auto"/>
                <w:sz w:val="20"/>
              </w:rPr>
              <w:t xml:space="preserve"> os campos do registro anterior</w:t>
            </w:r>
            <w:r w:rsidR="00EB6841">
              <w:rPr>
                <w:color w:val="auto"/>
                <w:sz w:val="20"/>
              </w:rPr>
              <w:t>.</w:t>
            </w:r>
          </w:p>
        </w:tc>
      </w:tr>
      <w:tr w:rsidR="00DE6742" w:rsidRPr="00CA2B25" w:rsidTr="002E4E07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6742" w:rsidRPr="006B56D8" w:rsidRDefault="00DE6742" w:rsidP="00D23055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6742" w:rsidRPr="006B56D8" w:rsidRDefault="00DE6742" w:rsidP="00D23055">
            <w:pPr>
              <w:pStyle w:val="infoblue"/>
              <w:spacing w:line="240" w:lineRule="auto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742" w:rsidRPr="006B56D8" w:rsidRDefault="00DE6742" w:rsidP="00D23055">
            <w:pPr>
              <w:ind w:left="50"/>
              <w:rPr>
                <w:rFonts w:cs="Arial"/>
                <w:color w:val="auto"/>
                <w:sz w:val="20"/>
              </w:rPr>
            </w:pPr>
            <w:r w:rsidRPr="006B56D8">
              <w:rPr>
                <w:color w:val="auto"/>
                <w:sz w:val="20"/>
              </w:rPr>
              <w:t>O sistema deverá armazenar um log de situação do documento (guardar os responsáveis pelas ações de inclusão, alteração e exclusão): data da operação, tipo da operação e usuário da operação</w:t>
            </w:r>
            <w:r w:rsidR="00EB6841">
              <w:rPr>
                <w:color w:val="auto"/>
                <w:sz w:val="20"/>
              </w:rPr>
              <w:t>.</w:t>
            </w:r>
          </w:p>
        </w:tc>
      </w:tr>
      <w:tr w:rsidR="00D23055" w:rsidRPr="00CA2B25" w:rsidTr="00D23055">
        <w:tc>
          <w:tcPr>
            <w:tcW w:w="29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61676" w:rsidRDefault="00D23055" w:rsidP="00D23055">
            <w:pPr>
              <w:ind w:left="-9" w:hanging="9"/>
              <w:rPr>
                <w:bCs/>
                <w:color w:val="auto"/>
                <w:sz w:val="20"/>
                <w:u w:val="single"/>
                <w:lang w:eastAsia="en-US"/>
              </w:rPr>
            </w:pPr>
            <w:r w:rsidRPr="00861676">
              <w:rPr>
                <w:bCs/>
                <w:color w:val="auto"/>
                <w:sz w:val="20"/>
                <w:u w:val="single"/>
                <w:lang w:eastAsia="en-US"/>
              </w:rPr>
              <w:t>Manter Customização do Sistema para o Local</w:t>
            </w:r>
          </w:p>
        </w:tc>
        <w:tc>
          <w:tcPr>
            <w:tcW w:w="21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D23055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Alta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D23055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  <w:r>
              <w:rPr>
                <w:sz w:val="20"/>
              </w:rPr>
              <w:t>Este módulo somente poderá ser utilizado pelo usuário Gestor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D23055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346EF7" w:rsidRDefault="00D23055" w:rsidP="00D23055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D23055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D23055">
            <w:pPr>
              <w:ind w:left="-9" w:hanging="9"/>
              <w:jc w:val="both"/>
              <w:rPr>
                <w:sz w:val="20"/>
              </w:rPr>
            </w:pPr>
            <w:r>
              <w:rPr>
                <w:sz w:val="20"/>
              </w:rPr>
              <w:t>Tipos de configuração por Local:</w:t>
            </w:r>
          </w:p>
          <w:p w:rsidR="00D23055" w:rsidRDefault="00D23055" w:rsidP="00D23055">
            <w:pPr>
              <w:pStyle w:val="PargrafodaLista"/>
              <w:numPr>
                <w:ilvl w:val="0"/>
                <w:numId w:val="33"/>
              </w:numPr>
            </w:pPr>
            <w:r>
              <w:t>Tipos de Documentos utilizados</w:t>
            </w:r>
            <w:r w:rsidR="00EB6841">
              <w:t>.</w:t>
            </w:r>
          </w:p>
          <w:p w:rsidR="00D23055" w:rsidRDefault="00D23055" w:rsidP="00D23055">
            <w:pPr>
              <w:pStyle w:val="PargrafodaLista"/>
              <w:numPr>
                <w:ilvl w:val="0"/>
                <w:numId w:val="33"/>
              </w:numPr>
            </w:pPr>
            <w:r>
              <w:t>Utilização de Pasta Física</w:t>
            </w:r>
            <w:r w:rsidR="00EB6841">
              <w:t>.</w:t>
            </w:r>
          </w:p>
          <w:p w:rsidR="00D23055" w:rsidRDefault="00D23055" w:rsidP="00D23055">
            <w:pPr>
              <w:pStyle w:val="PargrafodaLista"/>
              <w:numPr>
                <w:ilvl w:val="0"/>
                <w:numId w:val="33"/>
              </w:numPr>
            </w:pPr>
            <w:r>
              <w:t>Local da Pasta de Triagem no servidor de rede</w:t>
            </w:r>
            <w:r w:rsidR="00EB6841">
              <w:t>.</w:t>
            </w:r>
            <w:r>
              <w:t xml:space="preserve"> </w:t>
            </w:r>
          </w:p>
          <w:p w:rsidR="00D23055" w:rsidRPr="007D23A9" w:rsidRDefault="00D23055" w:rsidP="00D23055">
            <w:pPr>
              <w:pStyle w:val="PargrafodaLista"/>
              <w:numPr>
                <w:ilvl w:val="0"/>
                <w:numId w:val="33"/>
              </w:numPr>
            </w:pPr>
            <w:r>
              <w:t>Considerar Gestão do Ministro para Gabinetes.</w:t>
            </w:r>
          </w:p>
        </w:tc>
      </w:tr>
      <w:tr w:rsidR="00D23055" w:rsidRPr="00FD30A3" w:rsidTr="00ED16DE">
        <w:tc>
          <w:tcPr>
            <w:tcW w:w="1006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3055" w:rsidRPr="00FD30A3" w:rsidRDefault="00D23055" w:rsidP="00FD30A3">
            <w:pPr>
              <w:tabs>
                <w:tab w:val="left" w:pos="1560"/>
              </w:tabs>
              <w:ind w:left="34"/>
              <w:jc w:val="center"/>
              <w:rPr>
                <w:b/>
                <w:sz w:val="20"/>
              </w:rPr>
            </w:pPr>
            <w:r w:rsidRPr="00FD30A3">
              <w:rPr>
                <w:b/>
                <w:sz w:val="20"/>
              </w:rPr>
              <w:t xml:space="preserve">Módulo </w:t>
            </w:r>
            <w:r>
              <w:rPr>
                <w:b/>
                <w:sz w:val="20"/>
              </w:rPr>
              <w:t>Documento</w:t>
            </w:r>
          </w:p>
        </w:tc>
      </w:tr>
      <w:tr w:rsidR="00D23055" w:rsidRPr="00CA2B25" w:rsidTr="00ED16DE">
        <w:tc>
          <w:tcPr>
            <w:tcW w:w="29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E0457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u w:val="single"/>
                <w:lang w:eastAsia="en-US"/>
              </w:rPr>
            </w:pPr>
            <w:r w:rsidRPr="008E0457">
              <w:rPr>
                <w:bCs/>
                <w:color w:val="auto"/>
                <w:sz w:val="20"/>
                <w:u w:val="single"/>
                <w:lang w:eastAsia="en-US"/>
              </w:rPr>
              <w:t xml:space="preserve">Manter Documento </w:t>
            </w: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lastRenderedPageBreak/>
              <w:t>Alta</w:t>
            </w: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Pr="00894147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Default="00D23055" w:rsidP="00FD30A3">
            <w:pPr>
              <w:pStyle w:val="PargrafodaLista"/>
              <w:ind w:left="34"/>
            </w:pPr>
            <w:r>
              <w:rPr>
                <w:rFonts w:cs="Arial"/>
              </w:rPr>
              <w:lastRenderedPageBreak/>
              <w:t xml:space="preserve">- </w:t>
            </w:r>
            <w:r w:rsidRPr="00AB45FC">
              <w:rPr>
                <w:rFonts w:cs="Arial"/>
              </w:rPr>
              <w:t>Apresentar campos diferenciados de acordo com o tipo de documento</w:t>
            </w:r>
            <w:r w:rsidR="00EB6841">
              <w:rPr>
                <w:rFonts w:cs="Arial"/>
              </w:rPr>
              <w:t>.</w:t>
            </w:r>
          </w:p>
          <w:p w:rsidR="00D23055" w:rsidRPr="00017100" w:rsidRDefault="00643359" w:rsidP="00FD30A3">
            <w:pPr>
              <w:pStyle w:val="PargrafodaLista"/>
              <w:ind w:left="34"/>
            </w:pPr>
            <w:r>
              <w:t xml:space="preserve">- </w:t>
            </w:r>
            <w:r w:rsidR="00D23055" w:rsidRPr="00017100">
              <w:t xml:space="preserve">Apresentar novos campos ao incluir um documento: </w:t>
            </w:r>
          </w:p>
          <w:p w:rsidR="00D23055" w:rsidRPr="00017100" w:rsidRDefault="00D23055" w:rsidP="00FD30A3">
            <w:pPr>
              <w:pStyle w:val="PargrafodaLista"/>
              <w:numPr>
                <w:ilvl w:val="0"/>
                <w:numId w:val="26"/>
              </w:numPr>
              <w:tabs>
                <w:tab w:val="left" w:pos="0"/>
                <w:tab w:val="left" w:pos="317"/>
              </w:tabs>
              <w:ind w:left="34" w:firstLine="0"/>
              <w:jc w:val="left"/>
            </w:pPr>
            <w:r w:rsidRPr="00017100">
              <w:t>órgão do remetente *</w:t>
            </w:r>
          </w:p>
          <w:p w:rsidR="00D23055" w:rsidRPr="00017100" w:rsidRDefault="00D23055" w:rsidP="00FD30A3">
            <w:pPr>
              <w:pStyle w:val="PargrafodaLista"/>
              <w:numPr>
                <w:ilvl w:val="0"/>
                <w:numId w:val="26"/>
              </w:numPr>
              <w:tabs>
                <w:tab w:val="left" w:pos="0"/>
                <w:tab w:val="left" w:pos="317"/>
              </w:tabs>
              <w:ind w:left="34" w:firstLine="0"/>
              <w:jc w:val="left"/>
            </w:pPr>
            <w:r w:rsidRPr="00017100">
              <w:t>nome do remetente *</w:t>
            </w:r>
          </w:p>
          <w:p w:rsidR="00D23055" w:rsidRPr="00017100" w:rsidRDefault="00D23055" w:rsidP="00FD30A3">
            <w:pPr>
              <w:pStyle w:val="PargrafodaLista"/>
              <w:numPr>
                <w:ilvl w:val="0"/>
                <w:numId w:val="26"/>
              </w:numPr>
              <w:tabs>
                <w:tab w:val="left" w:pos="0"/>
                <w:tab w:val="left" w:pos="317"/>
              </w:tabs>
              <w:ind w:left="34" w:firstLine="0"/>
              <w:jc w:val="left"/>
            </w:pPr>
            <w:r w:rsidRPr="00017100">
              <w:t>cargo do remetente *</w:t>
            </w:r>
          </w:p>
          <w:p w:rsidR="00D23055" w:rsidRPr="00017100" w:rsidRDefault="00D23055" w:rsidP="00FD30A3">
            <w:pPr>
              <w:pStyle w:val="PargrafodaLista"/>
              <w:numPr>
                <w:ilvl w:val="0"/>
                <w:numId w:val="26"/>
              </w:numPr>
              <w:tabs>
                <w:tab w:val="left" w:pos="0"/>
                <w:tab w:val="left" w:pos="317"/>
              </w:tabs>
              <w:ind w:left="34" w:firstLine="0"/>
              <w:jc w:val="left"/>
            </w:pPr>
            <w:r w:rsidRPr="00017100">
              <w:t>nome do evento</w:t>
            </w:r>
          </w:p>
          <w:p w:rsidR="00D23055" w:rsidRPr="00017100" w:rsidRDefault="00D23055" w:rsidP="00FD30A3">
            <w:pPr>
              <w:pStyle w:val="PargrafodaLista"/>
              <w:numPr>
                <w:ilvl w:val="0"/>
                <w:numId w:val="26"/>
              </w:numPr>
              <w:tabs>
                <w:tab w:val="left" w:pos="0"/>
                <w:tab w:val="left" w:pos="317"/>
              </w:tabs>
              <w:ind w:left="34" w:firstLine="0"/>
              <w:jc w:val="left"/>
            </w:pPr>
            <w:r w:rsidRPr="00017100">
              <w:t xml:space="preserve">período (de até) </w:t>
            </w:r>
          </w:p>
          <w:p w:rsidR="00D23055" w:rsidRPr="00017100" w:rsidRDefault="00D23055" w:rsidP="00FD30A3">
            <w:pPr>
              <w:pStyle w:val="PargrafodaLista"/>
              <w:numPr>
                <w:ilvl w:val="0"/>
                <w:numId w:val="26"/>
              </w:numPr>
              <w:tabs>
                <w:tab w:val="left" w:pos="0"/>
                <w:tab w:val="left" w:pos="317"/>
              </w:tabs>
              <w:ind w:left="34" w:firstLine="0"/>
              <w:jc w:val="left"/>
            </w:pPr>
            <w:r w:rsidRPr="00017100">
              <w:t xml:space="preserve">data (de até) </w:t>
            </w:r>
          </w:p>
          <w:p w:rsidR="00D23055" w:rsidRPr="00017100" w:rsidRDefault="00D23055" w:rsidP="0046555C">
            <w:pPr>
              <w:tabs>
                <w:tab w:val="left" w:pos="0"/>
              </w:tabs>
              <w:ind w:left="34"/>
              <w:rPr>
                <w:sz w:val="20"/>
              </w:rPr>
            </w:pPr>
            <w:r w:rsidRPr="00017100">
              <w:rPr>
                <w:sz w:val="20"/>
              </w:rPr>
              <w:t xml:space="preserve">* </w:t>
            </w:r>
            <w:r>
              <w:rPr>
                <w:sz w:val="20"/>
              </w:rPr>
              <w:t xml:space="preserve">Buscar </w:t>
            </w:r>
            <w:r w:rsidRPr="00017100">
              <w:rPr>
                <w:sz w:val="20"/>
              </w:rPr>
              <w:t>do Sistema de Mala Direta com filtro dos dados do local e do Cerimonial</w:t>
            </w:r>
            <w:r>
              <w:rPr>
                <w:sz w:val="20"/>
              </w:rPr>
              <w:t xml:space="preserve"> (somente acessar, não será importado)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ED16DE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017100" w:rsidRDefault="00D23055" w:rsidP="005F6CE5">
            <w:pPr>
              <w:tabs>
                <w:tab w:val="left" w:pos="1276"/>
              </w:tabs>
              <w:ind w:left="71"/>
              <w:rPr>
                <w:sz w:val="20"/>
              </w:rPr>
            </w:pPr>
            <w:r w:rsidRPr="00FC5699">
              <w:rPr>
                <w:sz w:val="20"/>
              </w:rPr>
              <w:t>O sistema deverá incluir o campo data "Resolver até:" como obrigatório para todo</w:t>
            </w:r>
            <w:r>
              <w:rPr>
                <w:sz w:val="20"/>
              </w:rPr>
              <w:t>s</w:t>
            </w:r>
            <w:r w:rsidRPr="00FC5699">
              <w:rPr>
                <w:sz w:val="20"/>
              </w:rPr>
              <w:t xml:space="preserve"> os documentos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ED16DE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Default="00D23055" w:rsidP="005F6CE5">
            <w:pPr>
              <w:tabs>
                <w:tab w:val="left" w:pos="1276"/>
              </w:tabs>
              <w:ind w:left="71"/>
              <w:rPr>
                <w:sz w:val="20"/>
              </w:rPr>
            </w:pPr>
            <w:r w:rsidRPr="00017100">
              <w:rPr>
                <w:sz w:val="20"/>
              </w:rPr>
              <w:t xml:space="preserve">O Remetente poderá ser Interno ou Externo: </w:t>
            </w:r>
          </w:p>
          <w:p w:rsidR="00D23055" w:rsidRDefault="00D23055" w:rsidP="005F6CE5">
            <w:pPr>
              <w:tabs>
                <w:tab w:val="left" w:pos="1276"/>
              </w:tabs>
              <w:ind w:left="71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Pr="00017100">
              <w:rPr>
                <w:sz w:val="20"/>
              </w:rPr>
              <w:t>Se Interno apresentar o Local e o Remetente, se for Externo poderá ser Órgão ou Pessoa Física</w:t>
            </w:r>
            <w:r w:rsidR="00EB6841">
              <w:rPr>
                <w:sz w:val="20"/>
              </w:rPr>
              <w:t>.</w:t>
            </w:r>
            <w:r w:rsidRPr="00017100">
              <w:rPr>
                <w:sz w:val="20"/>
              </w:rPr>
              <w:t xml:space="preserve"> </w:t>
            </w:r>
          </w:p>
          <w:p w:rsidR="00D23055" w:rsidRPr="00017100" w:rsidRDefault="00D23055" w:rsidP="005F6CE5">
            <w:pPr>
              <w:tabs>
                <w:tab w:val="left" w:pos="1276"/>
              </w:tabs>
              <w:ind w:left="71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- </w:t>
            </w:r>
            <w:r w:rsidRPr="00017100">
              <w:rPr>
                <w:sz w:val="20"/>
              </w:rPr>
              <w:t>Se for Órgão apresentar o Nome do Órgão, cargo e nome da autoridade, se for Pessoa Física apresentar somente o nome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E52D43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6841" w:rsidRDefault="00D23055" w:rsidP="00EB6841">
            <w:pPr>
              <w:tabs>
                <w:tab w:val="left" w:pos="1418"/>
              </w:tabs>
              <w:ind w:left="71"/>
              <w:rPr>
                <w:sz w:val="20"/>
              </w:rPr>
            </w:pPr>
            <w:r w:rsidRPr="00017100">
              <w:rPr>
                <w:sz w:val="20"/>
              </w:rPr>
              <w:t>O sistema deverá permitir a inclusão do documento somente pelo usuário que possuir o perfil Gestor cadastrado</w:t>
            </w:r>
            <w:r w:rsidR="00643359">
              <w:rPr>
                <w:sz w:val="20"/>
              </w:rPr>
              <w:t xml:space="preserve"> para o SAAD</w:t>
            </w:r>
            <w:r w:rsidRPr="00017100">
              <w:rPr>
                <w:sz w:val="20"/>
              </w:rPr>
              <w:t xml:space="preserve"> no </w:t>
            </w:r>
            <w:r w:rsidR="00643359">
              <w:rPr>
                <w:sz w:val="20"/>
              </w:rPr>
              <w:t>m</w:t>
            </w:r>
            <w:r w:rsidR="00643359" w:rsidRPr="00017100">
              <w:rPr>
                <w:sz w:val="20"/>
              </w:rPr>
              <w:t xml:space="preserve">ódulo </w:t>
            </w:r>
            <w:r w:rsidR="001A2E85">
              <w:rPr>
                <w:sz w:val="20"/>
              </w:rPr>
              <w:t xml:space="preserve">de Segurança </w:t>
            </w:r>
            <w:r w:rsidR="001A2E85">
              <w:rPr>
                <w:rFonts w:cs="Arial"/>
                <w:sz w:val="20"/>
              </w:rPr>
              <w:t>para Aplicações WEB</w:t>
            </w:r>
            <w:r w:rsidR="00EB6841">
              <w:rPr>
                <w:sz w:val="20"/>
              </w:rPr>
              <w:t>.</w:t>
            </w:r>
          </w:p>
          <w:p w:rsidR="00EB6841" w:rsidRPr="00017100" w:rsidRDefault="00EB6841" w:rsidP="00EB6841">
            <w:pPr>
              <w:tabs>
                <w:tab w:val="left" w:pos="1418"/>
              </w:tabs>
              <w:ind w:left="71"/>
              <w:rPr>
                <w:sz w:val="20"/>
              </w:rPr>
            </w:pPr>
          </w:p>
        </w:tc>
      </w:tr>
      <w:tr w:rsidR="00D23055" w:rsidRPr="00CA2B25" w:rsidTr="00E52D43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017100" w:rsidRDefault="00D23055" w:rsidP="005F6CE5">
            <w:pPr>
              <w:ind w:left="71"/>
              <w:rPr>
                <w:sz w:val="20"/>
              </w:rPr>
            </w:pPr>
            <w:r w:rsidRPr="00017100">
              <w:rPr>
                <w:sz w:val="20"/>
              </w:rPr>
              <w:t xml:space="preserve">Ao realizar o cadastro do documento, o sistema deverá abrir uma janela para busca do arquivo em uma pasta </w:t>
            </w:r>
            <w:r>
              <w:rPr>
                <w:sz w:val="20"/>
              </w:rPr>
              <w:t>temporária ("triagem") do servidor de rede</w:t>
            </w:r>
            <w:r w:rsidR="00EB6841">
              <w:rPr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r w:rsidRPr="00017100">
              <w:rPr>
                <w:sz w:val="20"/>
              </w:rPr>
              <w:t xml:space="preserve">Sendo assim, </w:t>
            </w:r>
            <w:r>
              <w:rPr>
                <w:sz w:val="20"/>
              </w:rPr>
              <w:t xml:space="preserve">o </w:t>
            </w:r>
            <w:r w:rsidRPr="00F369BF">
              <w:rPr>
                <w:sz w:val="20"/>
              </w:rPr>
              <w:t>documento NÃO será armazenado na base do sistema SAAD</w:t>
            </w:r>
            <w:r w:rsidR="00EB6841">
              <w:rPr>
                <w:sz w:val="20"/>
              </w:rPr>
              <w:t>.</w:t>
            </w:r>
            <w:r w:rsidRPr="00F369BF">
              <w:rPr>
                <w:sz w:val="20"/>
              </w:rPr>
              <w:t xml:space="preserve"> </w:t>
            </w:r>
          </w:p>
        </w:tc>
      </w:tr>
      <w:tr w:rsidR="00D23055" w:rsidRPr="00CA2B25" w:rsidTr="00E52D43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017100" w:rsidRDefault="00D23055" w:rsidP="00861676">
            <w:pPr>
              <w:tabs>
                <w:tab w:val="left" w:pos="1418"/>
              </w:tabs>
              <w:ind w:left="71"/>
              <w:rPr>
                <w:sz w:val="20"/>
              </w:rPr>
            </w:pPr>
            <w:r>
              <w:rPr>
                <w:sz w:val="20"/>
              </w:rPr>
              <w:t>O sistema deverá determinar um padrão para as pasta</w:t>
            </w:r>
            <w:r w:rsidR="00A07BD7">
              <w:rPr>
                <w:sz w:val="20"/>
              </w:rPr>
              <w:t>s</w:t>
            </w:r>
            <w:r>
              <w:rPr>
                <w:sz w:val="20"/>
              </w:rPr>
              <w:t xml:space="preserve"> dos </w:t>
            </w:r>
            <w:r w:rsidRPr="00017100">
              <w:rPr>
                <w:sz w:val="20"/>
              </w:rPr>
              <w:t>tipo</w:t>
            </w:r>
            <w:r w:rsidR="00A07BD7">
              <w:rPr>
                <w:sz w:val="20"/>
              </w:rPr>
              <w:t>s</w:t>
            </w:r>
            <w:r w:rsidRPr="00017100">
              <w:rPr>
                <w:sz w:val="20"/>
              </w:rPr>
              <w:t xml:space="preserve"> de documento (aviso, carta, ofício, </w:t>
            </w:r>
            <w:r w:rsidR="006D4FC3" w:rsidRPr="00017100">
              <w:rPr>
                <w:sz w:val="20"/>
              </w:rPr>
              <w:t>etc.</w:t>
            </w:r>
            <w:r w:rsidRPr="00017100">
              <w:rPr>
                <w:sz w:val="20"/>
              </w:rPr>
              <w:t>)</w:t>
            </w:r>
            <w:r>
              <w:rPr>
                <w:sz w:val="20"/>
              </w:rPr>
              <w:t xml:space="preserve"> que serão informadas no Módulo Gestão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E52D43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F369BF" w:rsidRDefault="00D23055" w:rsidP="005F6CE5">
            <w:pPr>
              <w:tabs>
                <w:tab w:val="left" w:pos="1418"/>
              </w:tabs>
              <w:ind w:left="71"/>
              <w:rPr>
                <w:sz w:val="20"/>
              </w:rPr>
            </w:pPr>
            <w:r w:rsidRPr="00F369BF">
              <w:rPr>
                <w:sz w:val="20"/>
              </w:rPr>
              <w:t xml:space="preserve">O padrão dos nomes </w:t>
            </w:r>
            <w:r>
              <w:rPr>
                <w:sz w:val="20"/>
              </w:rPr>
              <w:t>dos</w:t>
            </w:r>
            <w:r w:rsidRPr="00F369BF">
              <w:rPr>
                <w:sz w:val="20"/>
              </w:rPr>
              <w:t xml:space="preserve"> diretório</w:t>
            </w:r>
            <w:r>
              <w:rPr>
                <w:sz w:val="20"/>
              </w:rPr>
              <w:t>s</w:t>
            </w:r>
            <w:r w:rsidRPr="00F369BF">
              <w:rPr>
                <w:sz w:val="20"/>
              </w:rPr>
              <w:t xml:space="preserve"> de armazenamento de documentos do sistema deverá utilizar o padrão </w:t>
            </w:r>
            <w:r>
              <w:rPr>
                <w:sz w:val="20"/>
              </w:rPr>
              <w:t>de nomeação de documentos atual</w:t>
            </w:r>
            <w:r w:rsidRPr="00F369BF">
              <w:rPr>
                <w:sz w:val="20"/>
              </w:rPr>
              <w:t>, ou seja, Número</w:t>
            </w:r>
            <w:r w:rsidR="00A07BD7">
              <w:rPr>
                <w:sz w:val="20"/>
              </w:rPr>
              <w:t>_</w:t>
            </w:r>
            <w:r w:rsidRPr="00F369BF">
              <w:rPr>
                <w:sz w:val="20"/>
              </w:rPr>
              <w:t>Documento_Sigla_Ano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E52D43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F369BF" w:rsidRDefault="00D23055" w:rsidP="005F6CE5">
            <w:pPr>
              <w:pStyle w:val="Textodecomentrio"/>
              <w:ind w:left="71"/>
            </w:pPr>
            <w:r>
              <w:t>Criar a pasta com nome no seguinte padrão: dia, mês, ano e tipo de processo, todos juntos e sem espaços</w:t>
            </w:r>
            <w:r w:rsidR="00EB6841">
              <w:t>.</w:t>
            </w:r>
          </w:p>
        </w:tc>
      </w:tr>
      <w:tr w:rsidR="00D23055" w:rsidRPr="00CA2B25" w:rsidTr="00E52D43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017100" w:rsidRDefault="00D23055" w:rsidP="005F6CE5">
            <w:pPr>
              <w:tabs>
                <w:tab w:val="left" w:pos="1418"/>
              </w:tabs>
              <w:ind w:left="71"/>
              <w:rPr>
                <w:sz w:val="20"/>
              </w:rPr>
            </w:pPr>
            <w:r w:rsidRPr="00565D5F">
              <w:rPr>
                <w:sz w:val="20"/>
              </w:rPr>
              <w:t>Por padrão, ao incluir o documento a "Situação do Documento" será inicializada como "Pendente"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E52D43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4B155E" w:rsidRDefault="00D23055" w:rsidP="005F6CE5">
            <w:pPr>
              <w:ind w:left="71"/>
              <w:rPr>
                <w:sz w:val="20"/>
              </w:rPr>
            </w:pPr>
            <w:r w:rsidRPr="005F6CE5">
              <w:rPr>
                <w:sz w:val="20"/>
              </w:rPr>
              <w:t>O sistema deverá gerar um número sequencial para todo documento recebido</w:t>
            </w:r>
            <w:r w:rsidR="00EB6841">
              <w:rPr>
                <w:sz w:val="20"/>
              </w:rPr>
              <w:t>.</w:t>
            </w:r>
            <w:r w:rsidRPr="005F6CE5">
              <w:rPr>
                <w:sz w:val="20"/>
              </w:rPr>
              <w:t xml:space="preserve"> A numeração do identifica</w:t>
            </w:r>
            <w:r w:rsidR="00A07BD7">
              <w:rPr>
                <w:sz w:val="20"/>
              </w:rPr>
              <w:t>dor do documento deve ser zerada</w:t>
            </w:r>
            <w:r w:rsidRPr="005F6CE5">
              <w:rPr>
                <w:sz w:val="20"/>
              </w:rPr>
              <w:t xml:space="preserve"> no início do ano, ou seja, neste campo deve constar o ano (máscara do campo: NNNNNN-AAAA)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936337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2C1E53" w:rsidRDefault="00D23055" w:rsidP="00211D47">
            <w:pPr>
              <w:pStyle w:val="GuiaNormal"/>
              <w:spacing w:line="240" w:lineRule="auto"/>
              <w:ind w:left="71"/>
              <w:rPr>
                <w:szCs w:val="20"/>
              </w:rPr>
            </w:pPr>
            <w:r>
              <w:t xml:space="preserve">O sistema deverá gerar, automaticamente, o   identificador do documento e o conteúdo do documento será anexado a partir da seleção do documento em pasta específica. O número do documento deverá ser gerado, automaticamente, e controlado pelo sistema para cada tipo de documento da </w:t>
            </w:r>
            <w:r w:rsidR="006D4FC3">
              <w:t>Unidade.</w:t>
            </w:r>
          </w:p>
        </w:tc>
      </w:tr>
      <w:tr w:rsidR="00D23055" w:rsidRPr="00CA2B25" w:rsidTr="00936337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5F6CE5">
            <w:pPr>
              <w:pStyle w:val="GuiaNormal"/>
              <w:spacing w:line="240" w:lineRule="auto"/>
              <w:ind w:left="71"/>
              <w:rPr>
                <w:szCs w:val="20"/>
              </w:rPr>
            </w:pPr>
            <w:r w:rsidRPr="002C1E53">
              <w:rPr>
                <w:szCs w:val="20"/>
              </w:rPr>
              <w:t xml:space="preserve">Se o documento estiver relacionado a algum processo, o sistema deverá apresentar um </w:t>
            </w:r>
            <w:r w:rsidRPr="002C1E53">
              <w:rPr>
                <w:i/>
                <w:szCs w:val="20"/>
              </w:rPr>
              <w:t>check box</w:t>
            </w:r>
            <w:r w:rsidRPr="002C1E53">
              <w:rPr>
                <w:szCs w:val="20"/>
              </w:rPr>
              <w:t xml:space="preserve">  "Relativo a Processo" e o campo Número do Registro (12 posições contendo 8 posições crescen</w:t>
            </w:r>
            <w:r>
              <w:t>tes/4 posições relativo ao ano)</w:t>
            </w:r>
            <w:r w:rsidR="00EB6841">
              <w:t>.</w:t>
            </w:r>
          </w:p>
        </w:tc>
      </w:tr>
      <w:tr w:rsidR="00D23055" w:rsidRPr="00CA2B25" w:rsidTr="00936337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A0013C" w:rsidRDefault="00D23055" w:rsidP="001C08F9">
            <w:pPr>
              <w:tabs>
                <w:tab w:val="left" w:pos="34"/>
                <w:tab w:val="left" w:pos="1560"/>
              </w:tabs>
              <w:ind w:left="34"/>
              <w:rPr>
                <w:sz w:val="20"/>
              </w:rPr>
            </w:pPr>
            <w:r w:rsidRPr="00A0013C">
              <w:rPr>
                <w:sz w:val="20"/>
              </w:rPr>
              <w:t>O sistema deverá associar cada documento a um "Responsável" do Local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936337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BD4ED9" w:rsidRDefault="00D23055" w:rsidP="005F6CE5">
            <w:pPr>
              <w:pStyle w:val="Corpodetexto"/>
              <w:ind w:left="71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O sistema deverá permitir </w:t>
            </w:r>
            <w:r w:rsidRPr="005F6CE5">
              <w:rPr>
                <w:rFonts w:ascii="Arial" w:hAnsi="Arial"/>
                <w:color w:val="000000"/>
              </w:rPr>
              <w:t>anexar mais de um arquivo digitalizado associado a um identificador do documento. Neste caso, haverá associado a este identificador vários números de documentos</w:t>
            </w:r>
            <w:r w:rsidR="00EB6841">
              <w:rPr>
                <w:rFonts w:ascii="Arial" w:hAnsi="Arial"/>
                <w:color w:val="000000"/>
              </w:rPr>
              <w:t>.</w:t>
            </w:r>
          </w:p>
        </w:tc>
      </w:tr>
      <w:tr w:rsidR="00D23055" w:rsidRPr="00CA2B25" w:rsidTr="00936337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Default="00D23055" w:rsidP="001C08F9">
            <w:pPr>
              <w:tabs>
                <w:tab w:val="left" w:pos="34"/>
                <w:tab w:val="left" w:pos="1276"/>
              </w:tabs>
              <w:ind w:left="34"/>
              <w:rPr>
                <w:sz w:val="20"/>
              </w:rPr>
            </w:pPr>
            <w:r w:rsidRPr="00A0013C">
              <w:rPr>
                <w:sz w:val="20"/>
              </w:rPr>
              <w:t>O sistema deverá apresentar como "Situação da Demanda", os seguintes campos: pendente ou resolvido.</w:t>
            </w:r>
            <w:r>
              <w:rPr>
                <w:sz w:val="20"/>
              </w:rPr>
              <w:t xml:space="preserve"> </w:t>
            </w:r>
            <w:r w:rsidRPr="00BD4ED9">
              <w:rPr>
                <w:sz w:val="20"/>
              </w:rPr>
              <w:t>O padrão ao criar a demanda é pendente</w:t>
            </w:r>
            <w:r w:rsidR="00EB6841">
              <w:rPr>
                <w:sz w:val="20"/>
              </w:rPr>
              <w:t>.</w:t>
            </w:r>
          </w:p>
          <w:p w:rsidR="00D23055" w:rsidRDefault="00D23055" w:rsidP="00211D47">
            <w:pPr>
              <w:tabs>
                <w:tab w:val="left" w:pos="34"/>
                <w:tab w:val="left" w:pos="1276"/>
              </w:tabs>
              <w:ind w:left="34"/>
              <w:rPr>
                <w:sz w:val="20"/>
              </w:rPr>
            </w:pPr>
            <w:r w:rsidRPr="00D96BFE">
              <w:rPr>
                <w:sz w:val="20"/>
              </w:rPr>
              <w:t>Ao  selecionar a Situação da Demanda como "Resolvido", esta demanda não será mais apresentada no mural de alertas de vencimento</w:t>
            </w:r>
            <w:r>
              <w:rPr>
                <w:sz w:val="20"/>
              </w:rPr>
              <w:t>.</w:t>
            </w:r>
          </w:p>
          <w:p w:rsidR="00D23055" w:rsidRPr="00A0013C" w:rsidRDefault="00D23055" w:rsidP="00211D47">
            <w:pPr>
              <w:tabs>
                <w:tab w:val="left" w:pos="34"/>
                <w:tab w:val="left" w:pos="1276"/>
              </w:tabs>
              <w:ind w:left="34"/>
              <w:rPr>
                <w:sz w:val="20"/>
              </w:rPr>
            </w:pPr>
            <w:r>
              <w:rPr>
                <w:sz w:val="20"/>
              </w:rPr>
              <w:t>S</w:t>
            </w:r>
            <w:r w:rsidRPr="00D96BFE">
              <w:rPr>
                <w:sz w:val="20"/>
              </w:rPr>
              <w:t xml:space="preserve">erá possível consultar as demandas que foram </w:t>
            </w:r>
            <w:r w:rsidRPr="00D96BFE">
              <w:rPr>
                <w:sz w:val="20"/>
              </w:rPr>
              <w:lastRenderedPageBreak/>
              <w:t>resolvidas na funcionalidade Consultar a Demanda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936337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A0013C" w:rsidRDefault="00D23055" w:rsidP="00211D47">
            <w:pPr>
              <w:tabs>
                <w:tab w:val="left" w:pos="34"/>
                <w:tab w:val="left" w:pos="1276"/>
              </w:tabs>
              <w:ind w:left="34"/>
              <w:rPr>
                <w:sz w:val="20"/>
              </w:rPr>
            </w:pPr>
            <w:r w:rsidRPr="00D96BFE">
              <w:rPr>
                <w:sz w:val="20"/>
              </w:rPr>
              <w:t>O sistema deverá apresentar a opção de descrever a demanda ou direcionar para a leitura da demanda no próprio documento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B10659">
        <w:tc>
          <w:tcPr>
            <w:tcW w:w="29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861676" w:rsidRDefault="00D23055" w:rsidP="004D340D">
            <w:pPr>
              <w:pStyle w:val="PargrafodaLista"/>
              <w:ind w:left="34"/>
              <w:rPr>
                <w:u w:val="single"/>
              </w:rPr>
            </w:pPr>
            <w:r w:rsidRPr="00861676">
              <w:rPr>
                <w:u w:val="single"/>
              </w:rPr>
              <w:t>Pesquisar Documento</w:t>
            </w:r>
          </w:p>
          <w:p w:rsidR="00D23055" w:rsidRPr="001F08D0" w:rsidRDefault="00D23055" w:rsidP="00FD30A3">
            <w:pPr>
              <w:pStyle w:val="PargrafodaLista"/>
              <w:numPr>
                <w:ilvl w:val="2"/>
                <w:numId w:val="15"/>
              </w:numPr>
              <w:ind w:left="34"/>
            </w:pPr>
          </w:p>
        </w:tc>
        <w:tc>
          <w:tcPr>
            <w:tcW w:w="21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1846BC">
            <w:pPr>
              <w:pStyle w:val="PargrafodaLista"/>
              <w:ind w:left="34" w:hanging="34"/>
              <w:jc w:val="center"/>
            </w:pPr>
            <w:r>
              <w:rPr>
                <w:bCs/>
              </w:rPr>
              <w:t>Alta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C8447A" w:rsidRDefault="00D23055" w:rsidP="005A551C">
            <w:pPr>
              <w:ind w:left="34"/>
              <w:rPr>
                <w:sz w:val="20"/>
              </w:rPr>
            </w:pPr>
            <w:r>
              <w:rPr>
                <w:sz w:val="20"/>
              </w:rPr>
              <w:t xml:space="preserve">Apresentar </w:t>
            </w:r>
            <w:r w:rsidRPr="00C8447A">
              <w:rPr>
                <w:sz w:val="20"/>
              </w:rPr>
              <w:t>as opções do Campo "Situação do Documento</w:t>
            </w:r>
            <w:r w:rsidR="006D4FC3" w:rsidRPr="00C8447A">
              <w:rPr>
                <w:sz w:val="20"/>
              </w:rPr>
              <w:t>”:</w:t>
            </w:r>
            <w:r>
              <w:rPr>
                <w:sz w:val="20"/>
              </w:rPr>
              <w:t xml:space="preserve"> </w:t>
            </w:r>
            <w:r w:rsidRPr="00C8447A">
              <w:rPr>
                <w:sz w:val="20"/>
              </w:rPr>
              <w:t>"Pendente" e "Resolvido". Atualmente</w:t>
            </w:r>
            <w:r>
              <w:rPr>
                <w:sz w:val="20"/>
              </w:rPr>
              <w:t>,</w:t>
            </w:r>
            <w:r w:rsidRPr="00C8447A">
              <w:rPr>
                <w:sz w:val="20"/>
              </w:rPr>
              <w:t xml:space="preserve"> este campo apresenta as opções Ativo e Inativo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B10659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FD30A3">
            <w:pPr>
              <w:pStyle w:val="PargrafodaLista"/>
              <w:numPr>
                <w:ilvl w:val="2"/>
                <w:numId w:val="15"/>
              </w:numPr>
              <w:ind w:left="34"/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1846BC">
            <w:pPr>
              <w:pStyle w:val="PargrafodaLista"/>
              <w:ind w:left="34" w:hanging="34"/>
              <w:jc w:val="center"/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C8447A" w:rsidRDefault="00D23055" w:rsidP="0059732E">
            <w:pPr>
              <w:ind w:left="34"/>
              <w:rPr>
                <w:sz w:val="20"/>
              </w:rPr>
            </w:pPr>
            <w:r>
              <w:rPr>
                <w:sz w:val="20"/>
              </w:rPr>
              <w:t xml:space="preserve">Apresentar </w:t>
            </w:r>
            <w:r w:rsidRPr="00DA758E">
              <w:rPr>
                <w:sz w:val="20"/>
              </w:rPr>
              <w:t>na consulta de documento a situação da demanda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B10659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FD30A3">
            <w:pPr>
              <w:pStyle w:val="PargrafodaLista"/>
              <w:numPr>
                <w:ilvl w:val="2"/>
                <w:numId w:val="15"/>
              </w:numPr>
              <w:ind w:left="34"/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1846BC">
            <w:pPr>
              <w:pStyle w:val="PargrafodaLista"/>
              <w:ind w:left="34" w:hanging="34"/>
              <w:jc w:val="center"/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C8447A" w:rsidRDefault="00D23055" w:rsidP="00FD30A3">
            <w:pPr>
              <w:ind w:left="34"/>
              <w:rPr>
                <w:sz w:val="20"/>
              </w:rPr>
            </w:pPr>
            <w:r w:rsidRPr="00C8447A">
              <w:rPr>
                <w:sz w:val="20"/>
              </w:rPr>
              <w:t xml:space="preserve">Substituir o atual </w:t>
            </w:r>
            <w:r w:rsidRPr="00C8447A">
              <w:rPr>
                <w:i/>
                <w:sz w:val="20"/>
              </w:rPr>
              <w:t>list box</w:t>
            </w:r>
            <w:r w:rsidRPr="00C8447A">
              <w:rPr>
                <w:sz w:val="20"/>
              </w:rPr>
              <w:t xml:space="preserve"> por </w:t>
            </w:r>
            <w:r w:rsidRPr="00C8447A">
              <w:rPr>
                <w:i/>
                <w:sz w:val="20"/>
              </w:rPr>
              <w:t>radio bottom</w:t>
            </w:r>
            <w:r w:rsidRPr="00C8447A">
              <w:rPr>
                <w:sz w:val="20"/>
              </w:rPr>
              <w:t xml:space="preserve"> para representar as opções d</w:t>
            </w:r>
            <w:r>
              <w:rPr>
                <w:sz w:val="20"/>
              </w:rPr>
              <w:t>o campo "Situação do Documento"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B10659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FD30A3">
            <w:pPr>
              <w:pStyle w:val="PargrafodaLista"/>
              <w:numPr>
                <w:ilvl w:val="2"/>
                <w:numId w:val="15"/>
              </w:numPr>
              <w:ind w:left="34"/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1846BC">
            <w:pPr>
              <w:pStyle w:val="PargrafodaLista"/>
              <w:ind w:left="34" w:hanging="34"/>
              <w:jc w:val="center"/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C8447A" w:rsidRDefault="00D23055" w:rsidP="00FD30A3">
            <w:pPr>
              <w:ind w:left="34"/>
              <w:rPr>
                <w:sz w:val="20"/>
              </w:rPr>
            </w:pPr>
            <w:r w:rsidRPr="00C8447A">
              <w:rPr>
                <w:sz w:val="20"/>
              </w:rPr>
              <w:t>Incluir o campo "Responsável" como mais um filtro da consulta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1C08F9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FD30A3">
            <w:pPr>
              <w:pStyle w:val="PargrafodaLista"/>
              <w:numPr>
                <w:ilvl w:val="2"/>
                <w:numId w:val="15"/>
              </w:numPr>
              <w:ind w:left="34"/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1846BC">
            <w:pPr>
              <w:pStyle w:val="PargrafodaLista"/>
              <w:ind w:left="34" w:hanging="34"/>
              <w:jc w:val="center"/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C8447A" w:rsidRDefault="00D23055" w:rsidP="005A551C">
            <w:pPr>
              <w:ind w:left="34"/>
              <w:rPr>
                <w:sz w:val="20"/>
              </w:rPr>
            </w:pPr>
            <w:r>
              <w:rPr>
                <w:sz w:val="20"/>
              </w:rPr>
              <w:t>Apresentar</w:t>
            </w:r>
            <w:r w:rsidRPr="00C8447A">
              <w:rPr>
                <w:sz w:val="20"/>
              </w:rPr>
              <w:t xml:space="preserve"> a opção "Excluir" da tabela de Resultado da Consulta de Documento. Esta opção </w:t>
            </w:r>
            <w:r>
              <w:rPr>
                <w:sz w:val="20"/>
              </w:rPr>
              <w:t xml:space="preserve">permite ao usuário </w:t>
            </w:r>
            <w:r w:rsidRPr="00C8447A">
              <w:rPr>
                <w:sz w:val="20"/>
              </w:rPr>
              <w:t>excluir o cadastro do documento no sistema e não o documento físico que permanecerá na pasta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1C08F9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7B1E3C">
            <w:pPr>
              <w:ind w:left="34"/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1846BC">
            <w:pPr>
              <w:pStyle w:val="PargrafodaLista"/>
              <w:ind w:left="34" w:hanging="34"/>
              <w:jc w:val="center"/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2B232D" w:rsidRDefault="00D23055" w:rsidP="00FD30A3">
            <w:pPr>
              <w:ind w:left="34"/>
              <w:rPr>
                <w:sz w:val="20"/>
              </w:rPr>
            </w:pPr>
            <w:r w:rsidRPr="002B232D">
              <w:rPr>
                <w:sz w:val="20"/>
              </w:rPr>
              <w:t>Ao dar dois cliques sobre o Documento será apresentada a Tela "Dados do Documento"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B10659">
        <w:tc>
          <w:tcPr>
            <w:tcW w:w="29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FD30A3">
            <w:pPr>
              <w:pStyle w:val="PargrafodaLista"/>
              <w:numPr>
                <w:ilvl w:val="2"/>
                <w:numId w:val="15"/>
              </w:numPr>
              <w:ind w:left="34"/>
            </w:pPr>
          </w:p>
        </w:tc>
        <w:tc>
          <w:tcPr>
            <w:tcW w:w="21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1846BC">
            <w:pPr>
              <w:pStyle w:val="PargrafodaLista"/>
              <w:ind w:left="34" w:hanging="34"/>
              <w:jc w:val="center"/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2B232D" w:rsidRDefault="00D23055" w:rsidP="00FD30A3">
            <w:pPr>
              <w:ind w:left="34"/>
              <w:rPr>
                <w:sz w:val="20"/>
              </w:rPr>
            </w:pPr>
            <w:r>
              <w:rPr>
                <w:sz w:val="20"/>
              </w:rPr>
              <w:t>Cadastrar</w:t>
            </w:r>
            <w:r w:rsidRPr="002B232D">
              <w:rPr>
                <w:sz w:val="20"/>
              </w:rPr>
              <w:t xml:space="preserve"> as opções: "Alterar", "Histórico", "Andamentos", "Imprimir" e "Voltar"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B10659">
        <w:tc>
          <w:tcPr>
            <w:tcW w:w="29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861676" w:rsidRDefault="00D23055" w:rsidP="00EC4E3D">
            <w:pPr>
              <w:pStyle w:val="PargrafodaLista"/>
              <w:numPr>
                <w:ilvl w:val="2"/>
                <w:numId w:val="15"/>
              </w:numPr>
              <w:ind w:left="34"/>
              <w:rPr>
                <w:u w:val="single"/>
              </w:rPr>
            </w:pPr>
            <w:r w:rsidRPr="00861676">
              <w:rPr>
                <w:u w:val="single"/>
              </w:rPr>
              <w:t>Consultar Situação do Documento</w:t>
            </w:r>
          </w:p>
          <w:p w:rsidR="00D23055" w:rsidRPr="00346EF7" w:rsidRDefault="00D23055" w:rsidP="00FD30A3">
            <w:pPr>
              <w:pStyle w:val="PargrafodaLista"/>
              <w:numPr>
                <w:ilvl w:val="2"/>
                <w:numId w:val="15"/>
              </w:numPr>
              <w:ind w:left="34"/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Default="00D23055" w:rsidP="001846BC">
            <w:pPr>
              <w:pStyle w:val="PargrafodaLista"/>
              <w:ind w:left="34" w:hanging="34"/>
              <w:jc w:val="center"/>
              <w:rPr>
                <w:bCs/>
              </w:rPr>
            </w:pPr>
            <w:r>
              <w:rPr>
                <w:bCs/>
              </w:rPr>
              <w:t>Média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FC3F5F" w:rsidRDefault="00D23055" w:rsidP="003909A0">
            <w:pPr>
              <w:ind w:left="34"/>
              <w:rPr>
                <w:sz w:val="20"/>
              </w:rPr>
            </w:pPr>
            <w:r w:rsidRPr="003909A0">
              <w:rPr>
                <w:sz w:val="20"/>
              </w:rPr>
              <w:t>O sistema deverá permitir consultar todas as operações realizadas no cadastro do documento, desde a sua criação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B10659">
        <w:tc>
          <w:tcPr>
            <w:tcW w:w="29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861676" w:rsidRDefault="00D23055" w:rsidP="00FD30A3">
            <w:pPr>
              <w:pStyle w:val="PargrafodaLista"/>
              <w:numPr>
                <w:ilvl w:val="2"/>
                <w:numId w:val="15"/>
              </w:numPr>
              <w:ind w:left="34"/>
              <w:rPr>
                <w:u w:val="single"/>
              </w:rPr>
            </w:pPr>
            <w:r w:rsidRPr="00861676">
              <w:rPr>
                <w:u w:val="single"/>
              </w:rPr>
              <w:t>Manter Andamento do Documento</w:t>
            </w:r>
          </w:p>
          <w:p w:rsidR="00D23055" w:rsidRPr="00346EF7" w:rsidRDefault="00D23055" w:rsidP="00FD30A3">
            <w:pPr>
              <w:pStyle w:val="PargrafodaLista"/>
              <w:numPr>
                <w:ilvl w:val="2"/>
                <w:numId w:val="15"/>
              </w:numPr>
              <w:ind w:left="34"/>
            </w:pPr>
          </w:p>
        </w:tc>
        <w:tc>
          <w:tcPr>
            <w:tcW w:w="21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1846BC">
            <w:pPr>
              <w:pStyle w:val="PargrafodaLista"/>
              <w:ind w:left="34" w:hanging="34"/>
              <w:jc w:val="center"/>
            </w:pPr>
            <w:r>
              <w:rPr>
                <w:bCs/>
              </w:rPr>
              <w:t>Alta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FC3F5F" w:rsidRDefault="00D23055" w:rsidP="003909A0">
            <w:pPr>
              <w:rPr>
                <w:sz w:val="20"/>
              </w:rPr>
            </w:pPr>
            <w:r>
              <w:rPr>
                <w:sz w:val="20"/>
              </w:rPr>
              <w:t xml:space="preserve">Ao </w:t>
            </w:r>
            <w:r w:rsidRPr="00FC3F5F">
              <w:rPr>
                <w:sz w:val="20"/>
              </w:rPr>
              <w:t>gravar o andamento</w:t>
            </w:r>
            <w:r>
              <w:rPr>
                <w:sz w:val="20"/>
              </w:rPr>
              <w:t xml:space="preserve"> o sistema deverá </w:t>
            </w:r>
            <w:r w:rsidRPr="00FC3F5F">
              <w:rPr>
                <w:sz w:val="20"/>
              </w:rPr>
              <w:t xml:space="preserve">salvar o registro </w:t>
            </w:r>
            <w:r>
              <w:rPr>
                <w:sz w:val="20"/>
              </w:rPr>
              <w:t xml:space="preserve">contendo </w:t>
            </w:r>
            <w:r w:rsidRPr="00FC3F5F">
              <w:rPr>
                <w:sz w:val="20"/>
              </w:rPr>
              <w:t xml:space="preserve">data, hora e usuário da </w:t>
            </w:r>
            <w:r w:rsidR="006D4FC3" w:rsidRPr="00FC3F5F">
              <w:rPr>
                <w:sz w:val="20"/>
              </w:rPr>
              <w:t>rede.</w:t>
            </w:r>
          </w:p>
        </w:tc>
      </w:tr>
      <w:tr w:rsidR="00D23055" w:rsidRPr="00CA2B25" w:rsidTr="00B10659">
        <w:tc>
          <w:tcPr>
            <w:tcW w:w="29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346EF7" w:rsidRDefault="00D23055" w:rsidP="00FD30A3">
            <w:pPr>
              <w:pStyle w:val="PargrafodaLista"/>
              <w:numPr>
                <w:ilvl w:val="2"/>
                <w:numId w:val="15"/>
              </w:numPr>
              <w:ind w:left="34"/>
            </w:pPr>
          </w:p>
        </w:tc>
        <w:tc>
          <w:tcPr>
            <w:tcW w:w="21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FD30A3">
            <w:pPr>
              <w:pStyle w:val="PargrafodaLista"/>
              <w:ind w:left="34" w:hanging="34"/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FC3F5F" w:rsidRDefault="00D23055" w:rsidP="003909A0">
            <w:pPr>
              <w:rPr>
                <w:sz w:val="20"/>
              </w:rPr>
            </w:pPr>
            <w:r w:rsidRPr="00FC3F5F">
              <w:rPr>
                <w:sz w:val="20"/>
              </w:rPr>
              <w:t>O andamento é tudo que já foi executado para concluir a demanda, ou seja, é o registro da execução da demanda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D96BFE">
        <w:tc>
          <w:tcPr>
            <w:tcW w:w="292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861676" w:rsidRDefault="00D23055" w:rsidP="007D23A9">
            <w:pPr>
              <w:pStyle w:val="PargrafodaLista"/>
              <w:numPr>
                <w:ilvl w:val="2"/>
                <w:numId w:val="15"/>
              </w:numPr>
              <w:ind w:left="34"/>
              <w:rPr>
                <w:u w:val="single"/>
              </w:rPr>
            </w:pPr>
            <w:r w:rsidRPr="00861676">
              <w:rPr>
                <w:u w:val="single"/>
              </w:rPr>
              <w:t>Visualizar Histórico do Documento</w:t>
            </w:r>
          </w:p>
        </w:tc>
        <w:tc>
          <w:tcPr>
            <w:tcW w:w="21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D834B2">
            <w:pPr>
              <w:pStyle w:val="PargrafodaLista"/>
              <w:ind w:left="34" w:hanging="34"/>
              <w:jc w:val="center"/>
            </w:pPr>
            <w:r>
              <w:rPr>
                <w:bCs/>
              </w:rPr>
              <w:t>Alta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FC3F5F" w:rsidRDefault="00D23055" w:rsidP="00D834B2">
            <w:pPr>
              <w:rPr>
                <w:sz w:val="20"/>
              </w:rPr>
            </w:pPr>
            <w:r w:rsidRPr="00D834B2">
              <w:rPr>
                <w:sz w:val="20"/>
              </w:rPr>
              <w:t>O sistema deverá permitir consultar tudo o que foi executado para concluir uma demanda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D96BFE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346EF7" w:rsidRDefault="00D23055" w:rsidP="00FD30A3">
            <w:pPr>
              <w:pStyle w:val="PargrafodaLista"/>
              <w:numPr>
                <w:ilvl w:val="2"/>
                <w:numId w:val="15"/>
              </w:numPr>
              <w:ind w:left="34"/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FD30A3">
            <w:pPr>
              <w:pStyle w:val="PargrafodaLista"/>
              <w:ind w:left="34" w:hanging="34"/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FC3F5F" w:rsidRDefault="00D23055" w:rsidP="00D834B2">
            <w:pPr>
              <w:rPr>
                <w:sz w:val="20"/>
              </w:rPr>
            </w:pPr>
            <w:r w:rsidRPr="00D834B2">
              <w:rPr>
                <w:sz w:val="20"/>
              </w:rPr>
              <w:t>O sistema deverá permitir consultar o andamento do documento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D96BFE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346EF7" w:rsidRDefault="00D23055" w:rsidP="00FD30A3">
            <w:pPr>
              <w:pStyle w:val="PargrafodaLista"/>
              <w:numPr>
                <w:ilvl w:val="2"/>
                <w:numId w:val="15"/>
              </w:numPr>
              <w:ind w:left="34"/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FD30A3">
            <w:pPr>
              <w:pStyle w:val="PargrafodaLista"/>
              <w:ind w:left="34" w:hanging="34"/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D834B2" w:rsidRDefault="00D23055" w:rsidP="00D834B2">
            <w:pPr>
              <w:rPr>
                <w:sz w:val="20"/>
              </w:rPr>
            </w:pPr>
            <w:r w:rsidRPr="002B232D">
              <w:rPr>
                <w:sz w:val="20"/>
              </w:rPr>
              <w:t>Na tabela Andamentos desta tela, incluir "Hora" no campo Data para acompanhar o detalhamento do andamento. O título deste campo deverá ser Data/Hora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21377D">
        <w:tc>
          <w:tcPr>
            <w:tcW w:w="292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61676" w:rsidRDefault="00D23055" w:rsidP="0021377D">
            <w:pPr>
              <w:pStyle w:val="Corpodetexto"/>
              <w:spacing w:line="240" w:lineRule="auto"/>
              <w:ind w:left="0"/>
              <w:rPr>
                <w:rFonts w:ascii="Arial" w:eastAsia="Arial Unicode MS" w:hAnsi="Arial" w:cs="Arial"/>
                <w:u w:val="single"/>
              </w:rPr>
            </w:pPr>
            <w:r w:rsidRPr="00861676">
              <w:rPr>
                <w:rFonts w:ascii="Arial" w:eastAsia="Arial Unicode MS" w:hAnsi="Arial" w:cs="Arial"/>
                <w:u w:val="single"/>
              </w:rPr>
              <w:t>Alertar Vencimento de Prazos de Demandas</w:t>
            </w:r>
            <w:r>
              <w:rPr>
                <w:rFonts w:ascii="Arial" w:eastAsia="Arial Unicode MS" w:hAnsi="Arial" w:cs="Arial"/>
                <w:u w:val="single"/>
              </w:rPr>
              <w:t xml:space="preserve"> dos Documentos</w:t>
            </w:r>
          </w:p>
          <w:p w:rsidR="00D23055" w:rsidRPr="004D340D" w:rsidRDefault="00D23055" w:rsidP="0021377D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21377D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Alta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FC5699" w:rsidRDefault="00D23055" w:rsidP="00A07BD7">
            <w:pPr>
              <w:tabs>
                <w:tab w:val="left" w:pos="34"/>
                <w:tab w:val="left" w:pos="1276"/>
              </w:tabs>
              <w:ind w:left="34"/>
              <w:rPr>
                <w:sz w:val="20"/>
              </w:rPr>
            </w:pPr>
            <w:r w:rsidRPr="00FC5699">
              <w:rPr>
                <w:sz w:val="20"/>
              </w:rPr>
              <w:t>O sistema deverá apresent</w:t>
            </w:r>
            <w:r>
              <w:rPr>
                <w:sz w:val="20"/>
              </w:rPr>
              <w:t>ar esta funcionalidade a</w:t>
            </w:r>
            <w:r w:rsidRPr="00FC5699">
              <w:rPr>
                <w:sz w:val="20"/>
              </w:rPr>
              <w:t xml:space="preserve">o lado do Mural de Avisos </w:t>
            </w:r>
            <w:r>
              <w:rPr>
                <w:sz w:val="20"/>
              </w:rPr>
              <w:t>em um</w:t>
            </w:r>
            <w:r w:rsidR="00A07BD7">
              <w:rPr>
                <w:sz w:val="20"/>
              </w:rPr>
              <w:t xml:space="preserve">a </w:t>
            </w:r>
            <w:r>
              <w:rPr>
                <w:sz w:val="20"/>
              </w:rPr>
              <w:t xml:space="preserve">nova aba </w:t>
            </w:r>
            <w:r w:rsidRPr="00FC5699">
              <w:rPr>
                <w:sz w:val="20"/>
              </w:rPr>
              <w:t>na Tela Inicial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21377D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21377D">
            <w:pPr>
              <w:pStyle w:val="Corpodetexto"/>
              <w:spacing w:line="240" w:lineRule="auto"/>
              <w:ind w:left="0"/>
              <w:rPr>
                <w:rFonts w:ascii="Arial" w:eastAsia="Arial Unicode MS" w:hAnsi="Arial" w:cs="Arial"/>
                <w:u w:val="single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21377D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FC5699" w:rsidRDefault="00D23055" w:rsidP="0021377D">
            <w:pPr>
              <w:tabs>
                <w:tab w:val="left" w:pos="34"/>
                <w:tab w:val="left" w:pos="1276"/>
              </w:tabs>
              <w:ind w:left="34"/>
              <w:rPr>
                <w:sz w:val="20"/>
              </w:rPr>
            </w:pPr>
            <w:r w:rsidRPr="00FC5699">
              <w:rPr>
                <w:sz w:val="20"/>
              </w:rPr>
              <w:t>O sistema deverá apresentar um alerta quando a situação estiver pendente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21377D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21377D">
            <w:pPr>
              <w:pStyle w:val="Corpodetexto"/>
              <w:spacing w:line="240" w:lineRule="auto"/>
              <w:ind w:left="0"/>
              <w:rPr>
                <w:rFonts w:ascii="Arial" w:eastAsia="Arial Unicode MS" w:hAnsi="Arial" w:cs="Arial"/>
                <w:u w:val="single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21377D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FC5699" w:rsidRDefault="00D23055" w:rsidP="0021377D">
            <w:pPr>
              <w:tabs>
                <w:tab w:val="left" w:pos="34"/>
                <w:tab w:val="left" w:pos="1276"/>
              </w:tabs>
              <w:ind w:left="34"/>
              <w:rPr>
                <w:sz w:val="20"/>
              </w:rPr>
            </w:pPr>
            <w:r w:rsidRPr="00FC5699">
              <w:rPr>
                <w:sz w:val="20"/>
              </w:rPr>
              <w:t>O sistema deverá apresentar o Responsável pelo documento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21377D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21377D">
            <w:pPr>
              <w:pStyle w:val="Corpodetexto"/>
              <w:spacing w:line="240" w:lineRule="auto"/>
              <w:ind w:left="0"/>
              <w:rPr>
                <w:rFonts w:ascii="Arial" w:eastAsia="Arial Unicode MS" w:hAnsi="Arial" w:cs="Arial"/>
                <w:u w:val="single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21377D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FC5699" w:rsidRDefault="00D23055" w:rsidP="0021377D">
            <w:pPr>
              <w:tabs>
                <w:tab w:val="left" w:pos="34"/>
                <w:tab w:val="left" w:pos="993"/>
              </w:tabs>
              <w:ind w:left="34"/>
              <w:rPr>
                <w:sz w:val="20"/>
              </w:rPr>
            </w:pPr>
            <w:r w:rsidRPr="00FC5699">
              <w:rPr>
                <w:sz w:val="20"/>
              </w:rPr>
              <w:t>De acordo com a data prevista para reso</w:t>
            </w:r>
            <w:r>
              <w:rPr>
                <w:sz w:val="20"/>
              </w:rPr>
              <w:t xml:space="preserve">lução, </w:t>
            </w:r>
            <w:r w:rsidRPr="00FC5699">
              <w:rPr>
                <w:sz w:val="20"/>
              </w:rPr>
              <w:t xml:space="preserve"> o sistema deverá sinalizar a </w:t>
            </w:r>
            <w:r>
              <w:rPr>
                <w:sz w:val="20"/>
              </w:rPr>
              <w:t xml:space="preserve">sua </w:t>
            </w:r>
            <w:r w:rsidRPr="00FC5699">
              <w:rPr>
                <w:sz w:val="20"/>
              </w:rPr>
              <w:t>urgência: apresentar a descrição do documento em vermelho, quando faltar 3 (três) dias para vencer, e apresentar em amarelo quando faltar 6 (seis) dias</w:t>
            </w:r>
            <w:r>
              <w:rPr>
                <w:sz w:val="20"/>
              </w:rPr>
              <w:t>. Colocar o total para cada item</w:t>
            </w:r>
            <w:r w:rsidR="00EB6841">
              <w:rPr>
                <w:sz w:val="20"/>
              </w:rPr>
              <w:t>.</w:t>
            </w:r>
            <w:r w:rsidRPr="00FC5699">
              <w:rPr>
                <w:sz w:val="20"/>
              </w:rPr>
              <w:t xml:space="preserve"> </w:t>
            </w:r>
          </w:p>
        </w:tc>
      </w:tr>
      <w:tr w:rsidR="00D23055" w:rsidRPr="00CA2B25" w:rsidTr="00ED16DE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6B56D8" w:rsidRDefault="00D23055" w:rsidP="00ED16DE">
            <w:pPr>
              <w:pStyle w:val="Corpodetexto"/>
              <w:spacing w:line="240" w:lineRule="auto"/>
              <w:ind w:left="0"/>
              <w:rPr>
                <w:rFonts w:ascii="Arial" w:eastAsia="Arial Unicode MS" w:hAnsi="Arial" w:cs="Arial"/>
                <w:u w:val="single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6B56D8" w:rsidRDefault="00D23055" w:rsidP="00ED16DE">
            <w:pPr>
              <w:pStyle w:val="infoblue"/>
              <w:spacing w:line="240" w:lineRule="auto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42" w:rsidRDefault="00D23055" w:rsidP="00ED16DE">
            <w:pPr>
              <w:tabs>
                <w:tab w:val="left" w:pos="1276"/>
              </w:tabs>
              <w:ind w:left="34"/>
              <w:rPr>
                <w:color w:val="auto"/>
                <w:sz w:val="20"/>
              </w:rPr>
            </w:pPr>
            <w:r w:rsidRPr="006B56D8">
              <w:rPr>
                <w:color w:val="auto"/>
                <w:sz w:val="20"/>
              </w:rPr>
              <w:t xml:space="preserve">O sistema deverá armazenar um </w:t>
            </w:r>
            <w:r w:rsidRPr="006B56D8">
              <w:rPr>
                <w:i/>
                <w:color w:val="auto"/>
                <w:sz w:val="20"/>
              </w:rPr>
              <w:t xml:space="preserve">log </w:t>
            </w:r>
            <w:r w:rsidRPr="006B56D8">
              <w:rPr>
                <w:color w:val="auto"/>
                <w:sz w:val="20"/>
              </w:rPr>
              <w:t xml:space="preserve">de todos os metadados do documento (dados que identificam o documento). </w:t>
            </w:r>
          </w:p>
          <w:p w:rsidR="00D23055" w:rsidRPr="006B56D8" w:rsidRDefault="00D23055" w:rsidP="00ED16DE">
            <w:pPr>
              <w:tabs>
                <w:tab w:val="left" w:pos="1276"/>
              </w:tabs>
              <w:ind w:left="34"/>
              <w:rPr>
                <w:color w:val="auto"/>
                <w:sz w:val="20"/>
              </w:rPr>
            </w:pPr>
            <w:r w:rsidRPr="006B56D8">
              <w:rPr>
                <w:color w:val="auto"/>
                <w:sz w:val="20"/>
              </w:rPr>
              <w:t>Exemplo: ao se fazer alteração em algum campo guardar todo</w:t>
            </w:r>
            <w:r>
              <w:rPr>
                <w:color w:val="auto"/>
                <w:sz w:val="20"/>
              </w:rPr>
              <w:t>s</w:t>
            </w:r>
            <w:r w:rsidRPr="006B56D8">
              <w:rPr>
                <w:color w:val="auto"/>
                <w:sz w:val="20"/>
              </w:rPr>
              <w:t xml:space="preserve"> os campos do registro anterior</w:t>
            </w:r>
            <w:r w:rsidR="00EB6841">
              <w:rPr>
                <w:color w:val="auto"/>
                <w:sz w:val="20"/>
              </w:rPr>
              <w:t>.</w:t>
            </w:r>
          </w:p>
        </w:tc>
      </w:tr>
      <w:tr w:rsidR="00D23055" w:rsidRPr="00CA2B25" w:rsidTr="00B10659">
        <w:tc>
          <w:tcPr>
            <w:tcW w:w="29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6B56D8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6B56D8" w:rsidRDefault="00D23055" w:rsidP="00ED16DE">
            <w:pPr>
              <w:pStyle w:val="infoblue"/>
              <w:spacing w:line="240" w:lineRule="auto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742" w:rsidRPr="00DE6742" w:rsidRDefault="00D23055" w:rsidP="00D96BFE">
            <w:pPr>
              <w:ind w:left="50"/>
              <w:rPr>
                <w:color w:val="auto"/>
                <w:sz w:val="20"/>
              </w:rPr>
            </w:pPr>
            <w:r w:rsidRPr="006B56D8">
              <w:rPr>
                <w:color w:val="auto"/>
                <w:sz w:val="20"/>
              </w:rPr>
              <w:t>O sistema deverá armazenar um log de situação do documento (guardar os responsáveis pelas ações de inclusão, alteração e exclusão): data da operação, tipo da operação e usuário da operação</w:t>
            </w:r>
            <w:r w:rsidR="00EB6841">
              <w:rPr>
                <w:color w:val="auto"/>
                <w:sz w:val="20"/>
              </w:rPr>
              <w:t>.</w:t>
            </w:r>
          </w:p>
        </w:tc>
      </w:tr>
      <w:tr w:rsidR="00D23055" w:rsidRPr="00CA2B25" w:rsidTr="006B56D8">
        <w:tc>
          <w:tcPr>
            <w:tcW w:w="1006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3055" w:rsidRPr="007D1400" w:rsidRDefault="00D23055" w:rsidP="002F3998">
            <w:pPr>
              <w:ind w:left="50"/>
              <w:jc w:val="center"/>
              <w:rPr>
                <w:rFonts w:cs="Arial"/>
                <w:b/>
                <w:color w:val="auto"/>
                <w:sz w:val="20"/>
              </w:rPr>
            </w:pPr>
            <w:r w:rsidRPr="007D1400">
              <w:rPr>
                <w:b/>
                <w:bCs/>
                <w:color w:val="auto"/>
                <w:sz w:val="20"/>
                <w:lang w:eastAsia="en-US"/>
              </w:rPr>
              <w:t xml:space="preserve">Módulo </w:t>
            </w:r>
            <w:r>
              <w:rPr>
                <w:b/>
                <w:bCs/>
                <w:color w:val="auto"/>
                <w:sz w:val="20"/>
                <w:lang w:eastAsia="en-US"/>
              </w:rPr>
              <w:t>Recursos Não Funcionais</w:t>
            </w:r>
          </w:p>
        </w:tc>
      </w:tr>
      <w:tr w:rsidR="00452C7F" w:rsidRPr="00894147" w:rsidTr="00452C7F">
        <w:tc>
          <w:tcPr>
            <w:tcW w:w="29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2C7F" w:rsidRDefault="00452C7F" w:rsidP="00452C7F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Segurança</w:t>
            </w:r>
          </w:p>
        </w:tc>
        <w:tc>
          <w:tcPr>
            <w:tcW w:w="2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2C7F" w:rsidRDefault="00452C7F" w:rsidP="00452C7F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Alta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2C7F" w:rsidRDefault="00452C7F" w:rsidP="00452C7F">
            <w:pPr>
              <w:ind w:left="-9" w:hanging="9"/>
              <w:jc w:val="both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O sistema deverá conceber um novo módulo de segurança para aplicações WEB e portal de acesso com base no Módulo de Segurança do Sistema Justiça  e seu respectivo portal.</w:t>
            </w:r>
          </w:p>
          <w:p w:rsidR="00452C7F" w:rsidRDefault="00452C7F" w:rsidP="00452C7F">
            <w:pPr>
              <w:ind w:left="-9" w:hanging="9"/>
              <w:jc w:val="both"/>
              <w:rPr>
                <w:rFonts w:cs="Arial"/>
                <w:color w:val="auto"/>
                <w:sz w:val="20"/>
              </w:rPr>
            </w:pPr>
            <w:r w:rsidRPr="006B56D8">
              <w:rPr>
                <w:rFonts w:cs="Arial"/>
                <w:color w:val="auto"/>
                <w:sz w:val="20"/>
              </w:rPr>
              <w:t>O acesso aos dados deve</w:t>
            </w:r>
            <w:r>
              <w:rPr>
                <w:rFonts w:cs="Arial"/>
                <w:color w:val="auto"/>
                <w:sz w:val="20"/>
              </w:rPr>
              <w:t>rá</w:t>
            </w:r>
            <w:r w:rsidRPr="006B56D8">
              <w:rPr>
                <w:rFonts w:cs="Arial"/>
                <w:color w:val="auto"/>
                <w:sz w:val="20"/>
              </w:rPr>
              <w:t xml:space="preserve"> ser de forma segura e com níveis de acesso</w:t>
            </w:r>
            <w:r>
              <w:rPr>
                <w:rFonts w:cs="Arial"/>
                <w:color w:val="auto"/>
                <w:sz w:val="20"/>
              </w:rPr>
              <w:t xml:space="preserve"> de acordo com o Módulo de Segurança </w:t>
            </w:r>
            <w:r>
              <w:rPr>
                <w:rFonts w:cs="Arial"/>
                <w:sz w:val="20"/>
              </w:rPr>
              <w:t>para Aplicações WEB</w:t>
            </w:r>
            <w:r>
              <w:rPr>
                <w:rFonts w:cs="Arial"/>
                <w:color w:val="auto"/>
                <w:sz w:val="20"/>
              </w:rPr>
              <w:t>.</w:t>
            </w:r>
          </w:p>
          <w:p w:rsidR="00452C7F" w:rsidRPr="00CA2B25" w:rsidRDefault="00452C7F" w:rsidP="00452C7F">
            <w:pPr>
              <w:ind w:left="-9" w:hanging="9"/>
              <w:jc w:val="both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O sistema deverá permitir autenticar o login e senha do STJ para acessar o sistema.</w:t>
            </w:r>
          </w:p>
        </w:tc>
      </w:tr>
      <w:tr w:rsidR="00D23055" w:rsidRPr="00894147" w:rsidTr="00ED16DE">
        <w:tc>
          <w:tcPr>
            <w:tcW w:w="29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Confiabilidade</w:t>
            </w:r>
          </w:p>
        </w:tc>
        <w:tc>
          <w:tcPr>
            <w:tcW w:w="2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2F3998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Alta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CA2B25" w:rsidRDefault="00D23055" w:rsidP="004D340D">
            <w:pPr>
              <w:ind w:left="-9" w:hanging="9"/>
              <w:jc w:val="both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O sistema deverá consultar os dados e/informações dos sistemas utilizados pelo STJ.</w:t>
            </w:r>
          </w:p>
        </w:tc>
      </w:tr>
      <w:tr w:rsidR="00D23055" w:rsidRPr="00894147" w:rsidTr="00ED16DE">
        <w:tc>
          <w:tcPr>
            <w:tcW w:w="29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346EF7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Desempenho</w:t>
            </w:r>
          </w:p>
        </w:tc>
        <w:tc>
          <w:tcPr>
            <w:tcW w:w="2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2F3998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Alta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6B56D8">
            <w:pPr>
              <w:ind w:left="-9" w:hanging="9"/>
              <w:jc w:val="both"/>
              <w:rPr>
                <w:rFonts w:cs="Arial"/>
                <w:color w:val="auto"/>
                <w:sz w:val="20"/>
              </w:rPr>
            </w:pPr>
            <w:r w:rsidRPr="006B56D8">
              <w:rPr>
                <w:rFonts w:cs="Arial"/>
                <w:color w:val="auto"/>
                <w:sz w:val="20"/>
              </w:rPr>
              <w:t>O sistema não deverá demorar mais de 5 segundos para processar informações, seja ela qual for</w:t>
            </w:r>
            <w:r w:rsidR="00EB6841">
              <w:rPr>
                <w:rFonts w:cs="Arial"/>
                <w:color w:val="auto"/>
                <w:sz w:val="20"/>
              </w:rPr>
              <w:t>.</w:t>
            </w:r>
          </w:p>
          <w:p w:rsidR="00EB6841" w:rsidRDefault="00643359" w:rsidP="00350FDB">
            <w:pPr>
              <w:ind w:left="-9" w:hanging="9"/>
              <w:jc w:val="both"/>
              <w:rPr>
                <w:bCs/>
                <w:color w:val="auto"/>
                <w:sz w:val="20"/>
              </w:rPr>
            </w:pPr>
            <w:r w:rsidRPr="007A631E">
              <w:rPr>
                <w:bCs/>
                <w:color w:val="auto"/>
                <w:sz w:val="20"/>
              </w:rPr>
              <w:t xml:space="preserve">O controle de acesso à pasta de triagem no servidor </w:t>
            </w:r>
            <w:r w:rsidR="00EB6841">
              <w:rPr>
                <w:bCs/>
                <w:color w:val="auto"/>
                <w:sz w:val="20"/>
              </w:rPr>
              <w:t>de rede será realizado pela STI.</w:t>
            </w:r>
            <w:r w:rsidRPr="007A631E">
              <w:rPr>
                <w:bCs/>
                <w:color w:val="auto"/>
                <w:sz w:val="20"/>
              </w:rPr>
              <w:t xml:space="preserve"> </w:t>
            </w:r>
          </w:p>
          <w:p w:rsidR="00D23055" w:rsidRPr="00EB6841" w:rsidRDefault="00EB6841" w:rsidP="00EB6841">
            <w:pPr>
              <w:ind w:left="-9" w:hanging="9"/>
              <w:jc w:val="both"/>
              <w:rPr>
                <w:bCs/>
                <w:color w:val="auto"/>
                <w:sz w:val="20"/>
              </w:rPr>
            </w:pPr>
            <w:r>
              <w:rPr>
                <w:bCs/>
                <w:color w:val="auto"/>
                <w:sz w:val="20"/>
              </w:rPr>
              <w:t>O</w:t>
            </w:r>
            <w:r w:rsidR="00643359" w:rsidRPr="007A631E">
              <w:rPr>
                <w:bCs/>
                <w:color w:val="auto"/>
                <w:sz w:val="20"/>
              </w:rPr>
              <w:t xml:space="preserve"> sistema terá um campo para indicar o endereço desta pasta.</w:t>
            </w:r>
          </w:p>
        </w:tc>
      </w:tr>
      <w:tr w:rsidR="00D23055" w:rsidRPr="00894147" w:rsidTr="006B56D8">
        <w:trPr>
          <w:trHeight w:val="125"/>
        </w:trPr>
        <w:tc>
          <w:tcPr>
            <w:tcW w:w="29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6B56D8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Distribuição</w:t>
            </w:r>
          </w:p>
        </w:tc>
        <w:tc>
          <w:tcPr>
            <w:tcW w:w="2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6B56D8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Alta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CA2B25" w:rsidRDefault="00D23055" w:rsidP="00A07BD7">
            <w:pPr>
              <w:ind w:left="-9" w:hanging="9"/>
              <w:jc w:val="both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 xml:space="preserve">O sistema </w:t>
            </w:r>
            <w:r w:rsidR="00643359" w:rsidRPr="007A631E">
              <w:rPr>
                <w:bCs/>
                <w:color w:val="auto"/>
                <w:sz w:val="20"/>
              </w:rPr>
              <w:t>deve permitir a utilização</w:t>
            </w:r>
            <w:r w:rsidR="00643359">
              <w:rPr>
                <w:color w:val="FF0000"/>
                <w:sz w:val="20"/>
              </w:rPr>
              <w:t xml:space="preserve"> </w:t>
            </w:r>
            <w:r>
              <w:rPr>
                <w:rFonts w:cs="Arial"/>
                <w:color w:val="auto"/>
                <w:sz w:val="20"/>
              </w:rPr>
              <w:t>por todos os Gabinetes do STJ</w:t>
            </w:r>
            <w:r w:rsidR="00EB6841">
              <w:rPr>
                <w:rFonts w:cs="Arial"/>
                <w:color w:val="auto"/>
                <w:sz w:val="20"/>
              </w:rPr>
              <w:t>.</w:t>
            </w:r>
          </w:p>
        </w:tc>
      </w:tr>
      <w:tr w:rsidR="00D23055" w:rsidRPr="00894147" w:rsidTr="002F3998">
        <w:trPr>
          <w:trHeight w:val="125"/>
        </w:trPr>
        <w:tc>
          <w:tcPr>
            <w:tcW w:w="29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Integridade</w:t>
            </w:r>
          </w:p>
        </w:tc>
        <w:tc>
          <w:tcPr>
            <w:tcW w:w="2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2F3998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Alta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CA2B25" w:rsidRDefault="00D23055" w:rsidP="00EB6841">
            <w:pPr>
              <w:ind w:left="-9" w:hanging="9"/>
              <w:jc w:val="both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O sistema deverá manter a integridade dos documentos recebidos</w:t>
            </w:r>
            <w:r w:rsidR="00EB6841">
              <w:rPr>
                <w:rFonts w:cs="Arial"/>
                <w:color w:val="auto"/>
                <w:sz w:val="20"/>
              </w:rPr>
              <w:t>.</w:t>
            </w:r>
          </w:p>
        </w:tc>
      </w:tr>
      <w:tr w:rsidR="00D23055" w:rsidRPr="00894147" w:rsidTr="00ED16DE">
        <w:tc>
          <w:tcPr>
            <w:tcW w:w="29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346EF7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Usabilidade</w:t>
            </w:r>
          </w:p>
        </w:tc>
        <w:tc>
          <w:tcPr>
            <w:tcW w:w="2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2F3998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Alta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4D340D">
            <w:pPr>
              <w:ind w:left="-9" w:hanging="9"/>
              <w:jc w:val="both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O sistema deverá d</w:t>
            </w:r>
            <w:r w:rsidRPr="00CA2B25">
              <w:rPr>
                <w:rFonts w:cs="Arial"/>
                <w:color w:val="auto"/>
                <w:sz w:val="20"/>
              </w:rPr>
              <w:t>isponibilizar o ícone na área de trabalho e redirecionar o acesso para o novo sistema utilizando usuário e senha da rede</w:t>
            </w:r>
            <w:r w:rsidR="00EB6841">
              <w:rPr>
                <w:rFonts w:cs="Arial"/>
                <w:color w:val="auto"/>
                <w:sz w:val="20"/>
              </w:rPr>
              <w:t>.</w:t>
            </w:r>
          </w:p>
          <w:p w:rsidR="00D23055" w:rsidRPr="00FC5699" w:rsidRDefault="00D23055" w:rsidP="00EB6841">
            <w:pPr>
              <w:ind w:left="-9" w:hanging="9"/>
              <w:jc w:val="both"/>
              <w:rPr>
                <w:sz w:val="20"/>
              </w:rPr>
            </w:pPr>
            <w:r>
              <w:rPr>
                <w:rFonts w:cs="Arial"/>
                <w:color w:val="auto"/>
                <w:sz w:val="20"/>
              </w:rPr>
              <w:t>O sistema deverá utilizar o padrão de tela dos sistemas do STJ</w:t>
            </w:r>
            <w:r w:rsidR="00EB6841">
              <w:rPr>
                <w:rFonts w:cs="Arial"/>
                <w:color w:val="auto"/>
                <w:sz w:val="20"/>
              </w:rPr>
              <w:t>.</w:t>
            </w:r>
          </w:p>
        </w:tc>
      </w:tr>
    </w:tbl>
    <w:p w:rsidR="00F656D1" w:rsidRDefault="00F656D1">
      <w:pPr>
        <w:pStyle w:val="infoblue"/>
      </w:pPr>
    </w:p>
    <w:p w:rsidR="00AA5339" w:rsidRDefault="00AA5339">
      <w:pPr>
        <w:pStyle w:val="infoblue"/>
      </w:pPr>
    </w:p>
    <w:p w:rsidR="005D6737" w:rsidRPr="00AC1E71" w:rsidRDefault="005D6737" w:rsidP="00A831CB">
      <w:pPr>
        <w:pStyle w:val="STJNvel2"/>
        <w:keepLines/>
        <w:numPr>
          <w:ilvl w:val="0"/>
          <w:numId w:val="0"/>
        </w:numPr>
      </w:pPr>
      <w:bookmarkStart w:id="23" w:name="_Toc296510678"/>
      <w:bookmarkStart w:id="24" w:name="_Toc393125775"/>
      <w:r w:rsidRPr="00AC1E71">
        <w:t>4.3.2. Dependências e Integrações</w:t>
      </w:r>
      <w:bookmarkEnd w:id="23"/>
      <w:bookmarkEnd w:id="24"/>
    </w:p>
    <w:p w:rsidR="005D6737" w:rsidRPr="00131A7C" w:rsidRDefault="005D6737" w:rsidP="00A831CB">
      <w:pPr>
        <w:keepLines/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76"/>
        <w:gridCol w:w="851"/>
        <w:gridCol w:w="5953"/>
        <w:gridCol w:w="567"/>
        <w:gridCol w:w="567"/>
        <w:gridCol w:w="567"/>
      </w:tblGrid>
      <w:tr w:rsidR="005D6737" w:rsidRPr="00131A7C" w:rsidTr="00810432"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5D6737" w:rsidRPr="00CB1B00" w:rsidRDefault="005D6737" w:rsidP="00C81A1D">
            <w:pPr>
              <w:spacing w:before="120"/>
              <w:jc w:val="center"/>
              <w:rPr>
                <w:rFonts w:cs="Arial"/>
                <w:b/>
                <w:bCs/>
              </w:rPr>
            </w:pPr>
            <w:r w:rsidRPr="00CB1B00">
              <w:rPr>
                <w:rFonts w:cs="Arial"/>
                <w:b/>
                <w:bCs/>
              </w:rPr>
              <w:t>Sistema</w:t>
            </w:r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:rsidR="005D6737" w:rsidRPr="00CB1B00" w:rsidRDefault="005D6737" w:rsidP="00C81A1D">
            <w:pPr>
              <w:spacing w:before="120"/>
              <w:jc w:val="center"/>
              <w:rPr>
                <w:rFonts w:cs="Arial"/>
                <w:b/>
                <w:bCs/>
              </w:rPr>
            </w:pPr>
            <w:r w:rsidRPr="00CB1B00">
              <w:rPr>
                <w:rFonts w:cs="Arial"/>
                <w:b/>
                <w:bCs/>
              </w:rPr>
              <w:t>Tipo</w:t>
            </w:r>
          </w:p>
        </w:tc>
        <w:tc>
          <w:tcPr>
            <w:tcW w:w="5953" w:type="dxa"/>
            <w:shd w:val="clear" w:color="auto" w:fill="A6A6A6" w:themeFill="background1" w:themeFillShade="A6"/>
            <w:vAlign w:val="center"/>
          </w:tcPr>
          <w:p w:rsidR="005D6737" w:rsidRPr="00CB1B00" w:rsidRDefault="005D6737" w:rsidP="00C81A1D">
            <w:pPr>
              <w:spacing w:before="120"/>
              <w:jc w:val="center"/>
              <w:rPr>
                <w:rFonts w:cs="Arial"/>
                <w:b/>
                <w:bCs/>
              </w:rPr>
            </w:pPr>
            <w:r w:rsidRPr="00CB1B00">
              <w:rPr>
                <w:rFonts w:cs="Arial"/>
                <w:b/>
                <w:bCs/>
              </w:rPr>
              <w:t>Descrição da integração</w:t>
            </w: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5D6737" w:rsidRPr="00CB1B00" w:rsidRDefault="005D6737" w:rsidP="00C81A1D">
            <w:pPr>
              <w:spacing w:before="120"/>
              <w:jc w:val="center"/>
              <w:rPr>
                <w:rFonts w:cs="Arial"/>
                <w:b/>
                <w:bCs/>
              </w:rPr>
            </w:pPr>
            <w:r w:rsidRPr="00CB1B00">
              <w:rPr>
                <w:rFonts w:cs="Arial"/>
                <w:b/>
                <w:bCs/>
              </w:rPr>
              <w:t>A</w:t>
            </w: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5D6737" w:rsidRPr="00CB1B00" w:rsidRDefault="005D6737" w:rsidP="00C81A1D">
            <w:pPr>
              <w:spacing w:before="120"/>
              <w:jc w:val="center"/>
              <w:rPr>
                <w:rFonts w:cs="Arial"/>
                <w:b/>
                <w:bCs/>
              </w:rPr>
            </w:pPr>
            <w:r w:rsidRPr="00CB1B00">
              <w:rPr>
                <w:rFonts w:cs="Arial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5D6737" w:rsidRPr="00CB1B00" w:rsidRDefault="005D6737" w:rsidP="00C81A1D">
            <w:pPr>
              <w:spacing w:before="120"/>
              <w:jc w:val="center"/>
              <w:rPr>
                <w:rFonts w:cs="Arial"/>
                <w:b/>
                <w:bCs/>
              </w:rPr>
            </w:pPr>
            <w:r w:rsidRPr="00CB1B00">
              <w:rPr>
                <w:rFonts w:cs="Arial"/>
                <w:b/>
                <w:bCs/>
              </w:rPr>
              <w:t>E</w:t>
            </w:r>
          </w:p>
        </w:tc>
      </w:tr>
      <w:tr w:rsidR="005D6737" w:rsidRPr="00131A7C" w:rsidTr="00810432">
        <w:tc>
          <w:tcPr>
            <w:tcW w:w="1276" w:type="dxa"/>
          </w:tcPr>
          <w:p w:rsidR="005D6737" w:rsidRPr="00157F5F" w:rsidRDefault="00452C7F" w:rsidP="00C81A1D">
            <w:pPr>
              <w:ind w:left="-108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Mala D</w:t>
            </w:r>
            <w:r w:rsidR="00B91EB6" w:rsidRPr="00157F5F">
              <w:rPr>
                <w:rFonts w:cs="Arial"/>
                <w:sz w:val="20"/>
              </w:rPr>
              <w:t>ireta</w:t>
            </w:r>
          </w:p>
        </w:tc>
        <w:tc>
          <w:tcPr>
            <w:tcW w:w="851" w:type="dxa"/>
          </w:tcPr>
          <w:p w:rsidR="005D6737" w:rsidRPr="00157F5F" w:rsidRDefault="00B91EB6" w:rsidP="00C81A1D">
            <w:pPr>
              <w:ind w:left="-108"/>
              <w:jc w:val="center"/>
              <w:rPr>
                <w:rFonts w:cs="Arial"/>
                <w:sz w:val="20"/>
              </w:rPr>
            </w:pPr>
            <w:r w:rsidRPr="00157F5F">
              <w:rPr>
                <w:rFonts w:cs="Arial"/>
                <w:sz w:val="20"/>
              </w:rPr>
              <w:t>1</w:t>
            </w:r>
          </w:p>
        </w:tc>
        <w:tc>
          <w:tcPr>
            <w:tcW w:w="5953" w:type="dxa"/>
          </w:tcPr>
          <w:p w:rsidR="005D6737" w:rsidRPr="00157F5F" w:rsidRDefault="00B91EB6" w:rsidP="00B91EB6">
            <w:pPr>
              <w:ind w:left="-108"/>
              <w:rPr>
                <w:rFonts w:cs="Arial"/>
                <w:sz w:val="20"/>
              </w:rPr>
            </w:pPr>
            <w:r w:rsidRPr="00157F5F">
              <w:rPr>
                <w:rFonts w:cs="Arial"/>
                <w:sz w:val="20"/>
              </w:rPr>
              <w:t xml:space="preserve"> - Consulta dados/informações da base de Gabinete ou Cerimonial.</w:t>
            </w:r>
          </w:p>
        </w:tc>
        <w:tc>
          <w:tcPr>
            <w:tcW w:w="567" w:type="dxa"/>
          </w:tcPr>
          <w:p w:rsidR="005D6737" w:rsidRPr="00157F5F" w:rsidRDefault="00B91EB6" w:rsidP="00810432">
            <w:pPr>
              <w:ind w:left="-108"/>
              <w:jc w:val="center"/>
              <w:rPr>
                <w:rFonts w:cs="Arial"/>
                <w:sz w:val="20"/>
              </w:rPr>
            </w:pPr>
            <w:r w:rsidRPr="00157F5F">
              <w:rPr>
                <w:rFonts w:cs="Arial"/>
                <w:sz w:val="20"/>
              </w:rPr>
              <w:t>X</w:t>
            </w:r>
          </w:p>
        </w:tc>
        <w:tc>
          <w:tcPr>
            <w:tcW w:w="567" w:type="dxa"/>
          </w:tcPr>
          <w:p w:rsidR="005D6737" w:rsidRPr="00157F5F" w:rsidRDefault="005D6737" w:rsidP="00810432">
            <w:pPr>
              <w:ind w:left="-108"/>
              <w:jc w:val="center"/>
              <w:rPr>
                <w:rFonts w:cs="Arial"/>
                <w:sz w:val="20"/>
              </w:rPr>
            </w:pPr>
          </w:p>
        </w:tc>
        <w:tc>
          <w:tcPr>
            <w:tcW w:w="567" w:type="dxa"/>
          </w:tcPr>
          <w:p w:rsidR="005D6737" w:rsidRPr="00157F5F" w:rsidRDefault="005D6737" w:rsidP="00810432">
            <w:pPr>
              <w:ind w:left="-108"/>
              <w:jc w:val="center"/>
              <w:rPr>
                <w:rFonts w:cs="Arial"/>
                <w:sz w:val="20"/>
              </w:rPr>
            </w:pPr>
          </w:p>
        </w:tc>
      </w:tr>
      <w:tr w:rsidR="005D6737" w:rsidRPr="00131A7C" w:rsidTr="00810432">
        <w:tc>
          <w:tcPr>
            <w:tcW w:w="1276" w:type="dxa"/>
          </w:tcPr>
          <w:p w:rsidR="005D6737" w:rsidRPr="00157F5F" w:rsidRDefault="00B91EB6" w:rsidP="00C81A1D">
            <w:pPr>
              <w:ind w:left="-108"/>
              <w:rPr>
                <w:rFonts w:cs="Arial"/>
                <w:sz w:val="20"/>
              </w:rPr>
            </w:pPr>
            <w:r w:rsidRPr="00157F5F">
              <w:rPr>
                <w:rFonts w:cs="Arial"/>
                <w:sz w:val="20"/>
              </w:rPr>
              <w:t>Justiça</w:t>
            </w:r>
          </w:p>
        </w:tc>
        <w:tc>
          <w:tcPr>
            <w:tcW w:w="851" w:type="dxa"/>
          </w:tcPr>
          <w:p w:rsidR="005D6737" w:rsidRPr="00157F5F" w:rsidRDefault="00B91EB6" w:rsidP="00C81A1D">
            <w:pPr>
              <w:ind w:left="-108"/>
              <w:jc w:val="center"/>
              <w:rPr>
                <w:rFonts w:cs="Arial"/>
                <w:sz w:val="20"/>
              </w:rPr>
            </w:pPr>
            <w:r w:rsidRPr="00157F5F">
              <w:rPr>
                <w:rFonts w:cs="Arial"/>
                <w:sz w:val="20"/>
              </w:rPr>
              <w:t>1</w:t>
            </w:r>
          </w:p>
        </w:tc>
        <w:tc>
          <w:tcPr>
            <w:tcW w:w="5953" w:type="dxa"/>
          </w:tcPr>
          <w:p w:rsidR="005D6737" w:rsidRDefault="00B91EB6" w:rsidP="00B91EB6">
            <w:pPr>
              <w:ind w:left="-108"/>
              <w:rPr>
                <w:rFonts w:cs="Arial"/>
                <w:sz w:val="20"/>
              </w:rPr>
            </w:pPr>
            <w:r w:rsidRPr="00157F5F">
              <w:rPr>
                <w:rFonts w:cs="Arial"/>
                <w:sz w:val="20"/>
              </w:rPr>
              <w:t xml:space="preserve"> - Consulta dados/informações das tabelas de Local, Ministros</w:t>
            </w:r>
            <w:r w:rsidR="00452C7F">
              <w:rPr>
                <w:rFonts w:cs="Arial"/>
                <w:sz w:val="20"/>
              </w:rPr>
              <w:t xml:space="preserve"> Ativos</w:t>
            </w:r>
            <w:r w:rsidRPr="00157F5F">
              <w:rPr>
                <w:rFonts w:cs="Arial"/>
                <w:sz w:val="20"/>
              </w:rPr>
              <w:t xml:space="preserve"> e Presid</w:t>
            </w:r>
            <w:r w:rsidR="00452C7F">
              <w:rPr>
                <w:rFonts w:cs="Arial"/>
                <w:sz w:val="20"/>
              </w:rPr>
              <w:t>ente/Vice-presidente</w:t>
            </w:r>
            <w:r w:rsidRPr="00157F5F">
              <w:rPr>
                <w:rFonts w:cs="Arial"/>
                <w:sz w:val="20"/>
              </w:rPr>
              <w:t>.</w:t>
            </w:r>
          </w:p>
          <w:p w:rsidR="00452C7F" w:rsidRPr="00157F5F" w:rsidRDefault="00452C7F" w:rsidP="00452C7F">
            <w:pPr>
              <w:ind w:left="-108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 Consulta a data da posse e vacância do Ministro no Tribunal, no Órgão Julgador e na Presidência</w:t>
            </w:r>
            <w:r w:rsidR="000817A4">
              <w:rPr>
                <w:rFonts w:cs="Arial"/>
                <w:sz w:val="20"/>
              </w:rPr>
              <w:t xml:space="preserve"> do Órgão Julgador e no STJ.</w:t>
            </w:r>
          </w:p>
        </w:tc>
        <w:tc>
          <w:tcPr>
            <w:tcW w:w="567" w:type="dxa"/>
          </w:tcPr>
          <w:p w:rsidR="005D6737" w:rsidRPr="00157F5F" w:rsidRDefault="00B91EB6" w:rsidP="00810432">
            <w:pPr>
              <w:ind w:left="-108"/>
              <w:jc w:val="center"/>
              <w:rPr>
                <w:rFonts w:cs="Arial"/>
                <w:sz w:val="20"/>
              </w:rPr>
            </w:pPr>
            <w:r w:rsidRPr="00157F5F">
              <w:rPr>
                <w:rFonts w:cs="Arial"/>
                <w:sz w:val="20"/>
              </w:rPr>
              <w:t>X</w:t>
            </w:r>
          </w:p>
        </w:tc>
        <w:tc>
          <w:tcPr>
            <w:tcW w:w="567" w:type="dxa"/>
          </w:tcPr>
          <w:p w:rsidR="005D6737" w:rsidRPr="00157F5F" w:rsidRDefault="005D6737" w:rsidP="00810432">
            <w:pPr>
              <w:ind w:left="-108"/>
              <w:jc w:val="center"/>
              <w:rPr>
                <w:rFonts w:cs="Arial"/>
                <w:sz w:val="20"/>
              </w:rPr>
            </w:pPr>
          </w:p>
        </w:tc>
        <w:tc>
          <w:tcPr>
            <w:tcW w:w="567" w:type="dxa"/>
          </w:tcPr>
          <w:p w:rsidR="005D6737" w:rsidRPr="00157F5F" w:rsidRDefault="005D6737" w:rsidP="00810432">
            <w:pPr>
              <w:ind w:left="-108"/>
              <w:jc w:val="center"/>
              <w:rPr>
                <w:rFonts w:cs="Arial"/>
                <w:sz w:val="20"/>
              </w:rPr>
            </w:pPr>
          </w:p>
        </w:tc>
      </w:tr>
      <w:tr w:rsidR="005D6737" w:rsidRPr="00131A7C" w:rsidTr="00810432">
        <w:tc>
          <w:tcPr>
            <w:tcW w:w="1276" w:type="dxa"/>
          </w:tcPr>
          <w:p w:rsidR="005D6737" w:rsidRPr="00157F5F" w:rsidRDefault="001A2E85" w:rsidP="001A2E8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Módulo de Segurança para Aplicações WEB </w:t>
            </w:r>
            <w:r w:rsidR="00452C7F">
              <w:rPr>
                <w:rFonts w:cs="Arial"/>
                <w:sz w:val="20"/>
              </w:rPr>
              <w:t>(Novo)</w:t>
            </w:r>
          </w:p>
        </w:tc>
        <w:tc>
          <w:tcPr>
            <w:tcW w:w="851" w:type="dxa"/>
          </w:tcPr>
          <w:p w:rsidR="005D6737" w:rsidRPr="00157F5F" w:rsidRDefault="00B91EB6" w:rsidP="00C81A1D">
            <w:pPr>
              <w:ind w:left="-108"/>
              <w:jc w:val="center"/>
              <w:rPr>
                <w:rFonts w:cs="Arial"/>
                <w:sz w:val="20"/>
              </w:rPr>
            </w:pPr>
            <w:r w:rsidRPr="00157F5F">
              <w:rPr>
                <w:rFonts w:cs="Arial"/>
                <w:sz w:val="20"/>
              </w:rPr>
              <w:t>1</w:t>
            </w:r>
          </w:p>
        </w:tc>
        <w:tc>
          <w:tcPr>
            <w:tcW w:w="5953" w:type="dxa"/>
          </w:tcPr>
          <w:p w:rsidR="005D6737" w:rsidRPr="00157F5F" w:rsidRDefault="00B91EB6" w:rsidP="00B91EB6">
            <w:pPr>
              <w:ind w:left="-108"/>
              <w:rPr>
                <w:rFonts w:cs="Arial"/>
                <w:sz w:val="20"/>
              </w:rPr>
            </w:pPr>
            <w:r w:rsidRPr="00157F5F">
              <w:rPr>
                <w:rFonts w:cs="Arial"/>
                <w:sz w:val="20"/>
              </w:rPr>
              <w:t>- Gera dados/informações para criação de Perfis de Gestor e Executor</w:t>
            </w:r>
            <w:r w:rsidR="00EB6841">
              <w:rPr>
                <w:rFonts w:cs="Arial"/>
                <w:sz w:val="20"/>
              </w:rPr>
              <w:t>.</w:t>
            </w:r>
          </w:p>
        </w:tc>
        <w:tc>
          <w:tcPr>
            <w:tcW w:w="567" w:type="dxa"/>
          </w:tcPr>
          <w:p w:rsidR="005D6737" w:rsidRPr="00157F5F" w:rsidRDefault="00B91EB6" w:rsidP="00810432">
            <w:pPr>
              <w:ind w:left="-108"/>
              <w:jc w:val="center"/>
              <w:rPr>
                <w:rFonts w:cs="Arial"/>
                <w:sz w:val="20"/>
              </w:rPr>
            </w:pPr>
            <w:r w:rsidRPr="00157F5F">
              <w:rPr>
                <w:rFonts w:cs="Arial"/>
                <w:sz w:val="20"/>
              </w:rPr>
              <w:t>X</w:t>
            </w:r>
          </w:p>
        </w:tc>
        <w:tc>
          <w:tcPr>
            <w:tcW w:w="567" w:type="dxa"/>
          </w:tcPr>
          <w:p w:rsidR="005D6737" w:rsidRPr="00157F5F" w:rsidRDefault="005D6737" w:rsidP="00810432">
            <w:pPr>
              <w:ind w:left="-108"/>
              <w:jc w:val="center"/>
              <w:rPr>
                <w:rFonts w:cs="Arial"/>
                <w:sz w:val="20"/>
              </w:rPr>
            </w:pPr>
          </w:p>
        </w:tc>
        <w:tc>
          <w:tcPr>
            <w:tcW w:w="567" w:type="dxa"/>
          </w:tcPr>
          <w:p w:rsidR="005D6737" w:rsidRPr="00157F5F" w:rsidRDefault="005D6737" w:rsidP="00810432">
            <w:pPr>
              <w:ind w:left="-108"/>
              <w:jc w:val="center"/>
              <w:rPr>
                <w:rFonts w:cs="Arial"/>
                <w:sz w:val="20"/>
              </w:rPr>
            </w:pPr>
          </w:p>
        </w:tc>
      </w:tr>
    </w:tbl>
    <w:p w:rsidR="00EB6841" w:rsidRDefault="00EB6841" w:rsidP="005D6737">
      <w:pPr>
        <w:spacing w:line="360" w:lineRule="auto"/>
        <w:rPr>
          <w:rFonts w:cs="Arial"/>
          <w:b/>
          <w:color w:val="800000"/>
          <w:sz w:val="18"/>
          <w:szCs w:val="18"/>
        </w:rPr>
      </w:pPr>
    </w:p>
    <w:p w:rsidR="005D6737" w:rsidRPr="00CB1B00" w:rsidRDefault="005D6737" w:rsidP="005D6737">
      <w:pPr>
        <w:spacing w:line="360" w:lineRule="auto"/>
        <w:rPr>
          <w:rFonts w:cs="Arial"/>
          <w:b/>
          <w:color w:val="800000"/>
          <w:sz w:val="18"/>
          <w:szCs w:val="18"/>
          <w:u w:val="single"/>
        </w:rPr>
      </w:pPr>
      <w:r w:rsidRPr="00CB1B00">
        <w:rPr>
          <w:rFonts w:cs="Arial"/>
          <w:b/>
          <w:color w:val="800000"/>
          <w:sz w:val="18"/>
          <w:szCs w:val="18"/>
        </w:rPr>
        <w:t>A</w:t>
      </w:r>
      <w:r>
        <w:rPr>
          <w:rFonts w:cs="Arial"/>
          <w:b/>
          <w:color w:val="800000"/>
          <w:sz w:val="18"/>
          <w:szCs w:val="18"/>
        </w:rPr>
        <w:t xml:space="preserve"> </w:t>
      </w:r>
      <w:r w:rsidRPr="00CB1B00">
        <w:rPr>
          <w:rFonts w:cs="Arial"/>
          <w:b/>
          <w:color w:val="800000"/>
          <w:sz w:val="18"/>
          <w:szCs w:val="18"/>
        </w:rPr>
        <w:t>=</w:t>
      </w:r>
      <w:r w:rsidRPr="00CB1B00">
        <w:rPr>
          <w:rFonts w:cs="Arial"/>
          <w:b/>
          <w:sz w:val="18"/>
          <w:szCs w:val="18"/>
        </w:rPr>
        <w:t xml:space="preserve"> </w:t>
      </w:r>
      <w:r w:rsidRPr="00982543">
        <w:rPr>
          <w:rFonts w:cs="Arial"/>
          <w:b/>
          <w:color w:val="800000"/>
          <w:sz w:val="18"/>
          <w:szCs w:val="18"/>
        </w:rPr>
        <w:t xml:space="preserve">Alteração </w:t>
      </w:r>
      <w:r w:rsidRPr="00CB1B00">
        <w:rPr>
          <w:rFonts w:cs="Arial"/>
          <w:b/>
          <w:sz w:val="18"/>
          <w:szCs w:val="18"/>
        </w:rPr>
        <w:t>–</w:t>
      </w:r>
      <w:r w:rsidRPr="00CB1B00">
        <w:rPr>
          <w:rFonts w:cs="Arial"/>
          <w:b/>
          <w:sz w:val="18"/>
          <w:szCs w:val="18"/>
          <w:u w:val="single"/>
        </w:rPr>
        <w:t xml:space="preserve"> indica que a dependência e/ou integração com o SISTEMA deverá ser alterada em função de alguma nova regra, característica, dado ou informação</w:t>
      </w:r>
      <w:r>
        <w:rPr>
          <w:rFonts w:cs="Arial"/>
          <w:b/>
          <w:sz w:val="18"/>
          <w:szCs w:val="18"/>
          <w:u w:val="single"/>
        </w:rPr>
        <w:t>.</w:t>
      </w:r>
    </w:p>
    <w:p w:rsidR="005D6737" w:rsidRPr="00CB1B00" w:rsidRDefault="005D6737" w:rsidP="005D6737">
      <w:pPr>
        <w:spacing w:line="360" w:lineRule="auto"/>
        <w:rPr>
          <w:rFonts w:cs="Arial"/>
          <w:b/>
          <w:sz w:val="18"/>
          <w:szCs w:val="18"/>
          <w:u w:val="single"/>
        </w:rPr>
      </w:pPr>
      <w:r w:rsidRPr="00CB1B00">
        <w:rPr>
          <w:rFonts w:cs="Arial"/>
          <w:b/>
          <w:color w:val="800000"/>
          <w:sz w:val="18"/>
          <w:szCs w:val="18"/>
        </w:rPr>
        <w:lastRenderedPageBreak/>
        <w:t>I</w:t>
      </w:r>
      <w:r>
        <w:rPr>
          <w:rFonts w:cs="Arial"/>
          <w:b/>
          <w:color w:val="800000"/>
          <w:sz w:val="18"/>
          <w:szCs w:val="18"/>
        </w:rPr>
        <w:t xml:space="preserve"> </w:t>
      </w:r>
      <w:r w:rsidRPr="00CB1B00">
        <w:rPr>
          <w:rFonts w:cs="Arial"/>
          <w:b/>
          <w:color w:val="800000"/>
          <w:sz w:val="18"/>
          <w:szCs w:val="18"/>
        </w:rPr>
        <w:t>=</w:t>
      </w:r>
      <w:r>
        <w:rPr>
          <w:rFonts w:cs="Arial"/>
          <w:b/>
          <w:color w:val="800000"/>
          <w:sz w:val="18"/>
          <w:szCs w:val="18"/>
        </w:rPr>
        <w:t xml:space="preserve"> </w:t>
      </w:r>
      <w:r w:rsidRPr="00982543">
        <w:rPr>
          <w:rFonts w:cs="Arial"/>
          <w:b/>
          <w:color w:val="800000"/>
          <w:sz w:val="18"/>
          <w:szCs w:val="18"/>
        </w:rPr>
        <w:t xml:space="preserve">Inclusão </w:t>
      </w:r>
      <w:r w:rsidRPr="00CB1B00">
        <w:rPr>
          <w:rFonts w:cs="Arial"/>
          <w:b/>
          <w:sz w:val="18"/>
          <w:szCs w:val="18"/>
        </w:rPr>
        <w:t>–</w:t>
      </w:r>
      <w:r w:rsidRPr="00CB1B00">
        <w:rPr>
          <w:rFonts w:cs="Arial"/>
          <w:b/>
          <w:sz w:val="18"/>
          <w:szCs w:val="18"/>
          <w:u w:val="single"/>
        </w:rPr>
        <w:t xml:space="preserve"> indica a inclusão de um novo SISTEMA (interno ou externo) como integrante da solução, seja por dependência ou integração. </w:t>
      </w:r>
    </w:p>
    <w:p w:rsidR="005D6737" w:rsidRPr="00CB1B00" w:rsidRDefault="005D6737" w:rsidP="005D6737">
      <w:pPr>
        <w:spacing w:line="360" w:lineRule="auto"/>
        <w:rPr>
          <w:rFonts w:cs="Arial"/>
          <w:b/>
          <w:sz w:val="18"/>
          <w:szCs w:val="18"/>
          <w:u w:val="single"/>
        </w:rPr>
      </w:pPr>
      <w:r w:rsidRPr="00CB1B00">
        <w:rPr>
          <w:rFonts w:cs="Arial"/>
          <w:b/>
          <w:color w:val="800000"/>
          <w:sz w:val="18"/>
          <w:szCs w:val="18"/>
        </w:rPr>
        <w:t>E</w:t>
      </w:r>
      <w:r>
        <w:rPr>
          <w:rFonts w:cs="Arial"/>
          <w:b/>
          <w:color w:val="800000"/>
          <w:sz w:val="18"/>
          <w:szCs w:val="18"/>
        </w:rPr>
        <w:t xml:space="preserve"> </w:t>
      </w:r>
      <w:r w:rsidRPr="00CB1B00">
        <w:rPr>
          <w:rFonts w:cs="Arial"/>
          <w:b/>
          <w:color w:val="800000"/>
          <w:sz w:val="18"/>
          <w:szCs w:val="18"/>
        </w:rPr>
        <w:t>=</w:t>
      </w:r>
      <w:r>
        <w:rPr>
          <w:rFonts w:cs="Arial"/>
          <w:b/>
          <w:color w:val="800000"/>
          <w:sz w:val="18"/>
          <w:szCs w:val="18"/>
        </w:rPr>
        <w:t xml:space="preserve"> </w:t>
      </w:r>
      <w:r w:rsidRPr="00982543">
        <w:rPr>
          <w:rFonts w:cs="Arial"/>
          <w:b/>
          <w:color w:val="800000"/>
          <w:sz w:val="18"/>
          <w:szCs w:val="18"/>
        </w:rPr>
        <w:t>Exclusão</w:t>
      </w:r>
      <w:r w:rsidRPr="00CB1B00">
        <w:rPr>
          <w:rFonts w:cs="Arial"/>
          <w:b/>
          <w:sz w:val="18"/>
          <w:szCs w:val="18"/>
        </w:rPr>
        <w:t xml:space="preserve"> –</w:t>
      </w:r>
      <w:r w:rsidRPr="00CB1B00">
        <w:rPr>
          <w:rFonts w:cs="Arial"/>
          <w:b/>
          <w:sz w:val="18"/>
          <w:szCs w:val="18"/>
          <w:u w:val="single"/>
        </w:rPr>
        <w:t xml:space="preserve"> indicar que o SISTEMA não fará mais parte da solução integrada, ou seja, não haverá mais dependência/integração com o mesmo</w:t>
      </w:r>
      <w:r>
        <w:rPr>
          <w:rFonts w:cs="Arial"/>
          <w:b/>
          <w:sz w:val="18"/>
          <w:szCs w:val="18"/>
          <w:u w:val="single"/>
        </w:rPr>
        <w:t>.</w:t>
      </w:r>
    </w:p>
    <w:p w:rsidR="005D6737" w:rsidRPr="00CB1B00" w:rsidRDefault="005D6737" w:rsidP="005D6737">
      <w:pPr>
        <w:pStyle w:val="GuiaNormal"/>
      </w:pPr>
    </w:p>
    <w:p w:rsidR="005D6737" w:rsidRPr="00CB1B00" w:rsidRDefault="005D6737" w:rsidP="005D6737">
      <w:pPr>
        <w:rPr>
          <w:rFonts w:cs="Arial"/>
          <w:sz w:val="18"/>
          <w:szCs w:val="18"/>
        </w:rPr>
      </w:pPr>
      <w:r w:rsidRPr="00CB1B00">
        <w:rPr>
          <w:rFonts w:cs="Arial"/>
          <w:b/>
          <w:sz w:val="18"/>
          <w:szCs w:val="18"/>
        </w:rPr>
        <w:t>Sistema A:</w:t>
      </w:r>
      <w:r w:rsidRPr="00CB1B00">
        <w:rPr>
          <w:rFonts w:cs="Arial"/>
          <w:sz w:val="18"/>
          <w:szCs w:val="18"/>
        </w:rPr>
        <w:t xml:space="preserve"> Sistema objeto desse documento de escopo preliminar.</w:t>
      </w:r>
    </w:p>
    <w:p w:rsidR="005D6737" w:rsidRPr="00CB1B00" w:rsidRDefault="005D6737" w:rsidP="005D6737">
      <w:pPr>
        <w:rPr>
          <w:rFonts w:cs="Arial"/>
          <w:sz w:val="18"/>
          <w:szCs w:val="18"/>
        </w:rPr>
      </w:pPr>
      <w:r w:rsidRPr="00CB1B00">
        <w:rPr>
          <w:rFonts w:cs="Arial"/>
          <w:b/>
          <w:sz w:val="18"/>
          <w:szCs w:val="18"/>
        </w:rPr>
        <w:t>Sistema B:</w:t>
      </w:r>
      <w:r w:rsidRPr="00CB1B00">
        <w:rPr>
          <w:rFonts w:cs="Arial"/>
          <w:sz w:val="18"/>
          <w:szCs w:val="18"/>
        </w:rPr>
        <w:t xml:space="preserve"> Sistema a se integrar com o sistema A</w:t>
      </w:r>
    </w:p>
    <w:p w:rsidR="005D6737" w:rsidRPr="00CB1B00" w:rsidRDefault="005D6737" w:rsidP="005D6737">
      <w:pPr>
        <w:rPr>
          <w:rFonts w:cs="Arial"/>
          <w:sz w:val="18"/>
          <w:szCs w:val="18"/>
        </w:rPr>
      </w:pPr>
      <w:r w:rsidRPr="00CB1B00">
        <w:rPr>
          <w:rFonts w:cs="Arial"/>
          <w:sz w:val="18"/>
          <w:szCs w:val="18"/>
        </w:rPr>
        <w:t>Tipo 1: Sistema A consulta dados/informações no sistema B</w:t>
      </w:r>
      <w:r w:rsidR="00EB6841">
        <w:rPr>
          <w:rFonts w:cs="Arial"/>
          <w:sz w:val="18"/>
          <w:szCs w:val="18"/>
        </w:rPr>
        <w:t>.</w:t>
      </w:r>
    </w:p>
    <w:p w:rsidR="005D6737" w:rsidRPr="00CB1B00" w:rsidRDefault="005D6737" w:rsidP="005D6737">
      <w:pPr>
        <w:rPr>
          <w:rFonts w:cs="Arial"/>
          <w:sz w:val="18"/>
          <w:szCs w:val="18"/>
        </w:rPr>
      </w:pPr>
      <w:r w:rsidRPr="00CB1B00">
        <w:rPr>
          <w:rFonts w:cs="Arial"/>
          <w:sz w:val="18"/>
          <w:szCs w:val="18"/>
        </w:rPr>
        <w:t xml:space="preserve">Tipo </w:t>
      </w:r>
      <w:r w:rsidR="006D4FC3" w:rsidRPr="00CB1B00">
        <w:rPr>
          <w:rFonts w:cs="Arial"/>
          <w:sz w:val="18"/>
          <w:szCs w:val="18"/>
        </w:rPr>
        <w:t>2:</w:t>
      </w:r>
      <w:r w:rsidRPr="00CB1B00">
        <w:rPr>
          <w:rFonts w:cs="Arial"/>
          <w:sz w:val="18"/>
          <w:szCs w:val="18"/>
        </w:rPr>
        <w:t xml:space="preserve"> Sistema A atualiza dados/informações no sistema B</w:t>
      </w:r>
      <w:r w:rsidR="00EB6841">
        <w:rPr>
          <w:rFonts w:cs="Arial"/>
          <w:sz w:val="18"/>
          <w:szCs w:val="18"/>
        </w:rPr>
        <w:t>.</w:t>
      </w:r>
    </w:p>
    <w:p w:rsidR="005D6737" w:rsidRPr="00CB1B00" w:rsidRDefault="005D6737" w:rsidP="005D6737">
      <w:pPr>
        <w:rPr>
          <w:rFonts w:cs="Arial"/>
          <w:sz w:val="18"/>
          <w:szCs w:val="18"/>
        </w:rPr>
      </w:pPr>
      <w:r w:rsidRPr="00CB1B00">
        <w:rPr>
          <w:rFonts w:cs="Arial"/>
          <w:sz w:val="18"/>
          <w:szCs w:val="18"/>
        </w:rPr>
        <w:t xml:space="preserve">Tipo </w:t>
      </w:r>
      <w:r w:rsidR="006D4FC3" w:rsidRPr="00CB1B00">
        <w:rPr>
          <w:rFonts w:cs="Arial"/>
          <w:sz w:val="18"/>
          <w:szCs w:val="18"/>
        </w:rPr>
        <w:t>3:</w:t>
      </w:r>
      <w:r w:rsidRPr="00CB1B00">
        <w:rPr>
          <w:rFonts w:cs="Arial"/>
          <w:sz w:val="18"/>
          <w:szCs w:val="18"/>
        </w:rPr>
        <w:t xml:space="preserve"> Sistema A gera dados/informações para processamento no sistema B</w:t>
      </w:r>
      <w:r w:rsidR="00EB6841">
        <w:rPr>
          <w:rFonts w:cs="Arial"/>
          <w:sz w:val="18"/>
          <w:szCs w:val="18"/>
        </w:rPr>
        <w:t>.</w:t>
      </w:r>
    </w:p>
    <w:p w:rsidR="005D6737" w:rsidRPr="00CB1B00" w:rsidRDefault="005D6737" w:rsidP="005D6737">
      <w:pPr>
        <w:rPr>
          <w:rFonts w:cs="Arial"/>
          <w:sz w:val="18"/>
          <w:szCs w:val="18"/>
        </w:rPr>
      </w:pPr>
      <w:r w:rsidRPr="00CB1B00">
        <w:rPr>
          <w:rFonts w:cs="Arial"/>
          <w:sz w:val="18"/>
          <w:szCs w:val="18"/>
        </w:rPr>
        <w:t xml:space="preserve">Tipo </w:t>
      </w:r>
      <w:r w:rsidR="006D4FC3" w:rsidRPr="00CB1B00">
        <w:rPr>
          <w:rFonts w:cs="Arial"/>
          <w:sz w:val="18"/>
          <w:szCs w:val="18"/>
        </w:rPr>
        <w:t>4:</w:t>
      </w:r>
      <w:r w:rsidRPr="00CB1B00">
        <w:rPr>
          <w:rFonts w:cs="Arial"/>
          <w:sz w:val="18"/>
          <w:szCs w:val="18"/>
        </w:rPr>
        <w:t xml:space="preserve"> Sistema A processa dados/informações gerado por B.</w:t>
      </w:r>
    </w:p>
    <w:p w:rsidR="007A631E" w:rsidRDefault="007A631E">
      <w:pPr>
        <w:pStyle w:val="infoblue"/>
        <w:rPr>
          <w:rFonts w:ascii="Arial" w:hAnsi="Arial" w:cs="Arial"/>
        </w:rPr>
      </w:pPr>
    </w:p>
    <w:p w:rsidR="00EB6841" w:rsidRDefault="00EB6841">
      <w:pPr>
        <w:pStyle w:val="infoblue"/>
        <w:rPr>
          <w:rFonts w:ascii="Arial" w:hAnsi="Arial" w:cs="Arial"/>
        </w:rPr>
      </w:pPr>
    </w:p>
    <w:p w:rsidR="00EB6841" w:rsidRDefault="00EB6841">
      <w:pPr>
        <w:pStyle w:val="infoblue"/>
        <w:rPr>
          <w:rFonts w:ascii="Arial" w:hAnsi="Arial" w:cs="Arial"/>
        </w:rPr>
      </w:pPr>
    </w:p>
    <w:p w:rsidR="00EB6841" w:rsidRDefault="00EB6841">
      <w:pPr>
        <w:pStyle w:val="infoblue"/>
        <w:rPr>
          <w:rFonts w:ascii="Arial" w:hAnsi="Arial" w:cs="Arial"/>
        </w:rPr>
      </w:pPr>
    </w:p>
    <w:p w:rsidR="00E10302" w:rsidRDefault="00E10302" w:rsidP="004E6180">
      <w:pPr>
        <w:pStyle w:val="STJNvel2"/>
        <w:numPr>
          <w:ilvl w:val="0"/>
          <w:numId w:val="0"/>
        </w:numPr>
        <w:ind w:left="360"/>
      </w:pPr>
      <w:bookmarkStart w:id="25" w:name="_Toc393125776"/>
      <w:r>
        <w:t>4.4</w:t>
      </w:r>
      <w:r w:rsidR="004E6180">
        <w:t>.</w:t>
      </w:r>
      <w:r>
        <w:t xml:space="preserve"> </w:t>
      </w:r>
      <w:r w:rsidRPr="00AC1E71">
        <w:t>Requisitos</w:t>
      </w:r>
      <w:r>
        <w:t xml:space="preserve"> Fora do Escopo</w:t>
      </w:r>
      <w:bookmarkEnd w:id="25"/>
      <w:r>
        <w:t xml:space="preserve"> </w:t>
      </w:r>
    </w:p>
    <w:p w:rsidR="00BD4ED9" w:rsidRDefault="00FD30A3" w:rsidP="00BD4ED9">
      <w:pPr>
        <w:pStyle w:val="Corpodetex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D4ED9" w:rsidRPr="00BD4ED9">
        <w:rPr>
          <w:rFonts w:ascii="Arial" w:hAnsi="Arial" w:cs="Arial"/>
        </w:rPr>
        <w:t>O sistema apenas controla o andamento de documentos específicos de cada Unidade do STJ</w:t>
      </w:r>
      <w:r w:rsidR="00BD4ED9">
        <w:rPr>
          <w:rFonts w:ascii="Arial" w:hAnsi="Arial" w:cs="Arial"/>
        </w:rPr>
        <w:t xml:space="preserve">, ou seja, </w:t>
      </w:r>
      <w:r w:rsidR="00BD4ED9" w:rsidRPr="00BD4ED9">
        <w:rPr>
          <w:rFonts w:ascii="Arial" w:hAnsi="Arial" w:cs="Arial"/>
        </w:rPr>
        <w:t>NÃO possuirá funcionalidades para criação e edição do documento</w:t>
      </w:r>
      <w:r w:rsidR="00BD4ED9">
        <w:rPr>
          <w:rFonts w:ascii="Arial" w:hAnsi="Arial" w:cs="Arial"/>
        </w:rPr>
        <w:t>.</w:t>
      </w:r>
    </w:p>
    <w:p w:rsidR="00BD4ED9" w:rsidRPr="00BD4ED9" w:rsidRDefault="00BD4ED9" w:rsidP="00BD4ED9">
      <w:pPr>
        <w:pStyle w:val="Corpodetex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Além disso, o sistema </w:t>
      </w:r>
      <w:r w:rsidRPr="00BD4ED9">
        <w:rPr>
          <w:rFonts w:ascii="Arial" w:hAnsi="Arial" w:cs="Arial"/>
        </w:rPr>
        <w:t>NÃO armazenará o conteúdo do documento em servidores de banco de dados,</w:t>
      </w:r>
      <w:r w:rsidR="00DB56C4">
        <w:rPr>
          <w:rFonts w:ascii="Arial" w:hAnsi="Arial" w:cs="Arial"/>
        </w:rPr>
        <w:t xml:space="preserve"> </w:t>
      </w:r>
      <w:r w:rsidRPr="00BD4ED9">
        <w:rPr>
          <w:rFonts w:ascii="Arial" w:hAnsi="Arial" w:cs="Arial"/>
        </w:rPr>
        <w:t>pois não é do interesse das Unidades realizar a gestão documental de alguns tipos de documentos (convites, correspondências, pedidos, eventos, termo de responsabilidade, recibos, escrituras, projetos, notas fiscais, faturas, etc.).</w:t>
      </w:r>
    </w:p>
    <w:p w:rsidR="00E10302" w:rsidRPr="00BD4ED9" w:rsidRDefault="00E10302">
      <w:pPr>
        <w:pStyle w:val="infoblue"/>
        <w:jc w:val="both"/>
        <w:rPr>
          <w:rFonts w:ascii="Arial" w:hAnsi="Arial" w:cs="Arial"/>
        </w:rPr>
      </w:pPr>
    </w:p>
    <w:p w:rsidR="00E10302" w:rsidRDefault="00E10302" w:rsidP="004E6180">
      <w:pPr>
        <w:pStyle w:val="STJNvel1"/>
      </w:pPr>
      <w:bookmarkStart w:id="26" w:name="_Toc393125777"/>
      <w:r>
        <w:t>ASSINATURAS</w:t>
      </w:r>
      <w:bookmarkEnd w:id="2"/>
      <w:bookmarkEnd w:id="26"/>
    </w:p>
    <w:p w:rsidR="00E10302" w:rsidRPr="001C48C8" w:rsidRDefault="00FD30A3" w:rsidP="001C48C8">
      <w:pPr>
        <w:pStyle w:val="CTMISCorpo1"/>
      </w:pPr>
      <w:r>
        <w:t xml:space="preserve">     </w:t>
      </w:r>
      <w:r w:rsidR="00E10302" w:rsidRPr="001C48C8">
        <w:t>Concordam com o conteúdo deste documento:</w:t>
      </w:r>
    </w:p>
    <w:p w:rsidR="00E10302" w:rsidRDefault="00E10302" w:rsidP="001C48C8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E10302">
        <w:trPr>
          <w:cantSplit/>
          <w:trHeight w:val="1032"/>
          <w:jc w:val="center"/>
        </w:trPr>
        <w:tc>
          <w:tcPr>
            <w:tcW w:w="4932" w:type="dxa"/>
          </w:tcPr>
          <w:p w:rsidR="00E10302" w:rsidRDefault="00E10302">
            <w:pPr>
              <w:pStyle w:val="CTMISTabela"/>
              <w:rPr>
                <w:lang w:val="pt-BR"/>
              </w:rPr>
            </w:pPr>
          </w:p>
          <w:p w:rsidR="00E10302" w:rsidRDefault="00E10302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E10302" w:rsidRDefault="00E10302">
            <w:pPr>
              <w:pStyle w:val="CTMISTabela"/>
              <w:rPr>
                <w:lang w:val="pt-BR"/>
              </w:rPr>
            </w:pPr>
          </w:p>
        </w:tc>
        <w:tc>
          <w:tcPr>
            <w:tcW w:w="4932" w:type="dxa"/>
          </w:tcPr>
          <w:p w:rsidR="00E10302" w:rsidRDefault="00E10302">
            <w:pPr>
              <w:pStyle w:val="CTMISTabela"/>
              <w:rPr>
                <w:lang w:val="pt-BR"/>
              </w:rPr>
            </w:pPr>
          </w:p>
          <w:p w:rsidR="00E10302" w:rsidRDefault="00E10302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E10302" w:rsidRDefault="00E10302">
            <w:pPr>
              <w:pStyle w:val="CTMISTabela"/>
              <w:rPr>
                <w:lang w:val="pt-BR"/>
              </w:rPr>
            </w:pPr>
          </w:p>
        </w:tc>
      </w:tr>
      <w:tr w:rsidR="00E10302">
        <w:trPr>
          <w:cantSplit/>
          <w:trHeight w:val="679"/>
          <w:jc w:val="center"/>
        </w:trPr>
        <w:tc>
          <w:tcPr>
            <w:tcW w:w="4932" w:type="dxa"/>
          </w:tcPr>
          <w:p w:rsidR="00E10302" w:rsidRDefault="00D23055" w:rsidP="00D23055">
            <w:pPr>
              <w:pStyle w:val="CTMISInstrues"/>
              <w:jc w:val="left"/>
              <w:rPr>
                <w:i/>
                <w:iCs w:val="0"/>
              </w:rPr>
            </w:pPr>
            <w:r>
              <w:t xml:space="preserve">                      Simone Alves Albernaz </w:t>
            </w:r>
          </w:p>
          <w:p w:rsidR="00E10302" w:rsidRDefault="00966EE7">
            <w:pPr>
              <w:pStyle w:val="CTMISTabela"/>
              <w:jc w:val="center"/>
              <w:rPr>
                <w:lang w:val="pt-BR"/>
              </w:rPr>
            </w:pPr>
            <w:r>
              <w:rPr>
                <w:lang w:val="pt-BR"/>
              </w:rPr>
              <w:t>Demandante</w:t>
            </w:r>
            <w:r w:rsidR="00E10302">
              <w:rPr>
                <w:lang w:val="pt-BR"/>
              </w:rPr>
              <w:br/>
            </w:r>
            <w:r w:rsidR="004338EA">
              <w:rPr>
                <w:lang w:val="pt-BR"/>
              </w:rPr>
              <w:t>Gabinete da Secretaria-Geral da Presidência</w:t>
            </w:r>
          </w:p>
          <w:p w:rsidR="00E10302" w:rsidRDefault="00E10302" w:rsidP="001C1902">
            <w:pPr>
              <w:pStyle w:val="Instruo"/>
            </w:pPr>
          </w:p>
        </w:tc>
        <w:tc>
          <w:tcPr>
            <w:tcW w:w="4932" w:type="dxa"/>
          </w:tcPr>
          <w:p w:rsidR="00D23055" w:rsidRDefault="00D23055" w:rsidP="00D23055">
            <w:pPr>
              <w:pStyle w:val="CTMISInstrues"/>
            </w:pPr>
            <w:r>
              <w:t xml:space="preserve">Eduardo Josimar das Neves Alves </w:t>
            </w:r>
          </w:p>
          <w:p w:rsidR="001C1902" w:rsidRPr="00D23055" w:rsidRDefault="00D23055" w:rsidP="00D23055">
            <w:pPr>
              <w:pStyle w:val="CTMISInstrues"/>
              <w:rPr>
                <w:b/>
              </w:rPr>
            </w:pPr>
            <w:r w:rsidRPr="00D23055">
              <w:rPr>
                <w:b/>
              </w:rPr>
              <w:t>L</w:t>
            </w:r>
            <w:r w:rsidR="00966EE7" w:rsidRPr="00D23055">
              <w:rPr>
                <w:b/>
              </w:rPr>
              <w:t>íder Técnico</w:t>
            </w:r>
            <w:r w:rsidR="00E10302" w:rsidRPr="00D23055">
              <w:rPr>
                <w:b/>
              </w:rPr>
              <w:br/>
            </w:r>
            <w:r w:rsidR="00054276" w:rsidRPr="00D23055">
              <w:rPr>
                <w:b/>
              </w:rPr>
              <w:t>STJ</w:t>
            </w:r>
          </w:p>
        </w:tc>
      </w:tr>
    </w:tbl>
    <w:p w:rsidR="003925E5" w:rsidRDefault="003925E5"/>
    <w:sectPr w:rsidR="003925E5" w:rsidSect="00760656">
      <w:headerReference w:type="default" r:id="rId16"/>
      <w:footerReference w:type="default" r:id="rId17"/>
      <w:pgSz w:w="11907" w:h="16840" w:code="9"/>
      <w:pgMar w:top="1418" w:right="567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13E" w:rsidRDefault="00E0113E">
      <w:r>
        <w:separator/>
      </w:r>
    </w:p>
  </w:endnote>
  <w:endnote w:type="continuationSeparator" w:id="1">
    <w:p w:rsidR="00E0113E" w:rsidRDefault="00E011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5B8" w:rsidRDefault="00FC35B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5B8" w:rsidRDefault="00FC35B8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5B8" w:rsidRDefault="00FC35B8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198"/>
      <w:gridCol w:w="1794"/>
    </w:tblGrid>
    <w:tr w:rsidR="00452C7F">
      <w:trPr>
        <w:cantSplit/>
        <w:jc w:val="center"/>
      </w:trPr>
      <w:tc>
        <w:tcPr>
          <w:tcW w:w="8198" w:type="dxa"/>
        </w:tcPr>
        <w:p w:rsidR="00452C7F" w:rsidRDefault="00827C87" w:rsidP="005E1035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452C7F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452C7F">
            <w:rPr>
              <w:noProof/>
              <w:sz w:val="20"/>
            </w:rPr>
            <w:t>saad_dovs_visao_inicial_do_sistema_visão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452C7F" w:rsidRDefault="00452C7F" w:rsidP="003231AA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827C87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827C87">
            <w:rPr>
              <w:rStyle w:val="Nmerodepgina"/>
              <w:sz w:val="20"/>
            </w:rPr>
            <w:fldChar w:fldCharType="separate"/>
          </w:r>
          <w:r w:rsidR="00375082">
            <w:rPr>
              <w:rStyle w:val="Nmerodepgina"/>
              <w:noProof/>
              <w:sz w:val="20"/>
            </w:rPr>
            <w:t>2</w:t>
          </w:r>
          <w:r w:rsidR="00827C87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 de </w:t>
          </w:r>
          <w:r w:rsidR="00827C87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827C87">
            <w:rPr>
              <w:sz w:val="20"/>
            </w:rPr>
            <w:fldChar w:fldCharType="separate"/>
          </w:r>
          <w:r w:rsidR="00375082">
            <w:rPr>
              <w:noProof/>
              <w:sz w:val="20"/>
            </w:rPr>
            <w:t>7</w:t>
          </w:r>
          <w:r w:rsidR="00827C87">
            <w:rPr>
              <w:sz w:val="20"/>
            </w:rPr>
            <w:fldChar w:fldCharType="end"/>
          </w:r>
        </w:p>
      </w:tc>
    </w:tr>
  </w:tbl>
  <w:p w:rsidR="00452C7F" w:rsidRDefault="00452C7F">
    <w:pPr>
      <w:pStyle w:val="Rodap"/>
      <w:rPr>
        <w:sz w:val="16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198"/>
      <w:gridCol w:w="1794"/>
    </w:tblGrid>
    <w:tr w:rsidR="00452C7F">
      <w:trPr>
        <w:cantSplit/>
        <w:jc w:val="center"/>
      </w:trPr>
      <w:tc>
        <w:tcPr>
          <w:tcW w:w="8198" w:type="dxa"/>
        </w:tcPr>
        <w:p w:rsidR="00452C7F" w:rsidRDefault="00827C87" w:rsidP="00CA477B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452C7F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452C7F">
            <w:rPr>
              <w:noProof/>
              <w:sz w:val="20"/>
            </w:rPr>
            <w:t>saad_dovs_visao_inicial_do_sistema_visão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452C7F" w:rsidRDefault="00452C7F" w:rsidP="003231AA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827C87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827C87">
            <w:rPr>
              <w:rStyle w:val="Nmerodepgina"/>
              <w:sz w:val="20"/>
            </w:rPr>
            <w:fldChar w:fldCharType="separate"/>
          </w:r>
          <w:r w:rsidR="00375082">
            <w:rPr>
              <w:rStyle w:val="Nmerodepgina"/>
              <w:noProof/>
              <w:sz w:val="20"/>
            </w:rPr>
            <w:t>17</w:t>
          </w:r>
          <w:r w:rsidR="00827C87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 de </w:t>
          </w:r>
          <w:r w:rsidR="00827C87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827C87">
            <w:rPr>
              <w:sz w:val="20"/>
            </w:rPr>
            <w:fldChar w:fldCharType="separate"/>
          </w:r>
          <w:r w:rsidR="00375082">
            <w:rPr>
              <w:noProof/>
              <w:sz w:val="20"/>
            </w:rPr>
            <w:t>17</w:t>
          </w:r>
          <w:r w:rsidR="00827C87">
            <w:rPr>
              <w:sz w:val="20"/>
            </w:rPr>
            <w:fldChar w:fldCharType="end"/>
          </w:r>
        </w:p>
      </w:tc>
    </w:tr>
  </w:tbl>
  <w:p w:rsidR="00452C7F" w:rsidRPr="00760656" w:rsidRDefault="00452C7F" w:rsidP="0076065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13E" w:rsidRDefault="00E0113E">
      <w:r>
        <w:separator/>
      </w:r>
    </w:p>
  </w:footnote>
  <w:footnote w:type="continuationSeparator" w:id="1">
    <w:p w:rsidR="00E0113E" w:rsidRDefault="00E011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5B8" w:rsidRDefault="00FC35B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C7F" w:rsidRDefault="00452C7F" w:rsidP="00FC35B8">
    <w:pPr>
      <w:pStyle w:val="Cabealho"/>
      <w:jc w:val="center"/>
    </w:pPr>
    <w:r>
      <w:rPr>
        <w:noProof/>
      </w:rPr>
      <w:drawing>
        <wp:anchor distT="0" distB="0" distL="114300" distR="114300" simplePos="0" relativeHeight="251653632" behindDoc="1" locked="0" layoutInCell="1" allowOverlap="1">
          <wp:simplePos x="0" y="0"/>
          <wp:positionH relativeFrom="column">
            <wp:posOffset>4934199</wp:posOffset>
          </wp:positionH>
          <wp:positionV relativeFrom="paragraph">
            <wp:posOffset>-329979</wp:posOffset>
          </wp:positionV>
          <wp:extent cx="966912" cy="874643"/>
          <wp:effectExtent l="19050" t="0" r="4638" b="0"/>
          <wp:wrapNone/>
          <wp:docPr id="19" name="Imagem 19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ariFlProc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6913" cy="8746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C35B8">
      <w:rPr>
        <w:noProof/>
      </w:rPr>
      <w:drawing>
        <wp:inline distT="0" distB="0" distL="0" distR="0">
          <wp:extent cx="623455" cy="552796"/>
          <wp:effectExtent l="0" t="0" r="571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5B8" w:rsidRDefault="00FC35B8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96" w:type="pct"/>
      <w:tblInd w:w="70" w:type="dxa"/>
      <w:tblBorders>
        <w:insideH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419"/>
      <w:gridCol w:w="7457"/>
      <w:gridCol w:w="977"/>
    </w:tblGrid>
    <w:tr w:rsidR="00452C7F" w:rsidTr="002F0F0F">
      <w:trPr>
        <w:cantSplit/>
        <w:trHeight w:val="840"/>
      </w:trPr>
      <w:tc>
        <w:tcPr>
          <w:tcW w:w="720" w:type="pct"/>
          <w:vAlign w:val="center"/>
        </w:tcPr>
        <w:p w:rsidR="00452C7F" w:rsidRDefault="00FC35B8">
          <w:pPr>
            <w:pStyle w:val="Cabealho"/>
            <w:rPr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623455" cy="552796"/>
                <wp:effectExtent l="0" t="0" r="5715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4" w:type="pct"/>
          <w:vAlign w:val="center"/>
        </w:tcPr>
        <w:p w:rsidR="00452C7F" w:rsidRDefault="00452C7F" w:rsidP="004E6180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rPr>
              <w:b/>
              <w:noProof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4393565</wp:posOffset>
                </wp:positionH>
                <wp:positionV relativeFrom="paragraph">
                  <wp:posOffset>-230505</wp:posOffset>
                </wp:positionV>
                <wp:extent cx="902970" cy="962025"/>
                <wp:effectExtent l="19050" t="0" r="0" b="0"/>
                <wp:wrapNone/>
                <wp:docPr id="22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97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452C7F" w:rsidRDefault="00452C7F" w:rsidP="004E6180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rPr>
              <w:b/>
            </w:rPr>
            <w:t>Documento de Visão e Escopo</w:t>
          </w:r>
        </w:p>
        <w:p w:rsidR="00452C7F" w:rsidRDefault="00452C7F" w:rsidP="004E6180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  <w:p w:rsidR="00452C7F" w:rsidRPr="004E6180" w:rsidRDefault="00827C87" w:rsidP="002F0F0F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fldSimple w:instr=" DOCPROPERTY  SiglaNomeProjeto  \* MERGEFORMAT ">
            <w:r w:rsidR="00452C7F" w:rsidRPr="00C844F1">
              <w:rPr>
                <w:b/>
              </w:rPr>
              <w:t>SAAD -</w:t>
            </w:r>
            <w:r w:rsidR="00452C7F" w:rsidRPr="00ED16DE">
              <w:rPr>
                <w:b/>
              </w:rPr>
              <w:t xml:space="preserve"> Sistema de A</w:t>
            </w:r>
            <w:r w:rsidR="00452C7F">
              <w:rPr>
                <w:b/>
              </w:rPr>
              <w:t xml:space="preserve">companhamento </w:t>
            </w:r>
            <w:r w:rsidR="00452C7F" w:rsidRPr="00ED16DE">
              <w:rPr>
                <w:b/>
              </w:rPr>
              <w:t>Administrativo de Documentos</w:t>
            </w:r>
            <w:r w:rsidR="00452C7F">
              <w:t xml:space="preserve"> </w:t>
            </w:r>
          </w:fldSimple>
          <w:r w:rsidR="00452C7F" w:rsidRPr="004E6180">
            <w:rPr>
              <w:b/>
            </w:rPr>
            <w:t xml:space="preserve"> </w:t>
          </w:r>
        </w:p>
      </w:tc>
      <w:tc>
        <w:tcPr>
          <w:tcW w:w="496" w:type="pct"/>
        </w:tcPr>
        <w:p w:rsidR="00452C7F" w:rsidRDefault="00452C7F" w:rsidP="004E6180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</w:tc>
    </w:tr>
  </w:tbl>
  <w:p w:rsidR="00452C7F" w:rsidRDefault="00452C7F">
    <w:pPr>
      <w:pStyle w:val="Cabealho"/>
      <w:rPr>
        <w:sz w:val="16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tblInd w:w="70" w:type="dxa"/>
      <w:tblBorders>
        <w:insideH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439"/>
      <w:gridCol w:w="7562"/>
      <w:gridCol w:w="991"/>
    </w:tblGrid>
    <w:tr w:rsidR="00452C7F">
      <w:trPr>
        <w:cantSplit/>
        <w:trHeight w:val="984"/>
      </w:trPr>
      <w:tc>
        <w:tcPr>
          <w:tcW w:w="720" w:type="pct"/>
          <w:vAlign w:val="center"/>
        </w:tcPr>
        <w:p w:rsidR="00452C7F" w:rsidRPr="00FC35B8" w:rsidRDefault="00FC35B8" w:rsidP="00FC35B8">
          <w:r>
            <w:rPr>
              <w:noProof/>
            </w:rPr>
            <w:drawing>
              <wp:inline distT="0" distB="0" distL="0" distR="0">
                <wp:extent cx="623455" cy="552796"/>
                <wp:effectExtent l="0" t="0" r="5715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4" w:type="pct"/>
          <w:vAlign w:val="center"/>
        </w:tcPr>
        <w:p w:rsidR="00452C7F" w:rsidRDefault="00452C7F" w:rsidP="00615436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rPr>
              <w:b/>
              <w:noProof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4279265</wp:posOffset>
                </wp:positionH>
                <wp:positionV relativeFrom="paragraph">
                  <wp:posOffset>-217805</wp:posOffset>
                </wp:positionV>
                <wp:extent cx="1078230" cy="1078230"/>
                <wp:effectExtent l="19050" t="0" r="7620" b="0"/>
                <wp:wrapNone/>
                <wp:docPr id="24" name="Imagem 2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452C7F" w:rsidRDefault="00452C7F" w:rsidP="00615436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rPr>
              <w:b/>
            </w:rPr>
            <w:t>Documento de Visão e Escopo</w:t>
          </w:r>
        </w:p>
        <w:p w:rsidR="00452C7F" w:rsidRDefault="00452C7F" w:rsidP="00615436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  <w:p w:rsidR="00452C7F" w:rsidRPr="004E6180" w:rsidRDefault="00827C87" w:rsidP="002F0F0F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fldSimple w:instr=" DOCPROPERTY  SiglaNomeProjeto  \* MERGEFORMAT ">
            <w:r w:rsidR="00452C7F" w:rsidRPr="00C844F1">
              <w:rPr>
                <w:b/>
              </w:rPr>
              <w:t>SAAD - Sistema de A</w:t>
            </w:r>
            <w:r w:rsidR="00452C7F">
              <w:rPr>
                <w:b/>
              </w:rPr>
              <w:t xml:space="preserve">companhamento </w:t>
            </w:r>
            <w:r w:rsidR="00452C7F" w:rsidRPr="00C844F1">
              <w:rPr>
                <w:b/>
              </w:rPr>
              <w:t>Administrativo de Documentos</w:t>
            </w:r>
            <w:r w:rsidR="00452C7F">
              <w:t xml:space="preserve"> </w:t>
            </w:r>
          </w:fldSimple>
        </w:p>
      </w:tc>
      <w:tc>
        <w:tcPr>
          <w:tcW w:w="496" w:type="pct"/>
        </w:tcPr>
        <w:p w:rsidR="00452C7F" w:rsidRDefault="00452C7F" w:rsidP="00615436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</w:tc>
    </w:tr>
  </w:tbl>
  <w:p w:rsidR="00452C7F" w:rsidRDefault="00452C7F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23EE5A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3">
    <w:nsid w:val="04EE4780"/>
    <w:multiLevelType w:val="hybridMultilevel"/>
    <w:tmpl w:val="681A45D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5182952"/>
    <w:multiLevelType w:val="hybridMultilevel"/>
    <w:tmpl w:val="E45C52D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6F20FA1"/>
    <w:multiLevelType w:val="hybridMultilevel"/>
    <w:tmpl w:val="AB0C630E"/>
    <w:lvl w:ilvl="0" w:tplc="8F5EA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2434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06C8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569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54B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86B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581C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6875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BE8C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CD4A3E"/>
    <w:multiLevelType w:val="hybridMultilevel"/>
    <w:tmpl w:val="F230A4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pStyle w:val="STJNvel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9EA0698"/>
    <w:multiLevelType w:val="hybridMultilevel"/>
    <w:tmpl w:val="2FDEE29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0B9C01C8"/>
    <w:multiLevelType w:val="multilevel"/>
    <w:tmpl w:val="3D30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0D55216E"/>
    <w:multiLevelType w:val="multilevel"/>
    <w:tmpl w:val="3D30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6A156E4"/>
    <w:multiLevelType w:val="multilevel"/>
    <w:tmpl w:val="30F6C2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1CC15BD1"/>
    <w:multiLevelType w:val="hybridMultilevel"/>
    <w:tmpl w:val="5E7C19EE"/>
    <w:lvl w:ilvl="0" w:tplc="7056EB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7B2047B"/>
    <w:multiLevelType w:val="hybridMultilevel"/>
    <w:tmpl w:val="0ED8BBC8"/>
    <w:lvl w:ilvl="0" w:tplc="BE02E9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050F6A"/>
    <w:multiLevelType w:val="hybridMultilevel"/>
    <w:tmpl w:val="06C03DF6"/>
    <w:lvl w:ilvl="0" w:tplc="4BB8239C">
      <w:start w:val="1"/>
      <w:numFmt w:val="bullet"/>
      <w:pStyle w:val="GuiaTop1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507AEA88">
      <w:start w:val="1"/>
      <w:numFmt w:val="bullet"/>
      <w:pStyle w:val="GuiaTop2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>
    <w:nsid w:val="2866088C"/>
    <w:multiLevelType w:val="hybridMultilevel"/>
    <w:tmpl w:val="608EB1F0"/>
    <w:lvl w:ilvl="0" w:tplc="F2C623CA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89C3500"/>
    <w:multiLevelType w:val="multilevel"/>
    <w:tmpl w:val="3D30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296429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ABA5E8F"/>
    <w:multiLevelType w:val="multilevel"/>
    <w:tmpl w:val="70FC0E5E"/>
    <w:lvl w:ilvl="0">
      <w:start w:val="1"/>
      <w:numFmt w:val="decimal"/>
      <w:pStyle w:val="MDS1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hint="default"/>
        <w:i w:val="0"/>
        <w:color w:val="auto"/>
        <w:sz w:val="28"/>
        <w:szCs w:val="28"/>
      </w:rPr>
    </w:lvl>
    <w:lvl w:ilvl="1">
      <w:start w:val="1"/>
      <w:numFmt w:val="decimal"/>
      <w:pStyle w:val="MDS2"/>
      <w:lvlText w:val="%1.%2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2">
      <w:start w:val="1"/>
      <w:numFmt w:val="decimal"/>
      <w:pStyle w:val="MDS3"/>
      <w:lvlText w:val="%1.%2.%3."/>
      <w:lvlJc w:val="left"/>
      <w:pPr>
        <w:tabs>
          <w:tab w:val="num" w:pos="300"/>
        </w:tabs>
        <w:ind w:left="1380" w:hanging="1080"/>
      </w:pPr>
      <w:rPr>
        <w:rFonts w:hint="default"/>
        <w:b/>
      </w:rPr>
    </w:lvl>
    <w:lvl w:ilvl="3">
      <w:start w:val="1"/>
      <w:numFmt w:val="decimal"/>
      <w:pStyle w:val="MDS4"/>
      <w:lvlText w:val="%1.%2.%3.%4."/>
      <w:lvlJc w:val="left"/>
      <w:pPr>
        <w:tabs>
          <w:tab w:val="num" w:pos="0"/>
        </w:tabs>
        <w:ind w:left="1080" w:hanging="1080"/>
      </w:pPr>
      <w:rPr>
        <w:rFonts w:hint="default"/>
        <w:b/>
      </w:rPr>
    </w:lvl>
    <w:lvl w:ilvl="4">
      <w:start w:val="1"/>
      <w:numFmt w:val="decimal"/>
      <w:pStyle w:val="GuiaN5"/>
      <w:lvlText w:val="%1.%2.%3.%4.%5.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520"/>
      </w:pPr>
      <w:rPr>
        <w:rFonts w:hint="default"/>
      </w:rPr>
    </w:lvl>
  </w:abstractNum>
  <w:abstractNum w:abstractNumId="19">
    <w:nsid w:val="2BE10CF7"/>
    <w:multiLevelType w:val="multilevel"/>
    <w:tmpl w:val="30F6C2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F201236"/>
    <w:multiLevelType w:val="hybridMultilevel"/>
    <w:tmpl w:val="84FA13F2"/>
    <w:lvl w:ilvl="0" w:tplc="9F6C9BF6">
      <w:start w:val="1"/>
      <w:numFmt w:val="decimal"/>
      <w:lvlText w:val="%1. 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95A6053"/>
    <w:multiLevelType w:val="multilevel"/>
    <w:tmpl w:val="30F6C2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3E01DB"/>
    <w:multiLevelType w:val="hybridMultilevel"/>
    <w:tmpl w:val="B7362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C409D2"/>
    <w:multiLevelType w:val="hybridMultilevel"/>
    <w:tmpl w:val="E01A04E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4879179D"/>
    <w:multiLevelType w:val="hybridMultilevel"/>
    <w:tmpl w:val="085E3FB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4F930072"/>
    <w:multiLevelType w:val="hybridMultilevel"/>
    <w:tmpl w:val="6FD225B6"/>
    <w:lvl w:ilvl="0" w:tplc="0416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6">
    <w:nsid w:val="557A6ACD"/>
    <w:multiLevelType w:val="hybridMultilevel"/>
    <w:tmpl w:val="138C2E9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B4E02CD"/>
    <w:multiLevelType w:val="multilevel"/>
    <w:tmpl w:val="9D08E5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F9527D0"/>
    <w:multiLevelType w:val="multilevel"/>
    <w:tmpl w:val="61A6A08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9">
    <w:nsid w:val="6CEC7115"/>
    <w:multiLevelType w:val="hybridMultilevel"/>
    <w:tmpl w:val="600C418A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>
    <w:nsid w:val="76904D0F"/>
    <w:multiLevelType w:val="multilevel"/>
    <w:tmpl w:val="B51A1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1">
    <w:nsid w:val="7CCE3887"/>
    <w:multiLevelType w:val="hybridMultilevel"/>
    <w:tmpl w:val="AFC2361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5"/>
  </w:num>
  <w:num w:numId="4">
    <w:abstractNumId w:val="15"/>
  </w:num>
  <w:num w:numId="5">
    <w:abstractNumId w:val="0"/>
  </w:num>
  <w:num w:numId="6">
    <w:abstractNumId w:val="11"/>
  </w:num>
  <w:num w:numId="7">
    <w:abstractNumId w:val="18"/>
  </w:num>
  <w:num w:numId="8">
    <w:abstractNumId w:val="14"/>
  </w:num>
  <w:num w:numId="9">
    <w:abstractNumId w:val="13"/>
  </w:num>
  <w:num w:numId="10">
    <w:abstractNumId w:val="6"/>
  </w:num>
  <w:num w:numId="11">
    <w:abstractNumId w:val="6"/>
  </w:num>
  <w:num w:numId="12">
    <w:abstractNumId w:val="3"/>
  </w:num>
  <w:num w:numId="13">
    <w:abstractNumId w:val="6"/>
  </w:num>
  <w:num w:numId="14">
    <w:abstractNumId w:val="4"/>
  </w:num>
  <w:num w:numId="15">
    <w:abstractNumId w:val="8"/>
  </w:num>
  <w:num w:numId="16">
    <w:abstractNumId w:val="9"/>
  </w:num>
  <w:num w:numId="17">
    <w:abstractNumId w:val="16"/>
  </w:num>
  <w:num w:numId="18">
    <w:abstractNumId w:val="23"/>
  </w:num>
  <w:num w:numId="19">
    <w:abstractNumId w:val="24"/>
  </w:num>
  <w:num w:numId="20">
    <w:abstractNumId w:val="29"/>
  </w:num>
  <w:num w:numId="21">
    <w:abstractNumId w:val="22"/>
  </w:num>
  <w:num w:numId="22">
    <w:abstractNumId w:val="19"/>
  </w:num>
  <w:num w:numId="23">
    <w:abstractNumId w:val="27"/>
  </w:num>
  <w:num w:numId="24">
    <w:abstractNumId w:val="21"/>
  </w:num>
  <w:num w:numId="25">
    <w:abstractNumId w:val="10"/>
  </w:num>
  <w:num w:numId="26">
    <w:abstractNumId w:val="7"/>
  </w:num>
  <w:num w:numId="27">
    <w:abstractNumId w:val="17"/>
  </w:num>
  <w:num w:numId="28">
    <w:abstractNumId w:val="28"/>
  </w:num>
  <w:num w:numId="29">
    <w:abstractNumId w:val="12"/>
  </w:num>
  <w:num w:numId="30">
    <w:abstractNumId w:val="26"/>
  </w:num>
  <w:num w:numId="31">
    <w:abstractNumId w:val="31"/>
  </w:num>
  <w:num w:numId="32">
    <w:abstractNumId w:val="20"/>
  </w:num>
  <w:num w:numId="33">
    <w:abstractNumId w:val="2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F4651"/>
    <w:rsid w:val="00003323"/>
    <w:rsid w:val="00003614"/>
    <w:rsid w:val="00017100"/>
    <w:rsid w:val="0002391C"/>
    <w:rsid w:val="00036DF2"/>
    <w:rsid w:val="00037E26"/>
    <w:rsid w:val="000479B8"/>
    <w:rsid w:val="00054276"/>
    <w:rsid w:val="00067284"/>
    <w:rsid w:val="00072EA0"/>
    <w:rsid w:val="000817A4"/>
    <w:rsid w:val="000871EC"/>
    <w:rsid w:val="0009121E"/>
    <w:rsid w:val="000A2A43"/>
    <w:rsid w:val="000A4680"/>
    <w:rsid w:val="000A502C"/>
    <w:rsid w:val="000B27AD"/>
    <w:rsid w:val="000D2172"/>
    <w:rsid w:val="000D4691"/>
    <w:rsid w:val="000E2BC1"/>
    <w:rsid w:val="000F076D"/>
    <w:rsid w:val="00103792"/>
    <w:rsid w:val="00112929"/>
    <w:rsid w:val="00157F5F"/>
    <w:rsid w:val="001735E4"/>
    <w:rsid w:val="00176DED"/>
    <w:rsid w:val="001846BC"/>
    <w:rsid w:val="001A2E85"/>
    <w:rsid w:val="001A36AB"/>
    <w:rsid w:val="001B1B72"/>
    <w:rsid w:val="001B273C"/>
    <w:rsid w:val="001B37FD"/>
    <w:rsid w:val="001B4B36"/>
    <w:rsid w:val="001C08F9"/>
    <w:rsid w:val="001C1902"/>
    <w:rsid w:val="001C48C8"/>
    <w:rsid w:val="001C5A35"/>
    <w:rsid w:val="001C6C1F"/>
    <w:rsid w:val="001D11E0"/>
    <w:rsid w:val="001D4534"/>
    <w:rsid w:val="001D45BA"/>
    <w:rsid w:val="001F08D0"/>
    <w:rsid w:val="001F63F3"/>
    <w:rsid w:val="0020560B"/>
    <w:rsid w:val="00211D47"/>
    <w:rsid w:val="00212006"/>
    <w:rsid w:val="00212011"/>
    <w:rsid w:val="0021377D"/>
    <w:rsid w:val="00223B99"/>
    <w:rsid w:val="0022406D"/>
    <w:rsid w:val="002254C2"/>
    <w:rsid w:val="0029794F"/>
    <w:rsid w:val="002A131A"/>
    <w:rsid w:val="002A162B"/>
    <w:rsid w:val="002A6386"/>
    <w:rsid w:val="002B232D"/>
    <w:rsid w:val="002B739D"/>
    <w:rsid w:val="002C1E53"/>
    <w:rsid w:val="002C720B"/>
    <w:rsid w:val="002D1AA9"/>
    <w:rsid w:val="002D484B"/>
    <w:rsid w:val="002E4E07"/>
    <w:rsid w:val="002F0F0F"/>
    <w:rsid w:val="002F3998"/>
    <w:rsid w:val="002F5DC6"/>
    <w:rsid w:val="003129C5"/>
    <w:rsid w:val="003231AA"/>
    <w:rsid w:val="003324BC"/>
    <w:rsid w:val="00334E10"/>
    <w:rsid w:val="00335C01"/>
    <w:rsid w:val="00337B6B"/>
    <w:rsid w:val="00346831"/>
    <w:rsid w:val="00346EF7"/>
    <w:rsid w:val="00350FDB"/>
    <w:rsid w:val="00362123"/>
    <w:rsid w:val="00363F11"/>
    <w:rsid w:val="00372388"/>
    <w:rsid w:val="00375082"/>
    <w:rsid w:val="003755FA"/>
    <w:rsid w:val="00386140"/>
    <w:rsid w:val="003909A0"/>
    <w:rsid w:val="003925E5"/>
    <w:rsid w:val="003A13AF"/>
    <w:rsid w:val="003A5330"/>
    <w:rsid w:val="003B0547"/>
    <w:rsid w:val="003B1882"/>
    <w:rsid w:val="003B38F3"/>
    <w:rsid w:val="003B3D90"/>
    <w:rsid w:val="003E4451"/>
    <w:rsid w:val="003E74AE"/>
    <w:rsid w:val="003F338F"/>
    <w:rsid w:val="00407F42"/>
    <w:rsid w:val="004208B8"/>
    <w:rsid w:val="004338EA"/>
    <w:rsid w:val="00452C7F"/>
    <w:rsid w:val="0045432F"/>
    <w:rsid w:val="0046256E"/>
    <w:rsid w:val="0046555C"/>
    <w:rsid w:val="00475AE0"/>
    <w:rsid w:val="004B155E"/>
    <w:rsid w:val="004D29BC"/>
    <w:rsid w:val="004D340D"/>
    <w:rsid w:val="004E6180"/>
    <w:rsid w:val="004F0BB8"/>
    <w:rsid w:val="004F4651"/>
    <w:rsid w:val="00506D0E"/>
    <w:rsid w:val="00507BA3"/>
    <w:rsid w:val="00520522"/>
    <w:rsid w:val="00525247"/>
    <w:rsid w:val="00525BF8"/>
    <w:rsid w:val="00530DC7"/>
    <w:rsid w:val="00533A01"/>
    <w:rsid w:val="005423DF"/>
    <w:rsid w:val="00546360"/>
    <w:rsid w:val="00551134"/>
    <w:rsid w:val="00552C57"/>
    <w:rsid w:val="00565D5F"/>
    <w:rsid w:val="00583E6C"/>
    <w:rsid w:val="005958A8"/>
    <w:rsid w:val="0059732E"/>
    <w:rsid w:val="005A551C"/>
    <w:rsid w:val="005A56A9"/>
    <w:rsid w:val="005B0034"/>
    <w:rsid w:val="005B0FE8"/>
    <w:rsid w:val="005B5012"/>
    <w:rsid w:val="005B5120"/>
    <w:rsid w:val="005C188D"/>
    <w:rsid w:val="005C1A3B"/>
    <w:rsid w:val="005C7E43"/>
    <w:rsid w:val="005D372B"/>
    <w:rsid w:val="005D6737"/>
    <w:rsid w:val="005E1035"/>
    <w:rsid w:val="005F08A7"/>
    <w:rsid w:val="005F1B43"/>
    <w:rsid w:val="005F6CE5"/>
    <w:rsid w:val="00604E72"/>
    <w:rsid w:val="00606D28"/>
    <w:rsid w:val="00615436"/>
    <w:rsid w:val="00620BEB"/>
    <w:rsid w:val="00624C35"/>
    <w:rsid w:val="006250D3"/>
    <w:rsid w:val="00627E44"/>
    <w:rsid w:val="00637854"/>
    <w:rsid w:val="006378CC"/>
    <w:rsid w:val="00643359"/>
    <w:rsid w:val="00656067"/>
    <w:rsid w:val="00667F88"/>
    <w:rsid w:val="0067522B"/>
    <w:rsid w:val="006934EC"/>
    <w:rsid w:val="00693D32"/>
    <w:rsid w:val="006A6057"/>
    <w:rsid w:val="006B4815"/>
    <w:rsid w:val="006B56D8"/>
    <w:rsid w:val="006C48E7"/>
    <w:rsid w:val="006D1DB3"/>
    <w:rsid w:val="006D4FC3"/>
    <w:rsid w:val="006D75E1"/>
    <w:rsid w:val="006E1B51"/>
    <w:rsid w:val="006E7B66"/>
    <w:rsid w:val="00705A77"/>
    <w:rsid w:val="00714A9E"/>
    <w:rsid w:val="007354FE"/>
    <w:rsid w:val="00737059"/>
    <w:rsid w:val="00742C5B"/>
    <w:rsid w:val="00750287"/>
    <w:rsid w:val="00753C0F"/>
    <w:rsid w:val="00760656"/>
    <w:rsid w:val="00794379"/>
    <w:rsid w:val="007A631E"/>
    <w:rsid w:val="007B1E3C"/>
    <w:rsid w:val="007B3D7D"/>
    <w:rsid w:val="007B454A"/>
    <w:rsid w:val="007C6547"/>
    <w:rsid w:val="007C7886"/>
    <w:rsid w:val="007D1400"/>
    <w:rsid w:val="007D23A9"/>
    <w:rsid w:val="007D5EE6"/>
    <w:rsid w:val="007E0382"/>
    <w:rsid w:val="007E4E09"/>
    <w:rsid w:val="007F6441"/>
    <w:rsid w:val="007F7C5E"/>
    <w:rsid w:val="00800A36"/>
    <w:rsid w:val="0080428B"/>
    <w:rsid w:val="0081024B"/>
    <w:rsid w:val="00810432"/>
    <w:rsid w:val="008116CB"/>
    <w:rsid w:val="00814544"/>
    <w:rsid w:val="00827C87"/>
    <w:rsid w:val="00843E5F"/>
    <w:rsid w:val="00847067"/>
    <w:rsid w:val="0085037A"/>
    <w:rsid w:val="00854E14"/>
    <w:rsid w:val="00855468"/>
    <w:rsid w:val="00861676"/>
    <w:rsid w:val="0086484C"/>
    <w:rsid w:val="00867E49"/>
    <w:rsid w:val="0087306D"/>
    <w:rsid w:val="008A6B77"/>
    <w:rsid w:val="008B14B1"/>
    <w:rsid w:val="008C7A8A"/>
    <w:rsid w:val="008D2EE8"/>
    <w:rsid w:val="008D5733"/>
    <w:rsid w:val="008E0457"/>
    <w:rsid w:val="008E1A92"/>
    <w:rsid w:val="008E663A"/>
    <w:rsid w:val="008E7D1D"/>
    <w:rsid w:val="008F35F8"/>
    <w:rsid w:val="008F648C"/>
    <w:rsid w:val="00922ABA"/>
    <w:rsid w:val="00932327"/>
    <w:rsid w:val="00935EE8"/>
    <w:rsid w:val="00936337"/>
    <w:rsid w:val="009608CE"/>
    <w:rsid w:val="00966EE7"/>
    <w:rsid w:val="009674E1"/>
    <w:rsid w:val="00996B23"/>
    <w:rsid w:val="009B5743"/>
    <w:rsid w:val="009C1F8E"/>
    <w:rsid w:val="009C3FDA"/>
    <w:rsid w:val="009D7F6D"/>
    <w:rsid w:val="009F08AB"/>
    <w:rsid w:val="00A0013C"/>
    <w:rsid w:val="00A061DB"/>
    <w:rsid w:val="00A07312"/>
    <w:rsid w:val="00A07BD7"/>
    <w:rsid w:val="00A10F07"/>
    <w:rsid w:val="00A21FD4"/>
    <w:rsid w:val="00A457AF"/>
    <w:rsid w:val="00A72D32"/>
    <w:rsid w:val="00A82526"/>
    <w:rsid w:val="00A831CB"/>
    <w:rsid w:val="00A86C3C"/>
    <w:rsid w:val="00A949C0"/>
    <w:rsid w:val="00AA5339"/>
    <w:rsid w:val="00AA7433"/>
    <w:rsid w:val="00AB145A"/>
    <w:rsid w:val="00AB45FC"/>
    <w:rsid w:val="00AB7D51"/>
    <w:rsid w:val="00AC1E71"/>
    <w:rsid w:val="00AC398E"/>
    <w:rsid w:val="00AC490E"/>
    <w:rsid w:val="00AE5FE1"/>
    <w:rsid w:val="00AF2F88"/>
    <w:rsid w:val="00B10659"/>
    <w:rsid w:val="00B11C22"/>
    <w:rsid w:val="00B15223"/>
    <w:rsid w:val="00B226FC"/>
    <w:rsid w:val="00B32E0F"/>
    <w:rsid w:val="00B37F0C"/>
    <w:rsid w:val="00B42BE5"/>
    <w:rsid w:val="00B42E61"/>
    <w:rsid w:val="00B50EB5"/>
    <w:rsid w:val="00B5180B"/>
    <w:rsid w:val="00B57A98"/>
    <w:rsid w:val="00B57C0B"/>
    <w:rsid w:val="00B61F18"/>
    <w:rsid w:val="00B62AC4"/>
    <w:rsid w:val="00B70754"/>
    <w:rsid w:val="00B91EB6"/>
    <w:rsid w:val="00BB1AA0"/>
    <w:rsid w:val="00BB57AB"/>
    <w:rsid w:val="00BC78F2"/>
    <w:rsid w:val="00BD4ED9"/>
    <w:rsid w:val="00BF2B09"/>
    <w:rsid w:val="00BF71B1"/>
    <w:rsid w:val="00C11BCA"/>
    <w:rsid w:val="00C122CE"/>
    <w:rsid w:val="00C20D44"/>
    <w:rsid w:val="00C24524"/>
    <w:rsid w:val="00C317B7"/>
    <w:rsid w:val="00C32855"/>
    <w:rsid w:val="00C34C09"/>
    <w:rsid w:val="00C60018"/>
    <w:rsid w:val="00C73783"/>
    <w:rsid w:val="00C757E1"/>
    <w:rsid w:val="00C76C0C"/>
    <w:rsid w:val="00C81A1D"/>
    <w:rsid w:val="00C825C0"/>
    <w:rsid w:val="00C83C9A"/>
    <w:rsid w:val="00C8447A"/>
    <w:rsid w:val="00C844F1"/>
    <w:rsid w:val="00C8509E"/>
    <w:rsid w:val="00CA2B25"/>
    <w:rsid w:val="00CA477B"/>
    <w:rsid w:val="00CA5BDC"/>
    <w:rsid w:val="00CA6DDC"/>
    <w:rsid w:val="00CC49DA"/>
    <w:rsid w:val="00CC6F01"/>
    <w:rsid w:val="00CD4E13"/>
    <w:rsid w:val="00CE4B2E"/>
    <w:rsid w:val="00D20735"/>
    <w:rsid w:val="00D23055"/>
    <w:rsid w:val="00D27CD3"/>
    <w:rsid w:val="00D35AD0"/>
    <w:rsid w:val="00D55A42"/>
    <w:rsid w:val="00D63536"/>
    <w:rsid w:val="00D639BE"/>
    <w:rsid w:val="00D64929"/>
    <w:rsid w:val="00D73FBF"/>
    <w:rsid w:val="00D834B2"/>
    <w:rsid w:val="00D96BFE"/>
    <w:rsid w:val="00DA0B0C"/>
    <w:rsid w:val="00DA758E"/>
    <w:rsid w:val="00DB0FBF"/>
    <w:rsid w:val="00DB2885"/>
    <w:rsid w:val="00DB56C4"/>
    <w:rsid w:val="00DD1F59"/>
    <w:rsid w:val="00DE6742"/>
    <w:rsid w:val="00E0113E"/>
    <w:rsid w:val="00E05EDA"/>
    <w:rsid w:val="00E10302"/>
    <w:rsid w:val="00E12868"/>
    <w:rsid w:val="00E23BD2"/>
    <w:rsid w:val="00E328F3"/>
    <w:rsid w:val="00E3353F"/>
    <w:rsid w:val="00E4006E"/>
    <w:rsid w:val="00E52D43"/>
    <w:rsid w:val="00E532AB"/>
    <w:rsid w:val="00E63409"/>
    <w:rsid w:val="00EB6841"/>
    <w:rsid w:val="00EB7FB8"/>
    <w:rsid w:val="00EC4E3D"/>
    <w:rsid w:val="00EC5DE8"/>
    <w:rsid w:val="00ED14A2"/>
    <w:rsid w:val="00ED16DE"/>
    <w:rsid w:val="00ED1813"/>
    <w:rsid w:val="00ED26F7"/>
    <w:rsid w:val="00EE7152"/>
    <w:rsid w:val="00EF6240"/>
    <w:rsid w:val="00EF7C4F"/>
    <w:rsid w:val="00F01C02"/>
    <w:rsid w:val="00F109CA"/>
    <w:rsid w:val="00F127F9"/>
    <w:rsid w:val="00F369BF"/>
    <w:rsid w:val="00F36F2D"/>
    <w:rsid w:val="00F41B72"/>
    <w:rsid w:val="00F4228C"/>
    <w:rsid w:val="00F54211"/>
    <w:rsid w:val="00F620A0"/>
    <w:rsid w:val="00F656D1"/>
    <w:rsid w:val="00F74DDC"/>
    <w:rsid w:val="00F7752A"/>
    <w:rsid w:val="00F77715"/>
    <w:rsid w:val="00F8263A"/>
    <w:rsid w:val="00FB197D"/>
    <w:rsid w:val="00FB79F7"/>
    <w:rsid w:val="00FC35B8"/>
    <w:rsid w:val="00FC3F5F"/>
    <w:rsid w:val="00FC5699"/>
    <w:rsid w:val="00FD30A3"/>
    <w:rsid w:val="00FD5C86"/>
    <w:rsid w:val="00FF5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3D90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3B3D90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3B3D90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3B3D90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3B3D90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3B3D90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3B3D90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3B3D90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3B3D90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3B3D90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B3D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3B3D90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3B3D90"/>
    <w:rPr>
      <w:sz w:val="16"/>
    </w:rPr>
  </w:style>
  <w:style w:type="paragraph" w:styleId="Ttulo">
    <w:name w:val="Title"/>
    <w:basedOn w:val="Normal"/>
    <w:next w:val="Normal"/>
    <w:qFormat/>
    <w:rsid w:val="003B3D90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3B3D90"/>
    <w:pPr>
      <w:tabs>
        <w:tab w:val="left" w:pos="960"/>
        <w:tab w:val="right" w:pos="7970"/>
      </w:tabs>
      <w:spacing w:before="60" w:after="60"/>
      <w:ind w:right="149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3B3D90"/>
    <w:rPr>
      <w:color w:val="800080"/>
      <w:u w:val="single"/>
    </w:rPr>
  </w:style>
  <w:style w:type="paragraph" w:customStyle="1" w:styleId="CTMISCorpo1">
    <w:name w:val="CTM/IS Corpo 1"/>
    <w:autoRedefine/>
    <w:rsid w:val="001C48C8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3B3D90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3B3D90"/>
    <w:pPr>
      <w:keepNext/>
      <w:numPr>
        <w:numId w:val="4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CTMISNvel2">
    <w:name w:val="CTM/IS Nível 2"/>
    <w:next w:val="CTMISNvel3"/>
    <w:autoRedefine/>
    <w:rsid w:val="003B3D90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3B3D90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3B3D90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3B3D90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3B3D90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3B3D90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3B3D90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rsid w:val="003B3D90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3B3D90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3B3D90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3B3D90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3B3D90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3B3D90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3B3D90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3B3D90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3B3D90"/>
    <w:rPr>
      <w:color w:val="0000FF"/>
      <w:u w:val="single"/>
    </w:rPr>
  </w:style>
  <w:style w:type="paragraph" w:styleId="Corpodetexto2">
    <w:name w:val="Body Text 2"/>
    <w:basedOn w:val="Normal"/>
    <w:rsid w:val="003B3D90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3B3D90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3B3D90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link w:val="CorpodetextoChar"/>
    <w:rsid w:val="003B3D90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3B3D90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3B3D90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3B3D90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link w:val="infoblueChar"/>
    <w:rsid w:val="003B3D90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styleId="Commarcadores">
    <w:name w:val="List Bullet"/>
    <w:basedOn w:val="Normal"/>
    <w:autoRedefine/>
    <w:rsid w:val="003B3D90"/>
    <w:pPr>
      <w:numPr>
        <w:numId w:val="5"/>
      </w:numPr>
    </w:pPr>
  </w:style>
  <w:style w:type="paragraph" w:customStyle="1" w:styleId="STJNvel1">
    <w:name w:val="STJ Nível 1"/>
    <w:basedOn w:val="Ttulo1"/>
    <w:rsid w:val="004E6180"/>
    <w:pPr>
      <w:numPr>
        <w:numId w:val="6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STJNvel2">
    <w:name w:val="STJ Nível 2"/>
    <w:basedOn w:val="Ttulo2"/>
    <w:rsid w:val="004E6180"/>
    <w:pPr>
      <w:numPr>
        <w:ilvl w:val="1"/>
        <w:numId w:val="2"/>
      </w:numPr>
      <w:spacing w:after="240"/>
    </w:pPr>
    <w:rPr>
      <w:rFonts w:ascii="Arial" w:hAnsi="Arial" w:cs="Arial"/>
      <w:bCs/>
      <w:sz w:val="24"/>
    </w:rPr>
  </w:style>
  <w:style w:type="paragraph" w:customStyle="1" w:styleId="Instruo">
    <w:name w:val="Instrução"/>
    <w:basedOn w:val="Normal"/>
    <w:next w:val="Normal"/>
    <w:rsid w:val="00583E6C"/>
    <w:rPr>
      <w:rFonts w:cs="Arial"/>
      <w:i/>
      <w:color w:val="0000FF"/>
      <w:sz w:val="20"/>
    </w:rPr>
  </w:style>
  <w:style w:type="paragraph" w:customStyle="1" w:styleId="MDS1">
    <w:name w:val="MDS1"/>
    <w:basedOn w:val="Ttulo1"/>
    <w:rsid w:val="005D6737"/>
    <w:pPr>
      <w:keepNext w:val="0"/>
      <w:numPr>
        <w:numId w:val="7"/>
      </w:numPr>
      <w:pBdr>
        <w:bottom w:val="single" w:sz="12" w:space="1" w:color="365F91"/>
      </w:pBdr>
      <w:spacing w:line="360" w:lineRule="auto"/>
      <w:jc w:val="both"/>
    </w:pPr>
    <w:rPr>
      <w:rFonts w:ascii="Arial" w:hAnsi="Arial" w:cs="Arial"/>
      <w:bCs/>
      <w:snapToGrid w:val="0"/>
      <w:color w:val="365F91"/>
      <w:sz w:val="28"/>
      <w:szCs w:val="24"/>
      <w:lang w:eastAsia="en-US" w:bidi="en-US"/>
    </w:rPr>
  </w:style>
  <w:style w:type="paragraph" w:customStyle="1" w:styleId="MDS2">
    <w:name w:val="MDS2"/>
    <w:basedOn w:val="Ttulo2"/>
    <w:rsid w:val="005D6737"/>
    <w:pPr>
      <w:keepNext w:val="0"/>
      <w:numPr>
        <w:ilvl w:val="1"/>
        <w:numId w:val="7"/>
      </w:numPr>
      <w:pBdr>
        <w:bottom w:val="single" w:sz="2" w:space="1" w:color="365F91"/>
      </w:pBdr>
      <w:spacing w:line="360" w:lineRule="auto"/>
    </w:pPr>
    <w:rPr>
      <w:rFonts w:ascii="Arial" w:hAnsi="Arial" w:cs="Arial"/>
      <w:bCs/>
      <w:color w:val="365F91"/>
      <w:sz w:val="24"/>
      <w:szCs w:val="22"/>
      <w:lang w:eastAsia="en-US" w:bidi="en-US"/>
    </w:rPr>
  </w:style>
  <w:style w:type="paragraph" w:customStyle="1" w:styleId="MDS3">
    <w:name w:val="MDS3"/>
    <w:basedOn w:val="Ttulo3"/>
    <w:rsid w:val="005D6737"/>
    <w:pPr>
      <w:keepNext w:val="0"/>
      <w:numPr>
        <w:ilvl w:val="2"/>
        <w:numId w:val="7"/>
      </w:numPr>
      <w:pBdr>
        <w:bottom w:val="single" w:sz="2" w:space="1" w:color="365F91"/>
      </w:pBdr>
      <w:spacing w:line="360" w:lineRule="auto"/>
      <w:jc w:val="both"/>
    </w:pPr>
    <w:rPr>
      <w:rFonts w:ascii="Arial" w:hAnsi="Arial" w:cs="Arial"/>
      <w:bCs/>
      <w:color w:val="365F91"/>
      <w:sz w:val="20"/>
      <w:szCs w:val="24"/>
      <w:lang w:eastAsia="en-US" w:bidi="en-US"/>
    </w:rPr>
  </w:style>
  <w:style w:type="paragraph" w:customStyle="1" w:styleId="MDS4">
    <w:name w:val="MDS4"/>
    <w:basedOn w:val="Ttulo4"/>
    <w:rsid w:val="005D6737"/>
    <w:pPr>
      <w:keepNext w:val="0"/>
      <w:numPr>
        <w:ilvl w:val="3"/>
        <w:numId w:val="7"/>
      </w:numPr>
      <w:pBdr>
        <w:bottom w:val="single" w:sz="12" w:space="1" w:color="365F91"/>
      </w:pBdr>
      <w:spacing w:line="360" w:lineRule="auto"/>
      <w:jc w:val="both"/>
    </w:pPr>
    <w:rPr>
      <w:rFonts w:ascii="Arial" w:hAnsi="Arial" w:cs="Arial"/>
      <w:bCs/>
      <w:color w:val="365F91"/>
      <w:sz w:val="18"/>
      <w:szCs w:val="18"/>
      <w:lang w:eastAsia="en-US" w:bidi="en-US"/>
    </w:rPr>
  </w:style>
  <w:style w:type="paragraph" w:customStyle="1" w:styleId="GuiaNormal">
    <w:name w:val="GuiaNormal"/>
    <w:basedOn w:val="Recuodecorpodetexto"/>
    <w:qFormat/>
    <w:rsid w:val="005D6737"/>
    <w:pPr>
      <w:spacing w:line="360" w:lineRule="auto"/>
      <w:ind w:left="0" w:firstLine="0"/>
    </w:pPr>
    <w:rPr>
      <w:rFonts w:cs="Times New Roman"/>
      <w:color w:val="auto"/>
      <w:szCs w:val="24"/>
    </w:rPr>
  </w:style>
  <w:style w:type="paragraph" w:customStyle="1" w:styleId="GuiaN2">
    <w:name w:val="GuiaN2"/>
    <w:basedOn w:val="MDS2"/>
    <w:link w:val="GuiaN2Char"/>
    <w:qFormat/>
    <w:rsid w:val="005D6737"/>
    <w:pPr>
      <w:pBdr>
        <w:bottom w:val="single" w:sz="12" w:space="1" w:color="365F91"/>
      </w:pBdr>
      <w:spacing w:line="240" w:lineRule="auto"/>
      <w:ind w:left="0" w:firstLine="0"/>
    </w:pPr>
    <w:rPr>
      <w:color w:val="auto"/>
    </w:rPr>
  </w:style>
  <w:style w:type="character" w:customStyle="1" w:styleId="GuiaN2Char">
    <w:name w:val="GuiaN2 Char"/>
    <w:basedOn w:val="Fontepargpadro"/>
    <w:link w:val="GuiaN2"/>
    <w:rsid w:val="005D6737"/>
    <w:rPr>
      <w:rFonts w:ascii="Arial" w:hAnsi="Arial" w:cs="Arial"/>
      <w:b/>
      <w:bCs/>
      <w:sz w:val="24"/>
      <w:szCs w:val="22"/>
      <w:lang w:eastAsia="en-US" w:bidi="en-US"/>
    </w:rPr>
  </w:style>
  <w:style w:type="paragraph" w:customStyle="1" w:styleId="GuiaN5">
    <w:name w:val="GuiaN5"/>
    <w:basedOn w:val="MDS4"/>
    <w:qFormat/>
    <w:rsid w:val="005D6737"/>
    <w:pPr>
      <w:numPr>
        <w:ilvl w:val="4"/>
      </w:numPr>
      <w:pBdr>
        <w:bottom w:val="single" w:sz="4" w:space="1" w:color="365F91"/>
        <w:between w:val="single" w:sz="12" w:space="1" w:color="365F91"/>
        <w:bar w:val="single" w:sz="12" w:color="365F91"/>
      </w:pBdr>
      <w:tabs>
        <w:tab w:val="left" w:pos="851"/>
      </w:tabs>
      <w:spacing w:line="240" w:lineRule="auto"/>
      <w:ind w:left="0" w:firstLine="0"/>
    </w:pPr>
    <w:rPr>
      <w:color w:val="auto"/>
    </w:rPr>
  </w:style>
  <w:style w:type="paragraph" w:customStyle="1" w:styleId="GuiaTop1">
    <w:name w:val="GuiaTop1"/>
    <w:basedOn w:val="Normal"/>
    <w:link w:val="GuiaTop1Char"/>
    <w:qFormat/>
    <w:rsid w:val="005D6737"/>
    <w:pPr>
      <w:keepLines/>
      <w:widowControl w:val="0"/>
      <w:numPr>
        <w:numId w:val="8"/>
      </w:numPr>
      <w:spacing w:before="120" w:after="120" w:line="360" w:lineRule="auto"/>
      <w:jc w:val="both"/>
    </w:pPr>
    <w:rPr>
      <w:color w:val="auto"/>
      <w:sz w:val="20"/>
      <w:szCs w:val="24"/>
    </w:rPr>
  </w:style>
  <w:style w:type="paragraph" w:customStyle="1" w:styleId="GuiaTop2">
    <w:name w:val="GuiaTop2"/>
    <w:basedOn w:val="Normal"/>
    <w:qFormat/>
    <w:rsid w:val="005D6737"/>
    <w:pPr>
      <w:keepLines/>
      <w:widowControl w:val="0"/>
      <w:numPr>
        <w:ilvl w:val="1"/>
        <w:numId w:val="8"/>
      </w:numPr>
      <w:spacing w:before="120" w:after="120" w:line="360" w:lineRule="auto"/>
      <w:jc w:val="both"/>
    </w:pPr>
    <w:rPr>
      <w:color w:val="auto"/>
      <w:sz w:val="20"/>
      <w:szCs w:val="24"/>
    </w:rPr>
  </w:style>
  <w:style w:type="character" w:customStyle="1" w:styleId="GuiaTop1Char">
    <w:name w:val="GuiaTop1 Char"/>
    <w:link w:val="GuiaTop1"/>
    <w:rsid w:val="005D6737"/>
    <w:rPr>
      <w:rFonts w:ascii="Arial" w:hAnsi="Arial"/>
      <w:szCs w:val="24"/>
    </w:rPr>
  </w:style>
  <w:style w:type="paragraph" w:customStyle="1" w:styleId="GuiaInf1">
    <w:name w:val="GuiaInf1"/>
    <w:basedOn w:val="Normal"/>
    <w:link w:val="GuiaInf1Char"/>
    <w:qFormat/>
    <w:rsid w:val="005D6737"/>
    <w:pPr>
      <w:jc w:val="both"/>
    </w:pPr>
    <w:rPr>
      <w:i/>
      <w:color w:val="4F81BD"/>
      <w:sz w:val="20"/>
    </w:rPr>
  </w:style>
  <w:style w:type="character" w:customStyle="1" w:styleId="GuiaInf1Char">
    <w:name w:val="GuiaInf1 Char"/>
    <w:link w:val="GuiaInf1"/>
    <w:rsid w:val="005D6737"/>
    <w:rPr>
      <w:rFonts w:ascii="Arial" w:hAnsi="Arial"/>
      <w:i/>
      <w:color w:val="4F81BD"/>
    </w:rPr>
  </w:style>
  <w:style w:type="paragraph" w:styleId="PargrafodaLista">
    <w:name w:val="List Paragraph"/>
    <w:basedOn w:val="Normal"/>
    <w:uiPriority w:val="34"/>
    <w:qFormat/>
    <w:rsid w:val="00F656D1"/>
    <w:pPr>
      <w:ind w:left="720"/>
      <w:contextualSpacing/>
      <w:jc w:val="both"/>
    </w:pPr>
    <w:rPr>
      <w:color w:val="auto"/>
      <w:sz w:val="20"/>
      <w:lang w:eastAsia="en-US"/>
    </w:rPr>
  </w:style>
  <w:style w:type="character" w:customStyle="1" w:styleId="CorpodetextoChar">
    <w:name w:val="Corpo de texto Char"/>
    <w:link w:val="Corpodetexto"/>
    <w:rsid w:val="00B5180B"/>
  </w:style>
  <w:style w:type="character" w:styleId="Refdecomentrio">
    <w:name w:val="annotation reference"/>
    <w:basedOn w:val="Fontepargpadro"/>
    <w:rsid w:val="0045432F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5432F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45432F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45432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45432F"/>
    <w:rPr>
      <w:rFonts w:ascii="Arial" w:hAnsi="Arial"/>
      <w:b/>
      <w:bCs/>
      <w:color w:val="000000"/>
    </w:rPr>
  </w:style>
  <w:style w:type="paragraph" w:customStyle="1" w:styleId="textovisao">
    <w:name w:val="texto_visao"/>
    <w:basedOn w:val="infoblue"/>
    <w:link w:val="textovisaoChar"/>
    <w:qFormat/>
    <w:rsid w:val="00BD4ED9"/>
    <w:pPr>
      <w:ind w:firstLine="360"/>
      <w:jc w:val="both"/>
    </w:pPr>
    <w:rPr>
      <w:rFonts w:ascii="Arial" w:hAnsi="Arial" w:cs="Arial"/>
      <w:i w:val="0"/>
      <w:iCs w:val="0"/>
      <w:color w:val="auto"/>
    </w:rPr>
  </w:style>
  <w:style w:type="character" w:customStyle="1" w:styleId="infoblueChar">
    <w:name w:val="infoblue Char"/>
    <w:basedOn w:val="Fontepargpadro"/>
    <w:link w:val="infoblue"/>
    <w:rsid w:val="00BD4ED9"/>
    <w:rPr>
      <w:rFonts w:eastAsia="Arial Unicode MS"/>
      <w:i/>
      <w:iCs/>
      <w:color w:val="0000FF"/>
    </w:rPr>
  </w:style>
  <w:style w:type="character" w:customStyle="1" w:styleId="textovisaoChar">
    <w:name w:val="texto_visao Char"/>
    <w:basedOn w:val="infoblueChar"/>
    <w:link w:val="textovisao"/>
    <w:rsid w:val="00BD4ED9"/>
    <w:rPr>
      <w:rFonts w:eastAsia="Arial Unicode MS"/>
      <w:i/>
      <w:iCs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3D90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3B3D90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3B3D90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3B3D90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3B3D90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3B3D90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3B3D90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3B3D90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3B3D90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3B3D90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B3D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3B3D90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3B3D90"/>
    <w:rPr>
      <w:sz w:val="16"/>
    </w:rPr>
  </w:style>
  <w:style w:type="paragraph" w:styleId="Ttulo">
    <w:name w:val="Title"/>
    <w:basedOn w:val="Normal"/>
    <w:next w:val="Normal"/>
    <w:qFormat/>
    <w:rsid w:val="003B3D90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3B3D90"/>
    <w:pPr>
      <w:tabs>
        <w:tab w:val="left" w:pos="960"/>
        <w:tab w:val="right" w:pos="7970"/>
      </w:tabs>
      <w:spacing w:before="60" w:after="60"/>
      <w:ind w:right="149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3B3D90"/>
    <w:rPr>
      <w:color w:val="800080"/>
      <w:u w:val="single"/>
    </w:rPr>
  </w:style>
  <w:style w:type="paragraph" w:customStyle="1" w:styleId="CTMISCorpo1">
    <w:name w:val="CTM/IS Corpo 1"/>
    <w:autoRedefine/>
    <w:rsid w:val="001C48C8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3B3D90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3B3D90"/>
    <w:pPr>
      <w:keepNext/>
      <w:numPr>
        <w:numId w:val="4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CTMISNvel2">
    <w:name w:val="CTM/IS Nível 2"/>
    <w:next w:val="CTMISNvel3"/>
    <w:autoRedefine/>
    <w:rsid w:val="003B3D90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3B3D90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3B3D90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3B3D90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3B3D90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3B3D90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3B3D90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rsid w:val="003B3D90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3B3D90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3B3D90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3B3D90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3B3D90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3B3D90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3B3D90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3B3D90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3B3D90"/>
    <w:rPr>
      <w:color w:val="0000FF"/>
      <w:u w:val="single"/>
    </w:rPr>
  </w:style>
  <w:style w:type="paragraph" w:styleId="Corpodetexto2">
    <w:name w:val="Body Text 2"/>
    <w:basedOn w:val="Normal"/>
    <w:rsid w:val="003B3D90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3B3D90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3B3D90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link w:val="CorpodetextoChar"/>
    <w:rsid w:val="003B3D90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3B3D90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3B3D90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3B3D90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link w:val="infoblueChar"/>
    <w:rsid w:val="003B3D90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styleId="Commarcadores">
    <w:name w:val="List Bullet"/>
    <w:basedOn w:val="Normal"/>
    <w:autoRedefine/>
    <w:rsid w:val="003B3D90"/>
    <w:pPr>
      <w:numPr>
        <w:numId w:val="5"/>
      </w:numPr>
    </w:pPr>
  </w:style>
  <w:style w:type="paragraph" w:customStyle="1" w:styleId="STJNvel1">
    <w:name w:val="STJ Nível 1"/>
    <w:basedOn w:val="Ttulo1"/>
    <w:rsid w:val="004E6180"/>
    <w:pPr>
      <w:numPr>
        <w:numId w:val="6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STJNvel2">
    <w:name w:val="STJ Nível 2"/>
    <w:basedOn w:val="Ttulo2"/>
    <w:rsid w:val="004E6180"/>
    <w:pPr>
      <w:numPr>
        <w:ilvl w:val="1"/>
        <w:numId w:val="2"/>
      </w:numPr>
      <w:spacing w:after="240"/>
    </w:pPr>
    <w:rPr>
      <w:rFonts w:ascii="Arial" w:hAnsi="Arial" w:cs="Arial"/>
      <w:bCs/>
      <w:sz w:val="24"/>
    </w:rPr>
  </w:style>
  <w:style w:type="paragraph" w:customStyle="1" w:styleId="Instruo">
    <w:name w:val="Instrução"/>
    <w:basedOn w:val="Normal"/>
    <w:next w:val="Normal"/>
    <w:rsid w:val="00583E6C"/>
    <w:rPr>
      <w:rFonts w:cs="Arial"/>
      <w:i/>
      <w:color w:val="0000FF"/>
      <w:sz w:val="20"/>
    </w:rPr>
  </w:style>
  <w:style w:type="paragraph" w:customStyle="1" w:styleId="MDS1">
    <w:name w:val="MDS1"/>
    <w:basedOn w:val="Ttulo1"/>
    <w:rsid w:val="005D6737"/>
    <w:pPr>
      <w:keepNext w:val="0"/>
      <w:numPr>
        <w:numId w:val="7"/>
      </w:numPr>
      <w:pBdr>
        <w:bottom w:val="single" w:sz="12" w:space="1" w:color="365F91"/>
      </w:pBdr>
      <w:spacing w:line="360" w:lineRule="auto"/>
      <w:jc w:val="both"/>
    </w:pPr>
    <w:rPr>
      <w:rFonts w:ascii="Arial" w:hAnsi="Arial" w:cs="Arial"/>
      <w:bCs/>
      <w:snapToGrid w:val="0"/>
      <w:color w:val="365F91"/>
      <w:sz w:val="28"/>
      <w:szCs w:val="24"/>
      <w:lang w:eastAsia="en-US" w:bidi="en-US"/>
    </w:rPr>
  </w:style>
  <w:style w:type="paragraph" w:customStyle="1" w:styleId="MDS2">
    <w:name w:val="MDS2"/>
    <w:basedOn w:val="Ttulo2"/>
    <w:rsid w:val="005D6737"/>
    <w:pPr>
      <w:keepNext w:val="0"/>
      <w:numPr>
        <w:ilvl w:val="1"/>
        <w:numId w:val="7"/>
      </w:numPr>
      <w:pBdr>
        <w:bottom w:val="single" w:sz="2" w:space="1" w:color="365F91"/>
      </w:pBdr>
      <w:spacing w:line="360" w:lineRule="auto"/>
    </w:pPr>
    <w:rPr>
      <w:rFonts w:ascii="Arial" w:hAnsi="Arial" w:cs="Arial"/>
      <w:bCs/>
      <w:color w:val="365F91"/>
      <w:sz w:val="24"/>
      <w:szCs w:val="22"/>
      <w:lang w:eastAsia="en-US" w:bidi="en-US"/>
    </w:rPr>
  </w:style>
  <w:style w:type="paragraph" w:customStyle="1" w:styleId="MDS3">
    <w:name w:val="MDS3"/>
    <w:basedOn w:val="Ttulo3"/>
    <w:rsid w:val="005D6737"/>
    <w:pPr>
      <w:keepNext w:val="0"/>
      <w:numPr>
        <w:ilvl w:val="2"/>
        <w:numId w:val="7"/>
      </w:numPr>
      <w:pBdr>
        <w:bottom w:val="single" w:sz="2" w:space="1" w:color="365F91"/>
      </w:pBdr>
      <w:spacing w:line="360" w:lineRule="auto"/>
      <w:jc w:val="both"/>
    </w:pPr>
    <w:rPr>
      <w:rFonts w:ascii="Arial" w:hAnsi="Arial" w:cs="Arial"/>
      <w:bCs/>
      <w:color w:val="365F91"/>
      <w:sz w:val="20"/>
      <w:szCs w:val="24"/>
      <w:lang w:eastAsia="en-US" w:bidi="en-US"/>
    </w:rPr>
  </w:style>
  <w:style w:type="paragraph" w:customStyle="1" w:styleId="MDS4">
    <w:name w:val="MDS4"/>
    <w:basedOn w:val="Ttulo4"/>
    <w:rsid w:val="005D6737"/>
    <w:pPr>
      <w:keepNext w:val="0"/>
      <w:numPr>
        <w:ilvl w:val="3"/>
        <w:numId w:val="7"/>
      </w:numPr>
      <w:pBdr>
        <w:bottom w:val="single" w:sz="12" w:space="1" w:color="365F91"/>
      </w:pBdr>
      <w:spacing w:line="360" w:lineRule="auto"/>
      <w:jc w:val="both"/>
    </w:pPr>
    <w:rPr>
      <w:rFonts w:ascii="Arial" w:hAnsi="Arial" w:cs="Arial"/>
      <w:bCs/>
      <w:color w:val="365F91"/>
      <w:sz w:val="18"/>
      <w:szCs w:val="18"/>
      <w:lang w:eastAsia="en-US" w:bidi="en-US"/>
    </w:rPr>
  </w:style>
  <w:style w:type="paragraph" w:customStyle="1" w:styleId="GuiaNormal">
    <w:name w:val="GuiaNormal"/>
    <w:basedOn w:val="Recuodecorpodetexto"/>
    <w:qFormat/>
    <w:rsid w:val="005D6737"/>
    <w:pPr>
      <w:spacing w:line="360" w:lineRule="auto"/>
      <w:ind w:left="0" w:firstLine="0"/>
    </w:pPr>
    <w:rPr>
      <w:rFonts w:cs="Times New Roman"/>
      <w:color w:val="auto"/>
      <w:szCs w:val="24"/>
    </w:rPr>
  </w:style>
  <w:style w:type="paragraph" w:customStyle="1" w:styleId="GuiaN2">
    <w:name w:val="GuiaN2"/>
    <w:basedOn w:val="MDS2"/>
    <w:link w:val="GuiaN2Char"/>
    <w:qFormat/>
    <w:rsid w:val="005D6737"/>
    <w:pPr>
      <w:pBdr>
        <w:bottom w:val="single" w:sz="12" w:space="1" w:color="365F91"/>
      </w:pBdr>
      <w:spacing w:line="240" w:lineRule="auto"/>
      <w:ind w:left="0" w:firstLine="0"/>
    </w:pPr>
    <w:rPr>
      <w:color w:val="auto"/>
    </w:rPr>
  </w:style>
  <w:style w:type="character" w:customStyle="1" w:styleId="GuiaN2Char">
    <w:name w:val="GuiaN2 Char"/>
    <w:basedOn w:val="Fontepargpadro"/>
    <w:link w:val="GuiaN2"/>
    <w:rsid w:val="005D6737"/>
    <w:rPr>
      <w:rFonts w:ascii="Arial" w:hAnsi="Arial" w:cs="Arial"/>
      <w:b/>
      <w:bCs/>
      <w:sz w:val="24"/>
      <w:szCs w:val="22"/>
      <w:lang w:eastAsia="en-US" w:bidi="en-US"/>
    </w:rPr>
  </w:style>
  <w:style w:type="paragraph" w:customStyle="1" w:styleId="GuiaN5">
    <w:name w:val="GuiaN5"/>
    <w:basedOn w:val="MDS4"/>
    <w:qFormat/>
    <w:rsid w:val="005D6737"/>
    <w:pPr>
      <w:numPr>
        <w:ilvl w:val="4"/>
      </w:numPr>
      <w:pBdr>
        <w:bottom w:val="single" w:sz="4" w:space="1" w:color="365F91"/>
        <w:between w:val="single" w:sz="12" w:space="1" w:color="365F91"/>
        <w:bar w:val="single" w:sz="12" w:color="365F91"/>
      </w:pBdr>
      <w:tabs>
        <w:tab w:val="left" w:pos="851"/>
      </w:tabs>
      <w:spacing w:line="240" w:lineRule="auto"/>
      <w:ind w:left="0" w:firstLine="0"/>
    </w:pPr>
    <w:rPr>
      <w:color w:val="auto"/>
    </w:rPr>
  </w:style>
  <w:style w:type="paragraph" w:customStyle="1" w:styleId="GuiaTop1">
    <w:name w:val="GuiaTop1"/>
    <w:basedOn w:val="Normal"/>
    <w:link w:val="GuiaTop1Char"/>
    <w:qFormat/>
    <w:rsid w:val="005D6737"/>
    <w:pPr>
      <w:keepLines/>
      <w:widowControl w:val="0"/>
      <w:numPr>
        <w:numId w:val="8"/>
      </w:numPr>
      <w:spacing w:before="120" w:after="120" w:line="360" w:lineRule="auto"/>
      <w:jc w:val="both"/>
    </w:pPr>
    <w:rPr>
      <w:color w:val="auto"/>
      <w:sz w:val="20"/>
      <w:szCs w:val="24"/>
    </w:rPr>
  </w:style>
  <w:style w:type="paragraph" w:customStyle="1" w:styleId="GuiaTop2">
    <w:name w:val="GuiaTop2"/>
    <w:basedOn w:val="Normal"/>
    <w:qFormat/>
    <w:rsid w:val="005D6737"/>
    <w:pPr>
      <w:keepLines/>
      <w:widowControl w:val="0"/>
      <w:numPr>
        <w:ilvl w:val="1"/>
        <w:numId w:val="8"/>
      </w:numPr>
      <w:spacing w:before="120" w:after="120" w:line="360" w:lineRule="auto"/>
      <w:jc w:val="both"/>
    </w:pPr>
    <w:rPr>
      <w:color w:val="auto"/>
      <w:sz w:val="20"/>
      <w:szCs w:val="24"/>
    </w:rPr>
  </w:style>
  <w:style w:type="character" w:customStyle="1" w:styleId="GuiaTop1Char">
    <w:name w:val="GuiaTop1 Char"/>
    <w:link w:val="GuiaTop1"/>
    <w:rsid w:val="005D6737"/>
    <w:rPr>
      <w:rFonts w:ascii="Arial" w:hAnsi="Arial"/>
      <w:szCs w:val="24"/>
    </w:rPr>
  </w:style>
  <w:style w:type="paragraph" w:customStyle="1" w:styleId="GuiaInf1">
    <w:name w:val="GuiaInf1"/>
    <w:basedOn w:val="Normal"/>
    <w:link w:val="GuiaInf1Char"/>
    <w:qFormat/>
    <w:rsid w:val="005D6737"/>
    <w:pPr>
      <w:jc w:val="both"/>
    </w:pPr>
    <w:rPr>
      <w:i/>
      <w:color w:val="4F81BD"/>
      <w:sz w:val="20"/>
    </w:rPr>
  </w:style>
  <w:style w:type="character" w:customStyle="1" w:styleId="GuiaInf1Char">
    <w:name w:val="GuiaInf1 Char"/>
    <w:link w:val="GuiaInf1"/>
    <w:rsid w:val="005D6737"/>
    <w:rPr>
      <w:rFonts w:ascii="Arial" w:hAnsi="Arial"/>
      <w:i/>
      <w:color w:val="4F81BD"/>
    </w:rPr>
  </w:style>
  <w:style w:type="paragraph" w:styleId="PargrafodaLista">
    <w:name w:val="List Paragraph"/>
    <w:basedOn w:val="Normal"/>
    <w:uiPriority w:val="34"/>
    <w:qFormat/>
    <w:rsid w:val="00F656D1"/>
    <w:pPr>
      <w:ind w:left="720"/>
      <w:contextualSpacing/>
      <w:jc w:val="both"/>
    </w:pPr>
    <w:rPr>
      <w:color w:val="auto"/>
      <w:sz w:val="20"/>
      <w:lang w:eastAsia="en-US"/>
    </w:rPr>
  </w:style>
  <w:style w:type="character" w:customStyle="1" w:styleId="CorpodetextoChar">
    <w:name w:val="Corpo de texto Char"/>
    <w:link w:val="Corpodetexto"/>
    <w:rsid w:val="00B5180B"/>
  </w:style>
  <w:style w:type="character" w:styleId="Refdecomentrio">
    <w:name w:val="annotation reference"/>
    <w:basedOn w:val="Fontepargpadro"/>
    <w:rsid w:val="0045432F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5432F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45432F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45432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45432F"/>
    <w:rPr>
      <w:rFonts w:ascii="Arial" w:hAnsi="Arial"/>
      <w:b/>
      <w:bCs/>
      <w:color w:val="000000"/>
    </w:rPr>
  </w:style>
  <w:style w:type="paragraph" w:customStyle="1" w:styleId="textovisao">
    <w:name w:val="texto_visao"/>
    <w:basedOn w:val="infoblue"/>
    <w:link w:val="textovisaoChar"/>
    <w:qFormat/>
    <w:rsid w:val="00BD4ED9"/>
    <w:pPr>
      <w:ind w:firstLine="360"/>
      <w:jc w:val="both"/>
    </w:pPr>
    <w:rPr>
      <w:rFonts w:ascii="Arial" w:hAnsi="Arial" w:cs="Arial"/>
      <w:i w:val="0"/>
      <w:iCs w:val="0"/>
      <w:color w:val="auto"/>
    </w:rPr>
  </w:style>
  <w:style w:type="character" w:customStyle="1" w:styleId="infoblueChar">
    <w:name w:val="infoblue Char"/>
    <w:basedOn w:val="Fontepargpadro"/>
    <w:link w:val="infoblue"/>
    <w:rsid w:val="00BD4ED9"/>
    <w:rPr>
      <w:rFonts w:eastAsia="Arial Unicode MS"/>
      <w:i/>
      <w:iCs/>
      <w:color w:val="0000FF"/>
    </w:rPr>
  </w:style>
  <w:style w:type="character" w:customStyle="1" w:styleId="textovisaoChar">
    <w:name w:val="texto_visao Char"/>
    <w:basedOn w:val="infoblueChar"/>
    <w:link w:val="textovisao"/>
    <w:rsid w:val="00BD4ED9"/>
    <w:rPr>
      <w:rFonts w:eastAsia="Arial Unicode MS"/>
      <w:i/>
      <w:iCs/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eduardoo\Desktop\Template_DocumentoDeVisaoEEscopo_Melhori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2F13C-79A5-4588-B01C-CD02D2028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Template_DocumentoDeVisaoEEscopo_Melhoria</Template>
  <TotalTime>1</TotalTime>
  <Pages>17</Pages>
  <Words>4594</Words>
  <Characters>24810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29346</CharactersWithSpaces>
  <SharedDoc>false</SharedDoc>
  <HLinks>
    <vt:vector size="108" baseType="variant"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_Toc221445869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_Toc221445868</vt:lpwstr>
      </vt:variant>
      <vt:variant>
        <vt:i4>1179711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_Toc221445867</vt:lpwstr>
      </vt:variant>
      <vt:variant>
        <vt:i4>1179711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_Toc221445866</vt:lpwstr>
      </vt:variant>
      <vt:variant>
        <vt:i4>1179711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_Toc221445865</vt:lpwstr>
      </vt:variant>
      <vt:variant>
        <vt:i4>1179711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_Toc221445864</vt:lpwstr>
      </vt:variant>
      <vt:variant>
        <vt:i4>1179711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_Toc221445863</vt:lpwstr>
      </vt:variant>
      <vt:variant>
        <vt:i4>1179711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_Toc221445862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_Toc221445861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_Toc221445860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_Toc221445859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_Toc221445858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_Toc221445857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_Toc221445856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_Toc221445855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_Toc221445854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_Toc221445853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_Toc221445852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Luiza Castro Passini</dc:creator>
  <cp:lastModifiedBy>christine.magalhaes</cp:lastModifiedBy>
  <cp:revision>2</cp:revision>
  <cp:lastPrinted>2014-06-30T13:08:00Z</cp:lastPrinted>
  <dcterms:created xsi:type="dcterms:W3CDTF">2014-10-30T18:06:00Z</dcterms:created>
  <dcterms:modified xsi:type="dcterms:W3CDTF">2014-10-30T18:06:00Z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SAAD - Sistema de Apoio Administrativo de Documentos - &lt;Nome do Projeto&gt;</vt:lpwstr>
  </property>
  <property fmtid="{D5CDD505-2E9C-101B-9397-08002B2CF9AE}" pid="3" name="ProcessoSTJ">
    <vt:lpwstr>STJ XXXX/200X</vt:lpwstr>
  </property>
</Properties>
</file>