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C6D44" w:rsidRDefault="00CC6D44" w:rsidP="00CC6D44">
      <w:pPr>
        <w:rPr>
          <w:noProof/>
        </w:rPr>
      </w:pPr>
    </w:p>
    <w:p w:rsidR="001E2036" w:rsidRPr="00CC6D44" w:rsidRDefault="00CC6D44">
      <w:pPr>
        <w:jc w:val="center"/>
        <w:rPr>
          <w:noProof/>
          <w:sz w:val="24"/>
        </w:rPr>
        <w:sectPr w:rsidR="001E2036" w:rsidRPr="00CC6D44" w:rsidSect="00CC6D4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4395" w:right="851" w:bottom="1134" w:left="1701" w:header="720" w:footer="720" w:gutter="0"/>
          <w:cols w:space="708"/>
          <w:docGrid w:linePitch="360"/>
        </w:sectPr>
      </w:pPr>
      <w:r w:rsidRPr="00CC6D44">
        <w:rPr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5215890</wp:posOffset>
            </wp:positionH>
            <wp:positionV relativeFrom="paragraph">
              <wp:posOffset>-2774950</wp:posOffset>
            </wp:positionV>
            <wp:extent cx="1080135" cy="1076325"/>
            <wp:effectExtent l="19050" t="0" r="5715" b="0"/>
            <wp:wrapNone/>
            <wp:docPr id="13" name="Imagem 22" descr="CariFlPro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riFlProc"/>
                    <pic:cNvPicPr preferRelativeResize="0">
                      <a:picLocks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674B"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5.35pt;margin-top:40.95pt;width:513pt;height:228.3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" stroked="f">
            <v:textbox style="mso-next-textbox:#Text Box 13">
              <w:txbxContent>
                <w:p w:rsidR="00550A36" w:rsidRPr="00B324BC" w:rsidRDefault="00550A36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Projeto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Sistema de Acompanhamento Administrativo de Documentos</w:t>
                  </w: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</w:t>
                  </w:r>
                </w:p>
                <w:p w:rsidR="00550A36" w:rsidRDefault="00550A36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550A36" w:rsidRDefault="00550A36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550A36" w:rsidRPr="00027B04" w:rsidRDefault="00550A36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027B04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Manter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Documento Expedido</w:t>
                  </w:r>
                </w:p>
                <w:p w:rsidR="00550A36" w:rsidRPr="00B324BC" w:rsidRDefault="00550A36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550A36" w:rsidRPr="00027B04" w:rsidRDefault="00550A36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ersão </w:t>
                  </w:r>
                  <w:r w:rsidRPr="00027B04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0.0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2</w:t>
                  </w:r>
                </w:p>
                <w:p w:rsidR="00550A36" w:rsidRDefault="00550A36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D04ECA">
        <w:trPr>
          <w:jc w:val="center"/>
        </w:trPr>
        <w:tc>
          <w:tcPr>
            <w:tcW w:w="1639" w:type="dxa"/>
          </w:tcPr>
          <w:p w:rsidR="00D04ECA" w:rsidRPr="00873131" w:rsidRDefault="00D04ECA" w:rsidP="00616EC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22/10/2014</w:t>
            </w:r>
          </w:p>
        </w:tc>
        <w:tc>
          <w:tcPr>
            <w:tcW w:w="960" w:type="dxa"/>
          </w:tcPr>
          <w:p w:rsidR="00D04ECA" w:rsidRPr="00873131" w:rsidRDefault="00D04ECA" w:rsidP="002D112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04ECA" w:rsidRPr="00873131" w:rsidRDefault="00D04ECA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</w:p>
        </w:tc>
        <w:tc>
          <w:tcPr>
            <w:tcW w:w="2040" w:type="dxa"/>
          </w:tcPr>
          <w:p w:rsidR="00D04ECA" w:rsidRPr="00873131" w:rsidRDefault="00D04ECA" w:rsidP="00A0655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  <w:tr w:rsidR="00490CD0">
        <w:trPr>
          <w:jc w:val="center"/>
        </w:trPr>
        <w:tc>
          <w:tcPr>
            <w:tcW w:w="1639" w:type="dxa"/>
          </w:tcPr>
          <w:p w:rsidR="00490CD0" w:rsidRDefault="00490CD0" w:rsidP="00A0655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27/10/2014</w:t>
            </w:r>
          </w:p>
        </w:tc>
        <w:tc>
          <w:tcPr>
            <w:tcW w:w="960" w:type="dxa"/>
          </w:tcPr>
          <w:p w:rsidR="00490CD0" w:rsidRPr="002831C6" w:rsidRDefault="00490CD0" w:rsidP="00A0655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90CD0" w:rsidRPr="002831C6" w:rsidRDefault="00490CD0" w:rsidP="00A0655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Revisão em pares.</w:t>
            </w:r>
          </w:p>
        </w:tc>
        <w:tc>
          <w:tcPr>
            <w:tcW w:w="2040" w:type="dxa"/>
          </w:tcPr>
          <w:p w:rsidR="00490CD0" w:rsidRDefault="00490CD0" w:rsidP="00A0655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Mariana Marucchi</w:t>
            </w:r>
          </w:p>
        </w:tc>
      </w:tr>
      <w:tr w:rsidR="00D04ECA">
        <w:trPr>
          <w:jc w:val="center"/>
        </w:trPr>
        <w:tc>
          <w:tcPr>
            <w:tcW w:w="1639" w:type="dxa"/>
          </w:tcPr>
          <w:p w:rsidR="00D04ECA" w:rsidRDefault="00D04ECA" w:rsidP="00A0655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05/11/2014</w:t>
            </w:r>
          </w:p>
        </w:tc>
        <w:tc>
          <w:tcPr>
            <w:tcW w:w="960" w:type="dxa"/>
          </w:tcPr>
          <w:p w:rsidR="00D04ECA" w:rsidRDefault="00D04ECA" w:rsidP="00A0655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04ECA" w:rsidRDefault="00D04ECA" w:rsidP="00A0655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Correção Mantis 1564</w:t>
            </w:r>
            <w:r w:rsidR="008D52F5">
              <w:rPr>
                <w:b w:val="0"/>
              </w:rPr>
              <w:t>; 1562</w:t>
            </w:r>
            <w:r w:rsidR="00C24933">
              <w:rPr>
                <w:b w:val="0"/>
              </w:rPr>
              <w:t>; 1567</w:t>
            </w:r>
            <w:r w:rsidR="002B7E55">
              <w:rPr>
                <w:b w:val="0"/>
              </w:rPr>
              <w:t>; 1543</w:t>
            </w:r>
          </w:p>
        </w:tc>
        <w:tc>
          <w:tcPr>
            <w:tcW w:w="2040" w:type="dxa"/>
          </w:tcPr>
          <w:p w:rsidR="00D04ECA" w:rsidRPr="00873131" w:rsidRDefault="00D04ECA" w:rsidP="00A0655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5"/>
          <w:footerReference w:type="default" r:id="rId16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>
        <w:rPr>
          <w:caps w:val="0"/>
          <w:sz w:val="36"/>
        </w:rPr>
        <w:lastRenderedPageBreak/>
        <w:t>SUMÁRIO</w:t>
      </w:r>
    </w:p>
    <w:bookmarkStart w:id="0" w:name="_GoBack"/>
    <w:bookmarkEnd w:id="0"/>
    <w:p w:rsidR="000A3F1B" w:rsidRDefault="0050674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403118684" w:history="1">
        <w:r w:rsidR="000A3F1B" w:rsidRPr="00D92459">
          <w:rPr>
            <w:rStyle w:val="Hyperlink"/>
          </w:rPr>
          <w:t>1.</w:t>
        </w:r>
        <w:r w:rsidR="000A3F1B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0A3F1B" w:rsidRPr="00D92459">
          <w:rPr>
            <w:rStyle w:val="Hyperlink"/>
          </w:rPr>
          <w:t>INTRODUÇÃO</w:t>
        </w:r>
        <w:r w:rsidR="000A3F1B">
          <w:rPr>
            <w:webHidden/>
          </w:rPr>
          <w:tab/>
        </w:r>
        <w:r>
          <w:rPr>
            <w:webHidden/>
          </w:rPr>
          <w:fldChar w:fldCharType="begin"/>
        </w:r>
        <w:r w:rsidR="000A3F1B">
          <w:rPr>
            <w:webHidden/>
          </w:rPr>
          <w:instrText xml:space="preserve"> PAGEREF _Toc403118684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A3F1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A3F1B" w:rsidRDefault="0050674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03118685" w:history="1">
        <w:r w:rsidR="000A3F1B" w:rsidRPr="00D92459">
          <w:rPr>
            <w:rStyle w:val="Hyperlink"/>
            <w:lang w:val="pt-PT"/>
          </w:rPr>
          <w:t>2.</w:t>
        </w:r>
        <w:r w:rsidR="000A3F1B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0A3F1B" w:rsidRPr="00D92459">
          <w:rPr>
            <w:rStyle w:val="Hyperlink"/>
            <w:lang w:val="pt-PT"/>
          </w:rPr>
          <w:t>Detalhamento da Apresentação</w:t>
        </w:r>
        <w:r w:rsidR="000A3F1B">
          <w:rPr>
            <w:webHidden/>
          </w:rPr>
          <w:tab/>
        </w:r>
        <w:r>
          <w:rPr>
            <w:webHidden/>
          </w:rPr>
          <w:fldChar w:fldCharType="begin"/>
        </w:r>
        <w:r w:rsidR="000A3F1B">
          <w:rPr>
            <w:webHidden/>
          </w:rPr>
          <w:instrText xml:space="preserve"> PAGEREF _Toc403118685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A3F1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A3F1B" w:rsidRDefault="0050674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3118686" w:history="1">
        <w:r w:rsidR="000A3F1B" w:rsidRPr="00D92459">
          <w:rPr>
            <w:rStyle w:val="Hyperlink"/>
          </w:rPr>
          <w:t>2.1</w:t>
        </w:r>
        <w:r w:rsidR="000A3F1B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0A3F1B" w:rsidRPr="00D92459">
          <w:rPr>
            <w:rStyle w:val="Hyperlink"/>
            <w:lang w:val="pt-PT"/>
          </w:rPr>
          <w:t>Usuário</w:t>
        </w:r>
        <w:r w:rsidR="000A3F1B" w:rsidRPr="00D92459">
          <w:rPr>
            <w:rStyle w:val="Hyperlink"/>
          </w:rPr>
          <w:t>s / Atores</w:t>
        </w:r>
        <w:r w:rsidR="000A3F1B">
          <w:rPr>
            <w:webHidden/>
          </w:rPr>
          <w:tab/>
        </w:r>
        <w:r>
          <w:rPr>
            <w:webHidden/>
          </w:rPr>
          <w:fldChar w:fldCharType="begin"/>
        </w:r>
        <w:r w:rsidR="000A3F1B">
          <w:rPr>
            <w:webHidden/>
          </w:rPr>
          <w:instrText xml:space="preserve"> PAGEREF _Toc403118686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A3F1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A3F1B" w:rsidRDefault="0050674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3118687" w:history="1">
        <w:r w:rsidR="000A3F1B" w:rsidRPr="00D92459">
          <w:rPr>
            <w:rStyle w:val="Hyperlink"/>
          </w:rPr>
          <w:t>2.2</w:t>
        </w:r>
        <w:r w:rsidR="000A3F1B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0A3F1B" w:rsidRPr="00D92459">
          <w:rPr>
            <w:rStyle w:val="Hyperlink"/>
          </w:rPr>
          <w:t>Manter Documento Expedido</w:t>
        </w:r>
        <w:r w:rsidR="000A3F1B">
          <w:rPr>
            <w:webHidden/>
          </w:rPr>
          <w:tab/>
        </w:r>
        <w:r>
          <w:rPr>
            <w:webHidden/>
          </w:rPr>
          <w:fldChar w:fldCharType="begin"/>
        </w:r>
        <w:r w:rsidR="000A3F1B">
          <w:rPr>
            <w:webHidden/>
          </w:rPr>
          <w:instrText xml:space="preserve"> PAGEREF _Toc403118687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A3F1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A3F1B" w:rsidRDefault="0050674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3118688" w:history="1">
        <w:r w:rsidR="000A3F1B" w:rsidRPr="00D92459">
          <w:rPr>
            <w:rStyle w:val="Hyperlink"/>
          </w:rPr>
          <w:t>2.2.1.</w:t>
        </w:r>
        <w:r w:rsidR="000A3F1B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0A3F1B" w:rsidRPr="00D92459">
          <w:rPr>
            <w:rStyle w:val="Hyperlink"/>
          </w:rPr>
          <w:t>Tela Consultar Documento</w:t>
        </w:r>
        <w:r w:rsidR="000A3F1B">
          <w:rPr>
            <w:webHidden/>
          </w:rPr>
          <w:tab/>
        </w:r>
        <w:r>
          <w:rPr>
            <w:webHidden/>
          </w:rPr>
          <w:fldChar w:fldCharType="begin"/>
        </w:r>
        <w:r w:rsidR="000A3F1B">
          <w:rPr>
            <w:webHidden/>
          </w:rPr>
          <w:instrText xml:space="preserve"> PAGEREF _Toc403118688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A3F1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A3F1B" w:rsidRDefault="0050674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3118689" w:history="1">
        <w:r w:rsidR="000A3F1B" w:rsidRPr="00D92459">
          <w:rPr>
            <w:rStyle w:val="Hyperlink"/>
          </w:rPr>
          <w:t>2.2.2.</w:t>
        </w:r>
        <w:r w:rsidR="000A3F1B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0A3F1B" w:rsidRPr="00D92459">
          <w:rPr>
            <w:rStyle w:val="Hyperlink"/>
          </w:rPr>
          <w:t>Tela Incluir Documento</w:t>
        </w:r>
        <w:r w:rsidR="000A3F1B">
          <w:rPr>
            <w:webHidden/>
          </w:rPr>
          <w:tab/>
        </w:r>
        <w:r>
          <w:rPr>
            <w:webHidden/>
          </w:rPr>
          <w:fldChar w:fldCharType="begin"/>
        </w:r>
        <w:r w:rsidR="000A3F1B">
          <w:rPr>
            <w:webHidden/>
          </w:rPr>
          <w:instrText xml:space="preserve"> PAGEREF _Toc403118689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A3F1B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A3F1B" w:rsidRDefault="0050674B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3118690" w:history="1">
        <w:r w:rsidR="000A3F1B" w:rsidRPr="00D92459">
          <w:rPr>
            <w:rStyle w:val="Hyperlink"/>
          </w:rPr>
          <w:t>2.2.3.</w:t>
        </w:r>
        <w:r w:rsidR="000A3F1B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0A3F1B" w:rsidRPr="00D92459">
          <w:rPr>
            <w:rStyle w:val="Hyperlink"/>
          </w:rPr>
          <w:t>Tela Alterar Documento</w:t>
        </w:r>
        <w:r w:rsidR="000A3F1B">
          <w:rPr>
            <w:webHidden/>
          </w:rPr>
          <w:tab/>
        </w:r>
        <w:r>
          <w:rPr>
            <w:webHidden/>
          </w:rPr>
          <w:fldChar w:fldCharType="begin"/>
        </w:r>
        <w:r w:rsidR="000A3F1B">
          <w:rPr>
            <w:webHidden/>
          </w:rPr>
          <w:instrText xml:space="preserve"> PAGEREF _Toc403118690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A3F1B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1E2036" w:rsidRDefault="0050674B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 w:rsidP="003C2C25">
      <w:pPr>
        <w:pStyle w:val="STJNvel1"/>
        <w:spacing w:before="100" w:beforeAutospacing="1" w:after="0"/>
        <w:ind w:left="357" w:hanging="357"/>
      </w:pPr>
      <w:r>
        <w:br w:type="page"/>
      </w:r>
      <w:bookmarkStart w:id="1" w:name="_Toc221095147"/>
      <w:bookmarkStart w:id="2" w:name="_Toc403118684"/>
      <w:r>
        <w:lastRenderedPageBreak/>
        <w:t>INTRODUÇÃO</w:t>
      </w:r>
      <w:bookmarkEnd w:id="1"/>
      <w:bookmarkEnd w:id="2"/>
    </w:p>
    <w:p w:rsidR="001E2036" w:rsidRPr="003C2C25" w:rsidRDefault="001F76C5" w:rsidP="003C2C25">
      <w:pPr>
        <w:pStyle w:val="Instruo"/>
        <w:spacing w:before="100" w:beforeAutospacing="1"/>
        <w:ind w:left="284"/>
        <w:jc w:val="both"/>
        <w:rPr>
          <w:color w:val="auto"/>
        </w:rPr>
      </w:pPr>
      <w:r w:rsidRPr="003C2C25">
        <w:rPr>
          <w:i w:val="0"/>
          <w:color w:val="auto"/>
        </w:rPr>
        <w:t xml:space="preserve">O objetivo do documento é especificar as interfaces de telas do Sistema </w:t>
      </w:r>
      <w:r w:rsidR="00D85B71" w:rsidRPr="003C2C25">
        <w:rPr>
          <w:i w:val="0"/>
          <w:color w:val="auto"/>
        </w:rPr>
        <w:t xml:space="preserve">do Caso de Uso Manter Documento Expedido </w:t>
      </w:r>
      <w:r w:rsidRPr="003C2C25">
        <w:rPr>
          <w:i w:val="0"/>
          <w:color w:val="auto"/>
        </w:rPr>
        <w:t>e definir os tipos de campos, tamanho, obrigatoriedade e regras de apresentação que compõem cada tela.</w:t>
      </w:r>
    </w:p>
    <w:p w:rsidR="001E2036" w:rsidRDefault="001E2036" w:rsidP="003C2C25">
      <w:pPr>
        <w:pStyle w:val="STJNvel1"/>
        <w:spacing w:before="100" w:beforeAutospacing="1" w:after="0"/>
        <w:ind w:left="357" w:hanging="357"/>
        <w:rPr>
          <w:lang w:val="pt-PT"/>
        </w:rPr>
      </w:pPr>
      <w:bookmarkStart w:id="3" w:name="_Toc403118685"/>
      <w:r>
        <w:rPr>
          <w:lang w:val="pt-PT"/>
        </w:rPr>
        <w:t>Detalhamento da Apresentação</w:t>
      </w:r>
      <w:bookmarkEnd w:id="3"/>
    </w:p>
    <w:p w:rsidR="00DA5E66" w:rsidRPr="00DA5E66" w:rsidRDefault="00DA5E66" w:rsidP="003C2C25">
      <w:pPr>
        <w:pStyle w:val="Instruo"/>
        <w:spacing w:before="100" w:beforeAutospacing="1"/>
        <w:ind w:left="284"/>
        <w:jc w:val="both"/>
        <w:rPr>
          <w:i w:val="0"/>
          <w:color w:val="auto"/>
        </w:rPr>
      </w:pPr>
      <w:r w:rsidRPr="00DA5E66">
        <w:rPr>
          <w:i w:val="0"/>
          <w:color w:val="auto"/>
        </w:rPr>
        <w:t xml:space="preserve">A especificação de tela tem como objetivo </w:t>
      </w:r>
      <w:r>
        <w:rPr>
          <w:i w:val="0"/>
          <w:color w:val="auto"/>
        </w:rPr>
        <w:t>incluir, alterar, excluir,</w:t>
      </w:r>
      <w:r w:rsidR="00314A73">
        <w:rPr>
          <w:i w:val="0"/>
          <w:color w:val="auto"/>
        </w:rPr>
        <w:t xml:space="preserve"> imprimir e </w:t>
      </w:r>
      <w:r>
        <w:rPr>
          <w:i w:val="0"/>
          <w:color w:val="auto"/>
        </w:rPr>
        <w:t xml:space="preserve">visualizar o andamento e histórico do </w:t>
      </w:r>
      <w:r w:rsidRPr="00DA5E66">
        <w:rPr>
          <w:i w:val="0"/>
          <w:color w:val="auto"/>
        </w:rPr>
        <w:t>documento</w:t>
      </w:r>
      <w:r>
        <w:rPr>
          <w:i w:val="0"/>
          <w:color w:val="auto"/>
        </w:rPr>
        <w:t xml:space="preserve"> expedido pela Unidade.</w:t>
      </w:r>
      <w:r w:rsidRPr="00DA5E66">
        <w:rPr>
          <w:i w:val="0"/>
          <w:color w:val="auto"/>
        </w:rPr>
        <w:t xml:space="preserve"> Os documentos para referência:</w:t>
      </w:r>
    </w:p>
    <w:p w:rsidR="00DA5E66" w:rsidRPr="00DA5E66" w:rsidRDefault="00DA5E66" w:rsidP="003C2C25">
      <w:pPr>
        <w:pStyle w:val="Instruo"/>
        <w:ind w:firstLine="567"/>
        <w:jc w:val="both"/>
        <w:rPr>
          <w:i w:val="0"/>
          <w:color w:val="auto"/>
        </w:rPr>
      </w:pPr>
      <w:r w:rsidRPr="00DA5E66">
        <w:rPr>
          <w:i w:val="0"/>
          <w:color w:val="auto"/>
        </w:rPr>
        <w:t xml:space="preserve">-Especificação de casos de uso </w:t>
      </w:r>
      <w:r>
        <w:rPr>
          <w:i w:val="0"/>
          <w:color w:val="auto"/>
        </w:rPr>
        <w:t>Manter Documento Expedido</w:t>
      </w:r>
      <w:r w:rsidRPr="00DA5E66">
        <w:rPr>
          <w:i w:val="0"/>
          <w:color w:val="auto"/>
        </w:rPr>
        <w:t>;</w:t>
      </w:r>
    </w:p>
    <w:p w:rsidR="00DA5E66" w:rsidRPr="00DA5E66" w:rsidRDefault="00DA5E66" w:rsidP="003C2C25">
      <w:pPr>
        <w:pStyle w:val="Instruo"/>
        <w:ind w:firstLine="567"/>
        <w:jc w:val="both"/>
        <w:rPr>
          <w:i w:val="0"/>
          <w:color w:val="auto"/>
        </w:rPr>
      </w:pPr>
      <w:r w:rsidRPr="00DA5E66">
        <w:rPr>
          <w:i w:val="0"/>
          <w:color w:val="auto"/>
        </w:rPr>
        <w:t>-Documento de Regra de Negócios;</w:t>
      </w:r>
    </w:p>
    <w:p w:rsidR="00DA5E66" w:rsidRPr="00DA5E66" w:rsidRDefault="00DA5E66" w:rsidP="003C2C25">
      <w:pPr>
        <w:pStyle w:val="Instruo"/>
        <w:ind w:firstLine="567"/>
        <w:jc w:val="both"/>
        <w:rPr>
          <w:i w:val="0"/>
          <w:color w:val="auto"/>
        </w:rPr>
      </w:pPr>
      <w:r w:rsidRPr="00DA5E66">
        <w:rPr>
          <w:i w:val="0"/>
          <w:color w:val="auto"/>
        </w:rPr>
        <w:t>-Documento de Mensagens</w:t>
      </w:r>
      <w:r>
        <w:rPr>
          <w:i w:val="0"/>
          <w:color w:val="auto"/>
        </w:rPr>
        <w:t>.</w:t>
      </w:r>
    </w:p>
    <w:p w:rsidR="001E2036" w:rsidRDefault="001E2036" w:rsidP="003C2C25">
      <w:pPr>
        <w:pStyle w:val="STJNvel2"/>
      </w:pPr>
      <w:bookmarkStart w:id="4" w:name="_Toc403118686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4"/>
    </w:p>
    <w:p w:rsidR="001E2036" w:rsidRDefault="003C636E" w:rsidP="003C2C25">
      <w:pPr>
        <w:pStyle w:val="Instruo"/>
        <w:spacing w:before="100" w:beforeAutospacing="1"/>
        <w:ind w:left="851"/>
        <w:jc w:val="both"/>
        <w:rPr>
          <w:i w:val="0"/>
          <w:color w:val="auto"/>
        </w:rPr>
      </w:pPr>
      <w:r w:rsidRPr="003C636E">
        <w:rPr>
          <w:i w:val="0"/>
          <w:color w:val="auto"/>
        </w:rPr>
        <w:t>Gestor:</w:t>
      </w:r>
      <w:r w:rsidR="00DB59DB">
        <w:rPr>
          <w:i w:val="0"/>
          <w:color w:val="auto"/>
        </w:rPr>
        <w:t xml:space="preserve"> </w:t>
      </w:r>
      <w:r w:rsidR="00DB59DB" w:rsidRPr="00DB59DB">
        <w:rPr>
          <w:i w:val="0"/>
          <w:color w:val="auto"/>
        </w:rPr>
        <w:t>Usuário com permissão de incluir, alterar, visualizar, consultar e excluir documentos no sistema.</w:t>
      </w:r>
    </w:p>
    <w:p w:rsidR="001E2036" w:rsidRDefault="003C2C25" w:rsidP="003C2C25">
      <w:pPr>
        <w:pStyle w:val="STJNvel2"/>
      </w:pPr>
      <w:bookmarkStart w:id="5" w:name="_Toc403118687"/>
      <w:r>
        <w:t>Manter Documento Expedido</w:t>
      </w:r>
      <w:bookmarkEnd w:id="5"/>
    </w:p>
    <w:p w:rsidR="003C2C25" w:rsidRDefault="003C2C25" w:rsidP="003C2C25">
      <w:pPr>
        <w:pStyle w:val="STJNvel2"/>
        <w:keepNext w:val="0"/>
        <w:widowControl w:val="0"/>
        <w:numPr>
          <w:ilvl w:val="0"/>
          <w:numId w:val="24"/>
        </w:numPr>
        <w:tabs>
          <w:tab w:val="clear" w:pos="993"/>
          <w:tab w:val="left" w:pos="567"/>
          <w:tab w:val="left" w:pos="1560"/>
        </w:tabs>
      </w:pPr>
      <w:bookmarkStart w:id="6" w:name="_Toc401662974"/>
      <w:bookmarkStart w:id="7" w:name="_Toc403118688"/>
      <w:r w:rsidRPr="007A0D9D">
        <w:t xml:space="preserve">Tela </w:t>
      </w:r>
      <w:r>
        <w:t>Consultar Documento</w:t>
      </w:r>
      <w:bookmarkEnd w:id="6"/>
      <w:bookmarkEnd w:id="7"/>
    </w:p>
    <w:p w:rsidR="003C2C25" w:rsidRDefault="003C2C25" w:rsidP="003C2C25">
      <w:pPr>
        <w:pStyle w:val="STJNvel2"/>
        <w:keepNext w:val="0"/>
        <w:widowControl w:val="0"/>
        <w:numPr>
          <w:ilvl w:val="0"/>
          <w:numId w:val="0"/>
        </w:numPr>
        <w:tabs>
          <w:tab w:val="clear" w:pos="993"/>
          <w:tab w:val="left" w:pos="567"/>
          <w:tab w:val="left" w:pos="1560"/>
        </w:tabs>
        <w:spacing w:before="0" w:beforeAutospacing="0"/>
        <w:ind w:left="714"/>
      </w:pPr>
    </w:p>
    <w:p w:rsidR="003C2C25" w:rsidRDefault="004D2802" w:rsidP="003C2C25">
      <w:pPr>
        <w:ind w:left="1134"/>
      </w:pPr>
      <w:r w:rsidRPr="004D2802">
        <w:rPr>
          <w:noProof/>
        </w:rPr>
        <w:drawing>
          <wp:inline distT="0" distB="0" distL="0" distR="0">
            <wp:extent cx="3611656" cy="3808655"/>
            <wp:effectExtent l="19050" t="19050" r="26894" b="2039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935" cy="38089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C25" w:rsidRPr="00FE1B6D" w:rsidRDefault="003C2C25" w:rsidP="004D2802">
      <w:pPr>
        <w:ind w:left="2694" w:hanging="426"/>
      </w:pPr>
      <w:r>
        <w:t>Figura 1 – Tela Consultar Documento</w:t>
      </w:r>
    </w:p>
    <w:p w:rsidR="003C2C25" w:rsidRDefault="003C2C25" w:rsidP="003C2C25">
      <w:pPr>
        <w:pStyle w:val="Ttulo4"/>
        <w:numPr>
          <w:ilvl w:val="0"/>
          <w:numId w:val="23"/>
        </w:numPr>
        <w:tabs>
          <w:tab w:val="left" w:pos="3119"/>
        </w:tabs>
        <w:spacing w:before="100" w:beforeAutospacing="1" w:after="0"/>
        <w:ind w:left="851" w:hanging="851"/>
        <w:rPr>
          <w:sz w:val="20"/>
        </w:rPr>
      </w:pPr>
      <w:r>
        <w:rPr>
          <w:sz w:val="20"/>
        </w:rPr>
        <w:lastRenderedPageBreak/>
        <w:t>Regras de Apresentação</w:t>
      </w:r>
    </w:p>
    <w:p w:rsidR="003C2C25" w:rsidRPr="007A0D9D" w:rsidRDefault="003C2C25" w:rsidP="003C2C25">
      <w:pPr>
        <w:pStyle w:val="Instruo"/>
        <w:numPr>
          <w:ilvl w:val="0"/>
          <w:numId w:val="4"/>
        </w:numPr>
        <w:spacing w:before="100" w:beforeAutospacing="1"/>
        <w:ind w:left="714" w:hanging="357"/>
        <w:jc w:val="both"/>
        <w:rPr>
          <w:i w:val="0"/>
          <w:color w:val="auto"/>
        </w:rPr>
      </w:pPr>
      <w:r w:rsidRPr="007A0D9D">
        <w:rPr>
          <w:i w:val="0"/>
          <w:color w:val="auto"/>
        </w:rPr>
        <w:t>A Ordenação padrão para apresentação da lista Registro(s) deve ser pela coluna selecionada pelo usuário.</w:t>
      </w:r>
    </w:p>
    <w:p w:rsidR="003C2C25" w:rsidRDefault="003C2C25" w:rsidP="003C2C25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7A0D9D">
        <w:rPr>
          <w:i w:val="0"/>
          <w:color w:val="auto"/>
        </w:rPr>
        <w:t xml:space="preserve">Ao acionar o botão </w:t>
      </w:r>
      <w:r>
        <w:rPr>
          <w:i w:val="0"/>
          <w:color w:val="auto"/>
        </w:rPr>
        <w:t>Consultar</w:t>
      </w:r>
      <w:r w:rsidRPr="007A0D9D">
        <w:rPr>
          <w:i w:val="0"/>
          <w:color w:val="auto"/>
        </w:rPr>
        <w:t>, o sistema apresenta a tabela com o resultado da pesquisa.</w:t>
      </w:r>
    </w:p>
    <w:p w:rsidR="003C2C25" w:rsidRDefault="003C2C25" w:rsidP="003C2C25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Ao acionar o botão Voltar, o sistema retorna para Tela de Consultar Andamentos;</w:t>
      </w:r>
    </w:p>
    <w:p w:rsidR="003C2C25" w:rsidRPr="00D04232" w:rsidRDefault="003C2C25" w:rsidP="003C2C25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D04232">
        <w:rPr>
          <w:i w:val="0"/>
          <w:color w:val="auto"/>
        </w:rPr>
        <w:t xml:space="preserve">Ao acionar o botão </w:t>
      </w:r>
      <w:r>
        <w:rPr>
          <w:i w:val="0"/>
          <w:color w:val="auto"/>
        </w:rPr>
        <w:t>Limpar</w:t>
      </w:r>
      <w:r w:rsidRPr="00D04232">
        <w:rPr>
          <w:i w:val="0"/>
          <w:color w:val="auto"/>
        </w:rPr>
        <w:t xml:space="preserve">, o sistema </w:t>
      </w:r>
      <w:r>
        <w:rPr>
          <w:i w:val="0"/>
          <w:color w:val="auto"/>
        </w:rPr>
        <w:t>limpa os campos de preenchimento da Tela Consulta Documento.</w:t>
      </w:r>
    </w:p>
    <w:p w:rsidR="003C2C25" w:rsidRDefault="003C2C25" w:rsidP="003C2C25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Ao acionar a opção </w:t>
      </w:r>
      <w:r>
        <w:rPr>
          <w:i w:val="0"/>
          <w:noProof/>
          <w:color w:val="auto"/>
        </w:rPr>
        <w:drawing>
          <wp:inline distT="0" distB="0" distL="0" distR="0">
            <wp:extent cx="180975" cy="180975"/>
            <wp:effectExtent l="0" t="0" r="9525" b="952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color w:val="auto"/>
        </w:rPr>
        <w:t>, o sistema exibe a tela para alteração do documento recebido.</w:t>
      </w:r>
    </w:p>
    <w:p w:rsidR="003C2C25" w:rsidRPr="00D04232" w:rsidRDefault="003C2C25" w:rsidP="003C2C25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7A0D9D">
        <w:rPr>
          <w:i w:val="0"/>
          <w:color w:val="auto"/>
        </w:rPr>
        <w:t xml:space="preserve">Ao </w:t>
      </w:r>
      <w:r w:rsidRPr="00D04232">
        <w:rPr>
          <w:i w:val="0"/>
          <w:color w:val="auto"/>
        </w:rPr>
        <w:t xml:space="preserve">acionar o botão Alterar, o sistema apresenta a Tela </w:t>
      </w:r>
      <w:r>
        <w:rPr>
          <w:i w:val="0"/>
          <w:color w:val="auto"/>
        </w:rPr>
        <w:t>Alteração de Documento Recebido</w:t>
      </w:r>
      <w:r w:rsidRPr="00D04232">
        <w:rPr>
          <w:i w:val="0"/>
          <w:color w:val="auto"/>
        </w:rPr>
        <w:t xml:space="preserve"> para alterar os dados.</w:t>
      </w:r>
    </w:p>
    <w:p w:rsidR="003C2C25" w:rsidRPr="00D04232" w:rsidRDefault="003C2C25" w:rsidP="003C2C25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D04232">
        <w:rPr>
          <w:i w:val="0"/>
          <w:color w:val="auto"/>
        </w:rPr>
        <w:t>Ao acionar o botão Excluir, o sistema exclui o registro selecionado.</w:t>
      </w:r>
    </w:p>
    <w:p w:rsidR="003C2C25" w:rsidRDefault="003C2C25" w:rsidP="003C2C25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D04232">
        <w:rPr>
          <w:i w:val="0"/>
          <w:color w:val="auto"/>
        </w:rPr>
        <w:t>Ao acionar o botão Imprimir, o sistema apresenta a opção de im</w:t>
      </w:r>
      <w:r>
        <w:rPr>
          <w:i w:val="0"/>
          <w:color w:val="auto"/>
        </w:rPr>
        <w:t>primir o documento selecionado.</w:t>
      </w:r>
    </w:p>
    <w:p w:rsidR="003C2C25" w:rsidRDefault="003C2C25" w:rsidP="003C2C25">
      <w:pPr>
        <w:pStyle w:val="Ttulo4"/>
        <w:numPr>
          <w:ilvl w:val="0"/>
          <w:numId w:val="0"/>
        </w:numPr>
        <w:spacing w:before="100" w:beforeAutospacing="1" w:after="0"/>
        <w:rPr>
          <w:sz w:val="20"/>
        </w:rPr>
      </w:pPr>
      <w:r>
        <w:rPr>
          <w:sz w:val="20"/>
        </w:rPr>
        <w:t>2.2.1.2. Exceções</w:t>
      </w:r>
    </w:p>
    <w:p w:rsidR="003C2C25" w:rsidRDefault="003C2C25" w:rsidP="003C2C25">
      <w:pPr>
        <w:spacing w:before="100" w:beforeAutospacing="1"/>
        <w:ind w:firstLine="709"/>
        <w:rPr>
          <w:color w:val="auto"/>
        </w:rPr>
      </w:pPr>
      <w:r w:rsidRPr="009609DC">
        <w:rPr>
          <w:color w:val="auto"/>
        </w:rPr>
        <w:t>Não se aplica</w:t>
      </w:r>
      <w:r>
        <w:rPr>
          <w:color w:val="auto"/>
        </w:rPr>
        <w:t>.</w:t>
      </w:r>
    </w:p>
    <w:p w:rsidR="003C2C25" w:rsidRDefault="003C2C25" w:rsidP="003C2C25">
      <w:pPr>
        <w:pStyle w:val="Ttulo4"/>
        <w:numPr>
          <w:ilvl w:val="0"/>
          <w:numId w:val="0"/>
        </w:numPr>
        <w:spacing w:before="100" w:beforeAutospacing="1" w:after="0"/>
        <w:rPr>
          <w:rFonts w:cs="Arial"/>
          <w:sz w:val="20"/>
        </w:rPr>
      </w:pPr>
      <w:r>
        <w:rPr>
          <w:rFonts w:cs="Arial"/>
          <w:sz w:val="20"/>
        </w:rPr>
        <w:t>2.2.1.3. Itens de Controle</w:t>
      </w:r>
    </w:p>
    <w:p w:rsidR="003C2C25" w:rsidRPr="00DC051D" w:rsidRDefault="003C2C25" w:rsidP="003C2C25">
      <w:pPr>
        <w:rPr>
          <w:sz w:val="16"/>
          <w:szCs w:val="16"/>
        </w:rPr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567"/>
        <w:gridCol w:w="709"/>
        <w:gridCol w:w="567"/>
        <w:gridCol w:w="548"/>
        <w:gridCol w:w="586"/>
        <w:gridCol w:w="1093"/>
        <w:gridCol w:w="608"/>
        <w:gridCol w:w="1134"/>
        <w:gridCol w:w="1499"/>
      </w:tblGrid>
      <w:tr w:rsidR="003C2C25" w:rsidTr="003C2C25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3C2C25" w:rsidRDefault="003C2C25" w:rsidP="003C2C2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939" w:type="dxa"/>
            <w:shd w:val="pct25" w:color="auto" w:fill="auto"/>
            <w:vAlign w:val="center"/>
          </w:tcPr>
          <w:p w:rsidR="003C2C25" w:rsidRDefault="003C2C25" w:rsidP="003C2C2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3C2C25" w:rsidRDefault="003C2C25" w:rsidP="003C2C2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3C2C25" w:rsidRDefault="003C2C25" w:rsidP="003C2C2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3C2C25" w:rsidRDefault="003C2C25" w:rsidP="003C2C2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548" w:type="dxa"/>
            <w:shd w:val="pct25" w:color="auto" w:fill="auto"/>
            <w:textDirection w:val="btLr"/>
            <w:vAlign w:val="center"/>
          </w:tcPr>
          <w:p w:rsidR="003C2C25" w:rsidRDefault="003C2C25" w:rsidP="003C2C2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86" w:type="dxa"/>
            <w:shd w:val="pct25" w:color="auto" w:fill="auto"/>
            <w:textDirection w:val="btLr"/>
            <w:vAlign w:val="center"/>
          </w:tcPr>
          <w:p w:rsidR="003C2C25" w:rsidRDefault="003C2C25" w:rsidP="003C2C2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1093" w:type="dxa"/>
            <w:shd w:val="pct25" w:color="auto" w:fill="auto"/>
            <w:textDirection w:val="btLr"/>
            <w:vAlign w:val="center"/>
          </w:tcPr>
          <w:p w:rsidR="003C2C25" w:rsidRDefault="003C2C25" w:rsidP="003C2C2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608" w:type="dxa"/>
            <w:shd w:val="pct25" w:color="auto" w:fill="auto"/>
            <w:textDirection w:val="btLr"/>
            <w:vAlign w:val="center"/>
          </w:tcPr>
          <w:p w:rsidR="003C2C25" w:rsidRDefault="003C2C25" w:rsidP="003C2C2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3C2C25" w:rsidRDefault="003C2C25" w:rsidP="003C2C2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499" w:type="dxa"/>
            <w:shd w:val="pct25" w:color="auto" w:fill="auto"/>
            <w:vAlign w:val="center"/>
          </w:tcPr>
          <w:p w:rsidR="003C2C25" w:rsidRDefault="003C2C25" w:rsidP="003C2C2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3C2C25" w:rsidTr="003C2C25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3C2C25" w:rsidRPr="000A59DD" w:rsidRDefault="003C2C25" w:rsidP="003C2C25">
            <w:pPr>
              <w:jc w:val="left"/>
              <w:rPr>
                <w:b/>
                <w:iCs/>
                <w:color w:val="auto"/>
              </w:rPr>
            </w:pPr>
            <w:r w:rsidRPr="000A59DD">
              <w:rPr>
                <w:b/>
                <w:iCs/>
                <w:color w:val="auto"/>
              </w:rPr>
              <w:t>Dados do Documento</w:t>
            </w:r>
          </w:p>
        </w:tc>
      </w:tr>
      <w:tr w:rsidR="003C2C25" w:rsidRPr="002054A8" w:rsidTr="003C2C25">
        <w:trPr>
          <w:cantSplit/>
          <w:jc w:val="center"/>
        </w:trPr>
        <w:tc>
          <w:tcPr>
            <w:tcW w:w="554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1</w:t>
            </w:r>
          </w:p>
        </w:tc>
        <w:tc>
          <w:tcPr>
            <w:tcW w:w="1939" w:type="dxa"/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Tipo de Documento</w:t>
            </w:r>
          </w:p>
        </w:tc>
        <w:tc>
          <w:tcPr>
            <w:tcW w:w="567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48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  <w:vAlign w:val="center"/>
          </w:tcPr>
          <w:p w:rsidR="003C2C25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Carta;</w:t>
            </w:r>
          </w:p>
          <w:p w:rsidR="003C2C25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Convite;</w:t>
            </w:r>
          </w:p>
          <w:p w:rsidR="003C2C25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Correio Eletrônico;</w:t>
            </w:r>
          </w:p>
          <w:p w:rsidR="003C2C25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Memorando;</w:t>
            </w:r>
          </w:p>
          <w:p w:rsidR="003C2C25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Ofício;</w:t>
            </w:r>
          </w:p>
          <w:p w:rsidR="003C2C25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Ato;</w:t>
            </w:r>
          </w:p>
          <w:p w:rsidR="003C2C25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Despacho;</w:t>
            </w:r>
          </w:p>
          <w:p w:rsidR="003C2C25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Documento S/N;</w:t>
            </w:r>
          </w:p>
          <w:p w:rsidR="003C2C25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Fax;</w:t>
            </w:r>
          </w:p>
          <w:p w:rsidR="003C2C25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Livro;</w:t>
            </w:r>
          </w:p>
          <w:p w:rsidR="003C2C25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Petição;</w:t>
            </w:r>
          </w:p>
          <w:p w:rsidR="003C2C25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Portaria;</w:t>
            </w:r>
          </w:p>
          <w:p w:rsidR="003C2C25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Requerimento;</w:t>
            </w:r>
          </w:p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Telegrama</w:t>
            </w:r>
          </w:p>
        </w:tc>
        <w:tc>
          <w:tcPr>
            <w:tcW w:w="608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499" w:type="dxa"/>
            <w:vAlign w:val="center"/>
          </w:tcPr>
          <w:p w:rsidR="003C2C25" w:rsidRPr="000A59DD" w:rsidRDefault="000A59DD" w:rsidP="003C2C25">
            <w:pPr>
              <w:jc w:val="center"/>
              <w:rPr>
                <w:b/>
                <w:iCs/>
                <w:color w:val="auto"/>
              </w:rPr>
            </w:pPr>
            <w:r w:rsidRPr="000A59DD">
              <w:rPr>
                <w:b/>
                <w:iCs/>
                <w:color w:val="auto"/>
              </w:rPr>
              <w:t>Ver regra [RN5-98]</w:t>
            </w:r>
          </w:p>
        </w:tc>
      </w:tr>
      <w:tr w:rsidR="003C2C25" w:rsidRPr="002054A8" w:rsidTr="003C2C25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lastRenderedPageBreak/>
              <w:t>2</w:t>
            </w:r>
          </w:p>
        </w:tc>
        <w:tc>
          <w:tcPr>
            <w:tcW w:w="1939" w:type="dxa"/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Situação do documento</w:t>
            </w:r>
          </w:p>
        </w:tc>
        <w:tc>
          <w:tcPr>
            <w:tcW w:w="567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48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  <w:vAlign w:val="center"/>
          </w:tcPr>
          <w:p w:rsidR="003C2C25" w:rsidRDefault="003C2C25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Pendente;</w:t>
            </w:r>
          </w:p>
          <w:p w:rsidR="003C2C25" w:rsidRDefault="003C2C25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Resolvido;</w:t>
            </w:r>
          </w:p>
          <w:p w:rsidR="003C2C25" w:rsidRPr="00DC051D" w:rsidRDefault="003C2C25" w:rsidP="003C2C25">
            <w:pPr>
              <w:rPr>
                <w:iCs/>
                <w:color w:val="auto"/>
              </w:rPr>
            </w:pPr>
          </w:p>
        </w:tc>
        <w:tc>
          <w:tcPr>
            <w:tcW w:w="608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</w:p>
        </w:tc>
        <w:tc>
          <w:tcPr>
            <w:tcW w:w="1134" w:type="dxa"/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499" w:type="dxa"/>
            <w:vAlign w:val="center"/>
          </w:tcPr>
          <w:p w:rsidR="003C2C25" w:rsidRPr="00DC051D" w:rsidRDefault="000A59DD" w:rsidP="003C2C25">
            <w:pPr>
              <w:jc w:val="center"/>
              <w:rPr>
                <w:iCs/>
                <w:color w:val="auto"/>
              </w:rPr>
            </w:pPr>
            <w:r w:rsidRPr="000A59DD">
              <w:rPr>
                <w:b/>
                <w:iCs/>
                <w:color w:val="auto"/>
              </w:rPr>
              <w:t>Ver regra [RN5-98]</w:t>
            </w:r>
          </w:p>
        </w:tc>
      </w:tr>
      <w:tr w:rsidR="003C2C25" w:rsidRPr="002054A8" w:rsidTr="003C2C25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</w:t>
            </w:r>
          </w:p>
        </w:tc>
        <w:tc>
          <w:tcPr>
            <w:tcW w:w="1939" w:type="dxa"/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Classificação</w:t>
            </w:r>
          </w:p>
        </w:tc>
        <w:tc>
          <w:tcPr>
            <w:tcW w:w="567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48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  <w:vAlign w:val="center"/>
          </w:tcPr>
          <w:p w:rsidR="003C2C25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Expedido;</w:t>
            </w:r>
          </w:p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Recebido</w:t>
            </w:r>
          </w:p>
        </w:tc>
        <w:tc>
          <w:tcPr>
            <w:tcW w:w="608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499" w:type="dxa"/>
            <w:vAlign w:val="center"/>
          </w:tcPr>
          <w:p w:rsidR="003C2C25" w:rsidRPr="00DC051D" w:rsidRDefault="00DB2B87" w:rsidP="003C2C25">
            <w:pPr>
              <w:jc w:val="center"/>
              <w:rPr>
                <w:iCs/>
                <w:color w:val="auto"/>
              </w:rPr>
            </w:pPr>
            <w:r>
              <w:rPr>
                <w:b/>
                <w:iCs/>
                <w:color w:val="auto"/>
              </w:rPr>
              <w:t>Ver Regra [RN5-13]</w:t>
            </w:r>
          </w:p>
        </w:tc>
      </w:tr>
      <w:tr w:rsidR="003C2C25" w:rsidRPr="002054A8" w:rsidTr="003C2C25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3C2C25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</w:t>
            </w:r>
          </w:p>
        </w:tc>
        <w:tc>
          <w:tcPr>
            <w:tcW w:w="1939" w:type="dxa"/>
            <w:vAlign w:val="center"/>
          </w:tcPr>
          <w:p w:rsidR="003C2C25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Origem</w:t>
            </w:r>
          </w:p>
        </w:tc>
        <w:tc>
          <w:tcPr>
            <w:tcW w:w="567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48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  <w:vAlign w:val="center"/>
          </w:tcPr>
          <w:p w:rsidR="003C2C25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Interno;</w:t>
            </w:r>
          </w:p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Externo</w:t>
            </w:r>
          </w:p>
        </w:tc>
        <w:tc>
          <w:tcPr>
            <w:tcW w:w="608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499" w:type="dxa"/>
            <w:vAlign w:val="center"/>
          </w:tcPr>
          <w:p w:rsidR="003C2C25" w:rsidRPr="00DC051D" w:rsidRDefault="00DB2B87" w:rsidP="003C2C25">
            <w:pPr>
              <w:jc w:val="center"/>
              <w:rPr>
                <w:iCs/>
                <w:color w:val="auto"/>
              </w:rPr>
            </w:pPr>
            <w:r>
              <w:rPr>
                <w:b/>
                <w:iCs/>
                <w:color w:val="auto"/>
              </w:rPr>
              <w:t>Ver Regra [RN5-13]</w:t>
            </w:r>
          </w:p>
        </w:tc>
      </w:tr>
      <w:tr w:rsidR="003C2C25" w:rsidRPr="002054A8" w:rsidTr="003C2C25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3C2C25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</w:t>
            </w:r>
          </w:p>
        </w:tc>
        <w:tc>
          <w:tcPr>
            <w:tcW w:w="1939" w:type="dxa"/>
            <w:vAlign w:val="center"/>
          </w:tcPr>
          <w:p w:rsidR="003C2C25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N° do Documento</w:t>
            </w:r>
          </w:p>
        </w:tc>
        <w:tc>
          <w:tcPr>
            <w:tcW w:w="567" w:type="dxa"/>
            <w:vAlign w:val="center"/>
          </w:tcPr>
          <w:p w:rsidR="003C2C25" w:rsidRPr="00DC051D" w:rsidRDefault="007B55C7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(20)</w:t>
            </w:r>
          </w:p>
        </w:tc>
        <w:tc>
          <w:tcPr>
            <w:tcW w:w="709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48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vAlign w:val="center"/>
          </w:tcPr>
          <w:p w:rsidR="003C2C25" w:rsidRPr="00DC051D" w:rsidRDefault="000A59DD" w:rsidP="003C2C25">
            <w:pPr>
              <w:jc w:val="center"/>
              <w:rPr>
                <w:iCs/>
                <w:color w:val="auto"/>
              </w:rPr>
            </w:pPr>
            <w:r w:rsidRPr="000A59DD">
              <w:rPr>
                <w:b/>
                <w:iCs/>
                <w:color w:val="auto"/>
              </w:rPr>
              <w:t>Ver regra [RN5-98]</w:t>
            </w:r>
          </w:p>
        </w:tc>
      </w:tr>
      <w:tr w:rsidR="003C2C25" w:rsidRPr="002054A8" w:rsidTr="003C2C2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6</w:t>
            </w:r>
          </w:p>
        </w:tc>
        <w:tc>
          <w:tcPr>
            <w:tcW w:w="1939" w:type="dxa"/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 xml:space="preserve">Identificador </w:t>
            </w:r>
          </w:p>
        </w:tc>
        <w:tc>
          <w:tcPr>
            <w:tcW w:w="567" w:type="dxa"/>
            <w:vAlign w:val="center"/>
          </w:tcPr>
          <w:p w:rsidR="003C2C25" w:rsidRPr="00DC051D" w:rsidRDefault="007B55C7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(6)</w:t>
            </w:r>
          </w:p>
        </w:tc>
        <w:tc>
          <w:tcPr>
            <w:tcW w:w="709" w:type="dxa"/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xxx-999999/9999</w:t>
            </w:r>
          </w:p>
        </w:tc>
        <w:tc>
          <w:tcPr>
            <w:tcW w:w="567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</w:t>
            </w:r>
          </w:p>
        </w:tc>
        <w:tc>
          <w:tcPr>
            <w:tcW w:w="548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vAlign w:val="center"/>
          </w:tcPr>
          <w:p w:rsidR="003C2C25" w:rsidRPr="00DC051D" w:rsidRDefault="000A59DD" w:rsidP="003C2C25">
            <w:pPr>
              <w:jc w:val="center"/>
              <w:rPr>
                <w:iCs/>
                <w:color w:val="auto"/>
              </w:rPr>
            </w:pPr>
            <w:r w:rsidRPr="000A59DD">
              <w:rPr>
                <w:b/>
                <w:iCs/>
                <w:color w:val="auto"/>
              </w:rPr>
              <w:t>Ver regra [RN5-98]</w:t>
            </w:r>
          </w:p>
        </w:tc>
      </w:tr>
      <w:tr w:rsidR="003C2C25" w:rsidRPr="002054A8" w:rsidTr="003C2C2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</w:t>
            </w:r>
          </w:p>
        </w:tc>
        <w:tc>
          <w:tcPr>
            <w:tcW w:w="1939" w:type="dxa"/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Assunto</w:t>
            </w:r>
          </w:p>
        </w:tc>
        <w:tc>
          <w:tcPr>
            <w:tcW w:w="567" w:type="dxa"/>
            <w:vAlign w:val="center"/>
          </w:tcPr>
          <w:p w:rsidR="003C2C25" w:rsidRPr="00DC051D" w:rsidRDefault="007B55C7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(1000)</w:t>
            </w:r>
          </w:p>
        </w:tc>
        <w:tc>
          <w:tcPr>
            <w:tcW w:w="709" w:type="dxa"/>
            <w:vAlign w:val="center"/>
          </w:tcPr>
          <w:p w:rsidR="003C2C25" w:rsidRPr="0012242C" w:rsidRDefault="003C2C25" w:rsidP="003C2C25">
            <w:pPr>
              <w:jc w:val="left"/>
              <w:rPr>
                <w:iCs/>
                <w:color w:val="auto"/>
              </w:rPr>
            </w:pPr>
            <w:r w:rsidRPr="0012242C">
              <w:rPr>
                <w:iCs/>
                <w:color w:val="auto"/>
              </w:rPr>
              <w:t>LC, UC, CE, CA</w:t>
            </w:r>
          </w:p>
        </w:tc>
        <w:tc>
          <w:tcPr>
            <w:tcW w:w="567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48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vAlign w:val="center"/>
          </w:tcPr>
          <w:p w:rsidR="003C2C25" w:rsidRPr="00DC051D" w:rsidRDefault="000A59DD" w:rsidP="003C2C25">
            <w:pPr>
              <w:jc w:val="center"/>
              <w:rPr>
                <w:iCs/>
                <w:color w:val="auto"/>
              </w:rPr>
            </w:pPr>
            <w:r w:rsidRPr="000A59DD">
              <w:rPr>
                <w:b/>
                <w:iCs/>
                <w:color w:val="auto"/>
              </w:rPr>
              <w:t>Ver regra [RN5-98]</w:t>
            </w:r>
          </w:p>
        </w:tc>
      </w:tr>
      <w:tr w:rsidR="003C2C25" w:rsidRPr="002054A8" w:rsidTr="003C2C2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8</w:t>
            </w:r>
          </w:p>
        </w:tc>
        <w:tc>
          <w:tcPr>
            <w:tcW w:w="1939" w:type="dxa"/>
            <w:vAlign w:val="center"/>
          </w:tcPr>
          <w:p w:rsidR="003C2C25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Data de Origem</w:t>
            </w:r>
          </w:p>
          <w:p w:rsidR="003C2C25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De/ Até</w:t>
            </w:r>
          </w:p>
        </w:tc>
        <w:tc>
          <w:tcPr>
            <w:tcW w:w="567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DT</w:t>
            </w:r>
          </w:p>
        </w:tc>
        <w:tc>
          <w:tcPr>
            <w:tcW w:w="709" w:type="dxa"/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dd/mm/yyyy</w:t>
            </w:r>
          </w:p>
        </w:tc>
        <w:tc>
          <w:tcPr>
            <w:tcW w:w="567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48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</w:tcPr>
          <w:p w:rsidR="003C2C25" w:rsidRDefault="003C2C25" w:rsidP="003C2C25">
            <w:pPr>
              <w:jc w:val="left"/>
            </w:pPr>
            <w:r w:rsidRPr="005E1B9F">
              <w:rPr>
                <w:iCs/>
                <w:color w:val="auto"/>
              </w:rPr>
              <w:t>O sistema exibe o calendário para o usuário escolher a data.</w:t>
            </w:r>
          </w:p>
        </w:tc>
      </w:tr>
      <w:tr w:rsidR="003C2C25" w:rsidRPr="002054A8" w:rsidTr="003C2C2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9</w:t>
            </w:r>
          </w:p>
        </w:tc>
        <w:tc>
          <w:tcPr>
            <w:tcW w:w="1939" w:type="dxa"/>
            <w:vAlign w:val="center"/>
          </w:tcPr>
          <w:p w:rsidR="003C2C25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Data de Recebimento</w:t>
            </w:r>
          </w:p>
        </w:tc>
        <w:tc>
          <w:tcPr>
            <w:tcW w:w="567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DT</w:t>
            </w:r>
          </w:p>
        </w:tc>
        <w:tc>
          <w:tcPr>
            <w:tcW w:w="709" w:type="dxa"/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dd/mm/yyyy</w:t>
            </w:r>
          </w:p>
        </w:tc>
        <w:tc>
          <w:tcPr>
            <w:tcW w:w="567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48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</w:tcPr>
          <w:p w:rsidR="003C2C25" w:rsidRDefault="003C2C25" w:rsidP="003C2C25">
            <w:pPr>
              <w:jc w:val="left"/>
            </w:pPr>
            <w:r w:rsidRPr="005E1B9F">
              <w:rPr>
                <w:iCs/>
                <w:color w:val="auto"/>
              </w:rPr>
              <w:t>O sistema exibe o calendário para o usuário escolher a data.</w:t>
            </w:r>
          </w:p>
        </w:tc>
      </w:tr>
      <w:tr w:rsidR="003C2C25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Botão Consultar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Ao ser acionado o sistema exibe lista de registros.</w:t>
            </w:r>
          </w:p>
        </w:tc>
      </w:tr>
      <w:tr w:rsidR="003C2C25" w:rsidRPr="00E52346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11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Limpar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E52346" w:rsidRDefault="003C2C25" w:rsidP="003C2C25">
            <w:pPr>
              <w:jc w:val="center"/>
              <w:rPr>
                <w:color w:val="auto"/>
              </w:rPr>
            </w:pPr>
            <w:r w:rsidRPr="00E52346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C2C25" w:rsidRPr="00E52346" w:rsidRDefault="003C2C25" w:rsidP="003C2C25">
            <w:pPr>
              <w:jc w:val="center"/>
              <w:rPr>
                <w:color w:val="auto"/>
              </w:rPr>
            </w:pPr>
            <w:r w:rsidRPr="00E52346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E52346" w:rsidRDefault="003C2C25" w:rsidP="003C2C25">
            <w:pPr>
              <w:jc w:val="center"/>
              <w:rPr>
                <w:iCs/>
                <w:color w:val="auto"/>
              </w:rPr>
            </w:pPr>
            <w:r w:rsidRPr="00E52346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3C2C25" w:rsidRPr="00E52346" w:rsidRDefault="003C2C25" w:rsidP="003C2C25">
            <w:pPr>
              <w:jc w:val="center"/>
              <w:rPr>
                <w:iCs/>
                <w:color w:val="auto"/>
              </w:rPr>
            </w:pPr>
            <w:r w:rsidRPr="00E52346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3C2C25" w:rsidRPr="00E52346" w:rsidRDefault="003C2C25" w:rsidP="003C2C25">
            <w:pPr>
              <w:jc w:val="center"/>
              <w:rPr>
                <w:iCs/>
                <w:color w:val="auto"/>
              </w:rPr>
            </w:pPr>
            <w:r w:rsidRPr="00E52346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3C2C25" w:rsidRPr="00E52346" w:rsidRDefault="003C2C25" w:rsidP="003C2C25">
            <w:pPr>
              <w:jc w:val="center"/>
              <w:rPr>
                <w:iCs/>
                <w:color w:val="auto"/>
              </w:rPr>
            </w:pPr>
            <w:r w:rsidRPr="00E52346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3C2C25" w:rsidRPr="00E52346" w:rsidRDefault="003C2C25" w:rsidP="003C2C25">
            <w:pPr>
              <w:jc w:val="center"/>
              <w:rPr>
                <w:color w:val="auto"/>
              </w:rPr>
            </w:pPr>
            <w:r w:rsidRPr="00E52346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C2C25" w:rsidRPr="00E52346" w:rsidRDefault="003C2C25" w:rsidP="003C2C25">
            <w:pPr>
              <w:jc w:val="center"/>
              <w:rPr>
                <w:iCs/>
                <w:color w:val="auto"/>
              </w:rPr>
            </w:pPr>
            <w:r w:rsidRPr="00E52346"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ser acionado, o sistema limpa os campos.</w:t>
            </w:r>
          </w:p>
        </w:tc>
      </w:tr>
      <w:tr w:rsidR="003C2C25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12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Voltar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E52346" w:rsidRDefault="003C2C25" w:rsidP="003C2C25">
            <w:pPr>
              <w:jc w:val="center"/>
              <w:rPr>
                <w:color w:val="auto"/>
              </w:rPr>
            </w:pPr>
            <w:r w:rsidRPr="00E52346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C2C25" w:rsidRPr="00E52346" w:rsidRDefault="003C2C25" w:rsidP="003C2C25">
            <w:pPr>
              <w:jc w:val="center"/>
              <w:rPr>
                <w:color w:val="auto"/>
              </w:rPr>
            </w:pPr>
            <w:r w:rsidRPr="00E52346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E52346" w:rsidRDefault="003C2C25" w:rsidP="003C2C25">
            <w:pPr>
              <w:jc w:val="center"/>
              <w:rPr>
                <w:iCs/>
                <w:color w:val="auto"/>
              </w:rPr>
            </w:pPr>
            <w:r w:rsidRPr="00E52346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3C2C25" w:rsidRPr="00E52346" w:rsidRDefault="003C2C25" w:rsidP="003C2C25">
            <w:pPr>
              <w:jc w:val="center"/>
              <w:rPr>
                <w:iCs/>
                <w:color w:val="auto"/>
              </w:rPr>
            </w:pPr>
            <w:r w:rsidRPr="00E52346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3C2C25" w:rsidRPr="00E52346" w:rsidRDefault="003C2C25" w:rsidP="003C2C25">
            <w:pPr>
              <w:jc w:val="center"/>
              <w:rPr>
                <w:iCs/>
                <w:color w:val="auto"/>
              </w:rPr>
            </w:pPr>
            <w:r w:rsidRPr="00E52346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3C2C25" w:rsidRPr="00E52346" w:rsidRDefault="003C2C25" w:rsidP="003C2C25">
            <w:pPr>
              <w:jc w:val="center"/>
              <w:rPr>
                <w:iCs/>
                <w:color w:val="auto"/>
              </w:rPr>
            </w:pPr>
            <w:r w:rsidRPr="00E52346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3C2C25" w:rsidRPr="00E52346" w:rsidRDefault="003C2C25" w:rsidP="003C2C25">
            <w:pPr>
              <w:jc w:val="center"/>
              <w:rPr>
                <w:color w:val="auto"/>
              </w:rPr>
            </w:pPr>
            <w:r w:rsidRPr="00E52346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C2C25" w:rsidRPr="00E52346" w:rsidRDefault="003C2C25" w:rsidP="003C2C25">
            <w:pPr>
              <w:jc w:val="center"/>
              <w:rPr>
                <w:iCs/>
                <w:color w:val="auto"/>
              </w:rPr>
            </w:pPr>
            <w:r w:rsidRPr="00E52346"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ser acion</w:t>
            </w:r>
            <w:r w:rsidR="00490CD0">
              <w:rPr>
                <w:iCs/>
                <w:color w:val="auto"/>
              </w:rPr>
              <w:t>ado, o sistema retorna para a te</w:t>
            </w:r>
            <w:r>
              <w:rPr>
                <w:iCs/>
                <w:color w:val="auto"/>
              </w:rPr>
              <w:t>la de Consulta de Andamentos.</w:t>
            </w:r>
          </w:p>
        </w:tc>
      </w:tr>
    </w:tbl>
    <w:p w:rsidR="003C2C25" w:rsidRDefault="003C2C25" w:rsidP="003C2C25">
      <w:r>
        <w:br w:type="page"/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567"/>
        <w:gridCol w:w="709"/>
        <w:gridCol w:w="567"/>
        <w:gridCol w:w="548"/>
        <w:gridCol w:w="586"/>
        <w:gridCol w:w="1093"/>
        <w:gridCol w:w="608"/>
        <w:gridCol w:w="1134"/>
        <w:gridCol w:w="1499"/>
      </w:tblGrid>
      <w:tr w:rsidR="003C2C25" w:rsidRPr="002054A8" w:rsidTr="003C2C25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3C2C25" w:rsidRPr="00DC051D" w:rsidRDefault="003C2C25" w:rsidP="003C2C25">
            <w:pPr>
              <w:jc w:val="left"/>
              <w:rPr>
                <w:b/>
                <w:iCs/>
                <w:color w:val="auto"/>
              </w:rPr>
            </w:pPr>
            <w:r w:rsidRPr="00DC051D">
              <w:rPr>
                <w:b/>
                <w:iCs/>
                <w:color w:val="auto"/>
              </w:rPr>
              <w:lastRenderedPageBreak/>
              <w:t>Registro(s)</w:t>
            </w:r>
          </w:p>
        </w:tc>
      </w:tr>
      <w:tr w:rsidR="003C2C25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13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Nº do registro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DC051D" w:rsidRDefault="007B55C7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(12)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VN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3C2C25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14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Data da Entrada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TS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C2C25" w:rsidRDefault="003C2C25" w:rsidP="003C2C25">
            <w:pPr>
              <w:jc w:val="center"/>
            </w:pPr>
            <w:r w:rsidRPr="006668E2"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4B2968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4B2968" w:rsidRPr="00DC051D" w:rsidRDefault="004B2968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1</w:t>
            </w:r>
            <w:r>
              <w:rPr>
                <w:iCs/>
                <w:color w:val="auto"/>
              </w:rPr>
              <w:t>5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4B2968" w:rsidRPr="00DC051D" w:rsidRDefault="004B2968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Remetente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2968" w:rsidRPr="00DC051D" w:rsidRDefault="004B2968" w:rsidP="004B2968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B2968" w:rsidRPr="00DC051D" w:rsidRDefault="004B2968" w:rsidP="004B2968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2968" w:rsidRPr="00DC051D" w:rsidRDefault="004B2968" w:rsidP="004B2968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4B2968" w:rsidRPr="00DC051D" w:rsidRDefault="004B2968" w:rsidP="004B2968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4B2968" w:rsidRPr="00DC051D" w:rsidRDefault="004B2968" w:rsidP="004B2968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4B2968" w:rsidRPr="00DC051D" w:rsidRDefault="004B2968" w:rsidP="004B2968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4B2968" w:rsidRPr="00DC051D" w:rsidRDefault="004B2968" w:rsidP="004B2968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B2968" w:rsidRDefault="004B2968" w:rsidP="004B2968">
            <w:pPr>
              <w:jc w:val="center"/>
            </w:pPr>
            <w:r w:rsidRPr="006668E2"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4B2968" w:rsidRPr="00DC051D" w:rsidRDefault="004B2968" w:rsidP="004B2968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4B2968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4B2968" w:rsidRPr="00DC051D" w:rsidRDefault="004B2968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16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4B2968" w:rsidRPr="00DC051D" w:rsidRDefault="004B2968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Destinatário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2968" w:rsidRPr="00DC051D" w:rsidRDefault="004B2968" w:rsidP="004B2968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B2968" w:rsidRPr="00DC051D" w:rsidRDefault="004B2968" w:rsidP="004B2968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2968" w:rsidRPr="00DC051D" w:rsidRDefault="004B2968" w:rsidP="004B2968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4B2968" w:rsidRPr="00DC051D" w:rsidRDefault="004B2968" w:rsidP="004B2968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4B2968" w:rsidRPr="00DC051D" w:rsidRDefault="004B2968" w:rsidP="004B2968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4B2968" w:rsidRPr="00DC051D" w:rsidRDefault="004B2968" w:rsidP="004B2968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4B2968" w:rsidRPr="00DC051D" w:rsidRDefault="004B2968" w:rsidP="004B2968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B2968" w:rsidRDefault="004B2968" w:rsidP="004B2968">
            <w:pPr>
              <w:jc w:val="center"/>
            </w:pPr>
            <w:r w:rsidRPr="006668E2"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4B2968" w:rsidRPr="00DC051D" w:rsidRDefault="004B2968" w:rsidP="004B2968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3C2C25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</w:t>
            </w:r>
            <w:r w:rsidR="004B2968">
              <w:rPr>
                <w:iCs/>
                <w:color w:val="auto"/>
              </w:rPr>
              <w:t>7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Identificador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DC051D" w:rsidRDefault="007B55C7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(6)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C2C25" w:rsidRDefault="003C2C25" w:rsidP="003C2C25">
            <w:pPr>
              <w:jc w:val="center"/>
            </w:pPr>
            <w:r w:rsidRPr="006668E2"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3C2C25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C2C25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</w:t>
            </w:r>
            <w:r w:rsidR="004B2968">
              <w:rPr>
                <w:iCs/>
                <w:color w:val="auto"/>
              </w:rPr>
              <w:t>8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3C2C25" w:rsidRDefault="003C2C25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Acompanhamento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ser acionado, o sistema exibe a tela para alteração do documento recebido.</w:t>
            </w:r>
          </w:p>
        </w:tc>
      </w:tr>
      <w:tr w:rsidR="003C2C25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1</w:t>
            </w:r>
            <w:r w:rsidR="004B2968">
              <w:rPr>
                <w:iCs/>
                <w:color w:val="auto"/>
              </w:rPr>
              <w:t>9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Botão Primeira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Exibe a primeira página de resultados da pesquisa.</w:t>
            </w:r>
          </w:p>
        </w:tc>
      </w:tr>
      <w:tr w:rsidR="003C2C25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C2C25" w:rsidRPr="00DC051D" w:rsidRDefault="004B2968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Botão Anterior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Exibe a página anterior de resultados da pesquisa.</w:t>
            </w:r>
          </w:p>
        </w:tc>
      </w:tr>
      <w:tr w:rsidR="003C2C25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  <w:r w:rsidR="004B2968">
              <w:rPr>
                <w:iCs/>
                <w:color w:val="auto"/>
              </w:rPr>
              <w:t>1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Botão Próxima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Exibe a próxima página de resultados da pesquisa.</w:t>
            </w:r>
          </w:p>
        </w:tc>
      </w:tr>
      <w:tr w:rsidR="003C2C25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  <w:r w:rsidR="004B2968">
              <w:rPr>
                <w:iCs/>
                <w:color w:val="auto"/>
              </w:rPr>
              <w:t>2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Botão Última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Exibe a última página de resultados da pesquisa.</w:t>
            </w:r>
          </w:p>
        </w:tc>
      </w:tr>
    </w:tbl>
    <w:p w:rsidR="004B2968" w:rsidRDefault="004B2968">
      <w:r>
        <w:br w:type="page"/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567"/>
        <w:gridCol w:w="709"/>
        <w:gridCol w:w="567"/>
        <w:gridCol w:w="548"/>
        <w:gridCol w:w="586"/>
        <w:gridCol w:w="1093"/>
        <w:gridCol w:w="608"/>
        <w:gridCol w:w="1134"/>
        <w:gridCol w:w="1499"/>
      </w:tblGrid>
      <w:tr w:rsidR="003C2C25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lastRenderedPageBreak/>
              <w:t>2</w:t>
            </w:r>
            <w:r w:rsidR="004B2968">
              <w:rPr>
                <w:iCs/>
                <w:color w:val="auto"/>
              </w:rPr>
              <w:t>3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Botão Alterar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Exibe a Tela Incluir Documento Expedido.</w:t>
            </w:r>
          </w:p>
        </w:tc>
      </w:tr>
      <w:tr w:rsidR="003C2C25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  <w:r w:rsidR="004B2968">
              <w:rPr>
                <w:iCs/>
                <w:color w:val="auto"/>
              </w:rPr>
              <w:t>4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Botão Excluir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Exclui o registro.</w:t>
            </w:r>
          </w:p>
        </w:tc>
      </w:tr>
      <w:tr w:rsidR="003C2C25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  <w:r w:rsidR="004B2968">
              <w:rPr>
                <w:iCs/>
                <w:color w:val="auto"/>
              </w:rPr>
              <w:t>5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Botão Imprimir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center"/>
              <w:rPr>
                <w:iCs/>
                <w:color w:val="auto"/>
              </w:rPr>
            </w:pPr>
            <w:r w:rsidRPr="00DC051D">
              <w:rPr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3C2C25" w:rsidRPr="00DC051D" w:rsidRDefault="003C2C25" w:rsidP="003C2C25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Exibe a opção de imprimir o documento.</w:t>
            </w:r>
          </w:p>
        </w:tc>
      </w:tr>
      <w:tr w:rsidR="003C2C25" w:rsidRPr="002054A8" w:rsidTr="003C2C25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3C2C25" w:rsidRPr="002054A8" w:rsidRDefault="003C2C25" w:rsidP="003C2C25">
            <w:pPr>
              <w:rPr>
                <w:sz w:val="22"/>
              </w:rPr>
            </w:pPr>
          </w:p>
          <w:p w:rsidR="003C2C25" w:rsidRPr="002054A8" w:rsidRDefault="003C2C25" w:rsidP="003C2C25">
            <w:pPr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>Máscaras: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LC</w:t>
            </w:r>
            <w:r w:rsidRPr="002054A8">
              <w:rPr>
                <w:sz w:val="16"/>
                <w:szCs w:val="16"/>
              </w:rPr>
              <w:t xml:space="preserve"> – Caracteres Caixa Baixa, </w:t>
            </w:r>
            <w:r w:rsidRPr="002054A8">
              <w:rPr>
                <w:b/>
                <w:bCs/>
                <w:sz w:val="16"/>
                <w:szCs w:val="16"/>
              </w:rPr>
              <w:t>UC</w:t>
            </w:r>
            <w:r w:rsidRPr="002054A8">
              <w:rPr>
                <w:sz w:val="16"/>
                <w:szCs w:val="16"/>
              </w:rPr>
              <w:t xml:space="preserve"> –Caracteres Caixa Alta, </w:t>
            </w:r>
            <w:r w:rsidRPr="002054A8">
              <w:rPr>
                <w:b/>
                <w:bCs/>
                <w:sz w:val="16"/>
                <w:szCs w:val="16"/>
              </w:rPr>
              <w:t>CS</w:t>
            </w:r>
            <w:r w:rsidRPr="002054A8">
              <w:rPr>
                <w:sz w:val="16"/>
                <w:szCs w:val="16"/>
              </w:rPr>
              <w:t xml:space="preserve"> – Ignora Caixa </w:t>
            </w:r>
          </w:p>
          <w:p w:rsidR="003C2C25" w:rsidRPr="002054A8" w:rsidRDefault="003C2C25" w:rsidP="003C2C25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CE –</w:t>
            </w:r>
            <w:r w:rsidRPr="002054A8">
              <w:rPr>
                <w:sz w:val="16"/>
                <w:szCs w:val="16"/>
              </w:rPr>
              <w:t xml:space="preserve"> Aceita Caracteres Especiais,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 xml:space="preserve">NE – </w:t>
            </w:r>
            <w:r w:rsidRPr="002054A8">
              <w:rPr>
                <w:sz w:val="16"/>
                <w:szCs w:val="16"/>
              </w:rPr>
              <w:t>Não Aceita Caracteres Especiais</w:t>
            </w:r>
          </w:p>
          <w:p w:rsidR="003C2C25" w:rsidRPr="002054A8" w:rsidRDefault="003C2C25" w:rsidP="003C2C25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CA</w:t>
            </w:r>
            <w:r w:rsidRPr="002054A8">
              <w:rPr>
                <w:sz w:val="16"/>
                <w:szCs w:val="16"/>
              </w:rPr>
              <w:t xml:space="preserve"> – Aceita Caracteres Acentuados, </w:t>
            </w:r>
            <w:r w:rsidRPr="002054A8">
              <w:rPr>
                <w:b/>
                <w:bCs/>
                <w:sz w:val="16"/>
                <w:szCs w:val="16"/>
              </w:rPr>
              <w:t>NA</w:t>
            </w:r>
            <w:r w:rsidRPr="002054A8">
              <w:rPr>
                <w:sz w:val="16"/>
                <w:szCs w:val="16"/>
              </w:rPr>
              <w:t xml:space="preserve"> – Não Aceita Caracteres Acentuados</w:t>
            </w:r>
          </w:p>
          <w:p w:rsidR="003C2C25" w:rsidRPr="002054A8" w:rsidRDefault="003C2C25" w:rsidP="003C2C25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 xml:space="preserve">VN – </w:t>
            </w:r>
            <w:r w:rsidRPr="002054A8">
              <w:rPr>
                <w:sz w:val="16"/>
                <w:szCs w:val="16"/>
              </w:rPr>
              <w:t xml:space="preserve">Valores Inteiros, </w:t>
            </w:r>
            <w:r w:rsidRPr="002054A8">
              <w:rPr>
                <w:b/>
                <w:bCs/>
                <w:sz w:val="16"/>
                <w:szCs w:val="16"/>
              </w:rPr>
              <w:t>VD</w:t>
            </w:r>
            <w:r w:rsidRPr="002054A8">
              <w:rPr>
                <w:sz w:val="16"/>
                <w:szCs w:val="16"/>
              </w:rPr>
              <w:t xml:space="preserve"> – Valores com Casas Decimais</w:t>
            </w:r>
          </w:p>
          <w:p w:rsidR="003C2C25" w:rsidRPr="002054A8" w:rsidRDefault="003C2C25" w:rsidP="003C2C25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DT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–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2054A8">
              <w:rPr>
                <w:sz w:val="16"/>
                <w:szCs w:val="16"/>
              </w:rPr>
              <w:t xml:space="preserve">Data (dd/mm/yyyy), </w:t>
            </w:r>
            <w:r w:rsidRPr="002054A8">
              <w:rPr>
                <w:b/>
                <w:bCs/>
                <w:sz w:val="16"/>
                <w:szCs w:val="16"/>
              </w:rPr>
              <w:t>MA</w:t>
            </w:r>
            <w:r w:rsidRPr="002054A8">
              <w:rPr>
                <w:sz w:val="16"/>
                <w:szCs w:val="16"/>
              </w:rPr>
              <w:t xml:space="preserve"> – Mês/Ano (mm/yyyy) </w:t>
            </w:r>
          </w:p>
          <w:p w:rsidR="003C2C25" w:rsidRPr="002054A8" w:rsidRDefault="003C2C25" w:rsidP="003C2C25">
            <w:pPr>
              <w:rPr>
                <w:sz w:val="16"/>
                <w:szCs w:val="16"/>
                <w:lang w:val="en-US"/>
              </w:rPr>
            </w:pP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2054A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>
              <w:rPr>
                <w:sz w:val="16"/>
                <w:szCs w:val="16"/>
                <w:lang w:val="en-US"/>
              </w:rPr>
              <w:t>Hora (99:99),</w:t>
            </w:r>
          </w:p>
          <w:p w:rsidR="003C2C25" w:rsidRPr="002054A8" w:rsidRDefault="003C2C25" w:rsidP="003C2C25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 xml:space="preserve">Link – </w:t>
            </w:r>
            <w:r w:rsidRPr="002054A8">
              <w:rPr>
                <w:sz w:val="16"/>
                <w:szCs w:val="16"/>
              </w:rPr>
              <w:t xml:space="preserve">Link para outra Página, </w:t>
            </w:r>
            <w:r w:rsidRPr="002054A8">
              <w:rPr>
                <w:b/>
                <w:bCs/>
                <w:sz w:val="16"/>
                <w:szCs w:val="16"/>
              </w:rPr>
              <w:t>URL –</w:t>
            </w:r>
            <w:r w:rsidRPr="002054A8">
              <w:rPr>
                <w:sz w:val="16"/>
                <w:szCs w:val="16"/>
              </w:rPr>
              <w:t xml:space="preserve"> Endereços Internet</w:t>
            </w:r>
          </w:p>
          <w:p w:rsidR="003C2C25" w:rsidRPr="002054A8" w:rsidRDefault="003C2C25" w:rsidP="003C2C25">
            <w:pPr>
              <w:rPr>
                <w:sz w:val="16"/>
                <w:szCs w:val="16"/>
              </w:rPr>
            </w:pPr>
          </w:p>
          <w:p w:rsidR="003C2C25" w:rsidRPr="002054A8" w:rsidRDefault="003C2C25" w:rsidP="003C2C25">
            <w:pPr>
              <w:ind w:left="1093" w:hanging="1093"/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 xml:space="preserve">Informação BD: deverá constar o </w:t>
            </w:r>
            <w:r w:rsidRPr="002054A8">
              <w:rPr>
                <w:b/>
                <w:bCs/>
                <w:iCs/>
                <w:sz w:val="16"/>
                <w:szCs w:val="16"/>
              </w:rPr>
              <w:t>nome do campo</w:t>
            </w:r>
            <w:r w:rsidRPr="002054A8">
              <w:rPr>
                <w:sz w:val="16"/>
                <w:szCs w:val="16"/>
              </w:rPr>
              <w:t xml:space="preserve"> e sua respectiva </w:t>
            </w:r>
            <w:r w:rsidRPr="002054A8">
              <w:rPr>
                <w:b/>
                <w:bCs/>
                <w:iCs/>
                <w:sz w:val="16"/>
                <w:szCs w:val="16"/>
              </w:rPr>
              <w:t>tabela</w:t>
            </w:r>
            <w:r w:rsidRPr="002054A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2054A8">
              <w:rPr>
                <w:b/>
                <w:bCs/>
                <w:iCs/>
                <w:sz w:val="16"/>
                <w:szCs w:val="16"/>
              </w:rPr>
              <w:t>tamanho</w:t>
            </w:r>
            <w:r w:rsidRPr="002054A8">
              <w:rPr>
                <w:sz w:val="16"/>
                <w:szCs w:val="16"/>
              </w:rPr>
              <w:t xml:space="preserve"> e </w:t>
            </w:r>
            <w:r w:rsidRPr="002054A8">
              <w:rPr>
                <w:b/>
                <w:bCs/>
                <w:iCs/>
                <w:sz w:val="16"/>
                <w:szCs w:val="16"/>
              </w:rPr>
              <w:t>tipo</w:t>
            </w:r>
            <w:r w:rsidRPr="002054A8">
              <w:rPr>
                <w:sz w:val="16"/>
                <w:szCs w:val="16"/>
              </w:rPr>
              <w:t xml:space="preserve"> da informação. Para este último deve-se usar </w:t>
            </w:r>
            <w:r w:rsidRPr="002054A8">
              <w:rPr>
                <w:b/>
                <w:bCs/>
                <w:sz w:val="16"/>
                <w:szCs w:val="16"/>
              </w:rPr>
              <w:t>A –</w:t>
            </w:r>
            <w:r w:rsidRPr="002054A8">
              <w:rPr>
                <w:sz w:val="16"/>
                <w:szCs w:val="16"/>
              </w:rPr>
              <w:t xml:space="preserve"> Alfanumérico,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N </w:t>
            </w:r>
            <w:r w:rsidRPr="002054A8">
              <w:rPr>
                <w:sz w:val="16"/>
                <w:szCs w:val="16"/>
              </w:rPr>
              <w:t xml:space="preserve">– 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I – </w:t>
            </w:r>
            <w:r w:rsidRPr="002054A8">
              <w:rPr>
                <w:sz w:val="16"/>
                <w:szCs w:val="16"/>
              </w:rPr>
              <w:t xml:space="preserve">Inteiro, </w:t>
            </w:r>
            <w:r w:rsidRPr="002054A8">
              <w:rPr>
                <w:b/>
                <w:bCs/>
                <w:sz w:val="16"/>
                <w:szCs w:val="16"/>
              </w:rPr>
              <w:t>D –</w:t>
            </w:r>
            <w:r w:rsidRPr="002054A8">
              <w:rPr>
                <w:sz w:val="16"/>
                <w:szCs w:val="16"/>
              </w:rPr>
              <w:t xml:space="preserve"> Decimal, </w:t>
            </w:r>
            <w:r w:rsidRPr="002054A8">
              <w:rPr>
                <w:b/>
                <w:bCs/>
                <w:sz w:val="16"/>
                <w:szCs w:val="16"/>
              </w:rPr>
              <w:t xml:space="preserve">TS – </w:t>
            </w:r>
            <w:r w:rsidRPr="002054A8">
              <w:rPr>
                <w:sz w:val="16"/>
                <w:szCs w:val="16"/>
              </w:rPr>
              <w:t xml:space="preserve">TimeStamp, </w:t>
            </w:r>
            <w:r w:rsidRPr="002054A8">
              <w:rPr>
                <w:b/>
                <w:bCs/>
                <w:sz w:val="16"/>
                <w:szCs w:val="16"/>
              </w:rPr>
              <w:t xml:space="preserve">DT – </w:t>
            </w:r>
            <w:r w:rsidRPr="002054A8">
              <w:rPr>
                <w:sz w:val="16"/>
                <w:szCs w:val="16"/>
              </w:rPr>
              <w:t>Data</w:t>
            </w:r>
          </w:p>
          <w:p w:rsidR="003C2C25" w:rsidRPr="002054A8" w:rsidRDefault="003C2C25" w:rsidP="003C2C25">
            <w:pPr>
              <w:ind w:left="1093" w:hanging="1093"/>
              <w:rPr>
                <w:sz w:val="16"/>
                <w:szCs w:val="16"/>
              </w:rPr>
            </w:pPr>
          </w:p>
          <w:p w:rsidR="003C2C25" w:rsidRPr="002054A8" w:rsidRDefault="003C2C25" w:rsidP="003C2C25">
            <w:pPr>
              <w:rPr>
                <w:sz w:val="22"/>
              </w:rPr>
            </w:pPr>
            <w:r w:rsidRPr="002054A8">
              <w:rPr>
                <w:sz w:val="16"/>
                <w:szCs w:val="16"/>
              </w:rPr>
              <w:t xml:space="preserve">Não se Aplica: </w:t>
            </w:r>
            <w:r w:rsidRPr="002054A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4B2968" w:rsidRDefault="004B2968" w:rsidP="004B2968">
      <w:pPr>
        <w:pStyle w:val="STJNvel2"/>
        <w:keepNext w:val="0"/>
        <w:widowControl w:val="0"/>
        <w:numPr>
          <w:ilvl w:val="0"/>
          <w:numId w:val="0"/>
        </w:numPr>
        <w:tabs>
          <w:tab w:val="clear" w:pos="993"/>
          <w:tab w:val="left" w:pos="567"/>
          <w:tab w:val="left" w:pos="1560"/>
        </w:tabs>
        <w:ind w:left="1276" w:hanging="919"/>
      </w:pPr>
      <w:bookmarkStart w:id="8" w:name="_Toc401662975"/>
    </w:p>
    <w:p w:rsidR="004B2968" w:rsidRDefault="004B2968">
      <w:pPr>
        <w:jc w:val="left"/>
        <w:rPr>
          <w:b/>
          <w:bCs/>
          <w:sz w:val="24"/>
        </w:rPr>
      </w:pPr>
      <w:r>
        <w:br w:type="page"/>
      </w:r>
    </w:p>
    <w:p w:rsidR="003C2C25" w:rsidRDefault="003C2C25" w:rsidP="003C2C25">
      <w:pPr>
        <w:pStyle w:val="STJNvel2"/>
        <w:keepNext w:val="0"/>
        <w:widowControl w:val="0"/>
        <w:numPr>
          <w:ilvl w:val="0"/>
          <w:numId w:val="24"/>
        </w:numPr>
        <w:tabs>
          <w:tab w:val="clear" w:pos="993"/>
          <w:tab w:val="left" w:pos="567"/>
          <w:tab w:val="left" w:pos="1560"/>
        </w:tabs>
      </w:pPr>
      <w:bookmarkStart w:id="9" w:name="_Toc403118689"/>
      <w:r>
        <w:lastRenderedPageBreak/>
        <w:t>Tela Incluir Documento</w:t>
      </w:r>
      <w:bookmarkEnd w:id="8"/>
      <w:bookmarkEnd w:id="9"/>
    </w:p>
    <w:p w:rsidR="003C2C25" w:rsidRDefault="003C2C25" w:rsidP="003C2C25"/>
    <w:p w:rsidR="003C2C25" w:rsidRDefault="00670BD4" w:rsidP="003C2C25">
      <w:r>
        <w:rPr>
          <w:noProof/>
        </w:rPr>
        <w:drawing>
          <wp:inline distT="0" distB="0" distL="0" distR="0">
            <wp:extent cx="5507810" cy="7574056"/>
            <wp:effectExtent l="38100" t="19050" r="16690" b="26894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145" cy="75813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211" w:rsidRDefault="000C1211" w:rsidP="000C1211">
      <w:pPr>
        <w:ind w:firstLine="2552"/>
      </w:pPr>
      <w:r>
        <w:t>Figura 2 – Tela de Incluir Documento Expedido</w:t>
      </w:r>
    </w:p>
    <w:p w:rsidR="003C2C25" w:rsidRDefault="003C2C25" w:rsidP="003C2C25">
      <w:pPr>
        <w:pStyle w:val="Ttulo4"/>
        <w:numPr>
          <w:ilvl w:val="0"/>
          <w:numId w:val="25"/>
        </w:numPr>
        <w:spacing w:before="100" w:beforeAutospacing="1" w:after="0"/>
        <w:rPr>
          <w:sz w:val="20"/>
        </w:rPr>
      </w:pPr>
      <w:r>
        <w:rPr>
          <w:sz w:val="20"/>
        </w:rPr>
        <w:lastRenderedPageBreak/>
        <w:t>Regras de Apresentação</w:t>
      </w:r>
    </w:p>
    <w:p w:rsidR="003C2C25" w:rsidRDefault="003C2C25" w:rsidP="003C2C25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1134" w:hanging="425"/>
        <w:rPr>
          <w:color w:val="auto"/>
        </w:rPr>
      </w:pPr>
      <w:r>
        <w:rPr>
          <w:color w:val="auto"/>
        </w:rPr>
        <w:t>Se a opção “Interno” estiver marcado, o sistema deve exibir o grupo Remetente Interno com Local e Servidor.</w:t>
      </w:r>
    </w:p>
    <w:p w:rsidR="003C2C25" w:rsidRDefault="003C2C25" w:rsidP="003C2C25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1134" w:hanging="425"/>
        <w:rPr>
          <w:color w:val="auto"/>
        </w:rPr>
      </w:pPr>
      <w:r>
        <w:rPr>
          <w:color w:val="auto"/>
        </w:rPr>
        <w:t>Se a opção “Externo” estiver marcado, o sistema deve exibir o grupo Remetente Externo, com opção para Pessoa Física ou Órgão. Quando órgão estiver sele</w:t>
      </w:r>
      <w:r w:rsidR="00C87695">
        <w:rPr>
          <w:color w:val="auto"/>
        </w:rPr>
        <w:t>cionado o sistema deve exibir “Ó</w:t>
      </w:r>
      <w:r>
        <w:rPr>
          <w:color w:val="auto"/>
        </w:rPr>
        <w:t>rgão, “Cargo” e “Destinatário”. Quando pessoa Física estiver selecionada, o sistema deve exibir “Nome Destinatário” e a opção de Adicionar nova Pessoa Física.</w:t>
      </w:r>
    </w:p>
    <w:p w:rsidR="003C2C25" w:rsidRDefault="003C2C25" w:rsidP="003C2C25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>
        <w:rPr>
          <w:color w:val="auto"/>
        </w:rPr>
        <w:t>Ao informa</w:t>
      </w:r>
      <w:r w:rsidR="00EF1F1F">
        <w:rPr>
          <w:color w:val="auto"/>
        </w:rPr>
        <w:t>r</w:t>
      </w:r>
      <w:r>
        <w:rPr>
          <w:color w:val="auto"/>
        </w:rPr>
        <w:t xml:space="preserve"> “Destinatário”, o sistema exibe as informações do Destinatário como somente leitura.</w:t>
      </w:r>
    </w:p>
    <w:p w:rsidR="003C2C25" w:rsidRPr="00FC5A52" w:rsidRDefault="003C2C25" w:rsidP="003C2C25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 w:rsidRPr="00FC5A52">
        <w:rPr>
          <w:color w:val="auto"/>
        </w:rPr>
        <w:t xml:space="preserve">O “Identificador do Documento no STJ” deve ser de preenchimento automático pelo sistema. </w:t>
      </w:r>
    </w:p>
    <w:p w:rsidR="003C2C25" w:rsidRPr="00FC5A52" w:rsidRDefault="003C2C25" w:rsidP="003C2C25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1134" w:hanging="425"/>
        <w:rPr>
          <w:color w:val="auto"/>
        </w:rPr>
      </w:pPr>
      <w:r w:rsidRPr="00FC5A52">
        <w:rPr>
          <w:color w:val="auto"/>
        </w:rPr>
        <w:t>O campo “Data de recebimento” não deve ser editável. O sistema deverá recuperar a data atual do sistema e exibir no campo.</w:t>
      </w:r>
    </w:p>
    <w:p w:rsidR="003C2C25" w:rsidRPr="007A0D9D" w:rsidRDefault="003C2C25" w:rsidP="003C2C25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1134" w:hanging="425"/>
        <w:rPr>
          <w:color w:val="auto"/>
        </w:rPr>
      </w:pPr>
      <w:r w:rsidRPr="007A0D9D">
        <w:rPr>
          <w:color w:val="auto"/>
        </w:rPr>
        <w:t>Ao clicar o botão Consultar andamento Processual, o sistema deve</w:t>
      </w:r>
      <w:r w:rsidRPr="007A1AF4">
        <w:rPr>
          <w:color w:val="auto"/>
        </w:rPr>
        <w:t xml:space="preserve"> exibir o andamento processual do processo judicial informado.</w:t>
      </w:r>
    </w:p>
    <w:p w:rsidR="003C2C25" w:rsidRPr="007A0D9D" w:rsidRDefault="003C2C25" w:rsidP="003C2C25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1134" w:hanging="425"/>
        <w:rPr>
          <w:color w:val="auto"/>
        </w:rPr>
      </w:pPr>
      <w:r w:rsidRPr="007A0D9D">
        <w:rPr>
          <w:color w:val="auto"/>
        </w:rPr>
        <w:t xml:space="preserve">Ao clicar o botão Adicionar Tarefa, o sistema </w:t>
      </w:r>
      <w:r>
        <w:rPr>
          <w:color w:val="auto"/>
        </w:rPr>
        <w:t>adiciona a tarefa cadastrada na “Lista de Tarefas da Demanda”</w:t>
      </w:r>
      <w:r w:rsidRPr="007A0D9D">
        <w:rPr>
          <w:color w:val="auto"/>
        </w:rPr>
        <w:t>.</w:t>
      </w:r>
    </w:p>
    <w:p w:rsidR="00550A36" w:rsidRDefault="00550A36" w:rsidP="003C2C25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>
        <w:rPr>
          <w:color w:val="auto"/>
        </w:rPr>
        <w:t xml:space="preserve">Ao clicar o botão Alterar Tarefa, o sistema </w:t>
      </w:r>
      <w:r w:rsidR="00644AD7">
        <w:rPr>
          <w:color w:val="auto"/>
        </w:rPr>
        <w:t>exibe as informações do documento a serem alteradas.</w:t>
      </w:r>
    </w:p>
    <w:p w:rsidR="003C2C25" w:rsidRDefault="003C2C25" w:rsidP="003C2C25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>
        <w:rPr>
          <w:color w:val="auto"/>
        </w:rPr>
        <w:t>Ao clicar o botão “Excluir Tarefa”, uma tarefa que foi selecionada é excluída.</w:t>
      </w:r>
    </w:p>
    <w:p w:rsidR="003C2C25" w:rsidRPr="007A0D9D" w:rsidRDefault="003C2C25" w:rsidP="003C2C25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1134" w:hanging="425"/>
        <w:rPr>
          <w:color w:val="auto"/>
        </w:rPr>
      </w:pPr>
      <w:r w:rsidRPr="007A0D9D">
        <w:rPr>
          <w:color w:val="auto"/>
        </w:rPr>
        <w:t xml:space="preserve">Ao clicar o botão </w:t>
      </w:r>
      <w:r>
        <w:rPr>
          <w:color w:val="auto"/>
        </w:rPr>
        <w:t>Selecionar Arquivo</w:t>
      </w:r>
      <w:r w:rsidRPr="007A0D9D">
        <w:rPr>
          <w:color w:val="auto"/>
        </w:rPr>
        <w:t xml:space="preserve">, </w:t>
      </w:r>
      <w:r w:rsidRPr="007A1AF4">
        <w:rPr>
          <w:color w:val="auto"/>
        </w:rPr>
        <w:t>o sistema apresenta tela com opções de escolha de arquivos para anexo.</w:t>
      </w:r>
    </w:p>
    <w:p w:rsidR="003C2C25" w:rsidRPr="007A0D9D" w:rsidRDefault="003C2C25" w:rsidP="003C2C25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 w:rsidRPr="007A0D9D">
        <w:rPr>
          <w:color w:val="auto"/>
        </w:rPr>
        <w:t xml:space="preserve">Ao clicar o botão Anexar, </w:t>
      </w:r>
      <w:r w:rsidRPr="007A1AF4">
        <w:rPr>
          <w:color w:val="auto"/>
        </w:rPr>
        <w:t>o sistema anexa o arquivo selecionado.</w:t>
      </w:r>
    </w:p>
    <w:p w:rsidR="003C2C25" w:rsidRPr="007A0D9D" w:rsidRDefault="003C2C25" w:rsidP="003C2C25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 w:rsidRPr="007A0D9D">
        <w:rPr>
          <w:color w:val="auto"/>
        </w:rPr>
        <w:t xml:space="preserve">Ao clicar o botão Cancelar, </w:t>
      </w:r>
      <w:r w:rsidRPr="007A1AF4">
        <w:rPr>
          <w:color w:val="auto"/>
        </w:rPr>
        <w:t>o sistema exclui o arquivo selecionado.</w:t>
      </w:r>
    </w:p>
    <w:p w:rsidR="003C2C25" w:rsidRPr="007A0D9D" w:rsidRDefault="003C2C25" w:rsidP="003C2C25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 w:rsidRPr="007A0D9D">
        <w:rPr>
          <w:color w:val="auto"/>
        </w:rPr>
        <w:t xml:space="preserve">Ao clicar o botão Confirmar, </w:t>
      </w:r>
      <w:r w:rsidRPr="007A1AF4">
        <w:rPr>
          <w:color w:val="auto"/>
        </w:rPr>
        <w:t>o sistema salva as ações que foram realizadas.</w:t>
      </w:r>
    </w:p>
    <w:p w:rsidR="00EB1080" w:rsidRDefault="00EB1080" w:rsidP="00EB1080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>
        <w:rPr>
          <w:color w:val="auto"/>
        </w:rPr>
        <w:t>Ao clicar o botão “+”, o sistema expande os campos para preenchimento.</w:t>
      </w:r>
    </w:p>
    <w:p w:rsidR="00EB1080" w:rsidRPr="00EB1080" w:rsidRDefault="00EB1080" w:rsidP="00EB1080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>
        <w:rPr>
          <w:color w:val="auto"/>
        </w:rPr>
        <w:t>Ao clicar o botão “-”, o sistema retrai os campos de preenchimento.</w:t>
      </w:r>
    </w:p>
    <w:p w:rsidR="003C2C25" w:rsidRDefault="003C2C25" w:rsidP="003C2C25">
      <w:pPr>
        <w:pStyle w:val="Ttulo4"/>
        <w:numPr>
          <w:ilvl w:val="0"/>
          <w:numId w:val="25"/>
        </w:numPr>
        <w:spacing w:before="100" w:beforeAutospacing="1" w:after="0"/>
        <w:rPr>
          <w:sz w:val="20"/>
        </w:rPr>
      </w:pPr>
      <w:r>
        <w:rPr>
          <w:sz w:val="20"/>
        </w:rPr>
        <w:t>Exceções</w:t>
      </w:r>
    </w:p>
    <w:p w:rsidR="003C2C25" w:rsidRPr="00A95545" w:rsidRDefault="003C2C25" w:rsidP="003C2C25">
      <w:pPr>
        <w:spacing w:before="100" w:beforeAutospacing="1"/>
        <w:ind w:left="709"/>
      </w:pPr>
      <w:r w:rsidRPr="009609DC">
        <w:rPr>
          <w:color w:val="auto"/>
        </w:rPr>
        <w:t>Não se aplica</w:t>
      </w:r>
    </w:p>
    <w:p w:rsidR="000C1211" w:rsidRDefault="000C1211">
      <w:pPr>
        <w:jc w:val="left"/>
        <w:rPr>
          <w:rFonts w:cs="Times New Roman"/>
          <w:b/>
          <w:snapToGrid w:val="0"/>
          <w:color w:val="auto"/>
        </w:rPr>
      </w:pPr>
      <w:bookmarkStart w:id="10" w:name="_Toc118115343"/>
      <w:r>
        <w:br w:type="page"/>
      </w:r>
    </w:p>
    <w:p w:rsidR="003C2C25" w:rsidRPr="00257961" w:rsidRDefault="003C2C25" w:rsidP="003C2C25">
      <w:pPr>
        <w:pStyle w:val="Ttulo4"/>
        <w:numPr>
          <w:ilvl w:val="0"/>
          <w:numId w:val="25"/>
        </w:numPr>
        <w:spacing w:before="100" w:beforeAutospacing="1" w:after="0"/>
        <w:rPr>
          <w:sz w:val="20"/>
        </w:rPr>
      </w:pPr>
      <w:r w:rsidRPr="00257961">
        <w:rPr>
          <w:sz w:val="20"/>
        </w:rPr>
        <w:lastRenderedPageBreak/>
        <w:t>Itens de Controle</w:t>
      </w:r>
      <w:bookmarkEnd w:id="10"/>
    </w:p>
    <w:p w:rsidR="003C2C25" w:rsidRDefault="003C2C25" w:rsidP="003C2C25">
      <w:pPr>
        <w:pStyle w:val="Rodap"/>
        <w:tabs>
          <w:tab w:val="clear" w:pos="4320"/>
          <w:tab w:val="clear" w:pos="8640"/>
        </w:tabs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514"/>
        <w:gridCol w:w="708"/>
        <w:gridCol w:w="851"/>
        <w:gridCol w:w="567"/>
        <w:gridCol w:w="709"/>
        <w:gridCol w:w="567"/>
        <w:gridCol w:w="992"/>
        <w:gridCol w:w="567"/>
        <w:gridCol w:w="1134"/>
        <w:gridCol w:w="1641"/>
      </w:tblGrid>
      <w:tr w:rsidR="003C2C25" w:rsidTr="003C2C25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3C2C25" w:rsidRDefault="003C2C25" w:rsidP="003C2C2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514" w:type="dxa"/>
            <w:shd w:val="pct25" w:color="auto" w:fill="auto"/>
            <w:vAlign w:val="center"/>
          </w:tcPr>
          <w:p w:rsidR="003C2C25" w:rsidRDefault="003C2C25" w:rsidP="003C2C2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708" w:type="dxa"/>
            <w:shd w:val="pct25" w:color="auto" w:fill="auto"/>
            <w:textDirection w:val="btLr"/>
            <w:vAlign w:val="center"/>
          </w:tcPr>
          <w:p w:rsidR="003C2C25" w:rsidRDefault="003C2C25" w:rsidP="003C2C2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3C2C25" w:rsidRDefault="003C2C25" w:rsidP="003C2C2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3C2C25" w:rsidRDefault="003C2C25" w:rsidP="003C2C2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3C2C25" w:rsidRDefault="003C2C25" w:rsidP="003C2C2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3C2C25" w:rsidRDefault="003C2C25" w:rsidP="003C2C2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3C2C25" w:rsidRDefault="003C2C25" w:rsidP="003C2C2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3C2C25" w:rsidRDefault="003C2C25" w:rsidP="003C2C2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3C2C25" w:rsidRDefault="003C2C25" w:rsidP="003C2C2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641" w:type="dxa"/>
            <w:shd w:val="pct25" w:color="auto" w:fill="auto"/>
            <w:vAlign w:val="center"/>
          </w:tcPr>
          <w:p w:rsidR="003C2C25" w:rsidRDefault="003C2C25" w:rsidP="003C2C2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3C2C25" w:rsidRPr="002054A8" w:rsidTr="003C2C25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3C2C25" w:rsidRPr="00910D77" w:rsidRDefault="003C2C25" w:rsidP="003C2C25">
            <w:pPr>
              <w:jc w:val="left"/>
              <w:rPr>
                <w:b/>
                <w:iCs/>
                <w:color w:val="auto"/>
              </w:rPr>
            </w:pPr>
            <w:r>
              <w:br w:type="page"/>
            </w:r>
            <w:r w:rsidR="006E2812" w:rsidRPr="006E2812">
              <w:rPr>
                <w:b/>
              </w:rPr>
              <w:t>Remetente</w:t>
            </w:r>
            <w:r w:rsidR="006E2812">
              <w:t xml:space="preserve"> - </w:t>
            </w:r>
            <w:r w:rsidRPr="00910D77">
              <w:rPr>
                <w:b/>
                <w:iCs/>
                <w:color w:val="auto"/>
              </w:rPr>
              <w:t>Remetente Interno</w:t>
            </w:r>
          </w:p>
        </w:tc>
      </w:tr>
      <w:tr w:rsidR="003C2C25" w:rsidRPr="002054A8" w:rsidTr="003C2C25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3C2C25" w:rsidRPr="00910D77" w:rsidRDefault="007858B1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</w:t>
            </w:r>
          </w:p>
        </w:tc>
        <w:tc>
          <w:tcPr>
            <w:tcW w:w="1514" w:type="dxa"/>
            <w:vAlign w:val="center"/>
          </w:tcPr>
          <w:p w:rsidR="003C2C25" w:rsidRPr="00910D77" w:rsidRDefault="003C2C25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Local</w:t>
            </w:r>
          </w:p>
        </w:tc>
        <w:tc>
          <w:tcPr>
            <w:tcW w:w="708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3C2C25" w:rsidRPr="00910D77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3C2C25" w:rsidRPr="00910D77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todos os locais do Órgão</w:t>
            </w:r>
          </w:p>
        </w:tc>
      </w:tr>
      <w:tr w:rsidR="003C2C25" w:rsidRPr="002054A8" w:rsidTr="003C2C25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3C2C25" w:rsidRPr="00910D77" w:rsidRDefault="007858B1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</w:p>
        </w:tc>
        <w:tc>
          <w:tcPr>
            <w:tcW w:w="1514" w:type="dxa"/>
            <w:vAlign w:val="center"/>
          </w:tcPr>
          <w:p w:rsidR="003C2C25" w:rsidRPr="00910D77" w:rsidRDefault="003C2C25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Servidor</w:t>
            </w:r>
          </w:p>
        </w:tc>
        <w:tc>
          <w:tcPr>
            <w:tcW w:w="708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3C2C25" w:rsidRPr="00910D77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3C2C25" w:rsidRPr="00910D77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todos servidores conforme o “Local” selecionado.</w:t>
            </w:r>
          </w:p>
        </w:tc>
      </w:tr>
      <w:tr w:rsidR="003C2C25" w:rsidRPr="002054A8" w:rsidTr="003C2C25">
        <w:trPr>
          <w:cantSplit/>
          <w:trHeight w:val="317"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3C2C25" w:rsidRPr="00FE1E4D" w:rsidRDefault="006E2812" w:rsidP="003C2C25">
            <w:pPr>
              <w:jc w:val="left"/>
              <w:rPr>
                <w:b/>
                <w:iCs/>
                <w:color w:val="auto"/>
              </w:rPr>
            </w:pPr>
            <w:r>
              <w:rPr>
                <w:b/>
                <w:iCs/>
                <w:color w:val="auto"/>
              </w:rPr>
              <w:t>Destinatário</w:t>
            </w:r>
          </w:p>
        </w:tc>
      </w:tr>
      <w:tr w:rsidR="006E2812" w:rsidRPr="00A822C9" w:rsidTr="003C2C2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6E2812" w:rsidRPr="00910D77" w:rsidRDefault="007858B1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</w:t>
            </w:r>
          </w:p>
        </w:tc>
        <w:tc>
          <w:tcPr>
            <w:tcW w:w="1514" w:type="dxa"/>
            <w:vAlign w:val="center"/>
          </w:tcPr>
          <w:p w:rsidR="006E2812" w:rsidRPr="00910D77" w:rsidRDefault="006E2812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Destino do Documento</w:t>
            </w:r>
          </w:p>
        </w:tc>
        <w:tc>
          <w:tcPr>
            <w:tcW w:w="708" w:type="dxa"/>
            <w:vAlign w:val="center"/>
          </w:tcPr>
          <w:p w:rsidR="006E2812" w:rsidRPr="00910D77" w:rsidRDefault="006E2812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6E2812" w:rsidRPr="00910D77" w:rsidRDefault="006E2812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6E2812" w:rsidRPr="00910D77" w:rsidRDefault="006E2812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6E2812" w:rsidRPr="00910D77" w:rsidRDefault="006E2812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6E2812" w:rsidRPr="00910D77" w:rsidRDefault="006E2812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vAlign w:val="center"/>
          </w:tcPr>
          <w:p w:rsidR="006E2812" w:rsidRPr="00910D77" w:rsidRDefault="006E2812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-Interno; - Externo</w:t>
            </w:r>
          </w:p>
        </w:tc>
        <w:tc>
          <w:tcPr>
            <w:tcW w:w="567" w:type="dxa"/>
            <w:vAlign w:val="center"/>
          </w:tcPr>
          <w:p w:rsidR="006E2812" w:rsidRPr="00910D77" w:rsidRDefault="006E2812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6E2812" w:rsidRPr="00910D77" w:rsidRDefault="006E2812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6E2812" w:rsidRPr="00910D77" w:rsidRDefault="006E2812" w:rsidP="006E2812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 xml:space="preserve">Ao ser acionado o sistema exibe os campos do </w:t>
            </w:r>
            <w:r>
              <w:rPr>
                <w:iCs/>
                <w:color w:val="auto"/>
              </w:rPr>
              <w:t>destinatário</w:t>
            </w:r>
            <w:r w:rsidRPr="00910D77">
              <w:rPr>
                <w:iCs/>
                <w:color w:val="auto"/>
              </w:rPr>
              <w:t xml:space="preserve"> Interno</w:t>
            </w:r>
            <w:r>
              <w:rPr>
                <w:iCs/>
                <w:color w:val="auto"/>
              </w:rPr>
              <w:t xml:space="preserve"> ou Externo</w:t>
            </w:r>
          </w:p>
        </w:tc>
      </w:tr>
      <w:tr w:rsidR="006E2812" w:rsidRPr="00A822C9" w:rsidTr="006E2812">
        <w:trPr>
          <w:cantSplit/>
          <w:trHeight w:val="393"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6E2812" w:rsidRPr="006E2812" w:rsidRDefault="006E2812" w:rsidP="006E2812">
            <w:pPr>
              <w:jc w:val="left"/>
              <w:rPr>
                <w:b/>
                <w:iCs/>
                <w:color w:val="auto"/>
              </w:rPr>
            </w:pPr>
            <w:r w:rsidRPr="006E2812">
              <w:rPr>
                <w:b/>
                <w:iCs/>
                <w:color w:val="auto"/>
              </w:rPr>
              <w:t>Destinatário Interno</w:t>
            </w:r>
          </w:p>
        </w:tc>
      </w:tr>
      <w:tr w:rsidR="00793B56" w:rsidRPr="00A822C9" w:rsidTr="003C2C2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793B56" w:rsidRDefault="00793B56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</w:t>
            </w:r>
          </w:p>
        </w:tc>
        <w:tc>
          <w:tcPr>
            <w:tcW w:w="1514" w:type="dxa"/>
            <w:vAlign w:val="center"/>
          </w:tcPr>
          <w:p w:rsidR="00793B56" w:rsidRDefault="00793B5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Local</w:t>
            </w:r>
          </w:p>
        </w:tc>
        <w:tc>
          <w:tcPr>
            <w:tcW w:w="708" w:type="dxa"/>
            <w:vAlign w:val="center"/>
          </w:tcPr>
          <w:p w:rsidR="00793B56" w:rsidRPr="00910D77" w:rsidRDefault="00793B5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793B56" w:rsidRPr="00910D77" w:rsidRDefault="00793B5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793B56" w:rsidRPr="00910D77" w:rsidRDefault="00793B5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793B56" w:rsidRPr="00910D77" w:rsidRDefault="00793B5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793B56" w:rsidRPr="00910D77" w:rsidRDefault="00793B5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793B56" w:rsidRPr="00910D77" w:rsidRDefault="00793B5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793B56" w:rsidRPr="00910D77" w:rsidRDefault="00793B5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793B56" w:rsidRPr="00910D77" w:rsidRDefault="00793B5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793B56" w:rsidRPr="00910D77" w:rsidRDefault="00793B5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todos os locais do Órgão</w:t>
            </w:r>
          </w:p>
        </w:tc>
      </w:tr>
      <w:tr w:rsidR="00793B56" w:rsidRPr="00A822C9" w:rsidTr="003C2C2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793B56" w:rsidRDefault="00793B56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</w:t>
            </w:r>
          </w:p>
        </w:tc>
        <w:tc>
          <w:tcPr>
            <w:tcW w:w="1514" w:type="dxa"/>
            <w:vAlign w:val="center"/>
          </w:tcPr>
          <w:p w:rsidR="00793B56" w:rsidRDefault="00793B5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Servidor</w:t>
            </w:r>
          </w:p>
        </w:tc>
        <w:tc>
          <w:tcPr>
            <w:tcW w:w="708" w:type="dxa"/>
            <w:vAlign w:val="center"/>
          </w:tcPr>
          <w:p w:rsidR="00793B56" w:rsidRPr="00910D77" w:rsidRDefault="00793B5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793B56" w:rsidRPr="00910D77" w:rsidRDefault="00793B5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793B56" w:rsidRPr="00910D77" w:rsidRDefault="00793B5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793B56" w:rsidRPr="00910D77" w:rsidRDefault="00793B5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793B56" w:rsidRPr="00910D77" w:rsidRDefault="00793B5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793B56" w:rsidRPr="00910D77" w:rsidRDefault="00793B5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793B56" w:rsidRPr="00910D77" w:rsidRDefault="00793B5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793B56" w:rsidRPr="00910D77" w:rsidRDefault="00793B5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793B56" w:rsidRPr="00910D77" w:rsidRDefault="00793B5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todos servidores conforme o “Local” selecionado.</w:t>
            </w:r>
          </w:p>
        </w:tc>
      </w:tr>
      <w:tr w:rsidR="009B2F51" w:rsidRPr="00A822C9" w:rsidTr="006E2812">
        <w:trPr>
          <w:cantSplit/>
          <w:trHeight w:val="400"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9B2F51" w:rsidRPr="006E2812" w:rsidRDefault="009B2F51" w:rsidP="006E2812">
            <w:pPr>
              <w:jc w:val="left"/>
              <w:rPr>
                <w:b/>
                <w:iCs/>
                <w:color w:val="auto"/>
              </w:rPr>
            </w:pPr>
            <w:r w:rsidRPr="006E2812">
              <w:rPr>
                <w:b/>
                <w:iCs/>
                <w:color w:val="auto"/>
              </w:rPr>
              <w:t>Destinatário Externo</w:t>
            </w:r>
          </w:p>
        </w:tc>
      </w:tr>
      <w:tr w:rsidR="009B2F51" w:rsidRPr="00A822C9" w:rsidTr="003C2C2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9B2F51" w:rsidRDefault="009B2F51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6</w:t>
            </w:r>
          </w:p>
        </w:tc>
        <w:tc>
          <w:tcPr>
            <w:tcW w:w="1514" w:type="dxa"/>
            <w:vAlign w:val="center"/>
          </w:tcPr>
          <w:p w:rsidR="009B2F51" w:rsidRDefault="009B2F51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Tipo de Destinatário</w:t>
            </w:r>
          </w:p>
        </w:tc>
        <w:tc>
          <w:tcPr>
            <w:tcW w:w="708" w:type="dxa"/>
            <w:vAlign w:val="center"/>
          </w:tcPr>
          <w:p w:rsidR="009B2F51" w:rsidRPr="00910D77" w:rsidRDefault="009B2F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9B2F51" w:rsidRPr="00910D77" w:rsidRDefault="009B2F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2F51" w:rsidRPr="00910D77" w:rsidRDefault="009B2F51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9B2F51" w:rsidRPr="00910D77" w:rsidRDefault="009B2F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2F51" w:rsidRPr="00910D77" w:rsidRDefault="009B2F51" w:rsidP="00BB1C3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9B2F51" w:rsidRDefault="009B2F51" w:rsidP="00BB1C3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Órgão;</w:t>
            </w:r>
          </w:p>
          <w:p w:rsidR="009B2F51" w:rsidRPr="00910D77" w:rsidRDefault="009B2F51" w:rsidP="00BB1C3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Pessoa Física</w:t>
            </w:r>
          </w:p>
        </w:tc>
        <w:tc>
          <w:tcPr>
            <w:tcW w:w="567" w:type="dxa"/>
            <w:vAlign w:val="center"/>
          </w:tcPr>
          <w:p w:rsidR="009B2F51" w:rsidRPr="00910D77" w:rsidRDefault="009B2F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9B2F51" w:rsidRPr="00910D77" w:rsidRDefault="009B2F51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9B2F51" w:rsidRPr="00910D77" w:rsidRDefault="009B2F51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 “Órgão”, o sistema exibe os dados de Órgão. Ao acionar “Pessoa Física”, o sistema exibe os dados da pessoa física.</w:t>
            </w:r>
          </w:p>
        </w:tc>
      </w:tr>
    </w:tbl>
    <w:p w:rsidR="00BB1C3E" w:rsidRDefault="00BB1C3E">
      <w:r>
        <w:br w:type="page"/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514"/>
        <w:gridCol w:w="708"/>
        <w:gridCol w:w="851"/>
        <w:gridCol w:w="567"/>
        <w:gridCol w:w="709"/>
        <w:gridCol w:w="567"/>
        <w:gridCol w:w="992"/>
        <w:gridCol w:w="567"/>
        <w:gridCol w:w="1134"/>
        <w:gridCol w:w="1641"/>
      </w:tblGrid>
      <w:tr w:rsidR="009B2F51" w:rsidRPr="00A822C9" w:rsidTr="003C2C25">
        <w:trPr>
          <w:cantSplit/>
          <w:trHeight w:val="302"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9B2F51" w:rsidRPr="00FE1E4D" w:rsidRDefault="009B2F51" w:rsidP="003C2C25">
            <w:pPr>
              <w:jc w:val="left"/>
              <w:rPr>
                <w:b/>
                <w:iCs/>
                <w:color w:val="auto"/>
              </w:rPr>
            </w:pPr>
            <w:r w:rsidRPr="00FE1E4D">
              <w:rPr>
                <w:b/>
                <w:iCs/>
                <w:color w:val="auto"/>
              </w:rPr>
              <w:lastRenderedPageBreak/>
              <w:t>Dados do Órgão</w:t>
            </w:r>
          </w:p>
        </w:tc>
      </w:tr>
      <w:tr w:rsidR="009B2F51" w:rsidRPr="00A822C9" w:rsidTr="003C2C2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9B2F51" w:rsidRPr="00910D77" w:rsidRDefault="009B2F51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</w:t>
            </w:r>
          </w:p>
        </w:tc>
        <w:tc>
          <w:tcPr>
            <w:tcW w:w="1514" w:type="dxa"/>
            <w:vAlign w:val="center"/>
          </w:tcPr>
          <w:p w:rsidR="009B2F51" w:rsidRPr="00910D77" w:rsidRDefault="009B2F51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Órgão</w:t>
            </w:r>
          </w:p>
        </w:tc>
        <w:tc>
          <w:tcPr>
            <w:tcW w:w="708" w:type="dxa"/>
            <w:vAlign w:val="center"/>
          </w:tcPr>
          <w:p w:rsidR="009B2F51" w:rsidRPr="00910D77" w:rsidRDefault="009B2F5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9B2F51" w:rsidRPr="00910D77" w:rsidRDefault="009B2F5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2F51" w:rsidRPr="00910D77" w:rsidRDefault="009B2F51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9B2F51" w:rsidRPr="00910D77" w:rsidRDefault="009B2F5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2F51" w:rsidRPr="00910D77" w:rsidRDefault="009B2F51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9B2F51" w:rsidRPr="00910D77" w:rsidRDefault="009B2F5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2F51" w:rsidRPr="00910D77" w:rsidRDefault="009B2F5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9B2F51" w:rsidRPr="00910D77" w:rsidRDefault="009B2F51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9B2F51" w:rsidRPr="00910D77" w:rsidRDefault="009B2F51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Ao informar parte do nome do órgão, o sistema exibe uma lista de órgãos para auto-completar a informação. </w:t>
            </w:r>
          </w:p>
        </w:tc>
      </w:tr>
      <w:tr w:rsidR="009B2F51" w:rsidRPr="00A822C9" w:rsidTr="003C2C2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9B2F51" w:rsidRPr="00910D77" w:rsidRDefault="009B2F51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8</w:t>
            </w:r>
          </w:p>
        </w:tc>
        <w:tc>
          <w:tcPr>
            <w:tcW w:w="1514" w:type="dxa"/>
            <w:vAlign w:val="center"/>
          </w:tcPr>
          <w:p w:rsidR="009B2F51" w:rsidRDefault="009B2F51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Cargo</w:t>
            </w:r>
          </w:p>
        </w:tc>
        <w:tc>
          <w:tcPr>
            <w:tcW w:w="708" w:type="dxa"/>
            <w:vAlign w:val="center"/>
          </w:tcPr>
          <w:p w:rsidR="009B2F51" w:rsidRPr="00910D77" w:rsidRDefault="009B2F5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9B2F51" w:rsidRPr="00910D77" w:rsidRDefault="009B2F5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2F51" w:rsidRPr="00910D77" w:rsidRDefault="009B2F51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9B2F51" w:rsidRPr="00910D77" w:rsidRDefault="009B2F5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2F51" w:rsidRPr="00910D77" w:rsidRDefault="009B2F51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9B2F51" w:rsidRPr="00910D77" w:rsidRDefault="009B2F5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2F51" w:rsidRPr="00910D77" w:rsidRDefault="009B2F5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9B2F51" w:rsidRPr="00910D77" w:rsidRDefault="009B2F51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9B2F51" w:rsidRPr="00910D77" w:rsidRDefault="009B2F51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lista de cargos conforme o órgão selecionado.</w:t>
            </w:r>
          </w:p>
        </w:tc>
      </w:tr>
      <w:tr w:rsidR="009B2F51" w:rsidRPr="00A822C9" w:rsidTr="003C2C2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9B2F51" w:rsidRPr="00910D77" w:rsidRDefault="009B2F51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9</w:t>
            </w:r>
          </w:p>
        </w:tc>
        <w:tc>
          <w:tcPr>
            <w:tcW w:w="1514" w:type="dxa"/>
            <w:vAlign w:val="center"/>
          </w:tcPr>
          <w:p w:rsidR="009B2F51" w:rsidRDefault="009B2F51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Destinatário</w:t>
            </w:r>
          </w:p>
        </w:tc>
        <w:tc>
          <w:tcPr>
            <w:tcW w:w="708" w:type="dxa"/>
            <w:vAlign w:val="center"/>
          </w:tcPr>
          <w:p w:rsidR="009B2F51" w:rsidRPr="00910D77" w:rsidRDefault="009B2F5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9B2F51" w:rsidRPr="00910D77" w:rsidRDefault="009B2F5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2F51" w:rsidRPr="00910D77" w:rsidRDefault="009B2F51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9B2F51" w:rsidRPr="00910D77" w:rsidRDefault="009B2F5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2F51" w:rsidRPr="00910D77" w:rsidRDefault="009B2F51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9B2F51" w:rsidRPr="00910D77" w:rsidRDefault="009B2F5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2F51" w:rsidRPr="00910D77" w:rsidRDefault="009B2F5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9B2F51" w:rsidRPr="00910D77" w:rsidRDefault="009B2F51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9B2F51" w:rsidRDefault="009B2F51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lista de destinatários conforme o cargo selecionado.</w:t>
            </w:r>
          </w:p>
          <w:p w:rsidR="009B2F51" w:rsidRPr="00910D77" w:rsidRDefault="009B2F51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selecionar o Destinatário, o sistema exibe os dados do destinatário conforme itens abaixo: Itens 8 ao 17.</w:t>
            </w:r>
          </w:p>
        </w:tc>
      </w:tr>
      <w:tr w:rsidR="009B2F51" w:rsidRPr="00A822C9" w:rsidTr="003C2C25">
        <w:trPr>
          <w:cantSplit/>
          <w:trHeight w:val="365"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9B2F51" w:rsidRPr="003C08AC" w:rsidRDefault="009B2F51" w:rsidP="007858B1">
            <w:pPr>
              <w:rPr>
                <w:b/>
                <w:iCs/>
                <w:color w:val="auto"/>
              </w:rPr>
            </w:pPr>
            <w:r>
              <w:br w:type="page"/>
            </w:r>
            <w:r w:rsidRPr="003C08AC">
              <w:rPr>
                <w:b/>
                <w:iCs/>
                <w:color w:val="auto"/>
              </w:rPr>
              <w:t xml:space="preserve">Dados </w:t>
            </w:r>
            <w:r>
              <w:rPr>
                <w:b/>
                <w:iCs/>
                <w:color w:val="auto"/>
              </w:rPr>
              <w:t>Pessoa Física</w:t>
            </w:r>
          </w:p>
        </w:tc>
      </w:tr>
      <w:tr w:rsidR="009B2F51" w:rsidRPr="00A822C9" w:rsidTr="003C2C2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9B2F51" w:rsidRPr="00910D77" w:rsidRDefault="009B2F51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</w:t>
            </w:r>
          </w:p>
        </w:tc>
        <w:tc>
          <w:tcPr>
            <w:tcW w:w="1514" w:type="dxa"/>
            <w:vAlign w:val="center"/>
          </w:tcPr>
          <w:p w:rsidR="009B2F51" w:rsidRDefault="009B2F51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Nome Destinatário</w:t>
            </w:r>
          </w:p>
        </w:tc>
        <w:tc>
          <w:tcPr>
            <w:tcW w:w="708" w:type="dxa"/>
            <w:vAlign w:val="center"/>
          </w:tcPr>
          <w:p w:rsidR="009B2F51" w:rsidRPr="00910D77" w:rsidRDefault="009B2F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9B2F51" w:rsidRPr="00910D77" w:rsidRDefault="009B2F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2F51" w:rsidRPr="00910D77" w:rsidRDefault="009B2F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9B2F51" w:rsidRPr="00910D77" w:rsidRDefault="009B2F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2F51" w:rsidRPr="00910D77" w:rsidRDefault="009B2F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9B2F51" w:rsidRPr="00910D77" w:rsidRDefault="009B2F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2F51" w:rsidRPr="00910D77" w:rsidRDefault="009B2F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9B2F51" w:rsidRPr="00910D77" w:rsidRDefault="009B2F51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9B2F51" w:rsidRPr="00910D77" w:rsidRDefault="009B2F51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informar o “Nome destinatário” e clicar “Enter”, o sistema exibe os dados do destinatário descritos abaixo. Itens: 12 ao</w:t>
            </w:r>
            <w:r w:rsidR="00667E7A">
              <w:rPr>
                <w:iCs/>
                <w:color w:val="auto"/>
              </w:rPr>
              <w:t xml:space="preserve"> 21</w:t>
            </w:r>
            <w:r>
              <w:rPr>
                <w:iCs/>
                <w:color w:val="auto"/>
              </w:rPr>
              <w:t xml:space="preserve"> somente como leitura. </w:t>
            </w:r>
          </w:p>
        </w:tc>
      </w:tr>
      <w:tr w:rsidR="009B2F51" w:rsidRPr="00A822C9" w:rsidTr="003C2C2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9B2F51" w:rsidRDefault="009B2F51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11</w:t>
            </w:r>
          </w:p>
        </w:tc>
        <w:tc>
          <w:tcPr>
            <w:tcW w:w="1514" w:type="dxa"/>
            <w:vAlign w:val="center"/>
          </w:tcPr>
          <w:p w:rsidR="009B2F51" w:rsidRDefault="009B2F51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Editar</w:t>
            </w:r>
          </w:p>
        </w:tc>
        <w:tc>
          <w:tcPr>
            <w:tcW w:w="708" w:type="dxa"/>
            <w:vAlign w:val="center"/>
          </w:tcPr>
          <w:p w:rsidR="009B2F51" w:rsidRPr="00910D77" w:rsidRDefault="009B2F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9B2F51" w:rsidRPr="00910D77" w:rsidRDefault="009B2F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2F51" w:rsidRPr="00910D77" w:rsidRDefault="009B2F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9B2F51" w:rsidRPr="00910D77" w:rsidRDefault="009B2F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2F51" w:rsidRPr="00910D77" w:rsidRDefault="009B2F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9B2F51" w:rsidRPr="00910D77" w:rsidRDefault="009B2F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2F51" w:rsidRPr="00910D77" w:rsidRDefault="009B2F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9B2F51" w:rsidRPr="00910D77" w:rsidRDefault="009B2F51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vAlign w:val="center"/>
          </w:tcPr>
          <w:p w:rsidR="009B2F51" w:rsidRDefault="009B2F51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exibe os campos para adicionar um novo destinatário. Campos descritos abaixo</w:t>
            </w:r>
            <w:r w:rsidR="00BB1C3E">
              <w:rPr>
                <w:iCs/>
                <w:color w:val="auto"/>
              </w:rPr>
              <w:t xml:space="preserve">. Itens </w:t>
            </w:r>
            <w:r w:rsidR="00667E7A">
              <w:rPr>
                <w:iCs/>
                <w:color w:val="auto"/>
              </w:rPr>
              <w:t>12 ao 21</w:t>
            </w:r>
            <w:r w:rsidR="009B40B1">
              <w:rPr>
                <w:iCs/>
                <w:color w:val="auto"/>
              </w:rPr>
              <w:t>.</w:t>
            </w:r>
          </w:p>
        </w:tc>
      </w:tr>
      <w:tr w:rsidR="009B40B1" w:rsidRPr="00A822C9" w:rsidTr="003C2C2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9B40B1" w:rsidRDefault="009B40B1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</w:t>
            </w:r>
            <w:r w:rsidR="00C718AB">
              <w:rPr>
                <w:iCs/>
                <w:color w:val="auto"/>
              </w:rPr>
              <w:t>2</w:t>
            </w:r>
          </w:p>
        </w:tc>
        <w:tc>
          <w:tcPr>
            <w:tcW w:w="1514" w:type="dxa"/>
            <w:vAlign w:val="center"/>
          </w:tcPr>
          <w:p w:rsidR="009B40B1" w:rsidRDefault="009B40B1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Nome</w:t>
            </w:r>
          </w:p>
        </w:tc>
        <w:tc>
          <w:tcPr>
            <w:tcW w:w="708" w:type="dxa"/>
            <w:vAlign w:val="center"/>
          </w:tcPr>
          <w:p w:rsidR="009B40B1" w:rsidRPr="00910D77" w:rsidRDefault="007B55C7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(150)</w:t>
            </w:r>
          </w:p>
        </w:tc>
        <w:tc>
          <w:tcPr>
            <w:tcW w:w="851" w:type="dxa"/>
            <w:vAlign w:val="center"/>
          </w:tcPr>
          <w:p w:rsidR="009B40B1" w:rsidRPr="00910D77" w:rsidRDefault="009B40B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9B40B1" w:rsidRPr="00910D77" w:rsidRDefault="009B40B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9B40B1" w:rsidRPr="00910D77" w:rsidRDefault="009B40B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9B40B1" w:rsidRPr="00910D77" w:rsidRDefault="009B40B1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9B40B1" w:rsidRPr="00910D77" w:rsidRDefault="009B40B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9B40B1" w:rsidRPr="00A822C9" w:rsidTr="003C2C2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9B40B1" w:rsidRPr="00910D77" w:rsidRDefault="009B40B1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lastRenderedPageBreak/>
              <w:t>1</w:t>
            </w:r>
            <w:r w:rsidR="00C718AB">
              <w:rPr>
                <w:iCs/>
                <w:color w:val="auto"/>
              </w:rPr>
              <w:t>3</w:t>
            </w:r>
          </w:p>
        </w:tc>
        <w:tc>
          <w:tcPr>
            <w:tcW w:w="1514" w:type="dxa"/>
            <w:vAlign w:val="center"/>
          </w:tcPr>
          <w:p w:rsidR="009B40B1" w:rsidRDefault="009B40B1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E-mail</w:t>
            </w:r>
          </w:p>
        </w:tc>
        <w:tc>
          <w:tcPr>
            <w:tcW w:w="708" w:type="dxa"/>
            <w:vAlign w:val="center"/>
          </w:tcPr>
          <w:p w:rsidR="009B40B1" w:rsidRPr="00910D77" w:rsidRDefault="007B55C7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(72)</w:t>
            </w:r>
          </w:p>
        </w:tc>
        <w:tc>
          <w:tcPr>
            <w:tcW w:w="851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9B40B1" w:rsidRPr="00910D77" w:rsidRDefault="009B40B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9B40B1" w:rsidRPr="00A822C9" w:rsidTr="003C2C2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9B40B1" w:rsidRPr="00910D77" w:rsidRDefault="009B40B1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</w:t>
            </w:r>
            <w:r w:rsidR="00C718AB">
              <w:rPr>
                <w:iCs/>
                <w:color w:val="auto"/>
              </w:rPr>
              <w:t>4</w:t>
            </w:r>
          </w:p>
        </w:tc>
        <w:tc>
          <w:tcPr>
            <w:tcW w:w="1514" w:type="dxa"/>
            <w:vAlign w:val="center"/>
          </w:tcPr>
          <w:p w:rsidR="009B40B1" w:rsidRDefault="009B40B1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Complemento</w:t>
            </w:r>
          </w:p>
        </w:tc>
        <w:tc>
          <w:tcPr>
            <w:tcW w:w="708" w:type="dxa"/>
            <w:vAlign w:val="center"/>
          </w:tcPr>
          <w:p w:rsidR="009B40B1" w:rsidRPr="00910D77" w:rsidRDefault="007B55C7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(72)</w:t>
            </w:r>
          </w:p>
        </w:tc>
        <w:tc>
          <w:tcPr>
            <w:tcW w:w="851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9B40B1" w:rsidRPr="00910D77" w:rsidRDefault="009B40B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9B40B1" w:rsidRPr="00A822C9" w:rsidTr="003C2C2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9B40B1" w:rsidRPr="00910D77" w:rsidRDefault="009B40B1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</w:t>
            </w:r>
            <w:r w:rsidR="00C718AB">
              <w:rPr>
                <w:iCs/>
                <w:color w:val="auto"/>
              </w:rPr>
              <w:t>5</w:t>
            </w:r>
          </w:p>
        </w:tc>
        <w:tc>
          <w:tcPr>
            <w:tcW w:w="1514" w:type="dxa"/>
            <w:vAlign w:val="center"/>
          </w:tcPr>
          <w:p w:rsidR="009B40B1" w:rsidRDefault="009B40B1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CEP</w:t>
            </w:r>
          </w:p>
        </w:tc>
        <w:tc>
          <w:tcPr>
            <w:tcW w:w="708" w:type="dxa"/>
            <w:vAlign w:val="center"/>
          </w:tcPr>
          <w:p w:rsidR="009B40B1" w:rsidRPr="00910D77" w:rsidRDefault="007B55C7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(8)</w:t>
            </w:r>
          </w:p>
        </w:tc>
        <w:tc>
          <w:tcPr>
            <w:tcW w:w="851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9B40B1" w:rsidRPr="00910D77" w:rsidRDefault="009B40B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9B40B1" w:rsidRPr="00A822C9" w:rsidTr="003C2C2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9B40B1" w:rsidRPr="00910D77" w:rsidRDefault="009B40B1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</w:t>
            </w:r>
            <w:r w:rsidR="00C718AB">
              <w:rPr>
                <w:iCs/>
                <w:color w:val="auto"/>
              </w:rPr>
              <w:t>6</w:t>
            </w:r>
          </w:p>
        </w:tc>
        <w:tc>
          <w:tcPr>
            <w:tcW w:w="1514" w:type="dxa"/>
            <w:vAlign w:val="center"/>
          </w:tcPr>
          <w:p w:rsidR="009B40B1" w:rsidRDefault="009B40B1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Sexo</w:t>
            </w:r>
          </w:p>
        </w:tc>
        <w:tc>
          <w:tcPr>
            <w:tcW w:w="708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9B40B1" w:rsidRPr="00910D77" w:rsidRDefault="007B55C7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9B40B1" w:rsidRPr="00910D77" w:rsidRDefault="009B40B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9B40B1" w:rsidRPr="00A822C9" w:rsidTr="003C2C2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9B40B1" w:rsidRPr="00910D77" w:rsidRDefault="009B40B1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</w:t>
            </w:r>
            <w:r w:rsidR="00C718AB">
              <w:rPr>
                <w:iCs/>
                <w:color w:val="auto"/>
              </w:rPr>
              <w:t>7</w:t>
            </w:r>
          </w:p>
        </w:tc>
        <w:tc>
          <w:tcPr>
            <w:tcW w:w="1514" w:type="dxa"/>
            <w:vAlign w:val="center"/>
          </w:tcPr>
          <w:p w:rsidR="009B40B1" w:rsidRDefault="009B40B1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Logradouro</w:t>
            </w:r>
          </w:p>
        </w:tc>
        <w:tc>
          <w:tcPr>
            <w:tcW w:w="708" w:type="dxa"/>
            <w:vAlign w:val="center"/>
          </w:tcPr>
          <w:p w:rsidR="009B40B1" w:rsidRPr="00910D77" w:rsidRDefault="007B55C7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(72)</w:t>
            </w:r>
          </w:p>
        </w:tc>
        <w:tc>
          <w:tcPr>
            <w:tcW w:w="851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9B40B1" w:rsidRPr="00910D77" w:rsidRDefault="009B40B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9B40B1" w:rsidRPr="00A822C9" w:rsidTr="003C2C2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9B40B1" w:rsidRPr="00910D77" w:rsidRDefault="009B40B1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</w:t>
            </w:r>
            <w:r w:rsidR="00C718AB">
              <w:rPr>
                <w:iCs/>
                <w:color w:val="auto"/>
              </w:rPr>
              <w:t>8</w:t>
            </w:r>
          </w:p>
        </w:tc>
        <w:tc>
          <w:tcPr>
            <w:tcW w:w="1514" w:type="dxa"/>
            <w:vAlign w:val="center"/>
          </w:tcPr>
          <w:p w:rsidR="009B40B1" w:rsidRDefault="009B40B1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Cidade</w:t>
            </w:r>
          </w:p>
        </w:tc>
        <w:tc>
          <w:tcPr>
            <w:tcW w:w="708" w:type="dxa"/>
            <w:vAlign w:val="center"/>
          </w:tcPr>
          <w:p w:rsidR="009B40B1" w:rsidRPr="00910D77" w:rsidRDefault="007B55C7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(100)</w:t>
            </w:r>
          </w:p>
        </w:tc>
        <w:tc>
          <w:tcPr>
            <w:tcW w:w="851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9B40B1" w:rsidRPr="00910D77" w:rsidRDefault="009B40B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9B40B1" w:rsidRPr="00A822C9" w:rsidTr="003C2C2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9B40B1" w:rsidRPr="00910D77" w:rsidRDefault="009B40B1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</w:t>
            </w:r>
            <w:r w:rsidR="00C718AB">
              <w:rPr>
                <w:iCs/>
                <w:color w:val="auto"/>
              </w:rPr>
              <w:t>9</w:t>
            </w:r>
          </w:p>
        </w:tc>
        <w:tc>
          <w:tcPr>
            <w:tcW w:w="1514" w:type="dxa"/>
            <w:vAlign w:val="center"/>
          </w:tcPr>
          <w:p w:rsidR="009B40B1" w:rsidRDefault="009B40B1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Telefone</w:t>
            </w:r>
          </w:p>
        </w:tc>
        <w:tc>
          <w:tcPr>
            <w:tcW w:w="708" w:type="dxa"/>
            <w:vAlign w:val="center"/>
          </w:tcPr>
          <w:p w:rsidR="009B40B1" w:rsidRPr="00910D77" w:rsidRDefault="007B55C7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(11)</w:t>
            </w:r>
          </w:p>
        </w:tc>
        <w:tc>
          <w:tcPr>
            <w:tcW w:w="851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9B40B1" w:rsidRPr="00910D77" w:rsidRDefault="009B40B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9B40B1" w:rsidRPr="00A822C9" w:rsidTr="003C2C2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9B40B1" w:rsidRPr="00910D77" w:rsidRDefault="00C718AB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</w:p>
        </w:tc>
        <w:tc>
          <w:tcPr>
            <w:tcW w:w="1514" w:type="dxa"/>
            <w:vAlign w:val="center"/>
          </w:tcPr>
          <w:p w:rsidR="009B40B1" w:rsidRDefault="009B40B1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Bairro</w:t>
            </w:r>
          </w:p>
        </w:tc>
        <w:tc>
          <w:tcPr>
            <w:tcW w:w="708" w:type="dxa"/>
            <w:vAlign w:val="center"/>
          </w:tcPr>
          <w:p w:rsidR="009B40B1" w:rsidRPr="00910D77" w:rsidRDefault="007B55C7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(50)</w:t>
            </w:r>
          </w:p>
        </w:tc>
        <w:tc>
          <w:tcPr>
            <w:tcW w:w="851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9B40B1" w:rsidRPr="00910D77" w:rsidRDefault="009B40B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9B40B1" w:rsidRPr="00A822C9" w:rsidTr="003C2C2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9B40B1" w:rsidRPr="00910D77" w:rsidRDefault="009B40B1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  <w:r w:rsidR="00C718AB">
              <w:rPr>
                <w:iCs/>
                <w:color w:val="auto"/>
              </w:rPr>
              <w:t>1</w:t>
            </w:r>
          </w:p>
        </w:tc>
        <w:tc>
          <w:tcPr>
            <w:tcW w:w="1514" w:type="dxa"/>
            <w:vAlign w:val="center"/>
          </w:tcPr>
          <w:p w:rsidR="009B40B1" w:rsidRDefault="009B40B1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UF</w:t>
            </w:r>
          </w:p>
        </w:tc>
        <w:tc>
          <w:tcPr>
            <w:tcW w:w="708" w:type="dxa"/>
            <w:vAlign w:val="center"/>
          </w:tcPr>
          <w:p w:rsidR="009B40B1" w:rsidRPr="00910D77" w:rsidRDefault="007B55C7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(2)</w:t>
            </w:r>
          </w:p>
        </w:tc>
        <w:tc>
          <w:tcPr>
            <w:tcW w:w="851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9B40B1" w:rsidRPr="00910D77" w:rsidRDefault="009B40B1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9B40B1" w:rsidRPr="00910D77" w:rsidRDefault="009B40B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3C2C25" w:rsidRPr="00A822C9" w:rsidTr="003C2C25">
        <w:trPr>
          <w:cantSplit/>
          <w:trHeight w:val="399"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3C2C25" w:rsidRPr="00EC011E" w:rsidRDefault="003C2C25" w:rsidP="003C2C25">
            <w:pPr>
              <w:jc w:val="left"/>
              <w:rPr>
                <w:b/>
                <w:iCs/>
                <w:color w:val="auto"/>
              </w:rPr>
            </w:pPr>
            <w:r>
              <w:br w:type="page"/>
            </w:r>
            <w:r w:rsidRPr="00EC011E">
              <w:rPr>
                <w:b/>
                <w:iCs/>
                <w:color w:val="auto"/>
              </w:rPr>
              <w:t>Dados do Documento</w:t>
            </w:r>
          </w:p>
        </w:tc>
      </w:tr>
      <w:tr w:rsidR="003C2C25" w:rsidRPr="00A822C9" w:rsidTr="003C2C2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3C2C25" w:rsidRDefault="007858B1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  <w:r w:rsidR="00C718AB">
              <w:rPr>
                <w:iCs/>
                <w:color w:val="auto"/>
              </w:rPr>
              <w:t>2</w:t>
            </w:r>
          </w:p>
        </w:tc>
        <w:tc>
          <w:tcPr>
            <w:tcW w:w="1514" w:type="dxa"/>
            <w:vAlign w:val="center"/>
          </w:tcPr>
          <w:p w:rsidR="003C2C25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Tipo de Documento</w:t>
            </w:r>
          </w:p>
        </w:tc>
        <w:tc>
          <w:tcPr>
            <w:tcW w:w="708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3C2C25" w:rsidRDefault="003C2C25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Carta;</w:t>
            </w:r>
          </w:p>
          <w:p w:rsidR="003C2C25" w:rsidRDefault="003C2C25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Convite;</w:t>
            </w:r>
          </w:p>
          <w:p w:rsidR="003C2C25" w:rsidRDefault="003C2C25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Correio Eletrônico;</w:t>
            </w:r>
          </w:p>
          <w:p w:rsidR="003C2C25" w:rsidRDefault="003C2C25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Memorando;</w:t>
            </w:r>
          </w:p>
          <w:p w:rsidR="003C2C25" w:rsidRDefault="003C2C25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Ofício;</w:t>
            </w:r>
          </w:p>
          <w:p w:rsidR="003C2C25" w:rsidRDefault="003C2C25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Ato;</w:t>
            </w:r>
          </w:p>
          <w:p w:rsidR="003C2C25" w:rsidRDefault="003C2C25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Despacho;</w:t>
            </w:r>
          </w:p>
          <w:p w:rsidR="003C2C25" w:rsidRDefault="003C2C25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Documento S/N;</w:t>
            </w:r>
          </w:p>
          <w:p w:rsidR="003C2C25" w:rsidRDefault="003C2C25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Fax;</w:t>
            </w:r>
          </w:p>
          <w:p w:rsidR="003C2C25" w:rsidRDefault="003C2C25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Livro;</w:t>
            </w:r>
          </w:p>
          <w:p w:rsidR="003C2C25" w:rsidRDefault="003C2C25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Petição;</w:t>
            </w:r>
          </w:p>
          <w:p w:rsidR="003C2C25" w:rsidRDefault="003C2C25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Portaria;</w:t>
            </w:r>
          </w:p>
          <w:p w:rsidR="003C2C25" w:rsidRDefault="003C2C25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Requerimento;</w:t>
            </w:r>
          </w:p>
          <w:p w:rsidR="003C2C25" w:rsidRPr="00910D77" w:rsidRDefault="001A266C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Tele</w:t>
            </w:r>
            <w:r w:rsidR="003C2C25">
              <w:rPr>
                <w:iCs/>
                <w:color w:val="auto"/>
              </w:rPr>
              <w:t>grama.</w:t>
            </w:r>
          </w:p>
        </w:tc>
        <w:tc>
          <w:tcPr>
            <w:tcW w:w="567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3C2C25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única.</w:t>
            </w:r>
          </w:p>
        </w:tc>
        <w:tc>
          <w:tcPr>
            <w:tcW w:w="1641" w:type="dxa"/>
            <w:vAlign w:val="center"/>
          </w:tcPr>
          <w:p w:rsidR="003C2C25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</w:tr>
      <w:tr w:rsidR="003C2C25" w:rsidRPr="00A822C9" w:rsidTr="003C2C2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3C2C25" w:rsidRDefault="007858B1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lastRenderedPageBreak/>
              <w:t>2</w:t>
            </w:r>
            <w:r w:rsidR="00C718AB">
              <w:rPr>
                <w:iCs/>
                <w:color w:val="auto"/>
              </w:rPr>
              <w:t>3</w:t>
            </w:r>
          </w:p>
        </w:tc>
        <w:tc>
          <w:tcPr>
            <w:tcW w:w="1514" w:type="dxa"/>
            <w:vAlign w:val="center"/>
          </w:tcPr>
          <w:p w:rsidR="003C2C25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Número do documento de Origem</w:t>
            </w:r>
          </w:p>
        </w:tc>
        <w:tc>
          <w:tcPr>
            <w:tcW w:w="708" w:type="dxa"/>
            <w:vAlign w:val="center"/>
          </w:tcPr>
          <w:p w:rsidR="003C2C25" w:rsidRPr="00910D77" w:rsidRDefault="009F6809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</w:t>
            </w:r>
            <w:r w:rsidR="007B55C7">
              <w:rPr>
                <w:iCs/>
                <w:color w:val="auto"/>
              </w:rPr>
              <w:t>manho (20)</w:t>
            </w:r>
          </w:p>
        </w:tc>
        <w:tc>
          <w:tcPr>
            <w:tcW w:w="851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3C2C25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</w:tr>
      <w:tr w:rsidR="003C2C25" w:rsidRPr="00A822C9" w:rsidTr="003C2C2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3C2C25" w:rsidRPr="00910D77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  <w:r w:rsidR="00C718AB">
              <w:rPr>
                <w:iCs/>
                <w:color w:val="auto"/>
              </w:rPr>
              <w:t>4</w:t>
            </w:r>
          </w:p>
        </w:tc>
        <w:tc>
          <w:tcPr>
            <w:tcW w:w="1514" w:type="dxa"/>
            <w:vAlign w:val="center"/>
          </w:tcPr>
          <w:p w:rsidR="003C2C25" w:rsidRPr="00910D77" w:rsidRDefault="003C2C25" w:rsidP="003C2C2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Identificador do Documento no STJ</w:t>
            </w:r>
          </w:p>
        </w:tc>
        <w:tc>
          <w:tcPr>
            <w:tcW w:w="708" w:type="dxa"/>
            <w:vAlign w:val="center"/>
          </w:tcPr>
          <w:p w:rsidR="003C2C25" w:rsidRPr="00910D77" w:rsidRDefault="007B55C7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(6)</w:t>
            </w:r>
          </w:p>
        </w:tc>
        <w:tc>
          <w:tcPr>
            <w:tcW w:w="851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bCs/>
              </w:rPr>
              <w:t>N/A</w:t>
            </w:r>
          </w:p>
        </w:tc>
        <w:tc>
          <w:tcPr>
            <w:tcW w:w="567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3C2C25" w:rsidRPr="00910D77" w:rsidRDefault="003C2C25" w:rsidP="003C2C2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3C2C25" w:rsidRPr="00910D77" w:rsidRDefault="00F93548" w:rsidP="003C2C25">
            <w:pPr>
              <w:jc w:val="left"/>
              <w:rPr>
                <w:bCs/>
              </w:rPr>
            </w:pPr>
            <w:r>
              <w:rPr>
                <w:bCs/>
              </w:rPr>
              <w:t>O sistema deverá gerar um sequ</w:t>
            </w:r>
            <w:r w:rsidR="002F297F">
              <w:rPr>
                <w:bCs/>
              </w:rPr>
              <w:t>encial</w:t>
            </w:r>
            <w:r w:rsidR="003C2C25" w:rsidRPr="00910D77">
              <w:rPr>
                <w:bCs/>
              </w:rPr>
              <w:t xml:space="preserve"> identificador automaticamente para cada documento que for incluído.</w:t>
            </w:r>
          </w:p>
          <w:p w:rsidR="003C2C25" w:rsidRPr="00910D77" w:rsidRDefault="003C2C25" w:rsidP="003C2C25">
            <w:pPr>
              <w:jc w:val="left"/>
              <w:rPr>
                <w:iCs/>
                <w:color w:val="auto"/>
              </w:rPr>
            </w:pPr>
            <w:r w:rsidRPr="009757DF">
              <w:rPr>
                <w:iCs/>
                <w:color w:val="auto"/>
              </w:rPr>
              <w:t>Ver regra</w:t>
            </w:r>
            <w:r>
              <w:rPr>
                <w:b/>
                <w:iCs/>
                <w:color w:val="auto"/>
              </w:rPr>
              <w:t xml:space="preserve"> </w:t>
            </w:r>
            <w:r w:rsidRPr="00910D77">
              <w:rPr>
                <w:b/>
                <w:iCs/>
                <w:color w:val="auto"/>
              </w:rPr>
              <w:t>[RN4-</w:t>
            </w:r>
            <w:r>
              <w:rPr>
                <w:b/>
                <w:iCs/>
                <w:color w:val="auto"/>
              </w:rPr>
              <w:t>01</w:t>
            </w:r>
            <w:r w:rsidRPr="00910D77">
              <w:rPr>
                <w:b/>
                <w:iCs/>
                <w:color w:val="auto"/>
              </w:rPr>
              <w:t>]</w:t>
            </w:r>
          </w:p>
        </w:tc>
      </w:tr>
      <w:tr w:rsidR="00A846F8" w:rsidRPr="00A822C9" w:rsidTr="003C2C2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46F8" w:rsidRDefault="00A846F8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25</w:t>
            </w:r>
          </w:p>
        </w:tc>
        <w:tc>
          <w:tcPr>
            <w:tcW w:w="1514" w:type="dxa"/>
            <w:vAlign w:val="center"/>
          </w:tcPr>
          <w:p w:rsidR="00A846F8" w:rsidRPr="00910D77" w:rsidRDefault="00A846F8" w:rsidP="00A846F8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Controle de Numeração</w:t>
            </w:r>
          </w:p>
        </w:tc>
        <w:tc>
          <w:tcPr>
            <w:tcW w:w="708" w:type="dxa"/>
            <w:vAlign w:val="center"/>
          </w:tcPr>
          <w:p w:rsidR="00A846F8" w:rsidRPr="00910D77" w:rsidRDefault="007B55C7" w:rsidP="00A0655E">
            <w:pPr>
              <w:jc w:val="center"/>
              <w:rPr>
                <w:iCs/>
                <w:color w:val="auto"/>
              </w:rPr>
            </w:pPr>
            <w:r>
              <w:rPr>
                <w:bCs/>
              </w:rPr>
              <w:t>Tamanho (6)</w:t>
            </w:r>
          </w:p>
        </w:tc>
        <w:tc>
          <w:tcPr>
            <w:tcW w:w="851" w:type="dxa"/>
            <w:vAlign w:val="center"/>
          </w:tcPr>
          <w:p w:rsidR="00A846F8" w:rsidRPr="00910D77" w:rsidRDefault="00A846F8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bCs/>
              </w:rPr>
              <w:t>N/A</w:t>
            </w:r>
          </w:p>
        </w:tc>
        <w:tc>
          <w:tcPr>
            <w:tcW w:w="567" w:type="dxa"/>
            <w:vAlign w:val="center"/>
          </w:tcPr>
          <w:p w:rsidR="00A846F8" w:rsidRPr="00910D77" w:rsidRDefault="00A846F8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bCs/>
              </w:rPr>
              <w:t>N/A</w:t>
            </w:r>
          </w:p>
        </w:tc>
        <w:tc>
          <w:tcPr>
            <w:tcW w:w="709" w:type="dxa"/>
            <w:vAlign w:val="center"/>
          </w:tcPr>
          <w:p w:rsidR="00A846F8" w:rsidRPr="00910D77" w:rsidRDefault="00A846F8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bCs/>
              </w:rPr>
              <w:t>N/A</w:t>
            </w:r>
          </w:p>
        </w:tc>
        <w:tc>
          <w:tcPr>
            <w:tcW w:w="567" w:type="dxa"/>
            <w:vAlign w:val="center"/>
          </w:tcPr>
          <w:p w:rsidR="00A846F8" w:rsidRPr="00910D77" w:rsidRDefault="00A846F8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bCs/>
              </w:rPr>
              <w:t>N/A</w:t>
            </w:r>
          </w:p>
        </w:tc>
        <w:tc>
          <w:tcPr>
            <w:tcW w:w="992" w:type="dxa"/>
            <w:vAlign w:val="center"/>
          </w:tcPr>
          <w:p w:rsidR="00A846F8" w:rsidRPr="00910D77" w:rsidRDefault="00A846F8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bCs/>
              </w:rPr>
              <w:t>N/A</w:t>
            </w:r>
          </w:p>
        </w:tc>
        <w:tc>
          <w:tcPr>
            <w:tcW w:w="567" w:type="dxa"/>
            <w:vAlign w:val="center"/>
          </w:tcPr>
          <w:p w:rsidR="00A846F8" w:rsidRPr="00910D77" w:rsidRDefault="00A846F8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bCs/>
              </w:rPr>
              <w:t>N/A</w:t>
            </w:r>
          </w:p>
        </w:tc>
        <w:tc>
          <w:tcPr>
            <w:tcW w:w="1134" w:type="dxa"/>
            <w:vAlign w:val="center"/>
          </w:tcPr>
          <w:p w:rsidR="00A846F8" w:rsidRDefault="00A846F8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A846F8" w:rsidRPr="00910D77" w:rsidRDefault="00A846F8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bCs/>
              </w:rPr>
              <w:t>N/A</w:t>
            </w:r>
          </w:p>
        </w:tc>
      </w:tr>
      <w:tr w:rsidR="00A846F8" w:rsidRPr="00A822C9" w:rsidTr="003C2C2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46F8" w:rsidRPr="00910D77" w:rsidRDefault="00A846F8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26</w:t>
            </w:r>
          </w:p>
        </w:tc>
        <w:tc>
          <w:tcPr>
            <w:tcW w:w="1514" w:type="dxa"/>
            <w:vAlign w:val="center"/>
          </w:tcPr>
          <w:p w:rsidR="00A846F8" w:rsidRPr="00910D77" w:rsidRDefault="00A846F8" w:rsidP="003C2C2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Data do documento na origem</w:t>
            </w:r>
          </w:p>
        </w:tc>
        <w:tc>
          <w:tcPr>
            <w:tcW w:w="708" w:type="dxa"/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DT</w:t>
            </w:r>
          </w:p>
        </w:tc>
        <w:tc>
          <w:tcPr>
            <w:tcW w:w="567" w:type="dxa"/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846F8" w:rsidRPr="00910D77" w:rsidRDefault="00A846F8" w:rsidP="003C2C2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A846F8" w:rsidRPr="00910D77" w:rsidRDefault="00A846F8" w:rsidP="003C2C2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O sistema exibe o calendário para o usuário escolher a data.</w:t>
            </w:r>
          </w:p>
        </w:tc>
      </w:tr>
      <w:tr w:rsidR="00A846F8" w:rsidRPr="00A822C9" w:rsidTr="003C2C2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46F8" w:rsidRPr="00910D77" w:rsidRDefault="00A846F8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27</w:t>
            </w:r>
          </w:p>
        </w:tc>
        <w:tc>
          <w:tcPr>
            <w:tcW w:w="1514" w:type="dxa"/>
            <w:vAlign w:val="center"/>
          </w:tcPr>
          <w:p w:rsidR="00A846F8" w:rsidRPr="00910D77" w:rsidRDefault="00A846F8" w:rsidP="003C2C2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Data de recebimento</w:t>
            </w:r>
          </w:p>
        </w:tc>
        <w:tc>
          <w:tcPr>
            <w:tcW w:w="708" w:type="dxa"/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DT</w:t>
            </w:r>
          </w:p>
        </w:tc>
        <w:tc>
          <w:tcPr>
            <w:tcW w:w="567" w:type="dxa"/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A846F8" w:rsidRPr="00910D77" w:rsidRDefault="00A846F8" w:rsidP="003C2C2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 xml:space="preserve">O sistema exibe o calendário para o usuário escolher a data. </w:t>
            </w:r>
          </w:p>
        </w:tc>
      </w:tr>
      <w:tr w:rsidR="00A846F8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28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Arquivado na pasta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A846F8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29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 xml:space="preserve">Situação do documento: 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846F8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Pendente,</w:t>
            </w:r>
            <w:r>
              <w:rPr>
                <w:iCs/>
                <w:color w:val="auto"/>
              </w:rPr>
              <w:t xml:space="preserve"> </w:t>
            </w:r>
            <w:r w:rsidRPr="00910D77">
              <w:rPr>
                <w:iCs/>
                <w:color w:val="auto"/>
              </w:rPr>
              <w:t>Resolvido,</w:t>
            </w:r>
            <w:r>
              <w:rPr>
                <w:iCs/>
                <w:color w:val="auto"/>
              </w:rPr>
              <w:t xml:space="preserve"> Suspenso, </w:t>
            </w:r>
            <w:r w:rsidRPr="00910D77">
              <w:rPr>
                <w:iCs/>
                <w:color w:val="auto"/>
              </w:rPr>
              <w:t>Cancelado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única.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7B55C7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B55C7" w:rsidRPr="00910D77" w:rsidRDefault="007B55C7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30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B55C7" w:rsidRPr="00910D77" w:rsidRDefault="007B55C7" w:rsidP="003C2C2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Assunto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B55C7" w:rsidRPr="00910D77" w:rsidRDefault="007B55C7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(1000)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B55C7" w:rsidRPr="00910D77" w:rsidRDefault="007B55C7" w:rsidP="007B55C7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B55C7" w:rsidRPr="00910D77" w:rsidRDefault="007B55C7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B55C7" w:rsidRPr="00910D77" w:rsidRDefault="007B55C7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B55C7" w:rsidRPr="00910D77" w:rsidRDefault="007B55C7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B55C7" w:rsidRPr="00910D77" w:rsidRDefault="007B55C7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B55C7" w:rsidRPr="00910D77" w:rsidRDefault="007B55C7" w:rsidP="003C2C2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B55C7" w:rsidRPr="00910D77" w:rsidRDefault="007B55C7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B55C7" w:rsidRPr="00910D77" w:rsidRDefault="007B55C7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C20314" w:rsidRPr="002054A8" w:rsidTr="003C2C25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C20314" w:rsidRPr="00910D77" w:rsidRDefault="00C20314" w:rsidP="003C2C25">
            <w:pPr>
              <w:jc w:val="left"/>
              <w:rPr>
                <w:b/>
                <w:iCs/>
                <w:color w:val="auto"/>
              </w:rPr>
            </w:pPr>
            <w:r w:rsidRPr="00910D77">
              <w:rPr>
                <w:b/>
                <w:iCs/>
                <w:color w:val="auto"/>
              </w:rPr>
              <w:t>Processos</w:t>
            </w:r>
          </w:p>
        </w:tc>
      </w:tr>
      <w:tr w:rsidR="00C20314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31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Relativo a processo judicial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Opção de seleção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C20314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32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Relativo a processo administrativo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Opção de seleção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C20314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33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Nº do Registro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20314" w:rsidRPr="00910D77" w:rsidRDefault="007B55C7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(12)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C20314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34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Nº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20314" w:rsidRPr="00910D77" w:rsidRDefault="007B55C7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(12)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C20314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lastRenderedPageBreak/>
              <w:t>35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Botão Consultar andamento processual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left"/>
              <w:rPr>
                <w:iCs/>
                <w:color w:val="auto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C20314" w:rsidRPr="00910D77" w:rsidRDefault="00C20314" w:rsidP="003C2C2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Ao ser acionado, o sistema exibirá o andamento processual do processo informado.</w:t>
            </w:r>
          </w:p>
        </w:tc>
      </w:tr>
      <w:tr w:rsidR="00A846F8" w:rsidRPr="002054A8" w:rsidTr="003C2C25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A846F8" w:rsidRPr="00910D77" w:rsidRDefault="00A846F8" w:rsidP="003C2C25">
            <w:pPr>
              <w:jc w:val="left"/>
              <w:rPr>
                <w:b/>
                <w:iCs/>
                <w:color w:val="auto"/>
              </w:rPr>
            </w:pPr>
            <w:r w:rsidRPr="00910D77">
              <w:rPr>
                <w:b/>
                <w:iCs/>
                <w:color w:val="auto"/>
              </w:rPr>
              <w:t>Tarefa(s) Demanda do Documento</w:t>
            </w:r>
          </w:p>
        </w:tc>
      </w:tr>
      <w:tr w:rsidR="00A846F8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3</w:t>
            </w:r>
            <w:r>
              <w:rPr>
                <w:iCs/>
                <w:color w:val="auto"/>
              </w:rPr>
              <w:t>6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Tarefa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846F8" w:rsidRPr="00910D77" w:rsidRDefault="007B55C7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(1000)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A846F8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3</w:t>
            </w:r>
            <w:r>
              <w:rPr>
                <w:iCs/>
                <w:color w:val="auto"/>
              </w:rPr>
              <w:t>7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Responsável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única.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Recurso “Auto-Complete” para selecionar o responsável.</w:t>
            </w:r>
          </w:p>
        </w:tc>
      </w:tr>
      <w:tr w:rsidR="00A846F8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3</w:t>
            </w:r>
            <w:r>
              <w:rPr>
                <w:iCs/>
                <w:color w:val="auto"/>
              </w:rPr>
              <w:t>8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Situação da tarefa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Pendente, Resolvido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Opção de seleção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A846F8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3</w:t>
            </w:r>
            <w:r>
              <w:rPr>
                <w:iCs/>
                <w:color w:val="auto"/>
              </w:rPr>
              <w:t>9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Data da Inclusão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 xml:space="preserve">O sistema </w:t>
            </w:r>
            <w:r>
              <w:rPr>
                <w:iCs/>
                <w:color w:val="auto"/>
              </w:rPr>
              <w:t>recupera a data atual do sistema.</w:t>
            </w:r>
          </w:p>
        </w:tc>
      </w:tr>
      <w:tr w:rsidR="00A846F8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40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 xml:space="preserve">Resolver até 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DT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 xml:space="preserve">O sistema exibe o calendário para o usuário escolher a data. </w:t>
            </w:r>
          </w:p>
        </w:tc>
      </w:tr>
      <w:tr w:rsidR="00A846F8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41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Botão Adicionar Tarefa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Ao ser acionado, o sistema adiciona a tarefa na Lista de Tarefas da Demanda.</w:t>
            </w:r>
          </w:p>
        </w:tc>
      </w:tr>
      <w:tr w:rsidR="002F297F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F297F" w:rsidRDefault="002F297F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42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Alterar Tarefa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550A36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550A36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550A36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550A36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550A36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550A3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550A3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550A3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644AD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ser acionado, o</w:t>
            </w:r>
            <w:r w:rsidR="00644AD7">
              <w:rPr>
                <w:iCs/>
                <w:color w:val="auto"/>
              </w:rPr>
              <w:t xml:space="preserve"> sistema</w:t>
            </w:r>
            <w:r>
              <w:rPr>
                <w:iCs/>
                <w:color w:val="auto"/>
              </w:rPr>
              <w:t xml:space="preserve"> </w:t>
            </w:r>
            <w:r w:rsidR="00644AD7">
              <w:rPr>
                <w:iCs/>
                <w:color w:val="auto"/>
              </w:rPr>
              <w:t>exibe as informações a serem alteradas.</w:t>
            </w:r>
          </w:p>
        </w:tc>
      </w:tr>
      <w:tr w:rsidR="002F297F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F297F" w:rsidRDefault="002F297F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43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F297F" w:rsidRDefault="002F297F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Excluir Tarefa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550A36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550A36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550A36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550A36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550A36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550A3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550A3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550A3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F297F" w:rsidRDefault="002F297F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ser acionado, o sistema exclui a tarefa selecionada.</w:t>
            </w:r>
          </w:p>
        </w:tc>
      </w:tr>
    </w:tbl>
    <w:p w:rsidR="00F93548" w:rsidRDefault="00F93548">
      <w:r>
        <w:br w:type="page"/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514"/>
        <w:gridCol w:w="708"/>
        <w:gridCol w:w="851"/>
        <w:gridCol w:w="567"/>
        <w:gridCol w:w="709"/>
        <w:gridCol w:w="567"/>
        <w:gridCol w:w="992"/>
        <w:gridCol w:w="567"/>
        <w:gridCol w:w="1134"/>
        <w:gridCol w:w="1641"/>
      </w:tblGrid>
      <w:tr w:rsidR="002F297F" w:rsidRPr="002054A8" w:rsidTr="003C2C25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2F297F" w:rsidRPr="00910D77" w:rsidRDefault="002F297F" w:rsidP="003C2C25">
            <w:pPr>
              <w:jc w:val="left"/>
              <w:rPr>
                <w:b/>
                <w:iCs/>
                <w:color w:val="auto"/>
              </w:rPr>
            </w:pPr>
            <w:r>
              <w:lastRenderedPageBreak/>
              <w:br w:type="page"/>
            </w:r>
            <w:r w:rsidRPr="00910D77">
              <w:rPr>
                <w:b/>
                <w:iCs/>
                <w:color w:val="auto"/>
              </w:rPr>
              <w:t>Lista de Tarefas da Demanda</w:t>
            </w:r>
          </w:p>
        </w:tc>
      </w:tr>
      <w:tr w:rsidR="002F297F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44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Responsável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2F297F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45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Tarefa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2F297F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46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Situação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2F297F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4</w:t>
            </w:r>
            <w:r>
              <w:rPr>
                <w:iCs/>
                <w:color w:val="auto"/>
              </w:rPr>
              <w:t>7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Data da Inclusão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2F297F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4</w:t>
            </w:r>
            <w:r>
              <w:rPr>
                <w:iCs/>
                <w:color w:val="auto"/>
              </w:rPr>
              <w:t>8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Seleção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2F297F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49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Resolver até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2F297F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F297F" w:rsidRDefault="002F297F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50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F297F" w:rsidRDefault="002F297F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Alterar Tarefa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adiciona nova tarefa.</w:t>
            </w:r>
          </w:p>
        </w:tc>
      </w:tr>
      <w:tr w:rsidR="002F297F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F297F" w:rsidRDefault="002F297F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51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F297F" w:rsidRDefault="002F297F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Excluir Tarefa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F297F" w:rsidRPr="00910D77" w:rsidRDefault="002F297F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exclui a tarefa selecionada.</w:t>
            </w:r>
          </w:p>
        </w:tc>
      </w:tr>
    </w:tbl>
    <w:p w:rsidR="00F93548" w:rsidRDefault="00F93548">
      <w:r>
        <w:br w:type="page"/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514"/>
        <w:gridCol w:w="708"/>
        <w:gridCol w:w="851"/>
        <w:gridCol w:w="567"/>
        <w:gridCol w:w="709"/>
        <w:gridCol w:w="567"/>
        <w:gridCol w:w="992"/>
        <w:gridCol w:w="567"/>
        <w:gridCol w:w="1134"/>
        <w:gridCol w:w="1641"/>
      </w:tblGrid>
      <w:tr w:rsidR="00A846F8" w:rsidRPr="002054A8" w:rsidTr="003C2C25">
        <w:trPr>
          <w:cantSplit/>
          <w:trHeight w:val="391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A846F8" w:rsidRPr="00A8614D" w:rsidRDefault="00A846F8" w:rsidP="003C2C25">
            <w:pPr>
              <w:jc w:val="left"/>
              <w:rPr>
                <w:b/>
                <w:iCs/>
                <w:color w:val="auto"/>
              </w:rPr>
            </w:pPr>
            <w:r w:rsidRPr="00A8614D">
              <w:rPr>
                <w:b/>
                <w:iCs/>
                <w:color w:val="auto"/>
              </w:rPr>
              <w:lastRenderedPageBreak/>
              <w:t>Arquivo(s)</w:t>
            </w:r>
          </w:p>
        </w:tc>
      </w:tr>
      <w:tr w:rsidR="00A846F8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46F8" w:rsidRDefault="00A846F8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</w:t>
            </w:r>
            <w:r w:rsidR="002F297F">
              <w:rPr>
                <w:iCs/>
                <w:color w:val="auto"/>
              </w:rPr>
              <w:t>2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A846F8" w:rsidRDefault="00A846F8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Selecionar Arquivo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846F8" w:rsidRDefault="00A846F8" w:rsidP="003C2C2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Ao ser acionado, o sistema apresenta tela com opções de escolha de arquivos para anexo.</w:t>
            </w:r>
          </w:p>
        </w:tc>
      </w:tr>
      <w:tr w:rsidR="00A846F8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46F8" w:rsidRDefault="00A846F8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</w:t>
            </w:r>
            <w:r w:rsidR="002F297F">
              <w:rPr>
                <w:iCs/>
                <w:color w:val="auto"/>
              </w:rPr>
              <w:t>3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A846F8" w:rsidRDefault="00A846F8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Excluir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846F8" w:rsidRPr="00910D77" w:rsidRDefault="00A846F8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846F8" w:rsidRDefault="00A846F8" w:rsidP="003C2C2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 xml:space="preserve">Ao ser acionado, o sistema </w:t>
            </w:r>
            <w:r>
              <w:rPr>
                <w:iCs/>
                <w:color w:val="auto"/>
              </w:rPr>
              <w:t>exclui o arquivo relacionado.</w:t>
            </w:r>
          </w:p>
        </w:tc>
      </w:tr>
      <w:tr w:rsidR="003C2C25" w:rsidRPr="002054A8" w:rsidTr="003C2C25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3C2C25" w:rsidRPr="00910D77" w:rsidRDefault="003C2C25" w:rsidP="003C2C25">
            <w:pPr>
              <w:rPr>
                <w:b/>
                <w:iCs/>
                <w:color w:val="auto"/>
              </w:rPr>
            </w:pPr>
            <w:r>
              <w:br w:type="page"/>
            </w:r>
            <w:r>
              <w:rPr>
                <w:b/>
                <w:iCs/>
                <w:color w:val="auto"/>
              </w:rPr>
              <w:t>Opções</w:t>
            </w:r>
          </w:p>
        </w:tc>
      </w:tr>
      <w:tr w:rsidR="003C2C25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C2C25" w:rsidRPr="00910D77" w:rsidRDefault="007858B1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</w:t>
            </w:r>
            <w:r w:rsidR="002F297F">
              <w:rPr>
                <w:iCs/>
                <w:color w:val="auto"/>
              </w:rPr>
              <w:t>4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Botão Confirmar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Ao ser acionado, o sistema salva  as ações que foram realizadas.</w:t>
            </w:r>
          </w:p>
        </w:tc>
      </w:tr>
      <w:tr w:rsidR="003C2C25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C2C25" w:rsidRPr="00910D77" w:rsidRDefault="007858B1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</w:t>
            </w:r>
            <w:r w:rsidR="00CD02DB">
              <w:rPr>
                <w:iCs/>
                <w:color w:val="auto"/>
              </w:rPr>
              <w:t>5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Voltar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ser acionado, o sistema retorna para tela Consultar Anexo.</w:t>
            </w:r>
          </w:p>
        </w:tc>
      </w:tr>
      <w:tr w:rsidR="003C2C25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5</w:t>
            </w:r>
            <w:r w:rsidR="00CD02DB">
              <w:rPr>
                <w:iCs/>
                <w:color w:val="auto"/>
              </w:rPr>
              <w:t>6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Botão “+”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Ao ser acionado, o sistema expande os campos para preenchimento.</w:t>
            </w:r>
          </w:p>
        </w:tc>
      </w:tr>
      <w:tr w:rsidR="003C2C25" w:rsidRPr="002054A8" w:rsidTr="003C2C2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</w:t>
            </w:r>
            <w:r w:rsidR="00CD02DB">
              <w:rPr>
                <w:iCs/>
                <w:color w:val="auto"/>
              </w:rPr>
              <w:t>7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Botão “-”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3C2C25" w:rsidRPr="00910D77" w:rsidRDefault="003C2C25" w:rsidP="003C2C2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Ao ser acionado, o sistema retrai os campos de preenchimento.</w:t>
            </w:r>
          </w:p>
        </w:tc>
      </w:tr>
      <w:tr w:rsidR="003C2C25" w:rsidRPr="002054A8" w:rsidTr="003C2C25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3C2C25" w:rsidRPr="002054A8" w:rsidRDefault="003C2C25" w:rsidP="003C2C25">
            <w:pPr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>Máscaras: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LC</w:t>
            </w:r>
            <w:r w:rsidRPr="002054A8">
              <w:rPr>
                <w:sz w:val="16"/>
                <w:szCs w:val="16"/>
              </w:rPr>
              <w:t xml:space="preserve"> – Caracteres Caixa Baixa, </w:t>
            </w:r>
            <w:r w:rsidRPr="002054A8">
              <w:rPr>
                <w:b/>
                <w:bCs/>
                <w:sz w:val="16"/>
                <w:szCs w:val="16"/>
              </w:rPr>
              <w:t>UC</w:t>
            </w:r>
            <w:r w:rsidRPr="002054A8">
              <w:rPr>
                <w:sz w:val="16"/>
                <w:szCs w:val="16"/>
              </w:rPr>
              <w:t xml:space="preserve"> –Caracteres Caixa Alta, </w:t>
            </w:r>
            <w:r w:rsidRPr="002054A8">
              <w:rPr>
                <w:b/>
                <w:bCs/>
                <w:sz w:val="16"/>
                <w:szCs w:val="16"/>
              </w:rPr>
              <w:t>CS</w:t>
            </w:r>
            <w:r w:rsidRPr="002054A8">
              <w:rPr>
                <w:sz w:val="16"/>
                <w:szCs w:val="16"/>
              </w:rPr>
              <w:t xml:space="preserve"> – Ignora Caixa </w:t>
            </w:r>
          </w:p>
          <w:p w:rsidR="003C2C25" w:rsidRPr="002054A8" w:rsidRDefault="003C2C25" w:rsidP="003C2C25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CE –</w:t>
            </w:r>
            <w:r w:rsidRPr="002054A8">
              <w:rPr>
                <w:sz w:val="16"/>
                <w:szCs w:val="16"/>
              </w:rPr>
              <w:t xml:space="preserve"> Aceita Caracteres Especiais,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 xml:space="preserve">NE – </w:t>
            </w:r>
            <w:r w:rsidRPr="002054A8">
              <w:rPr>
                <w:sz w:val="16"/>
                <w:szCs w:val="16"/>
              </w:rPr>
              <w:t>Não Aceita Caracteres Especiais</w:t>
            </w:r>
          </w:p>
          <w:p w:rsidR="003C2C25" w:rsidRPr="002054A8" w:rsidRDefault="003C2C25" w:rsidP="003C2C25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CA</w:t>
            </w:r>
            <w:r w:rsidRPr="002054A8">
              <w:rPr>
                <w:sz w:val="16"/>
                <w:szCs w:val="16"/>
              </w:rPr>
              <w:t xml:space="preserve"> – Aceita Caracteres Acentuados, </w:t>
            </w:r>
            <w:r w:rsidRPr="002054A8">
              <w:rPr>
                <w:b/>
                <w:bCs/>
                <w:sz w:val="16"/>
                <w:szCs w:val="16"/>
              </w:rPr>
              <w:t>NA</w:t>
            </w:r>
            <w:r w:rsidRPr="002054A8">
              <w:rPr>
                <w:sz w:val="16"/>
                <w:szCs w:val="16"/>
              </w:rPr>
              <w:t xml:space="preserve"> – Não Aceita Caracteres Acentuados</w:t>
            </w:r>
          </w:p>
          <w:p w:rsidR="003C2C25" w:rsidRPr="002054A8" w:rsidRDefault="003C2C25" w:rsidP="003C2C25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 xml:space="preserve">VN – </w:t>
            </w:r>
            <w:r w:rsidRPr="002054A8">
              <w:rPr>
                <w:sz w:val="16"/>
                <w:szCs w:val="16"/>
              </w:rPr>
              <w:t xml:space="preserve">Valores Inteiros, </w:t>
            </w:r>
            <w:r w:rsidRPr="002054A8">
              <w:rPr>
                <w:b/>
                <w:bCs/>
                <w:sz w:val="16"/>
                <w:szCs w:val="16"/>
              </w:rPr>
              <w:t>VD</w:t>
            </w:r>
            <w:r w:rsidRPr="002054A8">
              <w:rPr>
                <w:sz w:val="16"/>
                <w:szCs w:val="16"/>
              </w:rPr>
              <w:t xml:space="preserve"> – Valores com Casas Decimais</w:t>
            </w:r>
          </w:p>
          <w:p w:rsidR="003C2C25" w:rsidRPr="002054A8" w:rsidRDefault="003C2C25" w:rsidP="003C2C25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DT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–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2054A8">
              <w:rPr>
                <w:sz w:val="16"/>
                <w:szCs w:val="16"/>
              </w:rPr>
              <w:t xml:space="preserve">Data (dd/mm/yyyy), </w:t>
            </w:r>
            <w:r w:rsidRPr="002054A8">
              <w:rPr>
                <w:b/>
                <w:bCs/>
                <w:sz w:val="16"/>
                <w:szCs w:val="16"/>
              </w:rPr>
              <w:t>MA</w:t>
            </w:r>
            <w:r w:rsidRPr="002054A8">
              <w:rPr>
                <w:sz w:val="16"/>
                <w:szCs w:val="16"/>
              </w:rPr>
              <w:t xml:space="preserve"> – Mês/Ano (mm/yyyy) </w:t>
            </w:r>
          </w:p>
          <w:p w:rsidR="003C2C25" w:rsidRPr="002054A8" w:rsidRDefault="003C2C25" w:rsidP="003C2C25">
            <w:pPr>
              <w:rPr>
                <w:sz w:val="16"/>
                <w:szCs w:val="16"/>
                <w:lang w:val="en-US"/>
              </w:rPr>
            </w:pP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2054A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2054A8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3C2C25" w:rsidRPr="002054A8" w:rsidRDefault="003C2C25" w:rsidP="003C2C25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 xml:space="preserve">Link – </w:t>
            </w:r>
            <w:r w:rsidRPr="002054A8">
              <w:rPr>
                <w:sz w:val="16"/>
                <w:szCs w:val="16"/>
              </w:rPr>
              <w:t xml:space="preserve">Link para outra Página, </w:t>
            </w:r>
            <w:r w:rsidRPr="002054A8">
              <w:rPr>
                <w:b/>
                <w:bCs/>
                <w:sz w:val="16"/>
                <w:szCs w:val="16"/>
              </w:rPr>
              <w:t>URL –</w:t>
            </w:r>
            <w:r w:rsidRPr="002054A8">
              <w:rPr>
                <w:sz w:val="16"/>
                <w:szCs w:val="16"/>
              </w:rPr>
              <w:t xml:space="preserve"> Endereços Internet</w:t>
            </w:r>
          </w:p>
          <w:p w:rsidR="003C2C25" w:rsidRPr="002054A8" w:rsidRDefault="003C2C25" w:rsidP="003C2C25">
            <w:pPr>
              <w:rPr>
                <w:sz w:val="16"/>
                <w:szCs w:val="16"/>
              </w:rPr>
            </w:pPr>
          </w:p>
          <w:p w:rsidR="003C2C25" w:rsidRPr="002054A8" w:rsidRDefault="003C2C25" w:rsidP="003C2C25">
            <w:pPr>
              <w:ind w:left="1093" w:hanging="1093"/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 xml:space="preserve">Informação BD: deverá constar o </w:t>
            </w:r>
            <w:r w:rsidRPr="002054A8">
              <w:rPr>
                <w:b/>
                <w:bCs/>
                <w:iCs/>
                <w:sz w:val="16"/>
                <w:szCs w:val="16"/>
              </w:rPr>
              <w:t>nome do campo</w:t>
            </w:r>
            <w:r w:rsidRPr="002054A8">
              <w:rPr>
                <w:sz w:val="16"/>
                <w:szCs w:val="16"/>
              </w:rPr>
              <w:t xml:space="preserve"> e sua respectiva </w:t>
            </w:r>
            <w:r w:rsidRPr="002054A8">
              <w:rPr>
                <w:b/>
                <w:bCs/>
                <w:iCs/>
                <w:sz w:val="16"/>
                <w:szCs w:val="16"/>
              </w:rPr>
              <w:t>tabela</w:t>
            </w:r>
            <w:r w:rsidRPr="002054A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2054A8">
              <w:rPr>
                <w:b/>
                <w:bCs/>
                <w:iCs/>
                <w:sz w:val="16"/>
                <w:szCs w:val="16"/>
              </w:rPr>
              <w:t>tamanho</w:t>
            </w:r>
            <w:r w:rsidRPr="002054A8">
              <w:rPr>
                <w:sz w:val="16"/>
                <w:szCs w:val="16"/>
              </w:rPr>
              <w:t xml:space="preserve"> e </w:t>
            </w:r>
            <w:r w:rsidRPr="002054A8">
              <w:rPr>
                <w:b/>
                <w:bCs/>
                <w:iCs/>
                <w:sz w:val="16"/>
                <w:szCs w:val="16"/>
              </w:rPr>
              <w:t>tipo</w:t>
            </w:r>
            <w:r w:rsidRPr="002054A8">
              <w:rPr>
                <w:sz w:val="16"/>
                <w:szCs w:val="16"/>
              </w:rPr>
              <w:t xml:space="preserve"> da informação. Para este último deve-se usar </w:t>
            </w:r>
            <w:r w:rsidRPr="002054A8">
              <w:rPr>
                <w:b/>
                <w:bCs/>
                <w:sz w:val="16"/>
                <w:szCs w:val="16"/>
              </w:rPr>
              <w:t>A –</w:t>
            </w:r>
            <w:r w:rsidRPr="002054A8">
              <w:rPr>
                <w:sz w:val="16"/>
                <w:szCs w:val="16"/>
              </w:rPr>
              <w:t xml:space="preserve"> Alfanumérico,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N </w:t>
            </w:r>
            <w:r w:rsidRPr="002054A8">
              <w:rPr>
                <w:sz w:val="16"/>
                <w:szCs w:val="16"/>
              </w:rPr>
              <w:t xml:space="preserve">– 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I – </w:t>
            </w:r>
            <w:r w:rsidRPr="002054A8">
              <w:rPr>
                <w:sz w:val="16"/>
                <w:szCs w:val="16"/>
              </w:rPr>
              <w:t xml:space="preserve">Inteiro, </w:t>
            </w:r>
            <w:r w:rsidRPr="002054A8">
              <w:rPr>
                <w:b/>
                <w:bCs/>
                <w:sz w:val="16"/>
                <w:szCs w:val="16"/>
              </w:rPr>
              <w:t>D –</w:t>
            </w:r>
            <w:r w:rsidRPr="002054A8">
              <w:rPr>
                <w:sz w:val="16"/>
                <w:szCs w:val="16"/>
              </w:rPr>
              <w:t xml:space="preserve"> Decimal, </w:t>
            </w:r>
            <w:r w:rsidRPr="002054A8">
              <w:rPr>
                <w:b/>
                <w:bCs/>
                <w:sz w:val="16"/>
                <w:szCs w:val="16"/>
              </w:rPr>
              <w:t xml:space="preserve">TS – </w:t>
            </w:r>
            <w:r w:rsidRPr="002054A8">
              <w:rPr>
                <w:sz w:val="16"/>
                <w:szCs w:val="16"/>
              </w:rPr>
              <w:t xml:space="preserve">TimeStamp, </w:t>
            </w:r>
            <w:r w:rsidRPr="002054A8">
              <w:rPr>
                <w:b/>
                <w:bCs/>
                <w:sz w:val="16"/>
                <w:szCs w:val="16"/>
              </w:rPr>
              <w:t xml:space="preserve">DT – </w:t>
            </w:r>
            <w:r w:rsidRPr="002054A8">
              <w:rPr>
                <w:sz w:val="16"/>
                <w:szCs w:val="16"/>
              </w:rPr>
              <w:t>Data</w:t>
            </w:r>
          </w:p>
          <w:p w:rsidR="003C2C25" w:rsidRPr="002054A8" w:rsidRDefault="003C2C25" w:rsidP="003C2C25">
            <w:pPr>
              <w:ind w:left="1093" w:hanging="1093"/>
              <w:rPr>
                <w:sz w:val="16"/>
                <w:szCs w:val="16"/>
              </w:rPr>
            </w:pPr>
          </w:p>
          <w:p w:rsidR="003C2C25" w:rsidRPr="002054A8" w:rsidRDefault="003C2C25" w:rsidP="003C2C25">
            <w:pPr>
              <w:rPr>
                <w:sz w:val="22"/>
              </w:rPr>
            </w:pPr>
            <w:r w:rsidRPr="002054A8">
              <w:rPr>
                <w:sz w:val="16"/>
                <w:szCs w:val="16"/>
              </w:rPr>
              <w:t xml:space="preserve">Não se Aplica: </w:t>
            </w:r>
            <w:r w:rsidRPr="002054A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3C2C25" w:rsidRDefault="003C2C25" w:rsidP="003C2C25">
      <w:pPr>
        <w:jc w:val="left"/>
        <w:rPr>
          <w:b/>
          <w:bCs/>
          <w:sz w:val="24"/>
        </w:rPr>
      </w:pPr>
      <w:r>
        <w:br w:type="page"/>
      </w:r>
    </w:p>
    <w:p w:rsidR="003C2C25" w:rsidRDefault="003C2C25" w:rsidP="003C2C25">
      <w:pPr>
        <w:pStyle w:val="STJNvel2"/>
        <w:keepNext w:val="0"/>
        <w:widowControl w:val="0"/>
        <w:numPr>
          <w:ilvl w:val="0"/>
          <w:numId w:val="24"/>
        </w:numPr>
        <w:tabs>
          <w:tab w:val="clear" w:pos="993"/>
          <w:tab w:val="left" w:pos="567"/>
          <w:tab w:val="left" w:pos="1560"/>
        </w:tabs>
      </w:pPr>
      <w:bookmarkStart w:id="11" w:name="_Toc401662976"/>
      <w:bookmarkStart w:id="12" w:name="_Toc403118690"/>
      <w:r w:rsidRPr="007A0D9D">
        <w:lastRenderedPageBreak/>
        <w:t xml:space="preserve">Tela </w:t>
      </w:r>
      <w:r>
        <w:t>Alterar Documento</w:t>
      </w:r>
      <w:bookmarkEnd w:id="11"/>
      <w:bookmarkEnd w:id="12"/>
    </w:p>
    <w:p w:rsidR="00270644" w:rsidRDefault="00270644" w:rsidP="00526269">
      <w:pPr>
        <w:pStyle w:val="STJNvel2"/>
        <w:keepNext w:val="0"/>
        <w:widowControl w:val="0"/>
        <w:numPr>
          <w:ilvl w:val="0"/>
          <w:numId w:val="0"/>
        </w:numPr>
        <w:tabs>
          <w:tab w:val="clear" w:pos="993"/>
          <w:tab w:val="left" w:pos="567"/>
          <w:tab w:val="left" w:pos="1560"/>
        </w:tabs>
        <w:spacing w:before="0" w:beforeAutospacing="0"/>
        <w:ind w:left="1276" w:hanging="919"/>
      </w:pPr>
    </w:p>
    <w:p w:rsidR="003C2C25" w:rsidRDefault="00270644" w:rsidP="00526269">
      <w:pPr>
        <w:ind w:firstLine="1418"/>
      </w:pPr>
      <w:r>
        <w:rPr>
          <w:noProof/>
        </w:rPr>
        <w:drawing>
          <wp:inline distT="0" distB="0" distL="0" distR="0">
            <wp:extent cx="4603556" cy="7179609"/>
            <wp:effectExtent l="38100" t="19050" r="25594" b="21291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233" cy="71853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C25" w:rsidRDefault="003C2C25" w:rsidP="00526269">
      <w:pPr>
        <w:ind w:firstLine="3544"/>
      </w:pPr>
      <w:r>
        <w:t>Figura 3 – Tela Alterar Documento</w:t>
      </w:r>
    </w:p>
    <w:p w:rsidR="003C2C25" w:rsidRDefault="003C2C25" w:rsidP="003C2C25">
      <w:pPr>
        <w:pStyle w:val="Ttulo4"/>
        <w:numPr>
          <w:ilvl w:val="0"/>
          <w:numId w:val="30"/>
        </w:numPr>
        <w:spacing w:before="100" w:beforeAutospacing="1" w:after="0"/>
        <w:rPr>
          <w:sz w:val="20"/>
        </w:rPr>
      </w:pPr>
      <w:r>
        <w:rPr>
          <w:sz w:val="20"/>
        </w:rPr>
        <w:lastRenderedPageBreak/>
        <w:t>Regras de Apresentação</w:t>
      </w:r>
    </w:p>
    <w:p w:rsidR="003C2C25" w:rsidRDefault="003C2C25" w:rsidP="003C2C25">
      <w:pPr>
        <w:pStyle w:val="PargrafodaLista"/>
        <w:numPr>
          <w:ilvl w:val="0"/>
          <w:numId w:val="31"/>
        </w:numPr>
        <w:tabs>
          <w:tab w:val="left" w:pos="1134"/>
        </w:tabs>
        <w:spacing w:before="100" w:beforeAutospacing="1"/>
        <w:ind w:left="1134" w:hanging="425"/>
        <w:rPr>
          <w:color w:val="auto"/>
        </w:rPr>
      </w:pPr>
      <w:r>
        <w:rPr>
          <w:color w:val="auto"/>
        </w:rPr>
        <w:t>Se a opção “Interno” estiver marcado, o sistema deve exibir o grupo Remetente Interno com Local e Servidor.</w:t>
      </w:r>
    </w:p>
    <w:p w:rsidR="003C2C25" w:rsidRDefault="003C2C25" w:rsidP="003C2C25">
      <w:pPr>
        <w:pStyle w:val="PargrafodaLista"/>
        <w:numPr>
          <w:ilvl w:val="0"/>
          <w:numId w:val="31"/>
        </w:numPr>
        <w:tabs>
          <w:tab w:val="left" w:pos="1134"/>
        </w:tabs>
        <w:spacing w:before="100" w:beforeAutospacing="1"/>
        <w:ind w:left="1134" w:hanging="425"/>
        <w:rPr>
          <w:color w:val="auto"/>
        </w:rPr>
      </w:pPr>
      <w:r>
        <w:rPr>
          <w:color w:val="auto"/>
        </w:rPr>
        <w:t>Se a opção “Externo” estiver marcado, o sistema deve exibir o grupo Remetente Externo, com opção para Pessoa Física ou Órgão. Quando órgão estiver sele</w:t>
      </w:r>
      <w:r w:rsidR="001E7973">
        <w:rPr>
          <w:color w:val="auto"/>
        </w:rPr>
        <w:t>cionado o sistema deve exibir “Ó</w:t>
      </w:r>
      <w:r>
        <w:rPr>
          <w:color w:val="auto"/>
        </w:rPr>
        <w:t>rgão, “Cargo” e “Destinatário”. Quando pessoa Física estiver selecionada, o sistema deve exibir “Nome Destinatário” e a opção de Adicionar nova Pessoa Física.</w:t>
      </w:r>
    </w:p>
    <w:p w:rsidR="003C2C25" w:rsidRDefault="003C2C25" w:rsidP="003C2C25">
      <w:pPr>
        <w:pStyle w:val="PargrafodaLista"/>
        <w:numPr>
          <w:ilvl w:val="0"/>
          <w:numId w:val="31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>
        <w:rPr>
          <w:color w:val="auto"/>
        </w:rPr>
        <w:t>Ao informa</w:t>
      </w:r>
      <w:r w:rsidR="001E7973">
        <w:rPr>
          <w:color w:val="auto"/>
        </w:rPr>
        <w:t>r</w:t>
      </w:r>
      <w:r>
        <w:rPr>
          <w:color w:val="auto"/>
        </w:rPr>
        <w:t xml:space="preserve"> “Destinatário”, o sistema exibe as informações do Destinatário como somente leitura.</w:t>
      </w:r>
    </w:p>
    <w:p w:rsidR="0002627A" w:rsidRDefault="0002627A" w:rsidP="003C2C25">
      <w:pPr>
        <w:pStyle w:val="PargrafodaLista"/>
        <w:numPr>
          <w:ilvl w:val="0"/>
          <w:numId w:val="31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>
        <w:rPr>
          <w:color w:val="auto"/>
        </w:rPr>
        <w:t>Ao clicar o botão “Editar”, o sistema permite a alteração dos dados da pessoa física;</w:t>
      </w:r>
    </w:p>
    <w:p w:rsidR="003C2C25" w:rsidRPr="00FC5A52" w:rsidRDefault="003C2C25" w:rsidP="003C2C25">
      <w:pPr>
        <w:pStyle w:val="PargrafodaLista"/>
        <w:numPr>
          <w:ilvl w:val="0"/>
          <w:numId w:val="31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 w:rsidRPr="00FC5A52">
        <w:rPr>
          <w:color w:val="auto"/>
        </w:rPr>
        <w:t>O “Identificador do Documento no STJ” deve ser de preench</w:t>
      </w:r>
      <w:r>
        <w:rPr>
          <w:color w:val="auto"/>
        </w:rPr>
        <w:t>imento automático pelo sistema.</w:t>
      </w:r>
    </w:p>
    <w:p w:rsidR="003C2C25" w:rsidRPr="00FC5A52" w:rsidRDefault="003C2C25" w:rsidP="003C2C25">
      <w:pPr>
        <w:pStyle w:val="PargrafodaLista"/>
        <w:numPr>
          <w:ilvl w:val="0"/>
          <w:numId w:val="31"/>
        </w:numPr>
        <w:tabs>
          <w:tab w:val="left" w:pos="1134"/>
        </w:tabs>
        <w:spacing w:before="100" w:beforeAutospacing="1"/>
        <w:ind w:left="1134" w:hanging="425"/>
        <w:rPr>
          <w:color w:val="auto"/>
        </w:rPr>
      </w:pPr>
      <w:r w:rsidRPr="00FC5A52">
        <w:rPr>
          <w:color w:val="auto"/>
        </w:rPr>
        <w:t>O campo “Data de recebimento” não deve ser editável. O sistema deverá recuperar a data atual do sistema e exibir no campo.</w:t>
      </w:r>
    </w:p>
    <w:p w:rsidR="003C2C25" w:rsidRPr="007A0D9D" w:rsidRDefault="003C2C25" w:rsidP="003C2C25">
      <w:pPr>
        <w:pStyle w:val="PargrafodaLista"/>
        <w:numPr>
          <w:ilvl w:val="0"/>
          <w:numId w:val="31"/>
        </w:numPr>
        <w:tabs>
          <w:tab w:val="left" w:pos="1134"/>
        </w:tabs>
        <w:spacing w:before="100" w:beforeAutospacing="1"/>
        <w:ind w:left="1134" w:hanging="425"/>
        <w:rPr>
          <w:color w:val="auto"/>
        </w:rPr>
      </w:pPr>
      <w:r w:rsidRPr="007A0D9D">
        <w:rPr>
          <w:color w:val="auto"/>
        </w:rPr>
        <w:t>Ao clicar o botão Consultar andamento Processual, o sistema deve</w:t>
      </w:r>
      <w:r w:rsidRPr="007A1AF4">
        <w:rPr>
          <w:color w:val="auto"/>
        </w:rPr>
        <w:t xml:space="preserve"> exibir o andamento processual do processo judicial informado.</w:t>
      </w:r>
    </w:p>
    <w:p w:rsidR="003C2C25" w:rsidRDefault="003C2C25" w:rsidP="003C2C25">
      <w:pPr>
        <w:pStyle w:val="PargrafodaLista"/>
        <w:numPr>
          <w:ilvl w:val="0"/>
          <w:numId w:val="31"/>
        </w:numPr>
        <w:tabs>
          <w:tab w:val="left" w:pos="1134"/>
        </w:tabs>
        <w:spacing w:before="100" w:beforeAutospacing="1"/>
        <w:ind w:left="1134" w:hanging="425"/>
        <w:rPr>
          <w:color w:val="auto"/>
        </w:rPr>
      </w:pPr>
      <w:r w:rsidRPr="007A0D9D">
        <w:rPr>
          <w:color w:val="auto"/>
        </w:rPr>
        <w:t xml:space="preserve">Ao clicar o botão Adicionar Tarefa, o sistema </w:t>
      </w:r>
      <w:r>
        <w:rPr>
          <w:color w:val="auto"/>
        </w:rPr>
        <w:t>adiciona a tarefa cadastrada na “Lista de Tarefas da Demanda”</w:t>
      </w:r>
      <w:r w:rsidRPr="007A0D9D">
        <w:rPr>
          <w:color w:val="auto"/>
        </w:rPr>
        <w:t>.</w:t>
      </w:r>
    </w:p>
    <w:p w:rsidR="001A266C" w:rsidRPr="007A0D9D" w:rsidRDefault="001A266C" w:rsidP="003C2C25">
      <w:pPr>
        <w:pStyle w:val="PargrafodaLista"/>
        <w:numPr>
          <w:ilvl w:val="0"/>
          <w:numId w:val="31"/>
        </w:numPr>
        <w:tabs>
          <w:tab w:val="left" w:pos="1134"/>
        </w:tabs>
        <w:spacing w:before="100" w:beforeAutospacing="1"/>
        <w:ind w:left="1134" w:hanging="425"/>
        <w:rPr>
          <w:color w:val="auto"/>
        </w:rPr>
      </w:pPr>
      <w:r>
        <w:rPr>
          <w:color w:val="auto"/>
        </w:rPr>
        <w:t>Ao clicar o botão Alterar Tarefa, o sistema exibe as informações da tarefa a serem alteradas.</w:t>
      </w:r>
    </w:p>
    <w:p w:rsidR="003C2C25" w:rsidRDefault="003C2C25" w:rsidP="003C2C25">
      <w:pPr>
        <w:pStyle w:val="PargrafodaLista"/>
        <w:numPr>
          <w:ilvl w:val="0"/>
          <w:numId w:val="31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>
        <w:rPr>
          <w:color w:val="auto"/>
        </w:rPr>
        <w:t>Ao clicar o botão “Excluir Tarefa”, uma tarefa que foi selecionada é excluída.</w:t>
      </w:r>
    </w:p>
    <w:p w:rsidR="003C2C25" w:rsidRPr="007A0D9D" w:rsidRDefault="003C2C25" w:rsidP="003C2C25">
      <w:pPr>
        <w:pStyle w:val="PargrafodaLista"/>
        <w:numPr>
          <w:ilvl w:val="0"/>
          <w:numId w:val="31"/>
        </w:numPr>
        <w:tabs>
          <w:tab w:val="left" w:pos="1134"/>
        </w:tabs>
        <w:spacing w:before="100" w:beforeAutospacing="1"/>
        <w:ind w:left="1134" w:hanging="425"/>
        <w:rPr>
          <w:color w:val="auto"/>
        </w:rPr>
      </w:pPr>
      <w:r w:rsidRPr="007A0D9D">
        <w:rPr>
          <w:color w:val="auto"/>
        </w:rPr>
        <w:t xml:space="preserve">Ao clicar o botão </w:t>
      </w:r>
      <w:r>
        <w:rPr>
          <w:color w:val="auto"/>
        </w:rPr>
        <w:t>Selecionar Arquivo</w:t>
      </w:r>
      <w:r w:rsidRPr="007A0D9D">
        <w:rPr>
          <w:color w:val="auto"/>
        </w:rPr>
        <w:t xml:space="preserve">, </w:t>
      </w:r>
      <w:r w:rsidRPr="007A1AF4">
        <w:rPr>
          <w:color w:val="auto"/>
        </w:rPr>
        <w:t>o sistema apresenta tela com opções de escolha de arquivos para anexo.</w:t>
      </w:r>
    </w:p>
    <w:p w:rsidR="003C2C25" w:rsidRPr="007A0D9D" w:rsidRDefault="003C2C25" w:rsidP="003C2C25">
      <w:pPr>
        <w:pStyle w:val="PargrafodaLista"/>
        <w:numPr>
          <w:ilvl w:val="0"/>
          <w:numId w:val="31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 w:rsidRPr="007A0D9D">
        <w:rPr>
          <w:color w:val="auto"/>
        </w:rPr>
        <w:t xml:space="preserve">Ao clicar o botão Anexar, </w:t>
      </w:r>
      <w:r w:rsidRPr="007A1AF4">
        <w:rPr>
          <w:color w:val="auto"/>
        </w:rPr>
        <w:t>o sistema anexa o arquivo selecionado.</w:t>
      </w:r>
    </w:p>
    <w:p w:rsidR="003C2C25" w:rsidRPr="007A0D9D" w:rsidRDefault="003C2C25" w:rsidP="003C2C25">
      <w:pPr>
        <w:pStyle w:val="PargrafodaLista"/>
        <w:numPr>
          <w:ilvl w:val="0"/>
          <w:numId w:val="31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 w:rsidRPr="007A0D9D">
        <w:rPr>
          <w:color w:val="auto"/>
        </w:rPr>
        <w:t xml:space="preserve">Ao clicar o botão Cancelar, </w:t>
      </w:r>
      <w:r w:rsidRPr="007A1AF4">
        <w:rPr>
          <w:color w:val="auto"/>
        </w:rPr>
        <w:t>o sistema exclui o arquivo selecionado.</w:t>
      </w:r>
    </w:p>
    <w:p w:rsidR="003C2C25" w:rsidRPr="007A0D9D" w:rsidRDefault="003C2C25" w:rsidP="003C2C25">
      <w:pPr>
        <w:pStyle w:val="PargrafodaLista"/>
        <w:numPr>
          <w:ilvl w:val="0"/>
          <w:numId w:val="31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 w:rsidRPr="007A0D9D">
        <w:rPr>
          <w:color w:val="auto"/>
        </w:rPr>
        <w:t xml:space="preserve">Ao clicar o botão Confirmar, </w:t>
      </w:r>
      <w:r w:rsidRPr="007A1AF4">
        <w:rPr>
          <w:color w:val="auto"/>
        </w:rPr>
        <w:t>o sistema salva as ações que foram realizadas.</w:t>
      </w:r>
    </w:p>
    <w:p w:rsidR="00302C04" w:rsidRDefault="00302C04" w:rsidP="003C2C25">
      <w:pPr>
        <w:pStyle w:val="PargrafodaLista"/>
        <w:numPr>
          <w:ilvl w:val="0"/>
          <w:numId w:val="31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>
        <w:rPr>
          <w:color w:val="auto"/>
        </w:rPr>
        <w:t>Ao clicar o botão Voltar, o sistema retorna a tela de consultar documentos.</w:t>
      </w:r>
    </w:p>
    <w:p w:rsidR="003654DF" w:rsidRDefault="003654DF" w:rsidP="003C2C25">
      <w:pPr>
        <w:pStyle w:val="PargrafodaLista"/>
        <w:numPr>
          <w:ilvl w:val="0"/>
          <w:numId w:val="31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>
        <w:rPr>
          <w:color w:val="auto"/>
        </w:rPr>
        <w:t>Ao clicar o botão “+”, o sistema expande os campos para preenchimento.</w:t>
      </w:r>
    </w:p>
    <w:p w:rsidR="003654DF" w:rsidRPr="007A0D9D" w:rsidRDefault="003654DF" w:rsidP="003C2C25">
      <w:pPr>
        <w:pStyle w:val="PargrafodaLista"/>
        <w:numPr>
          <w:ilvl w:val="0"/>
          <w:numId w:val="31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>
        <w:rPr>
          <w:color w:val="auto"/>
        </w:rPr>
        <w:t>Ao clicar o botão “-”, o sistema retrai os campos de preenchimento.</w:t>
      </w:r>
    </w:p>
    <w:p w:rsidR="003C2C25" w:rsidRDefault="003C2C25" w:rsidP="003C2C25">
      <w:pPr>
        <w:pStyle w:val="Ttulo4"/>
        <w:numPr>
          <w:ilvl w:val="0"/>
          <w:numId w:val="30"/>
        </w:numPr>
        <w:spacing w:before="100" w:beforeAutospacing="1" w:after="0"/>
        <w:ind w:left="714" w:hanging="357"/>
        <w:rPr>
          <w:sz w:val="20"/>
        </w:rPr>
      </w:pPr>
      <w:r>
        <w:rPr>
          <w:sz w:val="20"/>
        </w:rPr>
        <w:t>Exceções</w:t>
      </w:r>
    </w:p>
    <w:p w:rsidR="003C2C25" w:rsidRPr="00A95545" w:rsidRDefault="003C2C25" w:rsidP="003C2C25">
      <w:pPr>
        <w:spacing w:before="100" w:beforeAutospacing="1"/>
        <w:ind w:left="709"/>
      </w:pPr>
      <w:r w:rsidRPr="009609DC">
        <w:rPr>
          <w:color w:val="auto"/>
        </w:rPr>
        <w:t>Não se aplica</w:t>
      </w:r>
    </w:p>
    <w:p w:rsidR="003C2C25" w:rsidRDefault="003C2C25" w:rsidP="003C2C25">
      <w:pPr>
        <w:jc w:val="left"/>
        <w:rPr>
          <w:rFonts w:cs="Times New Roman"/>
          <w:b/>
          <w:snapToGrid w:val="0"/>
          <w:color w:val="auto"/>
        </w:rPr>
      </w:pPr>
      <w:r>
        <w:br w:type="page"/>
      </w:r>
    </w:p>
    <w:p w:rsidR="002122F6" w:rsidRPr="00257961" w:rsidRDefault="002122F6" w:rsidP="002122F6">
      <w:pPr>
        <w:pStyle w:val="Ttulo4"/>
        <w:numPr>
          <w:ilvl w:val="0"/>
          <w:numId w:val="32"/>
        </w:numPr>
        <w:spacing w:before="100" w:beforeAutospacing="1" w:after="0"/>
        <w:rPr>
          <w:sz w:val="20"/>
        </w:rPr>
      </w:pPr>
      <w:r w:rsidRPr="00257961">
        <w:rPr>
          <w:sz w:val="20"/>
        </w:rPr>
        <w:lastRenderedPageBreak/>
        <w:t>Itens de Controle</w:t>
      </w:r>
    </w:p>
    <w:p w:rsidR="002122F6" w:rsidRDefault="002122F6" w:rsidP="002122F6">
      <w:pPr>
        <w:pStyle w:val="Rodap"/>
        <w:tabs>
          <w:tab w:val="clear" w:pos="4320"/>
          <w:tab w:val="clear" w:pos="8640"/>
        </w:tabs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514"/>
        <w:gridCol w:w="708"/>
        <w:gridCol w:w="851"/>
        <w:gridCol w:w="567"/>
        <w:gridCol w:w="709"/>
        <w:gridCol w:w="567"/>
        <w:gridCol w:w="992"/>
        <w:gridCol w:w="567"/>
        <w:gridCol w:w="1134"/>
        <w:gridCol w:w="1641"/>
      </w:tblGrid>
      <w:tr w:rsidR="002122F6" w:rsidTr="00A0655E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2122F6" w:rsidRDefault="002122F6" w:rsidP="00A065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514" w:type="dxa"/>
            <w:shd w:val="pct25" w:color="auto" w:fill="auto"/>
            <w:vAlign w:val="center"/>
          </w:tcPr>
          <w:p w:rsidR="002122F6" w:rsidRDefault="002122F6" w:rsidP="00A065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708" w:type="dxa"/>
            <w:shd w:val="pct25" w:color="auto" w:fill="auto"/>
            <w:textDirection w:val="btLr"/>
            <w:vAlign w:val="center"/>
          </w:tcPr>
          <w:p w:rsidR="002122F6" w:rsidRDefault="002122F6" w:rsidP="00A065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2122F6" w:rsidRDefault="002122F6" w:rsidP="00A065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2122F6" w:rsidRDefault="002122F6" w:rsidP="00A065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2122F6" w:rsidRDefault="002122F6" w:rsidP="00A065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2122F6" w:rsidRDefault="002122F6" w:rsidP="00A065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2122F6" w:rsidRDefault="002122F6" w:rsidP="00A065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2122F6" w:rsidRDefault="002122F6" w:rsidP="00A065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2122F6" w:rsidRDefault="002122F6" w:rsidP="00A065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641" w:type="dxa"/>
            <w:shd w:val="pct25" w:color="auto" w:fill="auto"/>
            <w:vAlign w:val="center"/>
          </w:tcPr>
          <w:p w:rsidR="002122F6" w:rsidRDefault="002122F6" w:rsidP="00A0655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2122F6" w:rsidRPr="002054A8" w:rsidTr="00A0655E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2122F6" w:rsidRPr="00910D77" w:rsidRDefault="002122F6" w:rsidP="00A0655E">
            <w:pPr>
              <w:jc w:val="left"/>
              <w:rPr>
                <w:b/>
                <w:iCs/>
                <w:color w:val="auto"/>
              </w:rPr>
            </w:pPr>
            <w:r>
              <w:br w:type="page"/>
            </w:r>
            <w:r w:rsidRPr="006E2812">
              <w:rPr>
                <w:b/>
              </w:rPr>
              <w:t>Remetente</w:t>
            </w:r>
            <w:r>
              <w:t xml:space="preserve"> - </w:t>
            </w:r>
            <w:r w:rsidRPr="00910D77">
              <w:rPr>
                <w:b/>
                <w:iCs/>
                <w:color w:val="auto"/>
              </w:rPr>
              <w:t>Remetente Interno</w:t>
            </w:r>
          </w:p>
        </w:tc>
      </w:tr>
      <w:tr w:rsidR="002122F6" w:rsidRPr="002054A8" w:rsidTr="00A0655E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</w:t>
            </w:r>
          </w:p>
        </w:tc>
        <w:tc>
          <w:tcPr>
            <w:tcW w:w="1514" w:type="dxa"/>
            <w:vAlign w:val="center"/>
          </w:tcPr>
          <w:p w:rsidR="002122F6" w:rsidRPr="00910D77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Local</w:t>
            </w:r>
          </w:p>
        </w:tc>
        <w:tc>
          <w:tcPr>
            <w:tcW w:w="708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todos os locais do Órgão</w:t>
            </w:r>
          </w:p>
        </w:tc>
      </w:tr>
      <w:tr w:rsidR="002122F6" w:rsidRPr="002054A8" w:rsidTr="00A0655E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</w:p>
        </w:tc>
        <w:tc>
          <w:tcPr>
            <w:tcW w:w="1514" w:type="dxa"/>
            <w:vAlign w:val="center"/>
          </w:tcPr>
          <w:p w:rsidR="002122F6" w:rsidRPr="00910D77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Servidor</w:t>
            </w:r>
          </w:p>
        </w:tc>
        <w:tc>
          <w:tcPr>
            <w:tcW w:w="708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todos servidores conforme o “Local” selecionado.</w:t>
            </w:r>
          </w:p>
        </w:tc>
      </w:tr>
      <w:tr w:rsidR="002122F6" w:rsidRPr="002054A8" w:rsidTr="00A0655E">
        <w:trPr>
          <w:cantSplit/>
          <w:trHeight w:val="317"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2122F6" w:rsidRPr="00FE1E4D" w:rsidRDefault="002122F6" w:rsidP="00A0655E">
            <w:pPr>
              <w:jc w:val="left"/>
              <w:rPr>
                <w:b/>
                <w:iCs/>
                <w:color w:val="auto"/>
              </w:rPr>
            </w:pPr>
            <w:r>
              <w:rPr>
                <w:b/>
                <w:iCs/>
                <w:color w:val="auto"/>
              </w:rPr>
              <w:t>Destinatário</w:t>
            </w:r>
          </w:p>
        </w:tc>
      </w:tr>
      <w:tr w:rsidR="002122F6" w:rsidRPr="00A822C9" w:rsidTr="00A0655E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</w:t>
            </w:r>
          </w:p>
        </w:tc>
        <w:tc>
          <w:tcPr>
            <w:tcW w:w="151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Destino do Documento</w:t>
            </w:r>
          </w:p>
        </w:tc>
        <w:tc>
          <w:tcPr>
            <w:tcW w:w="708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-Interno; - Externo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 xml:space="preserve">Ao ser acionado o sistema exibe os campos do </w:t>
            </w:r>
            <w:r>
              <w:rPr>
                <w:iCs/>
                <w:color w:val="auto"/>
              </w:rPr>
              <w:t>destinatário</w:t>
            </w:r>
            <w:r w:rsidRPr="00910D77">
              <w:rPr>
                <w:iCs/>
                <w:color w:val="auto"/>
              </w:rPr>
              <w:t xml:space="preserve"> Interno</w:t>
            </w:r>
            <w:r>
              <w:rPr>
                <w:iCs/>
                <w:color w:val="auto"/>
              </w:rPr>
              <w:t xml:space="preserve"> ou Externo</w:t>
            </w:r>
          </w:p>
        </w:tc>
      </w:tr>
      <w:tr w:rsidR="002122F6" w:rsidRPr="00A822C9" w:rsidTr="00A0655E">
        <w:trPr>
          <w:cantSplit/>
          <w:trHeight w:val="393"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2122F6" w:rsidRPr="006E2812" w:rsidRDefault="002122F6" w:rsidP="00A0655E">
            <w:pPr>
              <w:jc w:val="left"/>
              <w:rPr>
                <w:b/>
                <w:iCs/>
                <w:color w:val="auto"/>
              </w:rPr>
            </w:pPr>
            <w:r w:rsidRPr="006E2812">
              <w:rPr>
                <w:b/>
                <w:iCs/>
                <w:color w:val="auto"/>
              </w:rPr>
              <w:t>Destinatário Interno</w:t>
            </w:r>
          </w:p>
        </w:tc>
      </w:tr>
      <w:tr w:rsidR="002122F6" w:rsidRPr="00A822C9" w:rsidTr="00A0655E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122F6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</w:t>
            </w:r>
          </w:p>
        </w:tc>
        <w:tc>
          <w:tcPr>
            <w:tcW w:w="1514" w:type="dxa"/>
            <w:vAlign w:val="center"/>
          </w:tcPr>
          <w:p w:rsidR="002122F6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Local</w:t>
            </w:r>
          </w:p>
        </w:tc>
        <w:tc>
          <w:tcPr>
            <w:tcW w:w="708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todos os locais do Órgão</w:t>
            </w:r>
          </w:p>
        </w:tc>
      </w:tr>
      <w:tr w:rsidR="002122F6" w:rsidRPr="00A822C9" w:rsidTr="00A0655E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122F6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</w:t>
            </w:r>
          </w:p>
        </w:tc>
        <w:tc>
          <w:tcPr>
            <w:tcW w:w="1514" w:type="dxa"/>
            <w:vAlign w:val="center"/>
          </w:tcPr>
          <w:p w:rsidR="002122F6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Servidor</w:t>
            </w:r>
          </w:p>
        </w:tc>
        <w:tc>
          <w:tcPr>
            <w:tcW w:w="708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todos servidores conforme o “Local” selecionado.</w:t>
            </w:r>
          </w:p>
        </w:tc>
      </w:tr>
      <w:tr w:rsidR="002122F6" w:rsidRPr="00A822C9" w:rsidTr="00A0655E">
        <w:trPr>
          <w:cantSplit/>
          <w:trHeight w:val="400"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2122F6" w:rsidRPr="006E2812" w:rsidRDefault="002122F6" w:rsidP="00A0655E">
            <w:pPr>
              <w:jc w:val="left"/>
              <w:rPr>
                <w:b/>
                <w:iCs/>
                <w:color w:val="auto"/>
              </w:rPr>
            </w:pPr>
            <w:r w:rsidRPr="006E2812">
              <w:rPr>
                <w:b/>
                <w:iCs/>
                <w:color w:val="auto"/>
              </w:rPr>
              <w:t>Destinatário Externo</w:t>
            </w:r>
          </w:p>
        </w:tc>
      </w:tr>
      <w:tr w:rsidR="002122F6" w:rsidRPr="00A822C9" w:rsidTr="00A0655E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122F6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6</w:t>
            </w:r>
          </w:p>
        </w:tc>
        <w:tc>
          <w:tcPr>
            <w:tcW w:w="1514" w:type="dxa"/>
            <w:vAlign w:val="center"/>
          </w:tcPr>
          <w:p w:rsidR="002122F6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Tipo de Destinatário</w:t>
            </w:r>
          </w:p>
        </w:tc>
        <w:tc>
          <w:tcPr>
            <w:tcW w:w="708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2122F6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Órgão;</w:t>
            </w:r>
          </w:p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Pessoa Física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 “Órgão”, o sistema exibe os dados de Órgão. Ao acionar “Pessoa Física”, o sistema exibe os dados da pessoa física.</w:t>
            </w:r>
          </w:p>
        </w:tc>
      </w:tr>
    </w:tbl>
    <w:p w:rsidR="002122F6" w:rsidRDefault="002122F6" w:rsidP="002122F6">
      <w:r>
        <w:br w:type="page"/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514"/>
        <w:gridCol w:w="708"/>
        <w:gridCol w:w="851"/>
        <w:gridCol w:w="567"/>
        <w:gridCol w:w="709"/>
        <w:gridCol w:w="567"/>
        <w:gridCol w:w="992"/>
        <w:gridCol w:w="567"/>
        <w:gridCol w:w="1134"/>
        <w:gridCol w:w="1641"/>
      </w:tblGrid>
      <w:tr w:rsidR="002122F6" w:rsidRPr="00A822C9" w:rsidTr="00A0655E">
        <w:trPr>
          <w:cantSplit/>
          <w:trHeight w:val="302"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2122F6" w:rsidRPr="00FE1E4D" w:rsidRDefault="002122F6" w:rsidP="00A0655E">
            <w:pPr>
              <w:jc w:val="left"/>
              <w:rPr>
                <w:b/>
                <w:iCs/>
                <w:color w:val="auto"/>
              </w:rPr>
            </w:pPr>
            <w:r w:rsidRPr="00FE1E4D">
              <w:rPr>
                <w:b/>
                <w:iCs/>
                <w:color w:val="auto"/>
              </w:rPr>
              <w:lastRenderedPageBreak/>
              <w:t>Dados do Órgão</w:t>
            </w:r>
          </w:p>
        </w:tc>
      </w:tr>
      <w:tr w:rsidR="002122F6" w:rsidRPr="00A822C9" w:rsidTr="00A0655E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</w:t>
            </w:r>
          </w:p>
        </w:tc>
        <w:tc>
          <w:tcPr>
            <w:tcW w:w="1514" w:type="dxa"/>
            <w:vAlign w:val="center"/>
          </w:tcPr>
          <w:p w:rsidR="002122F6" w:rsidRPr="00910D77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Órgão</w:t>
            </w:r>
          </w:p>
        </w:tc>
        <w:tc>
          <w:tcPr>
            <w:tcW w:w="708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Ao informar parte do nome do órgão, o sistema exibe uma lista de órgãos para auto-completar a informação. </w:t>
            </w:r>
          </w:p>
        </w:tc>
      </w:tr>
      <w:tr w:rsidR="002122F6" w:rsidRPr="00A822C9" w:rsidTr="00A0655E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8</w:t>
            </w:r>
          </w:p>
        </w:tc>
        <w:tc>
          <w:tcPr>
            <w:tcW w:w="1514" w:type="dxa"/>
            <w:vAlign w:val="center"/>
          </w:tcPr>
          <w:p w:rsidR="002122F6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Cargo</w:t>
            </w:r>
          </w:p>
        </w:tc>
        <w:tc>
          <w:tcPr>
            <w:tcW w:w="708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lista de cargos conforme o órgão selecionado.</w:t>
            </w:r>
          </w:p>
        </w:tc>
      </w:tr>
      <w:tr w:rsidR="002122F6" w:rsidRPr="00A822C9" w:rsidTr="00A0655E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9</w:t>
            </w:r>
          </w:p>
        </w:tc>
        <w:tc>
          <w:tcPr>
            <w:tcW w:w="1514" w:type="dxa"/>
            <w:vAlign w:val="center"/>
          </w:tcPr>
          <w:p w:rsidR="002122F6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Destinatário</w:t>
            </w:r>
          </w:p>
        </w:tc>
        <w:tc>
          <w:tcPr>
            <w:tcW w:w="708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2122F6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lista de destinatários conforme o cargo selecionado.</w:t>
            </w:r>
          </w:p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selecionar o Destinatário, o sistema exibe os dados do destinatário conforme itens abaixo: Itens 8 ao 17.</w:t>
            </w:r>
          </w:p>
        </w:tc>
      </w:tr>
      <w:tr w:rsidR="002122F6" w:rsidRPr="00A822C9" w:rsidTr="00A0655E">
        <w:trPr>
          <w:cantSplit/>
          <w:trHeight w:val="365"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2122F6" w:rsidRPr="003C08AC" w:rsidRDefault="002122F6" w:rsidP="00A0655E">
            <w:pPr>
              <w:rPr>
                <w:b/>
                <w:iCs/>
                <w:color w:val="auto"/>
              </w:rPr>
            </w:pPr>
            <w:r>
              <w:br w:type="page"/>
            </w:r>
            <w:r w:rsidRPr="003C08AC">
              <w:rPr>
                <w:b/>
                <w:iCs/>
                <w:color w:val="auto"/>
              </w:rPr>
              <w:t xml:space="preserve">Dados </w:t>
            </w:r>
            <w:r>
              <w:rPr>
                <w:b/>
                <w:iCs/>
                <w:color w:val="auto"/>
              </w:rPr>
              <w:t>Pessoa Física</w:t>
            </w:r>
          </w:p>
        </w:tc>
      </w:tr>
      <w:tr w:rsidR="0001256B" w:rsidRPr="00A822C9" w:rsidTr="00A0655E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01256B" w:rsidRPr="00910D77" w:rsidRDefault="0001256B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</w:t>
            </w:r>
          </w:p>
        </w:tc>
        <w:tc>
          <w:tcPr>
            <w:tcW w:w="1514" w:type="dxa"/>
            <w:vAlign w:val="center"/>
          </w:tcPr>
          <w:p w:rsidR="0001256B" w:rsidRDefault="0001256B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Nome Destinatário</w:t>
            </w:r>
          </w:p>
        </w:tc>
        <w:tc>
          <w:tcPr>
            <w:tcW w:w="708" w:type="dxa"/>
            <w:vAlign w:val="center"/>
          </w:tcPr>
          <w:p w:rsidR="0001256B" w:rsidRPr="00910D77" w:rsidRDefault="0001256B" w:rsidP="00550A3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01256B" w:rsidRPr="00910D77" w:rsidRDefault="0001256B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01256B" w:rsidRPr="00910D77" w:rsidRDefault="0001256B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01256B" w:rsidRPr="00910D77" w:rsidRDefault="0001256B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01256B" w:rsidRPr="00910D77" w:rsidRDefault="0001256B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01256B" w:rsidRPr="00910D77" w:rsidRDefault="0001256B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01256B" w:rsidRPr="00910D77" w:rsidRDefault="0001256B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01256B" w:rsidRPr="00910D77" w:rsidRDefault="0001256B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01256B" w:rsidRPr="00910D77" w:rsidRDefault="0001256B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Ao informar o “Nome destinatário” e clicar “Enter”, o sistema exibe os dados do destinatário descritos abaixo. Itens: 12 ao 21 somente como leitura. </w:t>
            </w:r>
          </w:p>
        </w:tc>
      </w:tr>
      <w:tr w:rsidR="002122F6" w:rsidRPr="00A822C9" w:rsidTr="00A0655E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122F6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11</w:t>
            </w:r>
          </w:p>
        </w:tc>
        <w:tc>
          <w:tcPr>
            <w:tcW w:w="1514" w:type="dxa"/>
            <w:vAlign w:val="center"/>
          </w:tcPr>
          <w:p w:rsidR="002122F6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Editar</w:t>
            </w:r>
          </w:p>
        </w:tc>
        <w:tc>
          <w:tcPr>
            <w:tcW w:w="708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vAlign w:val="center"/>
          </w:tcPr>
          <w:p w:rsidR="002122F6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exibe os campos para adicionar um novo destinatário. Campos descritos abaixo. Itens 12 ao 21.</w:t>
            </w:r>
          </w:p>
        </w:tc>
      </w:tr>
      <w:tr w:rsidR="002122F6" w:rsidRPr="00A822C9" w:rsidTr="00A0655E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122F6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12</w:t>
            </w:r>
          </w:p>
        </w:tc>
        <w:tc>
          <w:tcPr>
            <w:tcW w:w="1514" w:type="dxa"/>
            <w:vAlign w:val="center"/>
          </w:tcPr>
          <w:p w:rsidR="002122F6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Nome</w:t>
            </w:r>
          </w:p>
        </w:tc>
        <w:tc>
          <w:tcPr>
            <w:tcW w:w="708" w:type="dxa"/>
            <w:vAlign w:val="center"/>
          </w:tcPr>
          <w:p w:rsidR="002122F6" w:rsidRPr="00910D77" w:rsidRDefault="0001256B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(150)</w:t>
            </w:r>
          </w:p>
        </w:tc>
        <w:tc>
          <w:tcPr>
            <w:tcW w:w="85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2122F6" w:rsidRPr="00A822C9" w:rsidTr="00A0655E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lastRenderedPageBreak/>
              <w:t>13</w:t>
            </w:r>
          </w:p>
        </w:tc>
        <w:tc>
          <w:tcPr>
            <w:tcW w:w="1514" w:type="dxa"/>
            <w:vAlign w:val="center"/>
          </w:tcPr>
          <w:p w:rsidR="002122F6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E-mail</w:t>
            </w:r>
          </w:p>
        </w:tc>
        <w:tc>
          <w:tcPr>
            <w:tcW w:w="708" w:type="dxa"/>
            <w:vAlign w:val="center"/>
          </w:tcPr>
          <w:p w:rsidR="002122F6" w:rsidRPr="00910D77" w:rsidRDefault="00EB2FB0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</w:t>
            </w:r>
            <w:r w:rsidR="0001256B">
              <w:rPr>
                <w:iCs/>
                <w:color w:val="auto"/>
              </w:rPr>
              <w:t xml:space="preserve"> (72)</w:t>
            </w:r>
          </w:p>
        </w:tc>
        <w:tc>
          <w:tcPr>
            <w:tcW w:w="85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2122F6" w:rsidRPr="00A822C9" w:rsidTr="00A0655E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14</w:t>
            </w:r>
          </w:p>
        </w:tc>
        <w:tc>
          <w:tcPr>
            <w:tcW w:w="1514" w:type="dxa"/>
            <w:vAlign w:val="center"/>
          </w:tcPr>
          <w:p w:rsidR="002122F6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Complemento</w:t>
            </w:r>
          </w:p>
        </w:tc>
        <w:tc>
          <w:tcPr>
            <w:tcW w:w="708" w:type="dxa"/>
            <w:vAlign w:val="center"/>
          </w:tcPr>
          <w:p w:rsidR="002122F6" w:rsidRPr="00910D77" w:rsidRDefault="0001256B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(72)</w:t>
            </w:r>
          </w:p>
        </w:tc>
        <w:tc>
          <w:tcPr>
            <w:tcW w:w="85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2122F6" w:rsidRPr="00A822C9" w:rsidTr="00A0655E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15</w:t>
            </w:r>
          </w:p>
        </w:tc>
        <w:tc>
          <w:tcPr>
            <w:tcW w:w="1514" w:type="dxa"/>
            <w:vAlign w:val="center"/>
          </w:tcPr>
          <w:p w:rsidR="002122F6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CEP</w:t>
            </w:r>
          </w:p>
        </w:tc>
        <w:tc>
          <w:tcPr>
            <w:tcW w:w="708" w:type="dxa"/>
            <w:vAlign w:val="center"/>
          </w:tcPr>
          <w:p w:rsidR="002122F6" w:rsidRPr="00910D77" w:rsidRDefault="0001256B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(8)</w:t>
            </w:r>
          </w:p>
        </w:tc>
        <w:tc>
          <w:tcPr>
            <w:tcW w:w="85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2122F6" w:rsidRPr="00A822C9" w:rsidTr="00A0655E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16</w:t>
            </w:r>
          </w:p>
        </w:tc>
        <w:tc>
          <w:tcPr>
            <w:tcW w:w="1514" w:type="dxa"/>
            <w:vAlign w:val="center"/>
          </w:tcPr>
          <w:p w:rsidR="002122F6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Sexo</w:t>
            </w:r>
          </w:p>
        </w:tc>
        <w:tc>
          <w:tcPr>
            <w:tcW w:w="708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2122F6" w:rsidRPr="00910D77" w:rsidRDefault="0001256B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Masculino; Feminino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2122F6" w:rsidRPr="00910D77" w:rsidRDefault="0001256B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2122F6" w:rsidRPr="00A822C9" w:rsidTr="00A0655E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17</w:t>
            </w:r>
          </w:p>
        </w:tc>
        <w:tc>
          <w:tcPr>
            <w:tcW w:w="1514" w:type="dxa"/>
            <w:vAlign w:val="center"/>
          </w:tcPr>
          <w:p w:rsidR="002122F6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Logradouro</w:t>
            </w:r>
          </w:p>
        </w:tc>
        <w:tc>
          <w:tcPr>
            <w:tcW w:w="708" w:type="dxa"/>
            <w:vAlign w:val="center"/>
          </w:tcPr>
          <w:p w:rsidR="002122F6" w:rsidRPr="00910D77" w:rsidRDefault="0001256B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(72)</w:t>
            </w:r>
          </w:p>
        </w:tc>
        <w:tc>
          <w:tcPr>
            <w:tcW w:w="85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2122F6" w:rsidRPr="00A822C9" w:rsidTr="00A0655E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18</w:t>
            </w:r>
          </w:p>
        </w:tc>
        <w:tc>
          <w:tcPr>
            <w:tcW w:w="1514" w:type="dxa"/>
            <w:vAlign w:val="center"/>
          </w:tcPr>
          <w:p w:rsidR="002122F6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Cidade</w:t>
            </w:r>
          </w:p>
        </w:tc>
        <w:tc>
          <w:tcPr>
            <w:tcW w:w="708" w:type="dxa"/>
            <w:vAlign w:val="center"/>
          </w:tcPr>
          <w:p w:rsidR="002122F6" w:rsidRPr="00910D77" w:rsidRDefault="0001256B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(100)</w:t>
            </w:r>
          </w:p>
        </w:tc>
        <w:tc>
          <w:tcPr>
            <w:tcW w:w="85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2122F6" w:rsidRPr="00A822C9" w:rsidTr="00A0655E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19</w:t>
            </w:r>
          </w:p>
        </w:tc>
        <w:tc>
          <w:tcPr>
            <w:tcW w:w="1514" w:type="dxa"/>
            <w:vAlign w:val="center"/>
          </w:tcPr>
          <w:p w:rsidR="002122F6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Telefone</w:t>
            </w:r>
          </w:p>
        </w:tc>
        <w:tc>
          <w:tcPr>
            <w:tcW w:w="708" w:type="dxa"/>
            <w:vAlign w:val="center"/>
          </w:tcPr>
          <w:p w:rsidR="002122F6" w:rsidRPr="00910D77" w:rsidRDefault="0001256B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(11)</w:t>
            </w:r>
          </w:p>
        </w:tc>
        <w:tc>
          <w:tcPr>
            <w:tcW w:w="85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2122F6" w:rsidRPr="00A822C9" w:rsidTr="00A0655E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</w:p>
        </w:tc>
        <w:tc>
          <w:tcPr>
            <w:tcW w:w="1514" w:type="dxa"/>
            <w:vAlign w:val="center"/>
          </w:tcPr>
          <w:p w:rsidR="002122F6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Bairro</w:t>
            </w:r>
          </w:p>
        </w:tc>
        <w:tc>
          <w:tcPr>
            <w:tcW w:w="708" w:type="dxa"/>
            <w:vAlign w:val="center"/>
          </w:tcPr>
          <w:p w:rsidR="002122F6" w:rsidRPr="00910D77" w:rsidRDefault="0001256B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(50)</w:t>
            </w:r>
          </w:p>
        </w:tc>
        <w:tc>
          <w:tcPr>
            <w:tcW w:w="85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2122F6" w:rsidRPr="00A822C9" w:rsidTr="00A0655E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21</w:t>
            </w:r>
          </w:p>
        </w:tc>
        <w:tc>
          <w:tcPr>
            <w:tcW w:w="1514" w:type="dxa"/>
            <w:vAlign w:val="center"/>
          </w:tcPr>
          <w:p w:rsidR="002122F6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UF</w:t>
            </w:r>
          </w:p>
        </w:tc>
        <w:tc>
          <w:tcPr>
            <w:tcW w:w="708" w:type="dxa"/>
            <w:vAlign w:val="center"/>
          </w:tcPr>
          <w:p w:rsidR="002122F6" w:rsidRPr="00910D77" w:rsidRDefault="0001256B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(2)</w:t>
            </w:r>
          </w:p>
        </w:tc>
        <w:tc>
          <w:tcPr>
            <w:tcW w:w="85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2122F6" w:rsidRPr="00A822C9" w:rsidTr="00A0655E">
        <w:trPr>
          <w:cantSplit/>
          <w:trHeight w:val="399"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2122F6" w:rsidRPr="00EC011E" w:rsidRDefault="002122F6" w:rsidP="00A0655E">
            <w:pPr>
              <w:jc w:val="left"/>
              <w:rPr>
                <w:b/>
                <w:iCs/>
                <w:color w:val="auto"/>
              </w:rPr>
            </w:pPr>
            <w:r>
              <w:br w:type="page"/>
            </w:r>
            <w:r w:rsidRPr="00EC011E">
              <w:rPr>
                <w:b/>
                <w:iCs/>
                <w:color w:val="auto"/>
              </w:rPr>
              <w:t>Dados do Documento</w:t>
            </w:r>
          </w:p>
        </w:tc>
      </w:tr>
      <w:tr w:rsidR="002122F6" w:rsidRPr="00A822C9" w:rsidTr="00A0655E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122F6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22</w:t>
            </w:r>
          </w:p>
        </w:tc>
        <w:tc>
          <w:tcPr>
            <w:tcW w:w="1514" w:type="dxa"/>
            <w:vAlign w:val="center"/>
          </w:tcPr>
          <w:p w:rsidR="002122F6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Tipo de Documento</w:t>
            </w:r>
          </w:p>
        </w:tc>
        <w:tc>
          <w:tcPr>
            <w:tcW w:w="708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2122F6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Carta;</w:t>
            </w:r>
          </w:p>
          <w:p w:rsidR="002122F6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Convite;</w:t>
            </w:r>
          </w:p>
          <w:p w:rsidR="002122F6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Correio Eletrônico;</w:t>
            </w:r>
          </w:p>
          <w:p w:rsidR="002122F6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Memorando;</w:t>
            </w:r>
          </w:p>
          <w:p w:rsidR="002122F6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Ofício;</w:t>
            </w:r>
          </w:p>
          <w:p w:rsidR="002122F6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Ato;</w:t>
            </w:r>
          </w:p>
          <w:p w:rsidR="002122F6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Despacho;</w:t>
            </w:r>
          </w:p>
          <w:p w:rsidR="002122F6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Documento S/N;</w:t>
            </w:r>
          </w:p>
          <w:p w:rsidR="002122F6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Fax;</w:t>
            </w:r>
          </w:p>
          <w:p w:rsidR="002122F6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Livro;</w:t>
            </w:r>
          </w:p>
          <w:p w:rsidR="002122F6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Petição;</w:t>
            </w:r>
          </w:p>
          <w:p w:rsidR="002122F6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Portaria;</w:t>
            </w:r>
          </w:p>
          <w:p w:rsidR="002122F6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Requerimento;</w:t>
            </w:r>
          </w:p>
          <w:p w:rsidR="002122F6" w:rsidRPr="00910D77" w:rsidRDefault="001A266C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Tele</w:t>
            </w:r>
            <w:r w:rsidR="002122F6">
              <w:rPr>
                <w:iCs/>
                <w:color w:val="auto"/>
              </w:rPr>
              <w:t>grama.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2122F6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única.</w:t>
            </w:r>
          </w:p>
        </w:tc>
        <w:tc>
          <w:tcPr>
            <w:tcW w:w="1641" w:type="dxa"/>
            <w:vAlign w:val="center"/>
          </w:tcPr>
          <w:p w:rsidR="002122F6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</w:tr>
      <w:tr w:rsidR="002122F6" w:rsidRPr="00A822C9" w:rsidTr="00A0655E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122F6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lastRenderedPageBreak/>
              <w:t>23</w:t>
            </w:r>
          </w:p>
        </w:tc>
        <w:tc>
          <w:tcPr>
            <w:tcW w:w="1514" w:type="dxa"/>
            <w:vAlign w:val="center"/>
          </w:tcPr>
          <w:p w:rsidR="002122F6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Número do documento de Origem</w:t>
            </w:r>
          </w:p>
        </w:tc>
        <w:tc>
          <w:tcPr>
            <w:tcW w:w="708" w:type="dxa"/>
            <w:vAlign w:val="center"/>
          </w:tcPr>
          <w:p w:rsidR="002122F6" w:rsidRPr="00910D77" w:rsidRDefault="0001256B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(20)</w:t>
            </w:r>
          </w:p>
        </w:tc>
        <w:tc>
          <w:tcPr>
            <w:tcW w:w="85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2122F6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</w:tr>
      <w:tr w:rsidR="002122F6" w:rsidRPr="00A822C9" w:rsidTr="00A0655E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24</w:t>
            </w:r>
          </w:p>
        </w:tc>
        <w:tc>
          <w:tcPr>
            <w:tcW w:w="1514" w:type="dxa"/>
            <w:vAlign w:val="center"/>
          </w:tcPr>
          <w:p w:rsidR="002122F6" w:rsidRPr="00910D77" w:rsidRDefault="002122F6" w:rsidP="00A0655E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Identificador do Documento no STJ</w:t>
            </w:r>
          </w:p>
        </w:tc>
        <w:tc>
          <w:tcPr>
            <w:tcW w:w="708" w:type="dxa"/>
            <w:vAlign w:val="center"/>
          </w:tcPr>
          <w:p w:rsidR="002122F6" w:rsidRPr="00910D77" w:rsidRDefault="0001256B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(6)</w:t>
            </w:r>
          </w:p>
        </w:tc>
        <w:tc>
          <w:tcPr>
            <w:tcW w:w="85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bCs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2122F6" w:rsidRPr="00910D77" w:rsidRDefault="00F93548" w:rsidP="00A0655E">
            <w:pPr>
              <w:jc w:val="left"/>
              <w:rPr>
                <w:bCs/>
              </w:rPr>
            </w:pPr>
            <w:r>
              <w:rPr>
                <w:bCs/>
              </w:rPr>
              <w:t>O sistema deverá gerar um sequ</w:t>
            </w:r>
            <w:r w:rsidR="002122F6" w:rsidRPr="00910D77">
              <w:rPr>
                <w:bCs/>
              </w:rPr>
              <w:t>encial identificador automaticamente para cada documento que for incluído.</w:t>
            </w:r>
          </w:p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 w:rsidRPr="009757DF">
              <w:rPr>
                <w:iCs/>
                <w:color w:val="auto"/>
              </w:rPr>
              <w:t>Ver regra</w:t>
            </w:r>
            <w:r>
              <w:rPr>
                <w:b/>
                <w:iCs/>
                <w:color w:val="auto"/>
              </w:rPr>
              <w:t xml:space="preserve"> </w:t>
            </w:r>
            <w:r w:rsidRPr="00910D77">
              <w:rPr>
                <w:b/>
                <w:iCs/>
                <w:color w:val="auto"/>
              </w:rPr>
              <w:t>[RN4-</w:t>
            </w:r>
            <w:r>
              <w:rPr>
                <w:b/>
                <w:iCs/>
                <w:color w:val="auto"/>
              </w:rPr>
              <w:t>01</w:t>
            </w:r>
            <w:r w:rsidRPr="00910D77">
              <w:rPr>
                <w:b/>
                <w:iCs/>
                <w:color w:val="auto"/>
              </w:rPr>
              <w:t>]</w:t>
            </w:r>
          </w:p>
        </w:tc>
      </w:tr>
      <w:tr w:rsidR="002122F6" w:rsidRPr="00A822C9" w:rsidTr="00A0655E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122F6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25</w:t>
            </w:r>
          </w:p>
        </w:tc>
        <w:tc>
          <w:tcPr>
            <w:tcW w:w="151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Controle de Numeração</w:t>
            </w:r>
          </w:p>
        </w:tc>
        <w:tc>
          <w:tcPr>
            <w:tcW w:w="708" w:type="dxa"/>
            <w:vAlign w:val="center"/>
          </w:tcPr>
          <w:p w:rsidR="002122F6" w:rsidRPr="00910D77" w:rsidRDefault="0001256B" w:rsidP="00A0655E">
            <w:pPr>
              <w:jc w:val="center"/>
              <w:rPr>
                <w:iCs/>
                <w:color w:val="auto"/>
              </w:rPr>
            </w:pPr>
            <w:r>
              <w:rPr>
                <w:bCs/>
              </w:rPr>
              <w:t>Tamanho (6)</w:t>
            </w:r>
          </w:p>
        </w:tc>
        <w:tc>
          <w:tcPr>
            <w:tcW w:w="85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bCs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bCs/>
              </w:rPr>
              <w:t>N/A</w:t>
            </w:r>
          </w:p>
        </w:tc>
        <w:tc>
          <w:tcPr>
            <w:tcW w:w="709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bCs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bCs/>
              </w:rPr>
              <w:t>N/A</w:t>
            </w:r>
          </w:p>
        </w:tc>
        <w:tc>
          <w:tcPr>
            <w:tcW w:w="992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bCs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bCs/>
              </w:rPr>
              <w:t>N/A</w:t>
            </w:r>
          </w:p>
        </w:tc>
        <w:tc>
          <w:tcPr>
            <w:tcW w:w="1134" w:type="dxa"/>
            <w:vAlign w:val="center"/>
          </w:tcPr>
          <w:p w:rsidR="002122F6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bCs/>
              </w:rPr>
              <w:t>N/A</w:t>
            </w:r>
          </w:p>
        </w:tc>
      </w:tr>
      <w:tr w:rsidR="002122F6" w:rsidRPr="00A822C9" w:rsidTr="00A0655E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26</w:t>
            </w:r>
          </w:p>
        </w:tc>
        <w:tc>
          <w:tcPr>
            <w:tcW w:w="151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Data do documento na origem</w:t>
            </w:r>
          </w:p>
        </w:tc>
        <w:tc>
          <w:tcPr>
            <w:tcW w:w="708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DT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O sistema exibe o calendário para o usuário escolher a data.</w:t>
            </w:r>
          </w:p>
        </w:tc>
      </w:tr>
      <w:tr w:rsidR="002122F6" w:rsidRPr="00A822C9" w:rsidTr="00A0655E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27</w:t>
            </w:r>
          </w:p>
        </w:tc>
        <w:tc>
          <w:tcPr>
            <w:tcW w:w="1514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Data de recebimento</w:t>
            </w:r>
          </w:p>
        </w:tc>
        <w:tc>
          <w:tcPr>
            <w:tcW w:w="708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DT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 xml:space="preserve">O sistema exibe o calendário para o usuário escolher a data. </w:t>
            </w:r>
          </w:p>
        </w:tc>
      </w:tr>
      <w:tr w:rsidR="002122F6" w:rsidRPr="002054A8" w:rsidTr="00A0655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28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Arquivado na pasta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230E51" w:rsidRPr="002054A8" w:rsidTr="00A0655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29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 xml:space="preserve">Situação do documento: 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7B55C7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Pendente,</w:t>
            </w:r>
            <w:r>
              <w:rPr>
                <w:iCs/>
                <w:color w:val="auto"/>
              </w:rPr>
              <w:t xml:space="preserve"> </w:t>
            </w:r>
            <w:r w:rsidRPr="00910D77">
              <w:rPr>
                <w:iCs/>
                <w:color w:val="auto"/>
              </w:rPr>
              <w:t>Resolvido,</w:t>
            </w:r>
            <w:r>
              <w:rPr>
                <w:iCs/>
                <w:color w:val="auto"/>
              </w:rPr>
              <w:t xml:space="preserve"> Suspenso, </w:t>
            </w:r>
            <w:r w:rsidRPr="00910D77">
              <w:rPr>
                <w:iCs/>
                <w:color w:val="auto"/>
              </w:rPr>
              <w:t>Cancelado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única.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230E51" w:rsidRPr="002054A8" w:rsidTr="00A0655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30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Assunto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30E51" w:rsidRPr="00910D77" w:rsidRDefault="0001256B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(1000)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7B55C7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230E51" w:rsidRPr="002054A8" w:rsidTr="00A0655E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230E51" w:rsidRPr="00910D77" w:rsidRDefault="00230E51" w:rsidP="00A0655E">
            <w:pPr>
              <w:jc w:val="left"/>
              <w:rPr>
                <w:b/>
                <w:iCs/>
                <w:color w:val="auto"/>
              </w:rPr>
            </w:pPr>
            <w:r w:rsidRPr="00910D77">
              <w:rPr>
                <w:b/>
                <w:iCs/>
                <w:color w:val="auto"/>
              </w:rPr>
              <w:t>Processos</w:t>
            </w:r>
          </w:p>
        </w:tc>
      </w:tr>
      <w:tr w:rsidR="00230E51" w:rsidRPr="002054A8" w:rsidTr="00A0655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31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Relativo a processo judicial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Opção de seleção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230E51" w:rsidRPr="002054A8" w:rsidTr="00A0655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32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Relativo a processo administrativo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Opção de seleção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230E51" w:rsidRPr="002054A8" w:rsidTr="00A0655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33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Nº do Registro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30E51" w:rsidRPr="00910D77" w:rsidRDefault="0001256B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(12)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230E51" w:rsidRPr="002054A8" w:rsidTr="00A0655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34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Nº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30E51" w:rsidRPr="00910D77" w:rsidRDefault="0001256B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(12)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230E51" w:rsidRPr="002054A8" w:rsidTr="00A0655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lastRenderedPageBreak/>
              <w:t>35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Botão Consultar andamento processual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left"/>
              <w:rPr>
                <w:iCs/>
                <w:color w:val="auto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30E51" w:rsidRPr="00910D77" w:rsidRDefault="00230E51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Ao ser acionado, o sistema exibirá o andamento processual do processo informado.</w:t>
            </w:r>
          </w:p>
        </w:tc>
      </w:tr>
      <w:tr w:rsidR="002122F6" w:rsidRPr="002054A8" w:rsidTr="00A0655E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2122F6" w:rsidRPr="00910D77" w:rsidRDefault="002122F6" w:rsidP="00A0655E">
            <w:pPr>
              <w:jc w:val="left"/>
              <w:rPr>
                <w:b/>
                <w:iCs/>
                <w:color w:val="auto"/>
              </w:rPr>
            </w:pPr>
            <w:r w:rsidRPr="00910D77">
              <w:rPr>
                <w:b/>
                <w:iCs/>
                <w:color w:val="auto"/>
              </w:rPr>
              <w:t>Tarefa(s) Demanda do Documento</w:t>
            </w:r>
          </w:p>
        </w:tc>
      </w:tr>
      <w:tr w:rsidR="002122F6" w:rsidRPr="002054A8" w:rsidTr="00A0655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3</w:t>
            </w:r>
            <w:r>
              <w:rPr>
                <w:iCs/>
                <w:color w:val="auto"/>
              </w:rPr>
              <w:t>6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Tarefa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122F6" w:rsidRPr="00910D77" w:rsidRDefault="0001256B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(1000)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2122F6" w:rsidRPr="002054A8" w:rsidTr="00A0655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3</w:t>
            </w:r>
            <w:r>
              <w:rPr>
                <w:iCs/>
                <w:color w:val="auto"/>
              </w:rPr>
              <w:t>7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Responsável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única.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Recurso “Auto-Complete” para selecionar o responsável.</w:t>
            </w:r>
          </w:p>
        </w:tc>
      </w:tr>
      <w:tr w:rsidR="002122F6" w:rsidRPr="002054A8" w:rsidTr="00A0655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3</w:t>
            </w:r>
            <w:r>
              <w:rPr>
                <w:iCs/>
                <w:color w:val="auto"/>
              </w:rPr>
              <w:t>8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Situação da tarefa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Pendente, Resolvido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Opção de seleção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2122F6" w:rsidRPr="002054A8" w:rsidTr="00A0655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3</w:t>
            </w:r>
            <w:r>
              <w:rPr>
                <w:iCs/>
                <w:color w:val="auto"/>
              </w:rPr>
              <w:t>9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Data da Inclusão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 xml:space="preserve">O sistema </w:t>
            </w:r>
            <w:r>
              <w:rPr>
                <w:iCs/>
                <w:color w:val="auto"/>
              </w:rPr>
              <w:t>recupera a data atual do sistema.</w:t>
            </w:r>
          </w:p>
        </w:tc>
      </w:tr>
      <w:tr w:rsidR="002122F6" w:rsidRPr="002054A8" w:rsidTr="00A0655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40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 xml:space="preserve">Resolver até 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DT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 xml:space="preserve">O sistema exibe o calendário para o usuário escolher a data. </w:t>
            </w:r>
          </w:p>
        </w:tc>
      </w:tr>
      <w:tr w:rsidR="002122F6" w:rsidRPr="002054A8" w:rsidTr="00A0655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41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Botão Adicionar Tarefa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Ao ser acionado, o sistema adiciona a tarefa na Lista de Tarefas da Demanda.</w:t>
            </w:r>
          </w:p>
        </w:tc>
      </w:tr>
      <w:tr w:rsidR="002122F6" w:rsidRPr="002054A8" w:rsidTr="00A0655E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2122F6" w:rsidRPr="00910D77" w:rsidRDefault="002122F6" w:rsidP="00A0655E">
            <w:pPr>
              <w:jc w:val="left"/>
              <w:rPr>
                <w:b/>
                <w:iCs/>
                <w:color w:val="auto"/>
              </w:rPr>
            </w:pPr>
            <w:r>
              <w:br w:type="page"/>
            </w:r>
            <w:r w:rsidRPr="00910D77">
              <w:rPr>
                <w:b/>
                <w:iCs/>
                <w:color w:val="auto"/>
              </w:rPr>
              <w:t>Lista de Tarefas da Demanda</w:t>
            </w:r>
          </w:p>
        </w:tc>
      </w:tr>
      <w:tr w:rsidR="002122F6" w:rsidRPr="002054A8" w:rsidTr="00A0655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42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Responsável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2122F6" w:rsidRPr="002054A8" w:rsidTr="00A0655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43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Tarefa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2122F6" w:rsidRPr="002054A8" w:rsidTr="00A0655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44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Situação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2122F6" w:rsidRPr="002054A8" w:rsidTr="00A0655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4</w:t>
            </w:r>
            <w:r>
              <w:rPr>
                <w:iCs/>
                <w:color w:val="auto"/>
              </w:rPr>
              <w:t>5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Data da Inclusão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2122F6" w:rsidRPr="002054A8" w:rsidTr="00A0655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4</w:t>
            </w:r>
            <w:r>
              <w:rPr>
                <w:iCs/>
                <w:color w:val="auto"/>
              </w:rPr>
              <w:t>6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Seleção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2122F6" w:rsidRPr="002054A8" w:rsidTr="00A0655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47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Resolver até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2122F6" w:rsidRPr="002054A8" w:rsidTr="00A0655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122F6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48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122F6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Alterar Tarefa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adiciona nova tarefa.</w:t>
            </w:r>
          </w:p>
        </w:tc>
      </w:tr>
      <w:tr w:rsidR="002122F6" w:rsidRPr="002054A8" w:rsidTr="00A0655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122F6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49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122F6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Excluir Tarefa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exclui a tarefa selecionada.</w:t>
            </w:r>
          </w:p>
        </w:tc>
      </w:tr>
    </w:tbl>
    <w:p w:rsidR="002122F6" w:rsidRDefault="002122F6" w:rsidP="002122F6">
      <w:r>
        <w:br w:type="page"/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514"/>
        <w:gridCol w:w="708"/>
        <w:gridCol w:w="851"/>
        <w:gridCol w:w="567"/>
        <w:gridCol w:w="709"/>
        <w:gridCol w:w="567"/>
        <w:gridCol w:w="992"/>
        <w:gridCol w:w="567"/>
        <w:gridCol w:w="1134"/>
        <w:gridCol w:w="1641"/>
      </w:tblGrid>
      <w:tr w:rsidR="002122F6" w:rsidRPr="002054A8" w:rsidTr="00A0655E">
        <w:trPr>
          <w:cantSplit/>
          <w:trHeight w:val="391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122F6" w:rsidRPr="00A8614D" w:rsidRDefault="002122F6" w:rsidP="00A0655E">
            <w:pPr>
              <w:jc w:val="left"/>
              <w:rPr>
                <w:b/>
                <w:iCs/>
                <w:color w:val="auto"/>
              </w:rPr>
            </w:pPr>
            <w:r w:rsidRPr="00A8614D">
              <w:rPr>
                <w:b/>
                <w:iCs/>
                <w:color w:val="auto"/>
              </w:rPr>
              <w:lastRenderedPageBreak/>
              <w:t>Arquivo(s)</w:t>
            </w:r>
          </w:p>
        </w:tc>
      </w:tr>
      <w:tr w:rsidR="002122F6" w:rsidRPr="002054A8" w:rsidTr="00A0655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122F6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50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122F6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Selecionar Arquivo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122F6" w:rsidRDefault="002122F6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Ao ser acionado, o sistema apresenta tela com opções de escolha de arquivos para anexo.</w:t>
            </w:r>
          </w:p>
        </w:tc>
      </w:tr>
      <w:tr w:rsidR="002122F6" w:rsidRPr="002054A8" w:rsidTr="00A0655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122F6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51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122F6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Excluir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122F6" w:rsidRDefault="002122F6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 xml:space="preserve">Ao ser acionado, o sistema </w:t>
            </w:r>
            <w:r>
              <w:rPr>
                <w:iCs/>
                <w:color w:val="auto"/>
              </w:rPr>
              <w:t>exclui o arquivo relacionado.</w:t>
            </w:r>
          </w:p>
        </w:tc>
      </w:tr>
      <w:tr w:rsidR="002122F6" w:rsidRPr="002054A8" w:rsidTr="00A0655E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2122F6" w:rsidRPr="00910D77" w:rsidRDefault="002122F6" w:rsidP="00A0655E">
            <w:pPr>
              <w:rPr>
                <w:b/>
                <w:iCs/>
                <w:color w:val="auto"/>
              </w:rPr>
            </w:pPr>
            <w:r>
              <w:br w:type="page"/>
            </w:r>
            <w:r>
              <w:rPr>
                <w:b/>
                <w:iCs/>
                <w:color w:val="auto"/>
              </w:rPr>
              <w:t>Opções</w:t>
            </w:r>
          </w:p>
        </w:tc>
      </w:tr>
      <w:tr w:rsidR="002122F6" w:rsidRPr="002054A8" w:rsidTr="00A0655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52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Botão Confirmar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Ao ser acionado, o sistema salva  as ações que foram realizadas.</w:t>
            </w:r>
          </w:p>
        </w:tc>
      </w:tr>
      <w:tr w:rsidR="002122F6" w:rsidRPr="002054A8" w:rsidTr="00A0655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</w:t>
            </w:r>
            <w:r w:rsidR="0002627A">
              <w:rPr>
                <w:iCs/>
                <w:color w:val="auto"/>
              </w:rPr>
              <w:t>3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Voltar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ser acionado, o sistema retorna para tela Consultar Anexo.</w:t>
            </w:r>
          </w:p>
        </w:tc>
      </w:tr>
      <w:tr w:rsidR="002122F6" w:rsidRPr="002054A8" w:rsidTr="00A0655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5</w:t>
            </w:r>
            <w:r w:rsidR="0002627A">
              <w:rPr>
                <w:iCs/>
                <w:color w:val="auto"/>
              </w:rPr>
              <w:t>4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Botão “+”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Ao ser acionado, o sistema expande os campos para preenchimento.</w:t>
            </w:r>
          </w:p>
        </w:tc>
      </w:tr>
      <w:tr w:rsidR="002122F6" w:rsidRPr="002054A8" w:rsidTr="00A0655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</w:t>
            </w:r>
            <w:r w:rsidR="0002627A">
              <w:rPr>
                <w:iCs/>
                <w:color w:val="auto"/>
              </w:rPr>
              <w:t>5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Botão “-”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122F6" w:rsidRPr="00910D77" w:rsidRDefault="002122F6" w:rsidP="00A0655E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Ao ser acionado, o sistema retrai os campos de preenchimento.</w:t>
            </w:r>
          </w:p>
        </w:tc>
      </w:tr>
      <w:tr w:rsidR="002122F6" w:rsidRPr="002054A8" w:rsidTr="00A0655E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2122F6" w:rsidRPr="002054A8" w:rsidRDefault="002122F6" w:rsidP="00A0655E">
            <w:pPr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>Máscaras: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LC</w:t>
            </w:r>
            <w:r w:rsidRPr="002054A8">
              <w:rPr>
                <w:sz w:val="16"/>
                <w:szCs w:val="16"/>
              </w:rPr>
              <w:t xml:space="preserve"> – Caracteres Caixa Baixa, </w:t>
            </w:r>
            <w:r w:rsidRPr="002054A8">
              <w:rPr>
                <w:b/>
                <w:bCs/>
                <w:sz w:val="16"/>
                <w:szCs w:val="16"/>
              </w:rPr>
              <w:t>UC</w:t>
            </w:r>
            <w:r w:rsidRPr="002054A8">
              <w:rPr>
                <w:sz w:val="16"/>
                <w:szCs w:val="16"/>
              </w:rPr>
              <w:t xml:space="preserve"> –Caracteres Caixa Alta, </w:t>
            </w:r>
            <w:r w:rsidRPr="002054A8">
              <w:rPr>
                <w:b/>
                <w:bCs/>
                <w:sz w:val="16"/>
                <w:szCs w:val="16"/>
              </w:rPr>
              <w:t>CS</w:t>
            </w:r>
            <w:r w:rsidRPr="002054A8">
              <w:rPr>
                <w:sz w:val="16"/>
                <w:szCs w:val="16"/>
              </w:rPr>
              <w:t xml:space="preserve"> – Ignora Caixa </w:t>
            </w:r>
          </w:p>
          <w:p w:rsidR="002122F6" w:rsidRPr="002054A8" w:rsidRDefault="002122F6" w:rsidP="00A0655E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CE –</w:t>
            </w:r>
            <w:r w:rsidRPr="002054A8">
              <w:rPr>
                <w:sz w:val="16"/>
                <w:szCs w:val="16"/>
              </w:rPr>
              <w:t xml:space="preserve"> Aceita Caracteres Especiais,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 xml:space="preserve">NE – </w:t>
            </w:r>
            <w:r w:rsidRPr="002054A8">
              <w:rPr>
                <w:sz w:val="16"/>
                <w:szCs w:val="16"/>
              </w:rPr>
              <w:t>Não Aceita Caracteres Especiais</w:t>
            </w:r>
          </w:p>
          <w:p w:rsidR="002122F6" w:rsidRPr="002054A8" w:rsidRDefault="002122F6" w:rsidP="00A0655E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CA</w:t>
            </w:r>
            <w:r w:rsidRPr="002054A8">
              <w:rPr>
                <w:sz w:val="16"/>
                <w:szCs w:val="16"/>
              </w:rPr>
              <w:t xml:space="preserve"> – Aceita Caracteres Acentuados, </w:t>
            </w:r>
            <w:r w:rsidRPr="002054A8">
              <w:rPr>
                <w:b/>
                <w:bCs/>
                <w:sz w:val="16"/>
                <w:szCs w:val="16"/>
              </w:rPr>
              <w:t>NA</w:t>
            </w:r>
            <w:r w:rsidRPr="002054A8">
              <w:rPr>
                <w:sz w:val="16"/>
                <w:szCs w:val="16"/>
              </w:rPr>
              <w:t xml:space="preserve"> – Não Aceita Caracteres Acentuados</w:t>
            </w:r>
          </w:p>
          <w:p w:rsidR="002122F6" w:rsidRPr="002054A8" w:rsidRDefault="002122F6" w:rsidP="00A0655E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 xml:space="preserve">VN – </w:t>
            </w:r>
            <w:r w:rsidRPr="002054A8">
              <w:rPr>
                <w:sz w:val="16"/>
                <w:szCs w:val="16"/>
              </w:rPr>
              <w:t xml:space="preserve">Valores Inteiros, </w:t>
            </w:r>
            <w:r w:rsidRPr="002054A8">
              <w:rPr>
                <w:b/>
                <w:bCs/>
                <w:sz w:val="16"/>
                <w:szCs w:val="16"/>
              </w:rPr>
              <w:t>VD</w:t>
            </w:r>
            <w:r w:rsidRPr="002054A8">
              <w:rPr>
                <w:sz w:val="16"/>
                <w:szCs w:val="16"/>
              </w:rPr>
              <w:t xml:space="preserve"> – Valores com Casas Decimais</w:t>
            </w:r>
          </w:p>
          <w:p w:rsidR="002122F6" w:rsidRPr="002054A8" w:rsidRDefault="002122F6" w:rsidP="00A0655E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DT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–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2054A8">
              <w:rPr>
                <w:sz w:val="16"/>
                <w:szCs w:val="16"/>
              </w:rPr>
              <w:t xml:space="preserve">Data (dd/mm/yyyy), </w:t>
            </w:r>
            <w:r w:rsidRPr="002054A8">
              <w:rPr>
                <w:b/>
                <w:bCs/>
                <w:sz w:val="16"/>
                <w:szCs w:val="16"/>
              </w:rPr>
              <w:t>MA</w:t>
            </w:r>
            <w:r w:rsidRPr="002054A8">
              <w:rPr>
                <w:sz w:val="16"/>
                <w:szCs w:val="16"/>
              </w:rPr>
              <w:t xml:space="preserve"> – Mês/Ano (mm/yyyy) </w:t>
            </w:r>
          </w:p>
          <w:p w:rsidR="002122F6" w:rsidRPr="002054A8" w:rsidRDefault="002122F6" w:rsidP="00A0655E">
            <w:pPr>
              <w:rPr>
                <w:sz w:val="16"/>
                <w:szCs w:val="16"/>
                <w:lang w:val="en-US"/>
              </w:rPr>
            </w:pP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2054A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2054A8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2122F6" w:rsidRPr="002054A8" w:rsidRDefault="002122F6" w:rsidP="00A0655E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 xml:space="preserve">Link – </w:t>
            </w:r>
            <w:r w:rsidRPr="002054A8">
              <w:rPr>
                <w:sz w:val="16"/>
                <w:szCs w:val="16"/>
              </w:rPr>
              <w:t xml:space="preserve">Link para outra Página, </w:t>
            </w:r>
            <w:r w:rsidRPr="002054A8">
              <w:rPr>
                <w:b/>
                <w:bCs/>
                <w:sz w:val="16"/>
                <w:szCs w:val="16"/>
              </w:rPr>
              <w:t>URL –</w:t>
            </w:r>
            <w:r w:rsidRPr="002054A8">
              <w:rPr>
                <w:sz w:val="16"/>
                <w:szCs w:val="16"/>
              </w:rPr>
              <w:t xml:space="preserve"> Endereços Internet</w:t>
            </w:r>
          </w:p>
          <w:p w:rsidR="002122F6" w:rsidRPr="002054A8" w:rsidRDefault="002122F6" w:rsidP="00A0655E">
            <w:pPr>
              <w:rPr>
                <w:sz w:val="16"/>
                <w:szCs w:val="16"/>
              </w:rPr>
            </w:pPr>
          </w:p>
          <w:p w:rsidR="002122F6" w:rsidRPr="002054A8" w:rsidRDefault="002122F6" w:rsidP="00A0655E">
            <w:pPr>
              <w:ind w:left="1093" w:hanging="1093"/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 xml:space="preserve">Informação BD: deverá constar o </w:t>
            </w:r>
            <w:r w:rsidRPr="002054A8">
              <w:rPr>
                <w:b/>
                <w:bCs/>
                <w:iCs/>
                <w:sz w:val="16"/>
                <w:szCs w:val="16"/>
              </w:rPr>
              <w:t>nome do campo</w:t>
            </w:r>
            <w:r w:rsidRPr="002054A8">
              <w:rPr>
                <w:sz w:val="16"/>
                <w:szCs w:val="16"/>
              </w:rPr>
              <w:t xml:space="preserve"> e sua respectiva </w:t>
            </w:r>
            <w:r w:rsidRPr="002054A8">
              <w:rPr>
                <w:b/>
                <w:bCs/>
                <w:iCs/>
                <w:sz w:val="16"/>
                <w:szCs w:val="16"/>
              </w:rPr>
              <w:t>tabela</w:t>
            </w:r>
            <w:r w:rsidRPr="002054A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2054A8">
              <w:rPr>
                <w:b/>
                <w:bCs/>
                <w:iCs/>
                <w:sz w:val="16"/>
                <w:szCs w:val="16"/>
              </w:rPr>
              <w:t>tamanho</w:t>
            </w:r>
            <w:r w:rsidRPr="002054A8">
              <w:rPr>
                <w:sz w:val="16"/>
                <w:szCs w:val="16"/>
              </w:rPr>
              <w:t xml:space="preserve"> e </w:t>
            </w:r>
            <w:r w:rsidRPr="002054A8">
              <w:rPr>
                <w:b/>
                <w:bCs/>
                <w:iCs/>
                <w:sz w:val="16"/>
                <w:szCs w:val="16"/>
              </w:rPr>
              <w:t>tipo</w:t>
            </w:r>
            <w:r w:rsidRPr="002054A8">
              <w:rPr>
                <w:sz w:val="16"/>
                <w:szCs w:val="16"/>
              </w:rPr>
              <w:t xml:space="preserve"> da informação. Para este último deve-se usar </w:t>
            </w:r>
            <w:r w:rsidRPr="002054A8">
              <w:rPr>
                <w:b/>
                <w:bCs/>
                <w:sz w:val="16"/>
                <w:szCs w:val="16"/>
              </w:rPr>
              <w:t>A –</w:t>
            </w:r>
            <w:r w:rsidRPr="002054A8">
              <w:rPr>
                <w:sz w:val="16"/>
                <w:szCs w:val="16"/>
              </w:rPr>
              <w:t xml:space="preserve"> Alfanumérico,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N </w:t>
            </w:r>
            <w:r w:rsidRPr="002054A8">
              <w:rPr>
                <w:sz w:val="16"/>
                <w:szCs w:val="16"/>
              </w:rPr>
              <w:t xml:space="preserve">– 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I – </w:t>
            </w:r>
            <w:r w:rsidRPr="002054A8">
              <w:rPr>
                <w:sz w:val="16"/>
                <w:szCs w:val="16"/>
              </w:rPr>
              <w:t xml:space="preserve">Inteiro, </w:t>
            </w:r>
            <w:r w:rsidRPr="002054A8">
              <w:rPr>
                <w:b/>
                <w:bCs/>
                <w:sz w:val="16"/>
                <w:szCs w:val="16"/>
              </w:rPr>
              <w:t>D –</w:t>
            </w:r>
            <w:r w:rsidRPr="002054A8">
              <w:rPr>
                <w:sz w:val="16"/>
                <w:szCs w:val="16"/>
              </w:rPr>
              <w:t xml:space="preserve"> Decimal, </w:t>
            </w:r>
            <w:r w:rsidRPr="002054A8">
              <w:rPr>
                <w:b/>
                <w:bCs/>
                <w:sz w:val="16"/>
                <w:szCs w:val="16"/>
              </w:rPr>
              <w:t xml:space="preserve">TS – </w:t>
            </w:r>
            <w:r w:rsidRPr="002054A8">
              <w:rPr>
                <w:sz w:val="16"/>
                <w:szCs w:val="16"/>
              </w:rPr>
              <w:t xml:space="preserve">TimeStamp, </w:t>
            </w:r>
            <w:r w:rsidRPr="002054A8">
              <w:rPr>
                <w:b/>
                <w:bCs/>
                <w:sz w:val="16"/>
                <w:szCs w:val="16"/>
              </w:rPr>
              <w:t xml:space="preserve">DT – </w:t>
            </w:r>
            <w:r w:rsidRPr="002054A8">
              <w:rPr>
                <w:sz w:val="16"/>
                <w:szCs w:val="16"/>
              </w:rPr>
              <w:t>Data</w:t>
            </w:r>
          </w:p>
          <w:p w:rsidR="002122F6" w:rsidRPr="002054A8" w:rsidRDefault="002122F6" w:rsidP="00A0655E">
            <w:pPr>
              <w:ind w:left="1093" w:hanging="1093"/>
              <w:rPr>
                <w:sz w:val="16"/>
                <w:szCs w:val="16"/>
              </w:rPr>
            </w:pPr>
          </w:p>
          <w:p w:rsidR="002122F6" w:rsidRPr="002054A8" w:rsidRDefault="002122F6" w:rsidP="00A0655E">
            <w:pPr>
              <w:rPr>
                <w:sz w:val="22"/>
              </w:rPr>
            </w:pPr>
            <w:r w:rsidRPr="002054A8">
              <w:rPr>
                <w:sz w:val="16"/>
                <w:szCs w:val="16"/>
              </w:rPr>
              <w:t xml:space="preserve">Não se Aplica: </w:t>
            </w:r>
            <w:r w:rsidRPr="002054A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3C2C25" w:rsidRPr="002122F6" w:rsidRDefault="003C2C25" w:rsidP="002122F6">
      <w:pPr>
        <w:jc w:val="left"/>
        <w:rPr>
          <w:b/>
          <w:bCs/>
          <w:sz w:val="24"/>
        </w:rPr>
      </w:pPr>
    </w:p>
    <w:sectPr w:rsidR="003C2C25" w:rsidRPr="002122F6" w:rsidSect="003C2C25">
      <w:type w:val="continuous"/>
      <w:pgSz w:w="11907" w:h="16840" w:code="9"/>
      <w:pgMar w:top="2663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E89" w:rsidRDefault="00B31E89">
      <w:r>
        <w:separator/>
      </w:r>
    </w:p>
  </w:endnote>
  <w:endnote w:type="continuationSeparator" w:id="1">
    <w:p w:rsidR="00B31E89" w:rsidRDefault="00B31E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D44" w:rsidRDefault="00CC6D4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D44" w:rsidRDefault="00CC6D4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A36" w:rsidRDefault="00550A36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550A36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550A36" w:rsidRDefault="00550A36">
          <w:r>
            <w:t>Politec Ltda.</w:t>
          </w:r>
        </w:p>
        <w:p w:rsidR="00550A36" w:rsidRDefault="00550A36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550A36" w:rsidRDefault="00550A36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550A36" w:rsidRDefault="00550A36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14</w:t>
            </w:r>
          </w:fldSimple>
        </w:p>
      </w:tc>
    </w:tr>
  </w:tbl>
  <w:p w:rsidR="00550A36" w:rsidRDefault="00550A36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A36" w:rsidRDefault="00550A36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550A36">
      <w:trPr>
        <w:cantSplit/>
        <w:jc w:val="center"/>
      </w:trPr>
      <w:tc>
        <w:tcPr>
          <w:tcW w:w="8005" w:type="dxa"/>
        </w:tcPr>
        <w:p w:rsidR="00550A36" w:rsidRDefault="00550A36" w:rsidP="003C2C25">
          <w:pPr>
            <w:pStyle w:val="Rodap"/>
            <w:ind w:right="360"/>
          </w:pPr>
          <w:r w:rsidRPr="00001F4C">
            <w:t>saad_este_it006_manter_documento_expedido</w:t>
          </w:r>
        </w:p>
      </w:tc>
      <w:tc>
        <w:tcPr>
          <w:tcW w:w="1705" w:type="dxa"/>
          <w:vAlign w:val="center"/>
        </w:tcPr>
        <w:p w:rsidR="00550A36" w:rsidRPr="00203AE9" w:rsidRDefault="00550A36" w:rsidP="00845586">
          <w:pPr>
            <w:pStyle w:val="Rodap"/>
            <w:jc w:val="right"/>
          </w:pPr>
          <w:r w:rsidRPr="00203AE9">
            <w:t>Pág.</w:t>
          </w:r>
          <w:r>
            <w:t xml:space="preserve"> </w:t>
          </w:r>
          <w:r w:rsidR="0050674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50674B">
            <w:rPr>
              <w:rStyle w:val="Nmerodepgina"/>
              <w:sz w:val="20"/>
            </w:rPr>
            <w:fldChar w:fldCharType="separate"/>
          </w:r>
          <w:r w:rsidR="00CD02DB">
            <w:rPr>
              <w:rStyle w:val="Nmerodepgina"/>
              <w:noProof/>
              <w:sz w:val="20"/>
            </w:rPr>
            <w:t>18</w:t>
          </w:r>
          <w:r w:rsidR="0050674B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CD02DB">
              <w:rPr>
                <w:noProof/>
              </w:rPr>
              <w:t>25</w:t>
            </w:r>
          </w:fldSimple>
        </w:p>
      </w:tc>
    </w:tr>
  </w:tbl>
  <w:p w:rsidR="00550A36" w:rsidRDefault="00550A36">
    <w:pPr>
      <w:pStyle w:val="Rodap"/>
    </w:pPr>
  </w:p>
  <w:p w:rsidR="00550A36" w:rsidRDefault="00550A3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E89" w:rsidRDefault="00B31E89">
      <w:r>
        <w:separator/>
      </w:r>
    </w:p>
  </w:footnote>
  <w:footnote w:type="continuationSeparator" w:id="1">
    <w:p w:rsidR="00B31E89" w:rsidRDefault="00B31E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D44" w:rsidRDefault="00CC6D4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A36" w:rsidRDefault="00550A36" w:rsidP="00CC6D44">
    <w:pPr>
      <w:pStyle w:val="Cabealho"/>
      <w:tabs>
        <w:tab w:val="left" w:pos="6237"/>
        <w:tab w:val="left" w:pos="7655"/>
      </w:tabs>
    </w:pPr>
    <w:r>
      <w:rPr>
        <w:noProof/>
      </w:rPr>
      <w:drawing>
        <wp:inline distT="0" distB="0" distL="0" distR="0">
          <wp:extent cx="623455" cy="552796"/>
          <wp:effectExtent l="0" t="0" r="5715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550A36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550A36" w:rsidRDefault="00550A36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550A36" w:rsidRDefault="00550A36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550A36" w:rsidRDefault="00550A36">
          <w:pPr>
            <w:jc w:val="right"/>
            <w:rPr>
              <w:b/>
            </w:rPr>
          </w:pPr>
          <w:r w:rsidRPr="00DE5ED4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75pt;height:33.75pt" o:ole="">
                <v:imagedata r:id="rId1" o:title=""/>
              </v:shape>
              <o:OLEObject Type="Embed" ProgID="Word.Picture.8" ShapeID="_x0000_i1025" DrawAspect="Content" ObjectID="_1477314882" r:id="rId2"/>
            </w:object>
          </w:r>
        </w:p>
      </w:tc>
    </w:tr>
  </w:tbl>
  <w:p w:rsidR="00550A36" w:rsidRDefault="00550A36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550A36">
      <w:trPr>
        <w:cantSplit/>
        <w:trHeight w:val="575"/>
        <w:jc w:val="center"/>
      </w:trPr>
      <w:tc>
        <w:tcPr>
          <w:tcW w:w="720" w:type="pct"/>
          <w:vAlign w:val="center"/>
        </w:tcPr>
        <w:p w:rsidR="00550A36" w:rsidRDefault="00550A36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inline distT="0" distB="0" distL="0" distR="0">
                <wp:extent cx="623455" cy="552796"/>
                <wp:effectExtent l="0" t="0" r="5715" b="0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5" w:type="pct"/>
          <w:vAlign w:val="center"/>
        </w:tcPr>
        <w:p w:rsidR="00550A36" w:rsidRDefault="00550A36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>Especificação de Tela</w:t>
          </w:r>
        </w:p>
        <w:p w:rsidR="00550A36" w:rsidRPr="00B444D2" w:rsidRDefault="00550A36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Manter Documento Expedido</w:t>
          </w:r>
        </w:p>
        <w:p w:rsidR="00550A36" w:rsidRDefault="00550A36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550A36" w:rsidRDefault="00550A36" w:rsidP="009439FB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r>
            <w:rPr>
              <w:sz w:val="24"/>
              <w:szCs w:val="24"/>
            </w:rPr>
            <w:t xml:space="preserve">SAAD- Sistema de Acompanhamento Administrativo de </w:t>
          </w:r>
          <w:r w:rsidR="00CC6D44" w:rsidRPr="00CC6D44">
            <w:rPr>
              <w:noProof/>
              <w:sz w:val="24"/>
              <w:szCs w:val="24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4459605</wp:posOffset>
                </wp:positionH>
                <wp:positionV relativeFrom="paragraph">
                  <wp:posOffset>-723900</wp:posOffset>
                </wp:positionV>
                <wp:extent cx="1080135" cy="1076325"/>
                <wp:effectExtent l="19050" t="0" r="5715" b="0"/>
                <wp:wrapNone/>
                <wp:docPr id="14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sz w:val="24"/>
              <w:szCs w:val="24"/>
            </w:rPr>
            <w:t>Documentos</w:t>
          </w:r>
          <w:r w:rsidR="0050674B" w:rsidRPr="00B444D2">
            <w:rPr>
              <w:sz w:val="24"/>
              <w:szCs w:val="24"/>
            </w:rPr>
            <w:fldChar w:fldCharType="begin"/>
          </w:r>
          <w:r w:rsidRPr="00B444D2">
            <w:rPr>
              <w:sz w:val="24"/>
              <w:szCs w:val="24"/>
            </w:rPr>
            <w:instrText xml:space="preserve"> DOCPROPERTY MANAGER </w:instrText>
          </w:r>
          <w:r w:rsidR="0050674B"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550A36" w:rsidRPr="00B444D2" w:rsidRDefault="00550A36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550A36" w:rsidRDefault="00550A36" w:rsidP="003C2C2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41D4"/>
    <w:multiLevelType w:val="hybridMultilevel"/>
    <w:tmpl w:val="7384F0F8"/>
    <w:lvl w:ilvl="0" w:tplc="1D7216E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F758EC"/>
    <w:multiLevelType w:val="hybridMultilevel"/>
    <w:tmpl w:val="4800B368"/>
    <w:lvl w:ilvl="0" w:tplc="167618A6">
      <w:start w:val="1"/>
      <w:numFmt w:val="decimal"/>
      <w:lvlText w:val="2.2.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12296A97"/>
    <w:multiLevelType w:val="hybridMultilevel"/>
    <w:tmpl w:val="2402E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C5468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761C5"/>
    <w:multiLevelType w:val="hybridMultilevel"/>
    <w:tmpl w:val="328A5F06"/>
    <w:lvl w:ilvl="0" w:tplc="FA309D48">
      <w:start w:val="1"/>
      <w:numFmt w:val="decimal"/>
      <w:pStyle w:val="STJNivel3"/>
      <w:lvlText w:val="2.2.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1BB657E6"/>
    <w:multiLevelType w:val="hybridMultilevel"/>
    <w:tmpl w:val="BA9C91C0"/>
    <w:lvl w:ilvl="0" w:tplc="27D6914A">
      <w:start w:val="1"/>
      <w:numFmt w:val="decimal"/>
      <w:lvlText w:val="2.2.1.%1."/>
      <w:lvlJc w:val="left"/>
      <w:pPr>
        <w:ind w:left="3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85" w:hanging="360"/>
      </w:pPr>
    </w:lvl>
    <w:lvl w:ilvl="2" w:tplc="0416001B" w:tentative="1">
      <w:start w:val="1"/>
      <w:numFmt w:val="lowerRoman"/>
      <w:lvlText w:val="%3."/>
      <w:lvlJc w:val="right"/>
      <w:pPr>
        <w:ind w:left="4505" w:hanging="180"/>
      </w:pPr>
    </w:lvl>
    <w:lvl w:ilvl="3" w:tplc="0416000F" w:tentative="1">
      <w:start w:val="1"/>
      <w:numFmt w:val="decimal"/>
      <w:lvlText w:val="%4."/>
      <w:lvlJc w:val="left"/>
      <w:pPr>
        <w:ind w:left="5225" w:hanging="360"/>
      </w:pPr>
    </w:lvl>
    <w:lvl w:ilvl="4" w:tplc="04160019" w:tentative="1">
      <w:start w:val="1"/>
      <w:numFmt w:val="lowerLetter"/>
      <w:lvlText w:val="%5."/>
      <w:lvlJc w:val="left"/>
      <w:pPr>
        <w:ind w:left="5945" w:hanging="360"/>
      </w:pPr>
    </w:lvl>
    <w:lvl w:ilvl="5" w:tplc="0416001B" w:tentative="1">
      <w:start w:val="1"/>
      <w:numFmt w:val="lowerRoman"/>
      <w:lvlText w:val="%6."/>
      <w:lvlJc w:val="right"/>
      <w:pPr>
        <w:ind w:left="6665" w:hanging="180"/>
      </w:pPr>
    </w:lvl>
    <w:lvl w:ilvl="6" w:tplc="0416000F" w:tentative="1">
      <w:start w:val="1"/>
      <w:numFmt w:val="decimal"/>
      <w:lvlText w:val="%7."/>
      <w:lvlJc w:val="left"/>
      <w:pPr>
        <w:ind w:left="7385" w:hanging="360"/>
      </w:pPr>
    </w:lvl>
    <w:lvl w:ilvl="7" w:tplc="04160019" w:tentative="1">
      <w:start w:val="1"/>
      <w:numFmt w:val="lowerLetter"/>
      <w:lvlText w:val="%8."/>
      <w:lvlJc w:val="left"/>
      <w:pPr>
        <w:ind w:left="8105" w:hanging="360"/>
      </w:pPr>
    </w:lvl>
    <w:lvl w:ilvl="8" w:tplc="0416001B" w:tentative="1">
      <w:start w:val="1"/>
      <w:numFmt w:val="lowerRoman"/>
      <w:lvlText w:val="%9."/>
      <w:lvlJc w:val="right"/>
      <w:pPr>
        <w:ind w:left="8825" w:hanging="180"/>
      </w:pPr>
    </w:lvl>
  </w:abstractNum>
  <w:abstractNum w:abstractNumId="9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0">
    <w:nsid w:val="2C20094B"/>
    <w:multiLevelType w:val="hybridMultilevel"/>
    <w:tmpl w:val="C19AB2D6"/>
    <w:lvl w:ilvl="0" w:tplc="5956B8EC">
      <w:start w:val="1"/>
      <w:numFmt w:val="decimal"/>
      <w:lvlText w:val="2.2.3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2">
    <w:nsid w:val="34FD0214"/>
    <w:multiLevelType w:val="hybridMultilevel"/>
    <w:tmpl w:val="C19AB2D6"/>
    <w:lvl w:ilvl="0" w:tplc="5956B8EC">
      <w:start w:val="1"/>
      <w:numFmt w:val="decimal"/>
      <w:lvlText w:val="2.2.3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383FA1"/>
    <w:multiLevelType w:val="hybridMultilevel"/>
    <w:tmpl w:val="6F8CE7DA"/>
    <w:lvl w:ilvl="0" w:tplc="9CC81EB4">
      <w:start w:val="1"/>
      <w:numFmt w:val="decimal"/>
      <w:lvlText w:val="2.2.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>
    <w:nsid w:val="43D452C7"/>
    <w:multiLevelType w:val="hybridMultilevel"/>
    <w:tmpl w:val="C242F5A8"/>
    <w:lvl w:ilvl="0" w:tplc="356AAC02">
      <w:start w:val="1"/>
      <w:numFmt w:val="decimal"/>
      <w:lvlText w:val="2.%1."/>
      <w:lvlJc w:val="left"/>
      <w:pPr>
        <w:ind w:left="1800" w:hanging="360"/>
      </w:pPr>
      <w:rPr>
        <w:rFonts w:hint="default"/>
      </w:rPr>
    </w:lvl>
    <w:lvl w:ilvl="1" w:tplc="51F470C0" w:tentative="1">
      <w:start w:val="1"/>
      <w:numFmt w:val="lowerLetter"/>
      <w:lvlText w:val="%2."/>
      <w:lvlJc w:val="left"/>
      <w:pPr>
        <w:ind w:left="2520" w:hanging="360"/>
      </w:pPr>
    </w:lvl>
    <w:lvl w:ilvl="2" w:tplc="F0E8A7F6" w:tentative="1">
      <w:start w:val="1"/>
      <w:numFmt w:val="lowerRoman"/>
      <w:lvlText w:val="%3."/>
      <w:lvlJc w:val="right"/>
      <w:pPr>
        <w:ind w:left="3240" w:hanging="180"/>
      </w:pPr>
    </w:lvl>
    <w:lvl w:ilvl="3" w:tplc="F5568252" w:tentative="1">
      <w:start w:val="1"/>
      <w:numFmt w:val="decimal"/>
      <w:lvlText w:val="%4."/>
      <w:lvlJc w:val="left"/>
      <w:pPr>
        <w:ind w:left="3960" w:hanging="360"/>
      </w:pPr>
    </w:lvl>
    <w:lvl w:ilvl="4" w:tplc="0EF2BA78" w:tentative="1">
      <w:start w:val="1"/>
      <w:numFmt w:val="lowerLetter"/>
      <w:lvlText w:val="%5."/>
      <w:lvlJc w:val="left"/>
      <w:pPr>
        <w:ind w:left="4680" w:hanging="360"/>
      </w:pPr>
    </w:lvl>
    <w:lvl w:ilvl="5" w:tplc="FCFAC9F6" w:tentative="1">
      <w:start w:val="1"/>
      <w:numFmt w:val="lowerRoman"/>
      <w:lvlText w:val="%6."/>
      <w:lvlJc w:val="right"/>
      <w:pPr>
        <w:ind w:left="5400" w:hanging="180"/>
      </w:pPr>
    </w:lvl>
    <w:lvl w:ilvl="6" w:tplc="6D0A9A16" w:tentative="1">
      <w:start w:val="1"/>
      <w:numFmt w:val="decimal"/>
      <w:lvlText w:val="%7."/>
      <w:lvlJc w:val="left"/>
      <w:pPr>
        <w:ind w:left="6120" w:hanging="360"/>
      </w:pPr>
    </w:lvl>
    <w:lvl w:ilvl="7" w:tplc="E892F056" w:tentative="1">
      <w:start w:val="1"/>
      <w:numFmt w:val="lowerLetter"/>
      <w:lvlText w:val="%8."/>
      <w:lvlJc w:val="left"/>
      <w:pPr>
        <w:ind w:left="6840" w:hanging="360"/>
      </w:pPr>
    </w:lvl>
    <w:lvl w:ilvl="8" w:tplc="CE3E99C4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8">
    <w:nsid w:val="4D5D1D68"/>
    <w:multiLevelType w:val="hybridMultilevel"/>
    <w:tmpl w:val="C49C11DC"/>
    <w:lvl w:ilvl="0" w:tplc="71426660">
      <w:start w:val="1"/>
      <w:numFmt w:val="decimal"/>
      <w:lvlText w:val="%1."/>
      <w:lvlJc w:val="left"/>
      <w:pPr>
        <w:ind w:left="1080" w:hanging="360"/>
      </w:pPr>
    </w:lvl>
    <w:lvl w:ilvl="1" w:tplc="C7F2404E" w:tentative="1">
      <w:start w:val="1"/>
      <w:numFmt w:val="lowerLetter"/>
      <w:lvlText w:val="%2."/>
      <w:lvlJc w:val="left"/>
      <w:pPr>
        <w:ind w:left="1800" w:hanging="360"/>
      </w:pPr>
    </w:lvl>
    <w:lvl w:ilvl="2" w:tplc="4DE023B6" w:tentative="1">
      <w:start w:val="1"/>
      <w:numFmt w:val="lowerRoman"/>
      <w:lvlText w:val="%3."/>
      <w:lvlJc w:val="right"/>
      <w:pPr>
        <w:ind w:left="2520" w:hanging="180"/>
      </w:pPr>
    </w:lvl>
    <w:lvl w:ilvl="3" w:tplc="6778F0B0" w:tentative="1">
      <w:start w:val="1"/>
      <w:numFmt w:val="decimal"/>
      <w:lvlText w:val="%4."/>
      <w:lvlJc w:val="left"/>
      <w:pPr>
        <w:ind w:left="3240" w:hanging="360"/>
      </w:pPr>
    </w:lvl>
    <w:lvl w:ilvl="4" w:tplc="1DA0DD0A" w:tentative="1">
      <w:start w:val="1"/>
      <w:numFmt w:val="lowerLetter"/>
      <w:lvlText w:val="%5."/>
      <w:lvlJc w:val="left"/>
      <w:pPr>
        <w:ind w:left="3960" w:hanging="360"/>
      </w:pPr>
    </w:lvl>
    <w:lvl w:ilvl="5" w:tplc="6268AB8C" w:tentative="1">
      <w:start w:val="1"/>
      <w:numFmt w:val="lowerRoman"/>
      <w:lvlText w:val="%6."/>
      <w:lvlJc w:val="right"/>
      <w:pPr>
        <w:ind w:left="4680" w:hanging="180"/>
      </w:pPr>
    </w:lvl>
    <w:lvl w:ilvl="6" w:tplc="96C4788C" w:tentative="1">
      <w:start w:val="1"/>
      <w:numFmt w:val="decimal"/>
      <w:lvlText w:val="%7."/>
      <w:lvlJc w:val="left"/>
      <w:pPr>
        <w:ind w:left="5400" w:hanging="360"/>
      </w:pPr>
    </w:lvl>
    <w:lvl w:ilvl="7" w:tplc="29FC2BE4" w:tentative="1">
      <w:start w:val="1"/>
      <w:numFmt w:val="lowerLetter"/>
      <w:lvlText w:val="%8."/>
      <w:lvlJc w:val="left"/>
      <w:pPr>
        <w:ind w:left="6120" w:hanging="360"/>
      </w:pPr>
    </w:lvl>
    <w:lvl w:ilvl="8" w:tplc="556A5B5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F913837"/>
    <w:multiLevelType w:val="multilevel"/>
    <w:tmpl w:val="A45E268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0">
    <w:nsid w:val="547A09E3"/>
    <w:multiLevelType w:val="hybridMultilevel"/>
    <w:tmpl w:val="2402E94C"/>
    <w:lvl w:ilvl="0" w:tplc="C492B804">
      <w:start w:val="1"/>
      <w:numFmt w:val="decimal"/>
      <w:lvlText w:val="%1."/>
      <w:lvlJc w:val="left"/>
      <w:pPr>
        <w:ind w:left="720" w:hanging="360"/>
      </w:pPr>
    </w:lvl>
    <w:lvl w:ilvl="1" w:tplc="1806DCE0" w:tentative="1">
      <w:start w:val="1"/>
      <w:numFmt w:val="lowerLetter"/>
      <w:lvlText w:val="%2."/>
      <w:lvlJc w:val="left"/>
      <w:pPr>
        <w:ind w:left="1440" w:hanging="360"/>
      </w:pPr>
    </w:lvl>
    <w:lvl w:ilvl="2" w:tplc="0916E156" w:tentative="1">
      <w:start w:val="1"/>
      <w:numFmt w:val="lowerRoman"/>
      <w:lvlText w:val="%3."/>
      <w:lvlJc w:val="right"/>
      <w:pPr>
        <w:ind w:left="2160" w:hanging="180"/>
      </w:pPr>
    </w:lvl>
    <w:lvl w:ilvl="3" w:tplc="44E0A274" w:tentative="1">
      <w:start w:val="1"/>
      <w:numFmt w:val="decimal"/>
      <w:lvlText w:val="%4."/>
      <w:lvlJc w:val="left"/>
      <w:pPr>
        <w:ind w:left="2880" w:hanging="360"/>
      </w:pPr>
    </w:lvl>
    <w:lvl w:ilvl="4" w:tplc="BD68E2AE" w:tentative="1">
      <w:start w:val="1"/>
      <w:numFmt w:val="lowerLetter"/>
      <w:lvlText w:val="%5."/>
      <w:lvlJc w:val="left"/>
      <w:pPr>
        <w:ind w:left="3600" w:hanging="360"/>
      </w:pPr>
    </w:lvl>
    <w:lvl w:ilvl="5" w:tplc="D3D8971A" w:tentative="1">
      <w:start w:val="1"/>
      <w:numFmt w:val="lowerRoman"/>
      <w:lvlText w:val="%6."/>
      <w:lvlJc w:val="right"/>
      <w:pPr>
        <w:ind w:left="4320" w:hanging="180"/>
      </w:pPr>
    </w:lvl>
    <w:lvl w:ilvl="6" w:tplc="520289C2" w:tentative="1">
      <w:start w:val="1"/>
      <w:numFmt w:val="decimal"/>
      <w:lvlText w:val="%7."/>
      <w:lvlJc w:val="left"/>
      <w:pPr>
        <w:ind w:left="5040" w:hanging="360"/>
      </w:pPr>
    </w:lvl>
    <w:lvl w:ilvl="7" w:tplc="3EACE03E" w:tentative="1">
      <w:start w:val="1"/>
      <w:numFmt w:val="lowerLetter"/>
      <w:lvlText w:val="%8."/>
      <w:lvlJc w:val="left"/>
      <w:pPr>
        <w:ind w:left="5760" w:hanging="360"/>
      </w:pPr>
    </w:lvl>
    <w:lvl w:ilvl="8" w:tplc="651092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1A7A16"/>
    <w:multiLevelType w:val="hybridMultilevel"/>
    <w:tmpl w:val="C19AB2D6"/>
    <w:lvl w:ilvl="0" w:tplc="0416000F">
      <w:start w:val="1"/>
      <w:numFmt w:val="decimal"/>
      <w:lvlText w:val="2.2.3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3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4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5">
    <w:nsid w:val="6D496B5F"/>
    <w:multiLevelType w:val="hybridMultilevel"/>
    <w:tmpl w:val="D24A1746"/>
    <w:lvl w:ilvl="0" w:tplc="E1CCFCC8">
      <w:start w:val="1"/>
      <w:numFmt w:val="decimal"/>
      <w:lvlText w:val="%1."/>
      <w:lvlJc w:val="left"/>
      <w:pPr>
        <w:ind w:left="720" w:hanging="360"/>
      </w:pPr>
    </w:lvl>
    <w:lvl w:ilvl="1" w:tplc="0ADE35DE" w:tentative="1">
      <w:start w:val="1"/>
      <w:numFmt w:val="lowerLetter"/>
      <w:lvlText w:val="%2."/>
      <w:lvlJc w:val="left"/>
      <w:pPr>
        <w:ind w:left="1440" w:hanging="360"/>
      </w:pPr>
    </w:lvl>
    <w:lvl w:ilvl="2" w:tplc="F0D60548" w:tentative="1">
      <w:start w:val="1"/>
      <w:numFmt w:val="lowerRoman"/>
      <w:lvlText w:val="%3."/>
      <w:lvlJc w:val="right"/>
      <w:pPr>
        <w:ind w:left="2160" w:hanging="180"/>
      </w:pPr>
    </w:lvl>
    <w:lvl w:ilvl="3" w:tplc="F1504454" w:tentative="1">
      <w:start w:val="1"/>
      <w:numFmt w:val="decimal"/>
      <w:lvlText w:val="%4."/>
      <w:lvlJc w:val="left"/>
      <w:pPr>
        <w:ind w:left="2880" w:hanging="360"/>
      </w:pPr>
    </w:lvl>
    <w:lvl w:ilvl="4" w:tplc="B1048250" w:tentative="1">
      <w:start w:val="1"/>
      <w:numFmt w:val="lowerLetter"/>
      <w:lvlText w:val="%5."/>
      <w:lvlJc w:val="left"/>
      <w:pPr>
        <w:ind w:left="3600" w:hanging="360"/>
      </w:pPr>
    </w:lvl>
    <w:lvl w:ilvl="5" w:tplc="A936EFF0" w:tentative="1">
      <w:start w:val="1"/>
      <w:numFmt w:val="lowerRoman"/>
      <w:lvlText w:val="%6."/>
      <w:lvlJc w:val="right"/>
      <w:pPr>
        <w:ind w:left="4320" w:hanging="180"/>
      </w:pPr>
    </w:lvl>
    <w:lvl w:ilvl="6" w:tplc="4BE8571C" w:tentative="1">
      <w:start w:val="1"/>
      <w:numFmt w:val="decimal"/>
      <w:lvlText w:val="%7."/>
      <w:lvlJc w:val="left"/>
      <w:pPr>
        <w:ind w:left="5040" w:hanging="360"/>
      </w:pPr>
    </w:lvl>
    <w:lvl w:ilvl="7" w:tplc="2C60AA26" w:tentative="1">
      <w:start w:val="1"/>
      <w:numFmt w:val="lowerLetter"/>
      <w:lvlText w:val="%8."/>
      <w:lvlJc w:val="left"/>
      <w:pPr>
        <w:ind w:left="5760" w:hanging="360"/>
      </w:pPr>
    </w:lvl>
    <w:lvl w:ilvl="8" w:tplc="0DA602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2434CC"/>
    <w:multiLevelType w:val="hybridMultilevel"/>
    <w:tmpl w:val="61009E14"/>
    <w:lvl w:ilvl="0" w:tplc="0416000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F37BFE"/>
    <w:multiLevelType w:val="hybridMultilevel"/>
    <w:tmpl w:val="0AEAF6E0"/>
    <w:lvl w:ilvl="0" w:tplc="04160005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511517C"/>
    <w:multiLevelType w:val="hybridMultilevel"/>
    <w:tmpl w:val="A8568BFA"/>
    <w:lvl w:ilvl="0" w:tplc="9B2095CA">
      <w:start w:val="1"/>
      <w:numFmt w:val="decimal"/>
      <w:lvlText w:val="2.%1."/>
      <w:lvlJc w:val="left"/>
      <w:pPr>
        <w:ind w:left="1791" w:hanging="360"/>
      </w:pPr>
      <w:rPr>
        <w:rFonts w:hint="default"/>
      </w:rPr>
    </w:lvl>
    <w:lvl w:ilvl="1" w:tplc="04160003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6921B7"/>
    <w:multiLevelType w:val="hybridMultilevel"/>
    <w:tmpl w:val="72442590"/>
    <w:lvl w:ilvl="0" w:tplc="061CD4B6">
      <w:start w:val="1"/>
      <w:numFmt w:val="decimal"/>
      <w:lvlText w:val="2.%1."/>
      <w:lvlJc w:val="left"/>
      <w:pPr>
        <w:ind w:left="2520" w:hanging="360"/>
      </w:pPr>
      <w:rPr>
        <w:rFonts w:hint="default"/>
      </w:rPr>
    </w:lvl>
    <w:lvl w:ilvl="1" w:tplc="72C8C1B2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1">
    <w:nsid w:val="7DB14B08"/>
    <w:multiLevelType w:val="hybridMultilevel"/>
    <w:tmpl w:val="7FD20E04"/>
    <w:lvl w:ilvl="0" w:tplc="81FAC2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32D14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BC480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3896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321F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AE690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7ACB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60B3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CE42A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30"/>
  </w:num>
  <w:num w:numId="3">
    <w:abstractNumId w:val="13"/>
  </w:num>
  <w:num w:numId="4">
    <w:abstractNumId w:val="31"/>
  </w:num>
  <w:num w:numId="5">
    <w:abstractNumId w:val="1"/>
  </w:num>
  <w:num w:numId="6">
    <w:abstractNumId w:val="7"/>
  </w:num>
  <w:num w:numId="7">
    <w:abstractNumId w:val="26"/>
  </w:num>
  <w:num w:numId="8">
    <w:abstractNumId w:val="6"/>
  </w:num>
  <w:num w:numId="9">
    <w:abstractNumId w:val="17"/>
  </w:num>
  <w:num w:numId="10">
    <w:abstractNumId w:val="11"/>
  </w:num>
  <w:num w:numId="11">
    <w:abstractNumId w:val="9"/>
  </w:num>
  <w:num w:numId="12">
    <w:abstractNumId w:val="16"/>
  </w:num>
  <w:num w:numId="13">
    <w:abstractNumId w:val="24"/>
  </w:num>
  <w:num w:numId="14">
    <w:abstractNumId w:val="23"/>
  </w:num>
  <w:num w:numId="15">
    <w:abstractNumId w:val="19"/>
  </w:num>
  <w:num w:numId="16">
    <w:abstractNumId w:val="22"/>
  </w:num>
  <w:num w:numId="17">
    <w:abstractNumId w:val="25"/>
  </w:num>
  <w:num w:numId="18">
    <w:abstractNumId w:val="0"/>
  </w:num>
  <w:num w:numId="19">
    <w:abstractNumId w:val="20"/>
  </w:num>
  <w:num w:numId="20">
    <w:abstractNumId w:val="4"/>
  </w:num>
  <w:num w:numId="21">
    <w:abstractNumId w:val="5"/>
  </w:num>
  <w:num w:numId="22">
    <w:abstractNumId w:val="18"/>
  </w:num>
  <w:num w:numId="23">
    <w:abstractNumId w:val="8"/>
  </w:num>
  <w:num w:numId="24">
    <w:abstractNumId w:val="14"/>
  </w:num>
  <w:num w:numId="25">
    <w:abstractNumId w:val="10"/>
  </w:num>
  <w:num w:numId="26">
    <w:abstractNumId w:val="2"/>
  </w:num>
  <w:num w:numId="27">
    <w:abstractNumId w:val="28"/>
  </w:num>
  <w:num w:numId="28">
    <w:abstractNumId w:val="15"/>
  </w:num>
  <w:num w:numId="29">
    <w:abstractNumId w:val="29"/>
  </w:num>
  <w:num w:numId="30">
    <w:abstractNumId w:val="12"/>
  </w:num>
  <w:num w:numId="31">
    <w:abstractNumId w:val="3"/>
  </w:num>
  <w:num w:numId="32">
    <w:abstractNumId w:val="2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/>
  <w:rsids>
    <w:rsidRoot w:val="0005371C"/>
    <w:rsid w:val="00000189"/>
    <w:rsid w:val="00000AE6"/>
    <w:rsid w:val="00001F4C"/>
    <w:rsid w:val="00010877"/>
    <w:rsid w:val="0001256B"/>
    <w:rsid w:val="00014764"/>
    <w:rsid w:val="000223A6"/>
    <w:rsid w:val="0002627A"/>
    <w:rsid w:val="00027B04"/>
    <w:rsid w:val="0003241F"/>
    <w:rsid w:val="00037544"/>
    <w:rsid w:val="000466CE"/>
    <w:rsid w:val="000511A9"/>
    <w:rsid w:val="000530E0"/>
    <w:rsid w:val="0005371C"/>
    <w:rsid w:val="00063BB4"/>
    <w:rsid w:val="00065576"/>
    <w:rsid w:val="000711C2"/>
    <w:rsid w:val="000713D5"/>
    <w:rsid w:val="000772E3"/>
    <w:rsid w:val="00081615"/>
    <w:rsid w:val="000846F7"/>
    <w:rsid w:val="00087F22"/>
    <w:rsid w:val="0009016B"/>
    <w:rsid w:val="0009275A"/>
    <w:rsid w:val="000A0123"/>
    <w:rsid w:val="000A3E7C"/>
    <w:rsid w:val="000A3F1B"/>
    <w:rsid w:val="000A5058"/>
    <w:rsid w:val="000A54AE"/>
    <w:rsid w:val="000A59DD"/>
    <w:rsid w:val="000B1FDE"/>
    <w:rsid w:val="000B2EEA"/>
    <w:rsid w:val="000B76E5"/>
    <w:rsid w:val="000C1211"/>
    <w:rsid w:val="000C2252"/>
    <w:rsid w:val="000C30E3"/>
    <w:rsid w:val="000C4BF5"/>
    <w:rsid w:val="000D21AA"/>
    <w:rsid w:val="000E7875"/>
    <w:rsid w:val="00103470"/>
    <w:rsid w:val="00114151"/>
    <w:rsid w:val="00117A3A"/>
    <w:rsid w:val="001327E3"/>
    <w:rsid w:val="0014629F"/>
    <w:rsid w:val="001527DE"/>
    <w:rsid w:val="001609C7"/>
    <w:rsid w:val="00162647"/>
    <w:rsid w:val="0017284B"/>
    <w:rsid w:val="001778C4"/>
    <w:rsid w:val="001816F9"/>
    <w:rsid w:val="0018358A"/>
    <w:rsid w:val="001A189E"/>
    <w:rsid w:val="001A266C"/>
    <w:rsid w:val="001A5D47"/>
    <w:rsid w:val="001A741E"/>
    <w:rsid w:val="001B00B2"/>
    <w:rsid w:val="001B09CA"/>
    <w:rsid w:val="001D2464"/>
    <w:rsid w:val="001D24BC"/>
    <w:rsid w:val="001D30EA"/>
    <w:rsid w:val="001E2036"/>
    <w:rsid w:val="001E5654"/>
    <w:rsid w:val="001E7973"/>
    <w:rsid w:val="001F1092"/>
    <w:rsid w:val="001F4A2B"/>
    <w:rsid w:val="001F5491"/>
    <w:rsid w:val="001F76C5"/>
    <w:rsid w:val="00200361"/>
    <w:rsid w:val="00203AE9"/>
    <w:rsid w:val="002054A8"/>
    <w:rsid w:val="002115FE"/>
    <w:rsid w:val="002122F6"/>
    <w:rsid w:val="00212C6C"/>
    <w:rsid w:val="00220EBB"/>
    <w:rsid w:val="00225841"/>
    <w:rsid w:val="00230E51"/>
    <w:rsid w:val="00234FBA"/>
    <w:rsid w:val="0024425F"/>
    <w:rsid w:val="00246405"/>
    <w:rsid w:val="00270644"/>
    <w:rsid w:val="0027405E"/>
    <w:rsid w:val="00275E57"/>
    <w:rsid w:val="00281F76"/>
    <w:rsid w:val="00284573"/>
    <w:rsid w:val="002930E0"/>
    <w:rsid w:val="0029602B"/>
    <w:rsid w:val="002A0015"/>
    <w:rsid w:val="002B295F"/>
    <w:rsid w:val="002B7E55"/>
    <w:rsid w:val="002C1946"/>
    <w:rsid w:val="002C5920"/>
    <w:rsid w:val="002D1124"/>
    <w:rsid w:val="002D1C6A"/>
    <w:rsid w:val="002E5B8D"/>
    <w:rsid w:val="002F297F"/>
    <w:rsid w:val="00302C04"/>
    <w:rsid w:val="00314A73"/>
    <w:rsid w:val="00314E6A"/>
    <w:rsid w:val="003206D2"/>
    <w:rsid w:val="00320A3C"/>
    <w:rsid w:val="00321220"/>
    <w:rsid w:val="00321ACF"/>
    <w:rsid w:val="00340B62"/>
    <w:rsid w:val="00344B01"/>
    <w:rsid w:val="00354E33"/>
    <w:rsid w:val="0036361A"/>
    <w:rsid w:val="003654DF"/>
    <w:rsid w:val="003733B7"/>
    <w:rsid w:val="00376D29"/>
    <w:rsid w:val="00377FB8"/>
    <w:rsid w:val="00391C67"/>
    <w:rsid w:val="003B35EA"/>
    <w:rsid w:val="003C2C25"/>
    <w:rsid w:val="003C62E6"/>
    <w:rsid w:val="003C636E"/>
    <w:rsid w:val="003D4B65"/>
    <w:rsid w:val="003D4EC4"/>
    <w:rsid w:val="003D5DFE"/>
    <w:rsid w:val="003E172A"/>
    <w:rsid w:val="003F25B6"/>
    <w:rsid w:val="003F44FC"/>
    <w:rsid w:val="00400EE8"/>
    <w:rsid w:val="0040454E"/>
    <w:rsid w:val="0041055B"/>
    <w:rsid w:val="00414411"/>
    <w:rsid w:val="00417B67"/>
    <w:rsid w:val="004208F6"/>
    <w:rsid w:val="00432696"/>
    <w:rsid w:val="00444A86"/>
    <w:rsid w:val="00457B0D"/>
    <w:rsid w:val="004603B4"/>
    <w:rsid w:val="00475407"/>
    <w:rsid w:val="00490CD0"/>
    <w:rsid w:val="00492370"/>
    <w:rsid w:val="00493A5E"/>
    <w:rsid w:val="004A6F63"/>
    <w:rsid w:val="004B2968"/>
    <w:rsid w:val="004B2CD7"/>
    <w:rsid w:val="004B5499"/>
    <w:rsid w:val="004B751A"/>
    <w:rsid w:val="004D1471"/>
    <w:rsid w:val="004D2802"/>
    <w:rsid w:val="004D4017"/>
    <w:rsid w:val="004F1095"/>
    <w:rsid w:val="00506212"/>
    <w:rsid w:val="005066B2"/>
    <w:rsid w:val="0050674B"/>
    <w:rsid w:val="00517321"/>
    <w:rsid w:val="00526269"/>
    <w:rsid w:val="00532AD7"/>
    <w:rsid w:val="00534860"/>
    <w:rsid w:val="005359A7"/>
    <w:rsid w:val="00541505"/>
    <w:rsid w:val="00546321"/>
    <w:rsid w:val="005502F8"/>
    <w:rsid w:val="00550A36"/>
    <w:rsid w:val="00550EA4"/>
    <w:rsid w:val="005636B5"/>
    <w:rsid w:val="005719CB"/>
    <w:rsid w:val="00572A5B"/>
    <w:rsid w:val="005839BA"/>
    <w:rsid w:val="00586E3C"/>
    <w:rsid w:val="005A7191"/>
    <w:rsid w:val="005B5FB2"/>
    <w:rsid w:val="005B6ED4"/>
    <w:rsid w:val="005C324F"/>
    <w:rsid w:val="005E04BF"/>
    <w:rsid w:val="005E3355"/>
    <w:rsid w:val="005E6E20"/>
    <w:rsid w:val="00600AFB"/>
    <w:rsid w:val="00602408"/>
    <w:rsid w:val="00605DEE"/>
    <w:rsid w:val="00614FB5"/>
    <w:rsid w:val="00616EC4"/>
    <w:rsid w:val="006248F8"/>
    <w:rsid w:val="00627D41"/>
    <w:rsid w:val="00632A49"/>
    <w:rsid w:val="00637092"/>
    <w:rsid w:val="00637E7A"/>
    <w:rsid w:val="00644884"/>
    <w:rsid w:val="00644AD7"/>
    <w:rsid w:val="00646D96"/>
    <w:rsid w:val="006524A4"/>
    <w:rsid w:val="00655A50"/>
    <w:rsid w:val="006638AD"/>
    <w:rsid w:val="00667944"/>
    <w:rsid w:val="00667E7A"/>
    <w:rsid w:val="00670BD4"/>
    <w:rsid w:val="006717D9"/>
    <w:rsid w:val="00673AFF"/>
    <w:rsid w:val="0067711D"/>
    <w:rsid w:val="00686EDC"/>
    <w:rsid w:val="00695D2E"/>
    <w:rsid w:val="006A34E5"/>
    <w:rsid w:val="006B0AEA"/>
    <w:rsid w:val="006B64B7"/>
    <w:rsid w:val="006C0001"/>
    <w:rsid w:val="006C59C1"/>
    <w:rsid w:val="006C6D6D"/>
    <w:rsid w:val="006D06CF"/>
    <w:rsid w:val="006E2812"/>
    <w:rsid w:val="006E2886"/>
    <w:rsid w:val="006E4B5C"/>
    <w:rsid w:val="006E57BE"/>
    <w:rsid w:val="006F7DB5"/>
    <w:rsid w:val="00701DEC"/>
    <w:rsid w:val="00707820"/>
    <w:rsid w:val="007100AF"/>
    <w:rsid w:val="0071054C"/>
    <w:rsid w:val="0072727A"/>
    <w:rsid w:val="00731725"/>
    <w:rsid w:val="007378B9"/>
    <w:rsid w:val="00741E0F"/>
    <w:rsid w:val="00743983"/>
    <w:rsid w:val="00753FB6"/>
    <w:rsid w:val="00765926"/>
    <w:rsid w:val="00766A3D"/>
    <w:rsid w:val="007677F3"/>
    <w:rsid w:val="00783DFE"/>
    <w:rsid w:val="00783F72"/>
    <w:rsid w:val="007858B1"/>
    <w:rsid w:val="00787E5F"/>
    <w:rsid w:val="00792BBD"/>
    <w:rsid w:val="00793B56"/>
    <w:rsid w:val="007A0CA2"/>
    <w:rsid w:val="007A0D9D"/>
    <w:rsid w:val="007B2B5A"/>
    <w:rsid w:val="007B55C7"/>
    <w:rsid w:val="007B64DD"/>
    <w:rsid w:val="007B7683"/>
    <w:rsid w:val="007E5E04"/>
    <w:rsid w:val="007E6171"/>
    <w:rsid w:val="007E7632"/>
    <w:rsid w:val="007F64CF"/>
    <w:rsid w:val="00801812"/>
    <w:rsid w:val="008065DC"/>
    <w:rsid w:val="00807C81"/>
    <w:rsid w:val="008104C2"/>
    <w:rsid w:val="00815350"/>
    <w:rsid w:val="0081784C"/>
    <w:rsid w:val="008217BA"/>
    <w:rsid w:val="008235E2"/>
    <w:rsid w:val="00823D41"/>
    <w:rsid w:val="0084363B"/>
    <w:rsid w:val="00845586"/>
    <w:rsid w:val="0084704A"/>
    <w:rsid w:val="00850CDF"/>
    <w:rsid w:val="008723C4"/>
    <w:rsid w:val="0087394A"/>
    <w:rsid w:val="00880FFD"/>
    <w:rsid w:val="00884A85"/>
    <w:rsid w:val="00893D9F"/>
    <w:rsid w:val="00895355"/>
    <w:rsid w:val="008A161E"/>
    <w:rsid w:val="008A53BB"/>
    <w:rsid w:val="008A65B3"/>
    <w:rsid w:val="008A6D3C"/>
    <w:rsid w:val="008B0308"/>
    <w:rsid w:val="008B31C0"/>
    <w:rsid w:val="008B47D7"/>
    <w:rsid w:val="008C5E2F"/>
    <w:rsid w:val="008D20F1"/>
    <w:rsid w:val="008D52F5"/>
    <w:rsid w:val="008E278D"/>
    <w:rsid w:val="008F2776"/>
    <w:rsid w:val="008F73B0"/>
    <w:rsid w:val="009172F4"/>
    <w:rsid w:val="00920787"/>
    <w:rsid w:val="009439FB"/>
    <w:rsid w:val="00954D2D"/>
    <w:rsid w:val="009662CA"/>
    <w:rsid w:val="0096647B"/>
    <w:rsid w:val="00966500"/>
    <w:rsid w:val="00971BB9"/>
    <w:rsid w:val="009838CE"/>
    <w:rsid w:val="00993D10"/>
    <w:rsid w:val="009A12DF"/>
    <w:rsid w:val="009A638A"/>
    <w:rsid w:val="009B2150"/>
    <w:rsid w:val="009B2F51"/>
    <w:rsid w:val="009B2F9E"/>
    <w:rsid w:val="009B40B1"/>
    <w:rsid w:val="009C562F"/>
    <w:rsid w:val="009D5462"/>
    <w:rsid w:val="009D570D"/>
    <w:rsid w:val="009E47F7"/>
    <w:rsid w:val="009F644C"/>
    <w:rsid w:val="009F6809"/>
    <w:rsid w:val="00A045B6"/>
    <w:rsid w:val="00A04DD5"/>
    <w:rsid w:val="00A05B29"/>
    <w:rsid w:val="00A05BAB"/>
    <w:rsid w:val="00A0655E"/>
    <w:rsid w:val="00A07D90"/>
    <w:rsid w:val="00A13235"/>
    <w:rsid w:val="00A42F24"/>
    <w:rsid w:val="00A505CE"/>
    <w:rsid w:val="00A53C3E"/>
    <w:rsid w:val="00A56025"/>
    <w:rsid w:val="00A7268E"/>
    <w:rsid w:val="00A73DD9"/>
    <w:rsid w:val="00A822C9"/>
    <w:rsid w:val="00A846F8"/>
    <w:rsid w:val="00A95545"/>
    <w:rsid w:val="00A95F90"/>
    <w:rsid w:val="00AA6634"/>
    <w:rsid w:val="00AB0CD8"/>
    <w:rsid w:val="00AB2405"/>
    <w:rsid w:val="00AB77BC"/>
    <w:rsid w:val="00AB7B0A"/>
    <w:rsid w:val="00AC634B"/>
    <w:rsid w:val="00AC7E10"/>
    <w:rsid w:val="00AD1B84"/>
    <w:rsid w:val="00AD3A1E"/>
    <w:rsid w:val="00AD6CAA"/>
    <w:rsid w:val="00AD7D56"/>
    <w:rsid w:val="00AE33B9"/>
    <w:rsid w:val="00AE6B87"/>
    <w:rsid w:val="00B028EF"/>
    <w:rsid w:val="00B04AF3"/>
    <w:rsid w:val="00B05626"/>
    <w:rsid w:val="00B113D6"/>
    <w:rsid w:val="00B1381F"/>
    <w:rsid w:val="00B146E8"/>
    <w:rsid w:val="00B16FD6"/>
    <w:rsid w:val="00B17C79"/>
    <w:rsid w:val="00B27661"/>
    <w:rsid w:val="00B27C9A"/>
    <w:rsid w:val="00B31E89"/>
    <w:rsid w:val="00B324BC"/>
    <w:rsid w:val="00B32D32"/>
    <w:rsid w:val="00B430BC"/>
    <w:rsid w:val="00B444D2"/>
    <w:rsid w:val="00B553B5"/>
    <w:rsid w:val="00B61ACA"/>
    <w:rsid w:val="00B61D66"/>
    <w:rsid w:val="00B70AA6"/>
    <w:rsid w:val="00B718B6"/>
    <w:rsid w:val="00B71BF2"/>
    <w:rsid w:val="00B821FA"/>
    <w:rsid w:val="00B82AD4"/>
    <w:rsid w:val="00BA44A8"/>
    <w:rsid w:val="00BB0E41"/>
    <w:rsid w:val="00BB1C3E"/>
    <w:rsid w:val="00BB32A9"/>
    <w:rsid w:val="00BC67CC"/>
    <w:rsid w:val="00BD1296"/>
    <w:rsid w:val="00BD34A0"/>
    <w:rsid w:val="00BE666E"/>
    <w:rsid w:val="00BF5B5E"/>
    <w:rsid w:val="00C20314"/>
    <w:rsid w:val="00C24933"/>
    <w:rsid w:val="00C53A44"/>
    <w:rsid w:val="00C56787"/>
    <w:rsid w:val="00C638AD"/>
    <w:rsid w:val="00C707C4"/>
    <w:rsid w:val="00C718AB"/>
    <w:rsid w:val="00C72A2E"/>
    <w:rsid w:val="00C83CA5"/>
    <w:rsid w:val="00C87695"/>
    <w:rsid w:val="00C90E2E"/>
    <w:rsid w:val="00C911CB"/>
    <w:rsid w:val="00C971E9"/>
    <w:rsid w:val="00CA7010"/>
    <w:rsid w:val="00CB07E5"/>
    <w:rsid w:val="00CB6295"/>
    <w:rsid w:val="00CB7ECA"/>
    <w:rsid w:val="00CC6D44"/>
    <w:rsid w:val="00CD02DB"/>
    <w:rsid w:val="00CD0C0D"/>
    <w:rsid w:val="00CD56A2"/>
    <w:rsid w:val="00CF4296"/>
    <w:rsid w:val="00CF6184"/>
    <w:rsid w:val="00CF6C81"/>
    <w:rsid w:val="00D00EFE"/>
    <w:rsid w:val="00D04232"/>
    <w:rsid w:val="00D04ECA"/>
    <w:rsid w:val="00D0715C"/>
    <w:rsid w:val="00D16B5C"/>
    <w:rsid w:val="00D244E3"/>
    <w:rsid w:val="00D33DF7"/>
    <w:rsid w:val="00D348E1"/>
    <w:rsid w:val="00D364A3"/>
    <w:rsid w:val="00D45991"/>
    <w:rsid w:val="00D70237"/>
    <w:rsid w:val="00D71C65"/>
    <w:rsid w:val="00D8035C"/>
    <w:rsid w:val="00D85B71"/>
    <w:rsid w:val="00D927E8"/>
    <w:rsid w:val="00DA389E"/>
    <w:rsid w:val="00DA5E66"/>
    <w:rsid w:val="00DA7432"/>
    <w:rsid w:val="00DB2B87"/>
    <w:rsid w:val="00DB59DB"/>
    <w:rsid w:val="00DC185C"/>
    <w:rsid w:val="00DC2E4E"/>
    <w:rsid w:val="00DC3597"/>
    <w:rsid w:val="00DC45DB"/>
    <w:rsid w:val="00DD09D6"/>
    <w:rsid w:val="00DE367A"/>
    <w:rsid w:val="00DE5ED4"/>
    <w:rsid w:val="00DF2690"/>
    <w:rsid w:val="00E055B2"/>
    <w:rsid w:val="00E076C4"/>
    <w:rsid w:val="00E113D7"/>
    <w:rsid w:val="00E338AE"/>
    <w:rsid w:val="00E35561"/>
    <w:rsid w:val="00E356D2"/>
    <w:rsid w:val="00E469B2"/>
    <w:rsid w:val="00E46CBF"/>
    <w:rsid w:val="00E605D3"/>
    <w:rsid w:val="00E613B6"/>
    <w:rsid w:val="00E66B75"/>
    <w:rsid w:val="00E7453F"/>
    <w:rsid w:val="00E77A5B"/>
    <w:rsid w:val="00E825A5"/>
    <w:rsid w:val="00E93B10"/>
    <w:rsid w:val="00EA4BDB"/>
    <w:rsid w:val="00EB1080"/>
    <w:rsid w:val="00EB2B7B"/>
    <w:rsid w:val="00EB2BAD"/>
    <w:rsid w:val="00EB2FB0"/>
    <w:rsid w:val="00ED228B"/>
    <w:rsid w:val="00EE01E5"/>
    <w:rsid w:val="00EF182A"/>
    <w:rsid w:val="00EF1F1F"/>
    <w:rsid w:val="00EF7199"/>
    <w:rsid w:val="00F000A3"/>
    <w:rsid w:val="00F2507B"/>
    <w:rsid w:val="00F2525F"/>
    <w:rsid w:val="00F47C64"/>
    <w:rsid w:val="00F5208C"/>
    <w:rsid w:val="00F56A03"/>
    <w:rsid w:val="00F57691"/>
    <w:rsid w:val="00F61865"/>
    <w:rsid w:val="00F70016"/>
    <w:rsid w:val="00F771B9"/>
    <w:rsid w:val="00F8611E"/>
    <w:rsid w:val="00F93548"/>
    <w:rsid w:val="00FA391A"/>
    <w:rsid w:val="00FB1B9A"/>
    <w:rsid w:val="00FD648C"/>
    <w:rsid w:val="00FE5419"/>
    <w:rsid w:val="00FF0969"/>
    <w:rsid w:val="00FF6F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5ED4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DE5ED4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uiPriority w:val="9"/>
    <w:qFormat/>
    <w:rsid w:val="00DE5ED4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uiPriority w:val="9"/>
    <w:qFormat/>
    <w:rsid w:val="00DE5ED4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uiPriority w:val="9"/>
    <w:qFormat/>
    <w:rsid w:val="00DE5ED4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DE5ED4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DE5ED4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DE5ED4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DE5ED4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DE5ED4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DE5ED4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DE5ED4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DE5ED4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DE5ED4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DE5ED4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DE5ED4"/>
    <w:pPr>
      <w:jc w:val="left"/>
    </w:pPr>
    <w:rPr>
      <w:i/>
      <w:color w:val="0000FF"/>
    </w:rPr>
  </w:style>
  <w:style w:type="paragraph" w:styleId="Lista">
    <w:name w:val="List"/>
    <w:basedOn w:val="Normal"/>
    <w:rsid w:val="00DE5ED4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DE5ED4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DE5ED4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DE5ED4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DE5ED4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DE5ED4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3C2C25"/>
    <w:pPr>
      <w:numPr>
        <w:numId w:val="15"/>
      </w:numPr>
      <w:tabs>
        <w:tab w:val="clear" w:pos="717"/>
        <w:tab w:val="num" w:pos="851"/>
        <w:tab w:val="left" w:pos="993"/>
      </w:tabs>
      <w:spacing w:before="100" w:beforeAutospacing="1" w:after="0"/>
      <w:ind w:left="1276" w:hanging="919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3C2C25"/>
    <w:pPr>
      <w:numPr>
        <w:ilvl w:val="0"/>
        <w:numId w:val="21"/>
      </w:numPr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132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13235"/>
    <w:rPr>
      <w:rFonts w:ascii="Tahoma" w:hAnsi="Tahoma" w:cs="Tahoma"/>
      <w:color w:val="000000"/>
      <w:sz w:val="16"/>
      <w:szCs w:val="16"/>
    </w:rPr>
  </w:style>
  <w:style w:type="character" w:styleId="Refdecomentrio">
    <w:name w:val="annotation reference"/>
    <w:basedOn w:val="Fontepargpadro"/>
    <w:rsid w:val="003C636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C636E"/>
  </w:style>
  <w:style w:type="character" w:customStyle="1" w:styleId="TextodecomentrioChar">
    <w:name w:val="Texto de comentário Char"/>
    <w:basedOn w:val="Fontepargpadro"/>
    <w:link w:val="Textodecomentrio"/>
    <w:rsid w:val="003C636E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C636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3C636E"/>
    <w:rPr>
      <w:rFonts w:ascii="Arial" w:hAnsi="Arial" w:cs="Arial"/>
      <w:b/>
      <w:bCs/>
      <w:color w:val="000000"/>
    </w:rPr>
  </w:style>
  <w:style w:type="paragraph" w:styleId="PargrafodaLista">
    <w:name w:val="List Paragraph"/>
    <w:basedOn w:val="Normal"/>
    <w:uiPriority w:val="34"/>
    <w:qFormat/>
    <w:rsid w:val="00823D41"/>
    <w:pPr>
      <w:ind w:left="720"/>
      <w:contextualSpacing/>
    </w:pPr>
  </w:style>
  <w:style w:type="character" w:customStyle="1" w:styleId="ui-outputlabel-rfi">
    <w:name w:val="ui-outputlabel-rfi"/>
    <w:basedOn w:val="Fontepargpadro"/>
    <w:rsid w:val="003C2C25"/>
  </w:style>
  <w:style w:type="paragraph" w:styleId="Legenda">
    <w:name w:val="caption"/>
    <w:basedOn w:val="Normal"/>
    <w:next w:val="Normal"/>
    <w:unhideWhenUsed/>
    <w:qFormat/>
    <w:rsid w:val="003C2C2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9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A0D30-F669-40A6-AD7E-795465585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</Template>
  <TotalTime>216</TotalTime>
  <Pages>25</Pages>
  <Words>3661</Words>
  <Characters>19770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23385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christine.magalhaes</cp:lastModifiedBy>
  <cp:revision>113</cp:revision>
  <cp:lastPrinted>2014-08-19T11:48:00Z</cp:lastPrinted>
  <dcterms:created xsi:type="dcterms:W3CDTF">2014-10-22T13:10:00Z</dcterms:created>
  <dcterms:modified xsi:type="dcterms:W3CDTF">2014-11-12T18:28:00Z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