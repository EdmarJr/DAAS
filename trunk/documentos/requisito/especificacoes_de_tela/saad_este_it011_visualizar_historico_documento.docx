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Default="00FF0969" w:rsidP="00FF0969"/>
    <w:p w:rsidR="00B70AA6" w:rsidRPr="00FF0969" w:rsidRDefault="00B70AA6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8F6CF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228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B821FA" w:rsidRPr="00B324BC" w:rsidRDefault="00B821F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Sistema de Acompanhamento Administrativo de Documentos</w:t>
                  </w: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</w:p>
                <w:p w:rsidR="00B821FA" w:rsidRDefault="00B821F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B821FA" w:rsidRDefault="00B821F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B95650" w:rsidRPr="008B21BE" w:rsidRDefault="00B95650" w:rsidP="00B95650">
                  <w:pPr>
                    <w:jc w:val="center"/>
                    <w:rPr>
                      <w:b/>
                      <w:color w:val="auto"/>
                      <w:sz w:val="36"/>
                    </w:rPr>
                  </w:pPr>
                  <w:r w:rsidRPr="008B21BE">
                    <w:rPr>
                      <w:rFonts w:ascii="Arial (W1)" w:hAnsi="Arial (W1)"/>
                      <w:b/>
                      <w:color w:val="auto"/>
                      <w:sz w:val="36"/>
                    </w:rPr>
                    <w:t xml:space="preserve">Manter </w:t>
                  </w:r>
                  <w:r>
                    <w:rPr>
                      <w:rFonts w:ascii="Arial (W1)" w:hAnsi="Arial (W1)"/>
                      <w:b/>
                      <w:color w:val="auto"/>
                      <w:sz w:val="36"/>
                    </w:rPr>
                    <w:t>Andamento do Documento</w:t>
                  </w:r>
                </w:p>
                <w:p w:rsidR="00B821FA" w:rsidRPr="00B324BC" w:rsidRDefault="00B821F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B821FA" w:rsidRPr="00027B04" w:rsidRDefault="00B821F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ersão </w:t>
                  </w: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0.00</w:t>
                  </w:r>
                </w:p>
                <w:p w:rsidR="00B821FA" w:rsidRDefault="00B821FA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E752A2" w:rsidP="00D222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18</w:t>
            </w:r>
            <w:r w:rsidR="006B64B7">
              <w:rPr>
                <w:b w:val="0"/>
                <w:lang w:val="pt-BR"/>
              </w:rPr>
              <w:t>/08/2014</w:t>
            </w:r>
          </w:p>
        </w:tc>
        <w:tc>
          <w:tcPr>
            <w:tcW w:w="960" w:type="dxa"/>
          </w:tcPr>
          <w:p w:rsidR="00203AE9" w:rsidRPr="00873131" w:rsidRDefault="009439F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439F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203AE9" w:rsidRPr="00873131" w:rsidRDefault="00E752A2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C33235" w:rsidRDefault="008F6CF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5878893" w:history="1">
        <w:r w:rsidR="00C33235" w:rsidRPr="0030418A">
          <w:rPr>
            <w:rStyle w:val="Hyperlink"/>
          </w:rPr>
          <w:t>1.</w:t>
        </w:r>
        <w:r w:rsidR="00C33235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C33235" w:rsidRPr="0030418A">
          <w:rPr>
            <w:rStyle w:val="Hyperlink"/>
          </w:rPr>
          <w:t>INTRODUÇÃO</w:t>
        </w:r>
        <w:r w:rsidR="00C33235">
          <w:rPr>
            <w:webHidden/>
          </w:rPr>
          <w:tab/>
        </w:r>
        <w:r>
          <w:rPr>
            <w:webHidden/>
          </w:rPr>
          <w:fldChar w:fldCharType="begin"/>
        </w:r>
        <w:r w:rsidR="00C33235">
          <w:rPr>
            <w:webHidden/>
          </w:rPr>
          <w:instrText xml:space="preserve"> PAGEREF _Toc395878893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323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3235" w:rsidRDefault="008F6CF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5878894" w:history="1">
        <w:r w:rsidR="00C33235" w:rsidRPr="0030418A">
          <w:rPr>
            <w:rStyle w:val="Hyperlink"/>
            <w:lang w:val="pt-PT"/>
          </w:rPr>
          <w:t>2.</w:t>
        </w:r>
        <w:r w:rsidR="00C33235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C33235" w:rsidRPr="0030418A">
          <w:rPr>
            <w:rStyle w:val="Hyperlink"/>
            <w:lang w:val="pt-PT"/>
          </w:rPr>
          <w:t>Detalhamento da Apresentação</w:t>
        </w:r>
        <w:r w:rsidR="00C33235">
          <w:rPr>
            <w:webHidden/>
          </w:rPr>
          <w:tab/>
        </w:r>
        <w:r>
          <w:rPr>
            <w:webHidden/>
          </w:rPr>
          <w:fldChar w:fldCharType="begin"/>
        </w:r>
        <w:r w:rsidR="00C33235">
          <w:rPr>
            <w:webHidden/>
          </w:rPr>
          <w:instrText xml:space="preserve"> PAGEREF _Toc395878894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323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3235" w:rsidRDefault="008F6CF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878895" w:history="1">
        <w:r w:rsidR="00C33235" w:rsidRPr="0030418A">
          <w:rPr>
            <w:rStyle w:val="Hyperlink"/>
          </w:rPr>
          <w:t>2.1</w:t>
        </w:r>
        <w:r w:rsidR="00C3323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33235" w:rsidRPr="0030418A">
          <w:rPr>
            <w:rStyle w:val="Hyperlink"/>
            <w:lang w:val="pt-PT"/>
          </w:rPr>
          <w:t>Usuário</w:t>
        </w:r>
        <w:r w:rsidR="00C33235" w:rsidRPr="0030418A">
          <w:rPr>
            <w:rStyle w:val="Hyperlink"/>
          </w:rPr>
          <w:t>s / Atores</w:t>
        </w:r>
        <w:r w:rsidR="00C33235">
          <w:rPr>
            <w:webHidden/>
          </w:rPr>
          <w:tab/>
        </w:r>
        <w:r>
          <w:rPr>
            <w:webHidden/>
          </w:rPr>
          <w:fldChar w:fldCharType="begin"/>
        </w:r>
        <w:r w:rsidR="00C33235">
          <w:rPr>
            <w:webHidden/>
          </w:rPr>
          <w:instrText xml:space="preserve"> PAGEREF _Toc395878895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323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3235" w:rsidRDefault="008F6CF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878896" w:history="1">
        <w:r w:rsidR="00C33235" w:rsidRPr="0030418A">
          <w:rPr>
            <w:rStyle w:val="Hyperlink"/>
          </w:rPr>
          <w:t>2.2</w:t>
        </w:r>
        <w:r w:rsidR="00C3323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33235" w:rsidRPr="0030418A">
          <w:rPr>
            <w:rStyle w:val="Hyperlink"/>
          </w:rPr>
          <w:t>Documento</w:t>
        </w:r>
        <w:r w:rsidR="00C33235">
          <w:rPr>
            <w:webHidden/>
          </w:rPr>
          <w:tab/>
        </w:r>
        <w:r>
          <w:rPr>
            <w:webHidden/>
          </w:rPr>
          <w:fldChar w:fldCharType="begin"/>
        </w:r>
        <w:r w:rsidR="00C33235">
          <w:rPr>
            <w:webHidden/>
          </w:rPr>
          <w:instrText xml:space="preserve"> PAGEREF _Toc395878896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323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3235" w:rsidRDefault="008F6CF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5878897" w:history="1">
        <w:r w:rsidR="00C33235" w:rsidRPr="0030418A">
          <w:rPr>
            <w:rStyle w:val="Hyperlink"/>
          </w:rPr>
          <w:t>2.2.1. Tela Consulta de Andamento</w:t>
        </w:r>
        <w:r w:rsidR="00C33235">
          <w:rPr>
            <w:webHidden/>
          </w:rPr>
          <w:tab/>
        </w:r>
        <w:r>
          <w:rPr>
            <w:webHidden/>
          </w:rPr>
          <w:fldChar w:fldCharType="begin"/>
        </w:r>
        <w:r w:rsidR="00C33235">
          <w:rPr>
            <w:webHidden/>
          </w:rPr>
          <w:instrText xml:space="preserve"> PAGEREF _Toc395878897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323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8F6CF6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5878893"/>
      <w:r>
        <w:lastRenderedPageBreak/>
        <w:t>INTRODUÇÃO</w:t>
      </w:r>
      <w:bookmarkEnd w:id="1"/>
      <w:bookmarkEnd w:id="2"/>
    </w:p>
    <w:p w:rsidR="001F76C5" w:rsidRDefault="001F76C5" w:rsidP="001F76C5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O objetivo do documento é especificar as interfaces de telas do Sistema </w:t>
      </w:r>
      <w:r w:rsidR="008A3091">
        <w:rPr>
          <w:i w:val="0"/>
          <w:color w:val="auto"/>
        </w:rPr>
        <w:t xml:space="preserve">do Caso de Uso Visualizar Histórico do Documento </w:t>
      </w:r>
      <w:r w:rsidRPr="009609DC">
        <w:rPr>
          <w:i w:val="0"/>
          <w:color w:val="auto"/>
        </w:rPr>
        <w:t>e definir os tipos de campos, tamanho, obrigatoriedade e regras de apresentação que compõem cada tela.</w:t>
      </w:r>
    </w:p>
    <w:p w:rsidR="008A3091" w:rsidRDefault="008A3091" w:rsidP="008A3091"/>
    <w:p w:rsidR="001F76C5" w:rsidRDefault="00124A29" w:rsidP="001F76C5">
      <w:pPr>
        <w:rPr>
          <w:rFonts w:eastAsia="Arial Unicode MS"/>
          <w:iCs/>
        </w:rPr>
      </w:pPr>
      <w:r>
        <w:t xml:space="preserve">O Histórico do Documento compreende </w:t>
      </w:r>
      <w:r>
        <w:rPr>
          <w:rFonts w:eastAsia="Arial Unicode MS"/>
          <w:iCs/>
        </w:rPr>
        <w:t>todos os andamentos lançados para o documento e a situação de cada andamento.</w:t>
      </w:r>
    </w:p>
    <w:p w:rsidR="00124A29" w:rsidRDefault="00124A29" w:rsidP="001F76C5">
      <w:pPr>
        <w:rPr>
          <w:rFonts w:eastAsia="Arial Unicode MS"/>
          <w:iCs/>
        </w:rPr>
      </w:pPr>
    </w:p>
    <w:p w:rsidR="001E2036" w:rsidRDefault="001E2036">
      <w:pPr>
        <w:pStyle w:val="STJNvel1"/>
        <w:rPr>
          <w:lang w:val="pt-PT"/>
        </w:rPr>
      </w:pPr>
      <w:bookmarkStart w:id="3" w:name="_Toc395878894"/>
      <w:r>
        <w:rPr>
          <w:lang w:val="pt-PT"/>
        </w:rPr>
        <w:t>Detalhamento da Apresentação</w:t>
      </w:r>
      <w:bookmarkEnd w:id="3"/>
      <w:r w:rsidR="00954D2D">
        <w:rPr>
          <w:lang w:val="pt-PT"/>
        </w:rPr>
        <w:t xml:space="preserve">   </w:t>
      </w:r>
    </w:p>
    <w:p w:rsidR="00153E4B" w:rsidRPr="00153E4B" w:rsidRDefault="00153E4B" w:rsidP="00153E4B">
      <w:pPr>
        <w:pStyle w:val="STJNvel1"/>
        <w:numPr>
          <w:ilvl w:val="0"/>
          <w:numId w:val="0"/>
        </w:numPr>
        <w:rPr>
          <w:b w:val="0"/>
          <w:bCs w:val="0"/>
          <w:smallCaps w:val="0"/>
          <w:sz w:val="20"/>
        </w:rPr>
      </w:pPr>
      <w:r w:rsidRPr="00153E4B">
        <w:rPr>
          <w:b w:val="0"/>
          <w:bCs w:val="0"/>
          <w:smallCaps w:val="0"/>
          <w:sz w:val="20"/>
        </w:rPr>
        <w:t xml:space="preserve">A especificação de tela tem como objetivo </w:t>
      </w:r>
      <w:r>
        <w:rPr>
          <w:b w:val="0"/>
          <w:bCs w:val="0"/>
          <w:smallCaps w:val="0"/>
          <w:sz w:val="20"/>
        </w:rPr>
        <w:t xml:space="preserve">apresentar o histórico do documento, ou seja, todas as ações que foram realizadas para concluir a demanda do documento. </w:t>
      </w:r>
      <w:r w:rsidRPr="00153E4B">
        <w:rPr>
          <w:b w:val="0"/>
          <w:bCs w:val="0"/>
          <w:smallCaps w:val="0"/>
          <w:sz w:val="20"/>
        </w:rPr>
        <w:t>Os documentos para referência:</w:t>
      </w:r>
    </w:p>
    <w:p w:rsidR="00153E4B" w:rsidRPr="00153E4B" w:rsidRDefault="00153E4B" w:rsidP="00124A29">
      <w:pPr>
        <w:pStyle w:val="STJNvel1"/>
        <w:numPr>
          <w:ilvl w:val="0"/>
          <w:numId w:val="0"/>
        </w:numPr>
        <w:spacing w:after="0"/>
        <w:rPr>
          <w:b w:val="0"/>
          <w:bCs w:val="0"/>
          <w:smallCaps w:val="0"/>
          <w:sz w:val="20"/>
        </w:rPr>
      </w:pPr>
      <w:r w:rsidRPr="00153E4B">
        <w:rPr>
          <w:b w:val="0"/>
          <w:bCs w:val="0"/>
          <w:smallCaps w:val="0"/>
          <w:sz w:val="20"/>
        </w:rPr>
        <w:t xml:space="preserve">-Especificação de casos de uso </w:t>
      </w:r>
      <w:r w:rsidR="00124A29">
        <w:rPr>
          <w:b w:val="0"/>
          <w:bCs w:val="0"/>
          <w:smallCaps w:val="0"/>
          <w:sz w:val="20"/>
        </w:rPr>
        <w:t>Visualizar Histórico do Documento</w:t>
      </w:r>
      <w:r w:rsidRPr="00153E4B">
        <w:rPr>
          <w:b w:val="0"/>
          <w:bCs w:val="0"/>
          <w:smallCaps w:val="0"/>
          <w:sz w:val="20"/>
        </w:rPr>
        <w:t>;</w:t>
      </w:r>
    </w:p>
    <w:p w:rsidR="00153E4B" w:rsidRPr="00153E4B" w:rsidRDefault="00153E4B" w:rsidP="00124A29">
      <w:pPr>
        <w:pStyle w:val="STJNvel1"/>
        <w:numPr>
          <w:ilvl w:val="0"/>
          <w:numId w:val="0"/>
        </w:numPr>
        <w:spacing w:after="0"/>
        <w:rPr>
          <w:b w:val="0"/>
          <w:bCs w:val="0"/>
          <w:smallCaps w:val="0"/>
          <w:sz w:val="20"/>
        </w:rPr>
      </w:pPr>
      <w:r w:rsidRPr="00153E4B">
        <w:rPr>
          <w:b w:val="0"/>
          <w:bCs w:val="0"/>
          <w:smallCaps w:val="0"/>
          <w:sz w:val="20"/>
        </w:rPr>
        <w:t>-Documento de Regra de Negócios;</w:t>
      </w:r>
    </w:p>
    <w:p w:rsidR="008A3091" w:rsidRPr="00153E4B" w:rsidRDefault="00153E4B" w:rsidP="00124A29">
      <w:pPr>
        <w:pStyle w:val="STJNvel1"/>
        <w:numPr>
          <w:ilvl w:val="0"/>
          <w:numId w:val="0"/>
        </w:numPr>
        <w:spacing w:after="0"/>
        <w:rPr>
          <w:b w:val="0"/>
          <w:bCs w:val="0"/>
          <w:smallCaps w:val="0"/>
          <w:sz w:val="20"/>
        </w:rPr>
      </w:pPr>
      <w:r w:rsidRPr="00153E4B">
        <w:rPr>
          <w:b w:val="0"/>
          <w:bCs w:val="0"/>
          <w:smallCaps w:val="0"/>
          <w:sz w:val="20"/>
        </w:rPr>
        <w:t>-Documento de Mensagens</w:t>
      </w:r>
    </w:p>
    <w:p w:rsidR="008A3091" w:rsidRPr="008A3091" w:rsidRDefault="008A3091" w:rsidP="008A3091"/>
    <w:p w:rsidR="001E2036" w:rsidRDefault="001E2036"/>
    <w:p w:rsidR="001E2036" w:rsidRDefault="001E2036" w:rsidP="001B00B2">
      <w:pPr>
        <w:pStyle w:val="STJNvel2"/>
      </w:pPr>
      <w:bookmarkStart w:id="4" w:name="_Toc395878895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3C636E" w:rsidP="003C636E">
      <w:pPr>
        <w:pStyle w:val="Instruo"/>
        <w:jc w:val="both"/>
        <w:rPr>
          <w:i w:val="0"/>
          <w:color w:val="auto"/>
        </w:rPr>
      </w:pPr>
      <w:r w:rsidRPr="003C636E">
        <w:rPr>
          <w:i w:val="0"/>
          <w:color w:val="auto"/>
        </w:rPr>
        <w:t>Gestor:</w:t>
      </w:r>
      <w:r w:rsidR="00DB59DB">
        <w:rPr>
          <w:i w:val="0"/>
          <w:color w:val="auto"/>
        </w:rPr>
        <w:t xml:space="preserve"> </w:t>
      </w:r>
      <w:r w:rsidR="00DB59DB" w:rsidRPr="00DB59DB">
        <w:rPr>
          <w:i w:val="0"/>
          <w:color w:val="auto"/>
        </w:rPr>
        <w:t>Usuário com permissão de</w:t>
      </w:r>
      <w:r w:rsidR="008A3091">
        <w:rPr>
          <w:i w:val="0"/>
          <w:color w:val="auto"/>
        </w:rPr>
        <w:t xml:space="preserve"> </w:t>
      </w:r>
      <w:r w:rsidR="00DB59DB" w:rsidRPr="00DB59DB">
        <w:rPr>
          <w:i w:val="0"/>
          <w:color w:val="auto"/>
        </w:rPr>
        <w:t>visualizar</w:t>
      </w:r>
      <w:r w:rsidR="008A3091">
        <w:rPr>
          <w:i w:val="0"/>
          <w:color w:val="auto"/>
        </w:rPr>
        <w:t xml:space="preserve"> o histórico dos </w:t>
      </w:r>
      <w:r w:rsidR="00DB59DB" w:rsidRPr="00DB59DB">
        <w:rPr>
          <w:i w:val="0"/>
          <w:color w:val="auto"/>
        </w:rPr>
        <w:t>documentos no sistema.</w:t>
      </w:r>
    </w:p>
    <w:p w:rsidR="003C636E" w:rsidRPr="003C636E" w:rsidRDefault="00DB59DB" w:rsidP="003C636E">
      <w:r>
        <w:t xml:space="preserve">Assessor: Usuário com </w:t>
      </w:r>
      <w:r w:rsidRPr="00AB7FA2">
        <w:t>permissão d</w:t>
      </w:r>
      <w:r>
        <w:t xml:space="preserve">e visualizar </w:t>
      </w:r>
      <w:r w:rsidR="008A3091">
        <w:t xml:space="preserve">o histórico dos </w:t>
      </w:r>
      <w:r>
        <w:t>documentos no sistema.</w:t>
      </w:r>
    </w:p>
    <w:p w:rsidR="001E2036" w:rsidRDefault="001E2036"/>
    <w:p w:rsidR="001E2036" w:rsidRDefault="00895355" w:rsidP="001B00B2">
      <w:pPr>
        <w:pStyle w:val="STJNvel2"/>
      </w:pPr>
      <w:bookmarkStart w:id="5" w:name="_Toc395878896"/>
      <w:r>
        <w:t>Documento</w:t>
      </w:r>
      <w:bookmarkEnd w:id="5"/>
    </w:p>
    <w:p w:rsidR="001E2036" w:rsidRPr="007A0D9D" w:rsidRDefault="001B00B2" w:rsidP="007A0D9D">
      <w:pPr>
        <w:pStyle w:val="STJNivel3"/>
      </w:pPr>
      <w:bookmarkStart w:id="6" w:name="_Toc395878897"/>
      <w:r w:rsidRPr="007A0D9D">
        <w:t>2</w:t>
      </w:r>
      <w:r w:rsidR="001E2036" w:rsidRPr="007A0D9D">
        <w:t xml:space="preserve">.2.1. Tela </w:t>
      </w:r>
      <w:bookmarkEnd w:id="6"/>
      <w:r w:rsidR="00EB0E32">
        <w:t>Histórico do Documento</w:t>
      </w:r>
    </w:p>
    <w:p w:rsidR="00D16B5C" w:rsidRDefault="00D16B5C">
      <w:pPr>
        <w:pStyle w:val="Instruo"/>
        <w:jc w:val="center"/>
        <w:rPr>
          <w:noProof/>
          <w:color w:val="auto"/>
        </w:rPr>
      </w:pPr>
    </w:p>
    <w:p w:rsidR="00D16B5C" w:rsidRDefault="00EB0E32">
      <w:pPr>
        <w:pStyle w:val="Instruo"/>
        <w:jc w:val="center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>
            <wp:extent cx="6304915" cy="1818005"/>
            <wp:effectExtent l="1905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7A0D9D" w:rsidRDefault="001E2036">
      <w:pPr>
        <w:pStyle w:val="Instruo"/>
        <w:jc w:val="center"/>
        <w:rPr>
          <w:i w:val="0"/>
          <w:color w:val="auto"/>
        </w:rPr>
      </w:pPr>
      <w:r w:rsidRPr="007A0D9D">
        <w:rPr>
          <w:i w:val="0"/>
          <w:color w:val="auto"/>
        </w:rPr>
        <w:t xml:space="preserve">Figura 1 - Tela </w:t>
      </w:r>
      <w:r w:rsidR="000969E7">
        <w:rPr>
          <w:i w:val="0"/>
          <w:color w:val="auto"/>
        </w:rPr>
        <w:t>Visualizar Histórico</w:t>
      </w:r>
      <w:r w:rsidR="002A7352">
        <w:rPr>
          <w:i w:val="0"/>
          <w:color w:val="auto"/>
        </w:rPr>
        <w:t xml:space="preserve"> do Documento</w:t>
      </w:r>
      <w:r w:rsidRPr="007A0D9D">
        <w:rPr>
          <w:i w:val="0"/>
          <w:color w:val="auto"/>
        </w:rPr>
        <w:t>.</w:t>
      </w:r>
    </w:p>
    <w:p w:rsidR="000466CE" w:rsidRPr="000466CE" w:rsidRDefault="000466CE" w:rsidP="000466CE"/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284573" w:rsidRPr="007A0D9D" w:rsidRDefault="00284573" w:rsidP="00284573">
      <w:pPr>
        <w:pStyle w:val="PargrafodaLista"/>
        <w:numPr>
          <w:ilvl w:val="0"/>
          <w:numId w:val="18"/>
        </w:numPr>
        <w:rPr>
          <w:color w:val="auto"/>
        </w:rPr>
      </w:pPr>
      <w:r w:rsidRPr="007A0D9D">
        <w:rPr>
          <w:color w:val="auto"/>
        </w:rPr>
        <w:t xml:space="preserve">Ao clicar o botão </w:t>
      </w:r>
      <w:r w:rsidR="000969E7">
        <w:rPr>
          <w:color w:val="auto"/>
        </w:rPr>
        <w:t>Fechar</w:t>
      </w:r>
      <w:r w:rsidR="000D21AA" w:rsidRPr="007A0D9D">
        <w:rPr>
          <w:color w:val="auto"/>
        </w:rPr>
        <w:t xml:space="preserve">, o sistema </w:t>
      </w:r>
      <w:r w:rsidR="000969E7">
        <w:rPr>
          <w:color w:val="auto"/>
        </w:rPr>
        <w:t>retorna para a tela Consultar Andamento</w:t>
      </w:r>
      <w:r w:rsidRPr="007A0D9D">
        <w:rPr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0969E7" w:rsidRDefault="00A95545" w:rsidP="00A95545">
      <w:pPr>
        <w:rPr>
          <w:color w:val="auto"/>
        </w:rPr>
      </w:pPr>
      <w:r w:rsidRPr="009609DC">
        <w:rPr>
          <w:color w:val="auto"/>
        </w:rPr>
        <w:t>Não se aplica</w:t>
      </w:r>
      <w:r w:rsidR="000969E7">
        <w:rPr>
          <w:color w:val="auto"/>
        </w:rPr>
        <w:t>.</w:t>
      </w:r>
    </w:p>
    <w:p w:rsidR="000969E7" w:rsidRDefault="000969E7" w:rsidP="00A95545">
      <w:pPr>
        <w:rPr>
          <w:color w:val="auto"/>
        </w:rPr>
      </w:pPr>
    </w:p>
    <w:p w:rsidR="000969E7" w:rsidRDefault="000969E7" w:rsidP="00A95545">
      <w:pPr>
        <w:rPr>
          <w:color w:val="auto"/>
        </w:rPr>
      </w:pPr>
    </w:p>
    <w:p w:rsidR="000969E7" w:rsidRDefault="000969E7" w:rsidP="00A95545">
      <w:pPr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lastRenderedPageBreak/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850"/>
        <w:gridCol w:w="758"/>
        <w:gridCol w:w="496"/>
        <w:gridCol w:w="873"/>
        <w:gridCol w:w="425"/>
        <w:gridCol w:w="668"/>
        <w:gridCol w:w="608"/>
        <w:gridCol w:w="737"/>
        <w:gridCol w:w="1896"/>
      </w:tblGrid>
      <w:tr w:rsidR="001E2036" w:rsidTr="000969E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5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873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66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60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73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0969E7" w:rsidRPr="002054A8" w:rsidTr="000969E7">
        <w:trPr>
          <w:cantSplit/>
          <w:jc w:val="center"/>
        </w:trPr>
        <w:tc>
          <w:tcPr>
            <w:tcW w:w="554" w:type="dxa"/>
            <w:vAlign w:val="center"/>
          </w:tcPr>
          <w:p w:rsidR="000969E7" w:rsidRPr="00823D41" w:rsidRDefault="000969E7" w:rsidP="00823D41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939" w:type="dxa"/>
            <w:vAlign w:val="center"/>
          </w:tcPr>
          <w:p w:rsidR="000969E7" w:rsidRPr="002054A8" w:rsidRDefault="000969E7" w:rsidP="00B82AD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Data/Hora</w:t>
            </w:r>
          </w:p>
        </w:tc>
        <w:tc>
          <w:tcPr>
            <w:tcW w:w="850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58" w:type="dxa"/>
            <w:vAlign w:val="center"/>
          </w:tcPr>
          <w:p w:rsidR="000969E7" w:rsidRPr="002054A8" w:rsidRDefault="000969E7" w:rsidP="0067590F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73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0969E7" w:rsidRPr="002054A8" w:rsidRDefault="000969E7" w:rsidP="000969E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68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08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37" w:type="dxa"/>
            <w:vAlign w:val="center"/>
          </w:tcPr>
          <w:p w:rsidR="000969E7" w:rsidRPr="002054A8" w:rsidRDefault="000969E7" w:rsidP="0067590F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896" w:type="dxa"/>
            <w:vAlign w:val="center"/>
          </w:tcPr>
          <w:p w:rsidR="000969E7" w:rsidRPr="002054A8" w:rsidRDefault="000969E7" w:rsidP="003D164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Recupera do banco de dados.</w:t>
            </w:r>
          </w:p>
        </w:tc>
      </w:tr>
      <w:tr w:rsidR="000969E7" w:rsidRPr="002054A8" w:rsidTr="00B935D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0969E7" w:rsidRPr="00823D41" w:rsidRDefault="000969E7" w:rsidP="00823D41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939" w:type="dxa"/>
            <w:vAlign w:val="center"/>
          </w:tcPr>
          <w:p w:rsidR="000969E7" w:rsidRPr="002054A8" w:rsidRDefault="000969E7" w:rsidP="005B3D9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Ação</w:t>
            </w:r>
          </w:p>
        </w:tc>
        <w:tc>
          <w:tcPr>
            <w:tcW w:w="850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58" w:type="dxa"/>
            <w:vAlign w:val="center"/>
          </w:tcPr>
          <w:p w:rsidR="000969E7" w:rsidRPr="002054A8" w:rsidRDefault="000969E7" w:rsidP="0067590F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73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0969E7" w:rsidRDefault="000969E7" w:rsidP="000969E7">
            <w:pPr>
              <w:jc w:val="center"/>
            </w:pPr>
            <w:r w:rsidRPr="00303E9F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68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08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37" w:type="dxa"/>
            <w:vAlign w:val="center"/>
          </w:tcPr>
          <w:p w:rsidR="000969E7" w:rsidRPr="002054A8" w:rsidRDefault="000969E7" w:rsidP="0067590F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896" w:type="dxa"/>
          </w:tcPr>
          <w:p w:rsidR="000969E7" w:rsidRDefault="000969E7">
            <w:r w:rsidRPr="0060103E">
              <w:rPr>
                <w:iCs/>
                <w:color w:val="auto"/>
                <w:sz w:val="22"/>
              </w:rPr>
              <w:t>Recupera do banco de dados.</w:t>
            </w:r>
          </w:p>
        </w:tc>
      </w:tr>
      <w:tr w:rsidR="000969E7" w:rsidRPr="002054A8" w:rsidTr="00B935D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0969E7" w:rsidRPr="00823D41" w:rsidRDefault="000969E7" w:rsidP="00823D41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1939" w:type="dxa"/>
            <w:vAlign w:val="center"/>
          </w:tcPr>
          <w:p w:rsidR="000969E7" w:rsidRDefault="000969E7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Responsável</w:t>
            </w:r>
          </w:p>
        </w:tc>
        <w:tc>
          <w:tcPr>
            <w:tcW w:w="850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58" w:type="dxa"/>
            <w:vAlign w:val="center"/>
          </w:tcPr>
          <w:p w:rsidR="000969E7" w:rsidRPr="002054A8" w:rsidRDefault="000969E7" w:rsidP="0067590F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73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0969E7" w:rsidRDefault="000969E7" w:rsidP="000969E7">
            <w:pPr>
              <w:jc w:val="center"/>
            </w:pPr>
            <w:r w:rsidRPr="00303E9F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68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08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37" w:type="dxa"/>
            <w:vAlign w:val="center"/>
          </w:tcPr>
          <w:p w:rsidR="000969E7" w:rsidRPr="002054A8" w:rsidRDefault="000969E7" w:rsidP="0067590F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896" w:type="dxa"/>
          </w:tcPr>
          <w:p w:rsidR="000969E7" w:rsidRDefault="000969E7">
            <w:r w:rsidRPr="0060103E">
              <w:rPr>
                <w:iCs/>
                <w:color w:val="auto"/>
                <w:sz w:val="22"/>
              </w:rPr>
              <w:t>Recupera do banco de dados.</w:t>
            </w:r>
          </w:p>
        </w:tc>
      </w:tr>
      <w:tr w:rsidR="000969E7" w:rsidRPr="002054A8" w:rsidTr="00B935D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0969E7" w:rsidRPr="00823D41" w:rsidRDefault="000969E7" w:rsidP="00823D41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1939" w:type="dxa"/>
            <w:vAlign w:val="center"/>
          </w:tcPr>
          <w:p w:rsidR="000969E7" w:rsidRDefault="000969E7" w:rsidP="005B3D9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Situação</w:t>
            </w:r>
          </w:p>
        </w:tc>
        <w:tc>
          <w:tcPr>
            <w:tcW w:w="850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58" w:type="dxa"/>
            <w:vAlign w:val="center"/>
          </w:tcPr>
          <w:p w:rsidR="000969E7" w:rsidRPr="002054A8" w:rsidRDefault="000969E7" w:rsidP="0067590F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73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0969E7" w:rsidRDefault="000969E7" w:rsidP="000969E7">
            <w:pPr>
              <w:jc w:val="center"/>
            </w:pPr>
            <w:r w:rsidRPr="00303E9F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668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608" w:type="dxa"/>
            <w:vAlign w:val="center"/>
          </w:tcPr>
          <w:p w:rsidR="000969E7" w:rsidRPr="002054A8" w:rsidRDefault="000969E7" w:rsidP="003D164B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37" w:type="dxa"/>
            <w:vAlign w:val="center"/>
          </w:tcPr>
          <w:p w:rsidR="000969E7" w:rsidRPr="002054A8" w:rsidRDefault="000969E7" w:rsidP="0067590F">
            <w:pPr>
              <w:jc w:val="center"/>
              <w:rPr>
                <w:iCs/>
                <w:color w:val="auto"/>
                <w:sz w:val="22"/>
              </w:rPr>
            </w:pPr>
            <w:r w:rsidRPr="002054A8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896" w:type="dxa"/>
          </w:tcPr>
          <w:p w:rsidR="000969E7" w:rsidRDefault="000969E7">
            <w:r w:rsidRPr="0060103E">
              <w:rPr>
                <w:iCs/>
                <w:color w:val="auto"/>
                <w:sz w:val="22"/>
              </w:rPr>
              <w:t>Recupera do banco de dados.</w:t>
            </w:r>
          </w:p>
        </w:tc>
      </w:tr>
      <w:tr w:rsidR="006638AD" w:rsidRPr="002054A8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6638AD" w:rsidRPr="002054A8" w:rsidRDefault="006638AD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6638AD" w:rsidRPr="002054A8" w:rsidRDefault="006638A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6638AD" w:rsidRPr="002054A8" w:rsidRDefault="006638A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6638AD" w:rsidRPr="002054A8" w:rsidRDefault="006638A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6638AD" w:rsidRPr="002054A8" w:rsidRDefault="006638A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="00175E66"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Data (dd/mm/yyyy), 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6638AD" w:rsidRPr="002054A8" w:rsidRDefault="006638AD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2054A8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2054A8">
              <w:rPr>
                <w:sz w:val="16"/>
                <w:szCs w:val="16"/>
                <w:lang w:val="en-US"/>
              </w:rPr>
              <w:t xml:space="preserve"> (dd/mm/</w:t>
            </w:r>
            <w:proofErr w:type="spellStart"/>
            <w:r w:rsidRPr="002054A8">
              <w:rPr>
                <w:sz w:val="16"/>
                <w:szCs w:val="16"/>
                <w:lang w:val="en-US"/>
              </w:rPr>
              <w:t>yyyyhh:mm:ss</w:t>
            </w:r>
            <w:proofErr w:type="spellEnd"/>
            <w:r w:rsidRPr="002054A8">
              <w:rPr>
                <w:sz w:val="16"/>
                <w:szCs w:val="16"/>
                <w:lang w:val="en-US"/>
              </w:rPr>
              <w:t xml:space="preserve">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2054A8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2054A8">
              <w:rPr>
                <w:sz w:val="16"/>
                <w:szCs w:val="16"/>
                <w:lang w:val="en-US"/>
              </w:rPr>
              <w:t xml:space="preserve"> (99:99), </w:t>
            </w:r>
          </w:p>
          <w:p w:rsidR="006638AD" w:rsidRPr="002054A8" w:rsidRDefault="006638A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6638AD" w:rsidRPr="002054A8" w:rsidRDefault="006638AD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2054A8">
              <w:rPr>
                <w:sz w:val="16"/>
                <w:szCs w:val="16"/>
              </w:rPr>
              <w:t>TimeStamp</w:t>
            </w:r>
            <w:proofErr w:type="spellEnd"/>
            <w:r w:rsidRPr="002054A8">
              <w:rPr>
                <w:sz w:val="16"/>
                <w:szCs w:val="16"/>
              </w:rPr>
              <w:t xml:space="preserve">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6638AD" w:rsidRPr="002054A8" w:rsidRDefault="006638AD">
            <w:pPr>
              <w:ind w:left="1093" w:hanging="1093"/>
              <w:rPr>
                <w:sz w:val="16"/>
                <w:szCs w:val="16"/>
              </w:rPr>
            </w:pPr>
          </w:p>
          <w:p w:rsidR="006638AD" w:rsidRPr="002054A8" w:rsidRDefault="006638AD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Pr="002054A8" w:rsidRDefault="001E2036"/>
    <w:p w:rsidR="006E57BE" w:rsidRPr="00DF2690" w:rsidRDefault="006E57BE" w:rsidP="006E57BE">
      <w:pPr>
        <w:pStyle w:val="Textodecomentrio"/>
        <w:rPr>
          <w:i/>
          <w:color w:val="auto"/>
        </w:rPr>
      </w:pPr>
    </w:p>
    <w:p w:rsidR="006E57BE" w:rsidRDefault="006E57BE" w:rsidP="006E57BE">
      <w:pPr>
        <w:pStyle w:val="Textodecomentrio"/>
      </w:pPr>
    </w:p>
    <w:sectPr w:rsidR="006E57BE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5E6" w:rsidRDefault="001B65E6">
      <w:r>
        <w:separator/>
      </w:r>
    </w:p>
  </w:endnote>
  <w:endnote w:type="continuationSeparator" w:id="0">
    <w:p w:rsidR="001B65E6" w:rsidRDefault="001B6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FA" w:rsidRDefault="00B821FA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B821FA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821FA" w:rsidRDefault="00B821FA">
          <w:proofErr w:type="spellStart"/>
          <w:r>
            <w:t>Politec</w:t>
          </w:r>
          <w:proofErr w:type="spellEnd"/>
          <w:r>
            <w:t xml:space="preserve"> Ltda.</w:t>
          </w:r>
        </w:p>
        <w:p w:rsidR="00B821FA" w:rsidRDefault="00B821FA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821FA" w:rsidRDefault="00B821FA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821FA" w:rsidRDefault="00B821FA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B821FA" w:rsidRDefault="00B821F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FA" w:rsidRDefault="00B821FA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B821FA">
      <w:trPr>
        <w:cantSplit/>
        <w:jc w:val="center"/>
      </w:trPr>
      <w:tc>
        <w:tcPr>
          <w:tcW w:w="8005" w:type="dxa"/>
        </w:tcPr>
        <w:p w:rsidR="00B821FA" w:rsidRDefault="00B821FA" w:rsidP="002A7352">
          <w:pPr>
            <w:pStyle w:val="Rodap"/>
            <w:ind w:right="360"/>
          </w:pPr>
          <w:proofErr w:type="spellStart"/>
          <w:r w:rsidRPr="00EC5319">
            <w:t>saad_es</w:t>
          </w:r>
          <w:r>
            <w:t>te</w:t>
          </w:r>
          <w:proofErr w:type="spellEnd"/>
          <w:r w:rsidRPr="00EC5319">
            <w:t>_</w:t>
          </w:r>
          <w:r w:rsidR="00414452" w:rsidRPr="006C0B7E">
            <w:t xml:space="preserve"> uc01</w:t>
          </w:r>
          <w:r w:rsidR="002A7352">
            <w:t>1</w:t>
          </w:r>
          <w:r w:rsidR="00414452" w:rsidRPr="006C0B7E">
            <w:t>_</w:t>
          </w:r>
          <w:proofErr w:type="spellStart"/>
          <w:r w:rsidR="002A7352">
            <w:t>visualizar_histórico_</w:t>
          </w:r>
          <w:r w:rsidR="00414452" w:rsidRPr="006C0B7E">
            <w:t>documento</w:t>
          </w:r>
          <w:proofErr w:type="spellEnd"/>
        </w:p>
      </w:tc>
      <w:tc>
        <w:tcPr>
          <w:tcW w:w="1705" w:type="dxa"/>
          <w:vAlign w:val="center"/>
        </w:tcPr>
        <w:p w:rsidR="00B821FA" w:rsidRPr="00203AE9" w:rsidRDefault="00B821FA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8F6CF6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8F6CF6">
            <w:rPr>
              <w:rStyle w:val="Nmerodepgina"/>
              <w:sz w:val="20"/>
            </w:rPr>
            <w:fldChar w:fldCharType="separate"/>
          </w:r>
          <w:r w:rsidR="00E752A2">
            <w:rPr>
              <w:rStyle w:val="Nmerodepgina"/>
              <w:noProof/>
              <w:sz w:val="20"/>
            </w:rPr>
            <w:t>2</w:t>
          </w:r>
          <w:r w:rsidR="008F6CF6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E752A2">
              <w:rPr>
                <w:noProof/>
              </w:rPr>
              <w:t>5</w:t>
            </w:r>
          </w:fldSimple>
        </w:p>
      </w:tc>
    </w:tr>
  </w:tbl>
  <w:p w:rsidR="00B821FA" w:rsidRDefault="00B821F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5E6" w:rsidRDefault="001B65E6">
      <w:r>
        <w:separator/>
      </w:r>
    </w:p>
  </w:footnote>
  <w:footnote w:type="continuationSeparator" w:id="0">
    <w:p w:rsidR="001B65E6" w:rsidRDefault="001B65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FA" w:rsidRDefault="008F6CF6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4099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xa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S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" filled="f" stroked="f">
          <v:textbox>
            <w:txbxContent>
              <w:p w:rsidR="00B821FA" w:rsidRPr="00EF182A" w:rsidRDefault="008F6CF6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B821FA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XXXX/200X</w:t>
                  </w:r>
                </w:fldSimple>
              </w:p>
            </w:txbxContent>
          </v:textbox>
        </v:shape>
      </w:pict>
    </w:r>
    <w:r w:rsidR="00B821FA">
      <w:rPr>
        <w:noProof/>
      </w:rPr>
      <w:drawing>
        <wp:inline distT="0" distB="0" distL="0" distR="0">
          <wp:extent cx="623455" cy="552796"/>
          <wp:effectExtent l="0" t="0" r="571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21FA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B821FA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B821FA" w:rsidRDefault="00B821FA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B821FA" w:rsidRDefault="00B821FA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B821FA" w:rsidRDefault="00B821FA">
          <w:pPr>
            <w:jc w:val="right"/>
            <w:rPr>
              <w:b/>
            </w:rPr>
          </w:pPr>
          <w:r w:rsidRPr="00DE5ED4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1pt;height:33.5pt" o:ole="">
                <v:imagedata r:id="rId1" o:title=""/>
              </v:shape>
              <o:OLEObject Type="Embed" ProgID="Word.Picture.8" ShapeID="_x0000_i1025" DrawAspect="Content" ObjectID="_1469938754" r:id="rId2"/>
            </w:object>
          </w:r>
        </w:p>
      </w:tc>
    </w:tr>
  </w:tbl>
  <w:p w:rsidR="00B821FA" w:rsidRDefault="00B821F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B821FA">
      <w:trPr>
        <w:cantSplit/>
        <w:trHeight w:val="575"/>
        <w:jc w:val="center"/>
      </w:trPr>
      <w:tc>
        <w:tcPr>
          <w:tcW w:w="720" w:type="pct"/>
          <w:vAlign w:val="center"/>
        </w:tcPr>
        <w:p w:rsidR="00B821FA" w:rsidRDefault="00B821FA">
          <w:pPr>
            <w:pStyle w:val="Cabealho"/>
            <w:ind w:left="-68" w:right="-57"/>
            <w:rPr>
              <w:i/>
              <w:color w:val="auto"/>
            </w:rPr>
          </w:pPr>
          <w:bookmarkStart w:id="0" w:name="_GoBack"/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3785" w:type="pct"/>
          <w:vAlign w:val="center"/>
        </w:tcPr>
        <w:p w:rsidR="00B821FA" w:rsidRDefault="00B821F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B821FA" w:rsidRPr="00B444D2" w:rsidRDefault="000969E7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Visualizar Histórico do </w:t>
          </w:r>
          <w:r w:rsidR="006C2A1C">
            <w:rPr>
              <w:sz w:val="24"/>
              <w:szCs w:val="24"/>
            </w:rPr>
            <w:t>Documento</w:t>
          </w:r>
        </w:p>
        <w:p w:rsidR="00B821FA" w:rsidRDefault="008F6CF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8F6CF6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4097" type="#_x0000_t202" style="position:absolute;left:0;text-align:left;margin-left:360.25pt;margin-top:11.6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S3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" filled="f" stroked="f">
                <v:textbox style="mso-next-textbox:#Text Box 18">
                  <w:txbxContent>
                    <w:p w:rsidR="00B821FA" w:rsidRPr="000A3E7C" w:rsidRDefault="008F6CF6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B821FA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XXXX/200X</w:t>
                        </w:r>
                      </w:fldSimple>
                    </w:p>
                  </w:txbxContent>
                </v:textbox>
              </v:shape>
            </w:pict>
          </w:r>
        </w:p>
        <w:p w:rsidR="00B821FA" w:rsidRDefault="00B821FA" w:rsidP="009439FB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r>
            <w:rPr>
              <w:sz w:val="24"/>
              <w:szCs w:val="24"/>
            </w:rPr>
            <w:t>SAAD- Sistema de Acompanhamento Administrativo de Documentos</w:t>
          </w:r>
          <w:r w:rsidR="008F6CF6"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="008F6CF6"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B821FA" w:rsidRPr="00B444D2" w:rsidRDefault="00B821F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B821FA" w:rsidRDefault="00B821FA"/>
  <w:p w:rsidR="005B5FB2" w:rsidRDefault="005B5FB2"/>
  <w:p w:rsidR="005B5FB2" w:rsidRDefault="005B5FB2"/>
  <w:p w:rsidR="005B5FB2" w:rsidRDefault="005B5FB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D4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6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1">
    <w:nsid w:val="547A09E3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5">
    <w:nsid w:val="6D496B5F"/>
    <w:multiLevelType w:val="hybridMultilevel"/>
    <w:tmpl w:val="D24A17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9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19"/>
  </w:num>
  <w:num w:numId="5">
    <w:abstractNumId w:val="1"/>
  </w:num>
  <w:num w:numId="6">
    <w:abstractNumId w:val="4"/>
  </w:num>
  <w:num w:numId="7">
    <w:abstractNumId w:val="16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4"/>
  </w:num>
  <w:num w:numId="14">
    <w:abstractNumId w:val="13"/>
  </w:num>
  <w:num w:numId="15">
    <w:abstractNumId w:val="10"/>
  </w:num>
  <w:num w:numId="16">
    <w:abstractNumId w:val="12"/>
  </w:num>
  <w:num w:numId="17">
    <w:abstractNumId w:val="15"/>
  </w:num>
  <w:num w:numId="18">
    <w:abstractNumId w:val="0"/>
  </w:num>
  <w:num w:numId="19">
    <w:abstractNumId w:val="11"/>
  </w:num>
  <w:num w:numId="20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58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0AE6"/>
    <w:rsid w:val="00014764"/>
    <w:rsid w:val="00027B04"/>
    <w:rsid w:val="0003241F"/>
    <w:rsid w:val="000466CE"/>
    <w:rsid w:val="000511A9"/>
    <w:rsid w:val="000530E0"/>
    <w:rsid w:val="0005371C"/>
    <w:rsid w:val="00063BB4"/>
    <w:rsid w:val="00065576"/>
    <w:rsid w:val="000711C2"/>
    <w:rsid w:val="000713D5"/>
    <w:rsid w:val="0007636F"/>
    <w:rsid w:val="000772E3"/>
    <w:rsid w:val="00081615"/>
    <w:rsid w:val="000846F7"/>
    <w:rsid w:val="00087F22"/>
    <w:rsid w:val="0009016B"/>
    <w:rsid w:val="000969E7"/>
    <w:rsid w:val="000A0123"/>
    <w:rsid w:val="000A3E7C"/>
    <w:rsid w:val="000A5058"/>
    <w:rsid w:val="000A54AE"/>
    <w:rsid w:val="000B1FDE"/>
    <w:rsid w:val="000B2EEA"/>
    <w:rsid w:val="000C2252"/>
    <w:rsid w:val="000C4BF5"/>
    <w:rsid w:val="000D21AA"/>
    <w:rsid w:val="000E7875"/>
    <w:rsid w:val="00103470"/>
    <w:rsid w:val="001135E4"/>
    <w:rsid w:val="00114151"/>
    <w:rsid w:val="00124A29"/>
    <w:rsid w:val="001327E3"/>
    <w:rsid w:val="001527DE"/>
    <w:rsid w:val="00153E4B"/>
    <w:rsid w:val="001609C7"/>
    <w:rsid w:val="00162647"/>
    <w:rsid w:val="00175E66"/>
    <w:rsid w:val="001778C4"/>
    <w:rsid w:val="0018358A"/>
    <w:rsid w:val="001A189E"/>
    <w:rsid w:val="001B00B2"/>
    <w:rsid w:val="001B09CA"/>
    <w:rsid w:val="001B65E6"/>
    <w:rsid w:val="001D2464"/>
    <w:rsid w:val="001D24BC"/>
    <w:rsid w:val="001D30EA"/>
    <w:rsid w:val="001E2036"/>
    <w:rsid w:val="001E5654"/>
    <w:rsid w:val="001F1092"/>
    <w:rsid w:val="001F4A2B"/>
    <w:rsid w:val="001F5491"/>
    <w:rsid w:val="001F76C5"/>
    <w:rsid w:val="00200361"/>
    <w:rsid w:val="00203AE9"/>
    <w:rsid w:val="002054A8"/>
    <w:rsid w:val="00206952"/>
    <w:rsid w:val="002115FE"/>
    <w:rsid w:val="00212C6C"/>
    <w:rsid w:val="00220EBB"/>
    <w:rsid w:val="00234FBA"/>
    <w:rsid w:val="0024425F"/>
    <w:rsid w:val="00246405"/>
    <w:rsid w:val="0027405E"/>
    <w:rsid w:val="00275E57"/>
    <w:rsid w:val="00281F76"/>
    <w:rsid w:val="00284573"/>
    <w:rsid w:val="0029602B"/>
    <w:rsid w:val="002A0015"/>
    <w:rsid w:val="002A7352"/>
    <w:rsid w:val="002B295F"/>
    <w:rsid w:val="002C1946"/>
    <w:rsid w:val="002C5920"/>
    <w:rsid w:val="002D1C6A"/>
    <w:rsid w:val="002E5B8D"/>
    <w:rsid w:val="003206D2"/>
    <w:rsid w:val="00320A3C"/>
    <w:rsid w:val="003211B1"/>
    <w:rsid w:val="00321220"/>
    <w:rsid w:val="00321ACF"/>
    <w:rsid w:val="00340B62"/>
    <w:rsid w:val="00344B01"/>
    <w:rsid w:val="00354E33"/>
    <w:rsid w:val="0036361A"/>
    <w:rsid w:val="003733B7"/>
    <w:rsid w:val="00376D29"/>
    <w:rsid w:val="00377FB8"/>
    <w:rsid w:val="003C62E6"/>
    <w:rsid w:val="003C636E"/>
    <w:rsid w:val="003D4B65"/>
    <w:rsid w:val="003D4EC4"/>
    <w:rsid w:val="003F44FC"/>
    <w:rsid w:val="00400EE8"/>
    <w:rsid w:val="0040454E"/>
    <w:rsid w:val="00414411"/>
    <w:rsid w:val="00414452"/>
    <w:rsid w:val="00417B67"/>
    <w:rsid w:val="004208F6"/>
    <w:rsid w:val="00432696"/>
    <w:rsid w:val="00457B0D"/>
    <w:rsid w:val="004603B4"/>
    <w:rsid w:val="00492370"/>
    <w:rsid w:val="00493A5E"/>
    <w:rsid w:val="004B2CD7"/>
    <w:rsid w:val="004B5499"/>
    <w:rsid w:val="004D4017"/>
    <w:rsid w:val="004F6BEB"/>
    <w:rsid w:val="00506212"/>
    <w:rsid w:val="005066B2"/>
    <w:rsid w:val="00517321"/>
    <w:rsid w:val="00532AD7"/>
    <w:rsid w:val="00534860"/>
    <w:rsid w:val="00541505"/>
    <w:rsid w:val="00546321"/>
    <w:rsid w:val="005719CB"/>
    <w:rsid w:val="00572A5B"/>
    <w:rsid w:val="005B3D9B"/>
    <w:rsid w:val="005B5FB2"/>
    <w:rsid w:val="005B6ED4"/>
    <w:rsid w:val="005C324F"/>
    <w:rsid w:val="005E3355"/>
    <w:rsid w:val="005E6E20"/>
    <w:rsid w:val="005F6594"/>
    <w:rsid w:val="00600AFB"/>
    <w:rsid w:val="00602408"/>
    <w:rsid w:val="00605DEE"/>
    <w:rsid w:val="006248F8"/>
    <w:rsid w:val="00627D41"/>
    <w:rsid w:val="0063221A"/>
    <w:rsid w:val="00636ADC"/>
    <w:rsid w:val="00637E7A"/>
    <w:rsid w:val="00646D96"/>
    <w:rsid w:val="006524A4"/>
    <w:rsid w:val="006638AD"/>
    <w:rsid w:val="00667944"/>
    <w:rsid w:val="006717D9"/>
    <w:rsid w:val="00673AFF"/>
    <w:rsid w:val="0067711D"/>
    <w:rsid w:val="00686EDC"/>
    <w:rsid w:val="006A34E5"/>
    <w:rsid w:val="006B0AEA"/>
    <w:rsid w:val="006B64B7"/>
    <w:rsid w:val="006C2A1C"/>
    <w:rsid w:val="006C6D6D"/>
    <w:rsid w:val="006D06CF"/>
    <w:rsid w:val="006E2886"/>
    <w:rsid w:val="006E57BE"/>
    <w:rsid w:val="006F7DB5"/>
    <w:rsid w:val="00707820"/>
    <w:rsid w:val="007100AF"/>
    <w:rsid w:val="0071054C"/>
    <w:rsid w:val="0072727A"/>
    <w:rsid w:val="00731725"/>
    <w:rsid w:val="00734979"/>
    <w:rsid w:val="00741E0F"/>
    <w:rsid w:val="00743983"/>
    <w:rsid w:val="00753FB6"/>
    <w:rsid w:val="00766A3D"/>
    <w:rsid w:val="007677F3"/>
    <w:rsid w:val="00783DFE"/>
    <w:rsid w:val="00787E5F"/>
    <w:rsid w:val="00792BBD"/>
    <w:rsid w:val="007A0D9D"/>
    <w:rsid w:val="007B63F5"/>
    <w:rsid w:val="007B64DD"/>
    <w:rsid w:val="007E5E04"/>
    <w:rsid w:val="007E6171"/>
    <w:rsid w:val="007E7632"/>
    <w:rsid w:val="00801812"/>
    <w:rsid w:val="008065DC"/>
    <w:rsid w:val="00807C81"/>
    <w:rsid w:val="00815350"/>
    <w:rsid w:val="0081784C"/>
    <w:rsid w:val="008235E2"/>
    <w:rsid w:val="00823D41"/>
    <w:rsid w:val="0084363B"/>
    <w:rsid w:val="00845586"/>
    <w:rsid w:val="00850CDF"/>
    <w:rsid w:val="0087394A"/>
    <w:rsid w:val="00880FFD"/>
    <w:rsid w:val="00884A85"/>
    <w:rsid w:val="00893D9F"/>
    <w:rsid w:val="00895355"/>
    <w:rsid w:val="008A3091"/>
    <w:rsid w:val="008A53BB"/>
    <w:rsid w:val="008A65B3"/>
    <w:rsid w:val="008A6D3C"/>
    <w:rsid w:val="008D20F1"/>
    <w:rsid w:val="008E278D"/>
    <w:rsid w:val="008F2776"/>
    <w:rsid w:val="008F6CF6"/>
    <w:rsid w:val="008F73B0"/>
    <w:rsid w:val="009172F4"/>
    <w:rsid w:val="00920787"/>
    <w:rsid w:val="009439FB"/>
    <w:rsid w:val="00953034"/>
    <w:rsid w:val="00954D2D"/>
    <w:rsid w:val="009662CA"/>
    <w:rsid w:val="00966500"/>
    <w:rsid w:val="009838CE"/>
    <w:rsid w:val="00993D10"/>
    <w:rsid w:val="009A12DF"/>
    <w:rsid w:val="009B2150"/>
    <w:rsid w:val="009B2F9E"/>
    <w:rsid w:val="009C562F"/>
    <w:rsid w:val="009D5462"/>
    <w:rsid w:val="009D570D"/>
    <w:rsid w:val="009F5730"/>
    <w:rsid w:val="00A045B6"/>
    <w:rsid w:val="00A04723"/>
    <w:rsid w:val="00A04DD5"/>
    <w:rsid w:val="00A05B29"/>
    <w:rsid w:val="00A07D90"/>
    <w:rsid w:val="00A13235"/>
    <w:rsid w:val="00A3366E"/>
    <w:rsid w:val="00A41F45"/>
    <w:rsid w:val="00A42F24"/>
    <w:rsid w:val="00A505CE"/>
    <w:rsid w:val="00A56025"/>
    <w:rsid w:val="00A73DD9"/>
    <w:rsid w:val="00A822C9"/>
    <w:rsid w:val="00A95545"/>
    <w:rsid w:val="00A95F90"/>
    <w:rsid w:val="00AA6634"/>
    <w:rsid w:val="00AB0CD8"/>
    <w:rsid w:val="00AC7618"/>
    <w:rsid w:val="00AC7E10"/>
    <w:rsid w:val="00AD1B84"/>
    <w:rsid w:val="00AD3A1E"/>
    <w:rsid w:val="00AD7D56"/>
    <w:rsid w:val="00B04AF3"/>
    <w:rsid w:val="00B05626"/>
    <w:rsid w:val="00B1381F"/>
    <w:rsid w:val="00B146E8"/>
    <w:rsid w:val="00B17C79"/>
    <w:rsid w:val="00B324BC"/>
    <w:rsid w:val="00B32D32"/>
    <w:rsid w:val="00B430BC"/>
    <w:rsid w:val="00B444D2"/>
    <w:rsid w:val="00B553B5"/>
    <w:rsid w:val="00B61D66"/>
    <w:rsid w:val="00B70AA6"/>
    <w:rsid w:val="00B718B6"/>
    <w:rsid w:val="00B71BF2"/>
    <w:rsid w:val="00B821FA"/>
    <w:rsid w:val="00B82AD4"/>
    <w:rsid w:val="00B95650"/>
    <w:rsid w:val="00BA44A8"/>
    <w:rsid w:val="00BC67CC"/>
    <w:rsid w:val="00BD34A0"/>
    <w:rsid w:val="00BE666E"/>
    <w:rsid w:val="00BF5B5E"/>
    <w:rsid w:val="00C2296B"/>
    <w:rsid w:val="00C33235"/>
    <w:rsid w:val="00C53A44"/>
    <w:rsid w:val="00C56787"/>
    <w:rsid w:val="00C638AD"/>
    <w:rsid w:val="00C707C4"/>
    <w:rsid w:val="00C72A2E"/>
    <w:rsid w:val="00C83CA5"/>
    <w:rsid w:val="00C90E2E"/>
    <w:rsid w:val="00C911CB"/>
    <w:rsid w:val="00C971E9"/>
    <w:rsid w:val="00CB07E5"/>
    <w:rsid w:val="00CB6295"/>
    <w:rsid w:val="00CD0C0D"/>
    <w:rsid w:val="00CD56A2"/>
    <w:rsid w:val="00CF2230"/>
    <w:rsid w:val="00CF4296"/>
    <w:rsid w:val="00CF6184"/>
    <w:rsid w:val="00D16B5C"/>
    <w:rsid w:val="00D222E1"/>
    <w:rsid w:val="00D244E3"/>
    <w:rsid w:val="00D33DF7"/>
    <w:rsid w:val="00D348E1"/>
    <w:rsid w:val="00D364A3"/>
    <w:rsid w:val="00D45991"/>
    <w:rsid w:val="00D71C65"/>
    <w:rsid w:val="00D73075"/>
    <w:rsid w:val="00D8035C"/>
    <w:rsid w:val="00D927E8"/>
    <w:rsid w:val="00DB59DB"/>
    <w:rsid w:val="00DC2E4E"/>
    <w:rsid w:val="00DC3597"/>
    <w:rsid w:val="00DC45DB"/>
    <w:rsid w:val="00DE5ED4"/>
    <w:rsid w:val="00DF2690"/>
    <w:rsid w:val="00E055B2"/>
    <w:rsid w:val="00E076C4"/>
    <w:rsid w:val="00E338AE"/>
    <w:rsid w:val="00E356D2"/>
    <w:rsid w:val="00E46CBF"/>
    <w:rsid w:val="00E605D3"/>
    <w:rsid w:val="00E613B6"/>
    <w:rsid w:val="00E752A2"/>
    <w:rsid w:val="00E77A5B"/>
    <w:rsid w:val="00E825A5"/>
    <w:rsid w:val="00E93B10"/>
    <w:rsid w:val="00EB0E32"/>
    <w:rsid w:val="00EB2B7B"/>
    <w:rsid w:val="00EB2BAD"/>
    <w:rsid w:val="00ED228B"/>
    <w:rsid w:val="00EE01E5"/>
    <w:rsid w:val="00EF182A"/>
    <w:rsid w:val="00EF7199"/>
    <w:rsid w:val="00F000A3"/>
    <w:rsid w:val="00F2507B"/>
    <w:rsid w:val="00F2525F"/>
    <w:rsid w:val="00F47C64"/>
    <w:rsid w:val="00F5208C"/>
    <w:rsid w:val="00F56A03"/>
    <w:rsid w:val="00F57691"/>
    <w:rsid w:val="00F61865"/>
    <w:rsid w:val="00F771B9"/>
    <w:rsid w:val="00F8611E"/>
    <w:rsid w:val="00FA391A"/>
    <w:rsid w:val="00FB1B9A"/>
    <w:rsid w:val="00FE5419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7A0D9D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b/>
      <w:bCs/>
    </w:rPr>
  </w:style>
  <w:style w:type="paragraph" w:styleId="PargrafodaLista">
    <w:name w:val="List Paragraph"/>
    <w:basedOn w:val="Normal"/>
    <w:uiPriority w:val="34"/>
    <w:qFormat/>
    <w:rsid w:val="00823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1B00B2"/>
    <w:pPr>
      <w:numPr>
        <w:ilvl w:val="0"/>
        <w:numId w:val="15"/>
      </w:numPr>
      <w:jc w:val="both"/>
    </w:pPr>
    <w:rPr>
      <w:rFonts w:cs="Arial"/>
      <w:i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03504-E419-4DD4-A96A-277EFC4E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21</TotalTime>
  <Pages>5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2892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9</cp:revision>
  <cp:lastPrinted>2009-03-06T19:55:00Z</cp:lastPrinted>
  <dcterms:created xsi:type="dcterms:W3CDTF">2014-08-19T01:41:00Z</dcterms:created>
  <dcterms:modified xsi:type="dcterms:W3CDTF">2014-08-19T10:33:00Z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