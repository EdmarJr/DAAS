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Pr="00FF0969" w:rsidRDefault="006948A9">
      <w:r w:rsidRPr="006948A9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5215890</wp:posOffset>
            </wp:positionH>
            <wp:positionV relativeFrom="paragraph">
              <wp:posOffset>-3168650</wp:posOffset>
            </wp:positionV>
            <wp:extent cx="1080135" cy="1076325"/>
            <wp:effectExtent l="19050" t="0" r="5715" b="0"/>
            <wp:wrapNone/>
            <wp:docPr id="7" name="Imagem 22" descr="CariFlPro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iFlProc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03D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-.85pt;width:513pt;height:228.3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" stroked="f">
            <v:textbox>
              <w:txbxContent>
                <w:p w:rsidR="00944FAD" w:rsidRPr="00B324BC" w:rsidRDefault="00944FAD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Projeto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Sistema de Acompanhamento Administrativo de Documentos</w:t>
                  </w: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 </w:t>
                  </w:r>
                </w:p>
                <w:p w:rsidR="00944FAD" w:rsidRDefault="00944FAD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944FAD" w:rsidRDefault="00944FAD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944FAD" w:rsidRPr="00B324BC" w:rsidRDefault="00944FAD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027B04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Manter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Documento Recebido </w:t>
                  </w:r>
                </w:p>
                <w:p w:rsidR="00944FAD" w:rsidRPr="00027B04" w:rsidRDefault="00944FAD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ersão </w:t>
                  </w:r>
                  <w:r w:rsidRPr="00027B04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0.0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2</w:t>
                  </w:r>
                </w:p>
                <w:p w:rsidR="00944FAD" w:rsidRDefault="00944FAD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574AC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5245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845586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FA5C60" w:rsidTr="007F64CF">
        <w:trPr>
          <w:jc w:val="center"/>
        </w:trPr>
        <w:tc>
          <w:tcPr>
            <w:tcW w:w="1639" w:type="dxa"/>
          </w:tcPr>
          <w:p w:rsidR="00FA5C60" w:rsidRPr="00873131" w:rsidRDefault="00FA5C60" w:rsidP="007F64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21/10/2014</w:t>
            </w:r>
          </w:p>
        </w:tc>
        <w:tc>
          <w:tcPr>
            <w:tcW w:w="960" w:type="dxa"/>
          </w:tcPr>
          <w:p w:rsidR="00FA5C60" w:rsidRPr="00873131" w:rsidRDefault="00FA5C60" w:rsidP="007F64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A5C60" w:rsidRPr="00873131" w:rsidRDefault="00FA5C60" w:rsidP="007F64CF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documento.</w:t>
            </w:r>
          </w:p>
        </w:tc>
        <w:tc>
          <w:tcPr>
            <w:tcW w:w="2040" w:type="dxa"/>
          </w:tcPr>
          <w:p w:rsidR="00FA5C60" w:rsidRPr="00873131" w:rsidRDefault="00FA5C60" w:rsidP="00A020F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  <w:tr w:rsidR="00AF0C5D" w:rsidTr="00A020F5">
        <w:trPr>
          <w:jc w:val="center"/>
        </w:trPr>
        <w:tc>
          <w:tcPr>
            <w:tcW w:w="1639" w:type="dxa"/>
            <w:vAlign w:val="center"/>
          </w:tcPr>
          <w:p w:rsidR="00AF0C5D" w:rsidRDefault="00AF0C5D" w:rsidP="00A020F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27/10/2014</w:t>
            </w:r>
          </w:p>
        </w:tc>
        <w:tc>
          <w:tcPr>
            <w:tcW w:w="960" w:type="dxa"/>
            <w:vAlign w:val="center"/>
          </w:tcPr>
          <w:p w:rsidR="00AF0C5D" w:rsidRPr="002A6C57" w:rsidRDefault="00AF0C5D" w:rsidP="00A020F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AF0C5D" w:rsidRPr="002A6C57" w:rsidRDefault="00AF0C5D" w:rsidP="00A020F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em pares.</w:t>
            </w:r>
          </w:p>
        </w:tc>
        <w:tc>
          <w:tcPr>
            <w:tcW w:w="2040" w:type="dxa"/>
            <w:vAlign w:val="center"/>
          </w:tcPr>
          <w:p w:rsidR="00AF0C5D" w:rsidRDefault="00AF0C5D" w:rsidP="00A020F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Mariana Marucchi</w:t>
            </w:r>
          </w:p>
        </w:tc>
      </w:tr>
      <w:tr w:rsidR="00FA5C60" w:rsidTr="00A020F5">
        <w:trPr>
          <w:jc w:val="center"/>
        </w:trPr>
        <w:tc>
          <w:tcPr>
            <w:tcW w:w="1639" w:type="dxa"/>
            <w:vAlign w:val="center"/>
          </w:tcPr>
          <w:p w:rsidR="00FA5C60" w:rsidRDefault="00FA5C60" w:rsidP="00A020F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05/11/2014</w:t>
            </w:r>
          </w:p>
        </w:tc>
        <w:tc>
          <w:tcPr>
            <w:tcW w:w="960" w:type="dxa"/>
            <w:vAlign w:val="center"/>
          </w:tcPr>
          <w:p w:rsidR="00FA5C60" w:rsidRDefault="00FA5C60" w:rsidP="00A020F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vAlign w:val="center"/>
          </w:tcPr>
          <w:p w:rsidR="00FA5C60" w:rsidRDefault="00FA5C60" w:rsidP="00A020F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Correção Mantis 1529</w:t>
            </w:r>
            <w:r w:rsidR="00802742">
              <w:rPr>
                <w:b w:val="0"/>
                <w:lang w:val="pt-BR"/>
              </w:rPr>
              <w:t>; 1534</w:t>
            </w:r>
          </w:p>
        </w:tc>
        <w:tc>
          <w:tcPr>
            <w:tcW w:w="2040" w:type="dxa"/>
          </w:tcPr>
          <w:p w:rsidR="00FA5C60" w:rsidRPr="00873131" w:rsidRDefault="00FA5C60" w:rsidP="00A020F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Christine Magalhães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5"/>
          <w:footerReference w:type="default" r:id="rId16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>
        <w:rPr>
          <w:caps w:val="0"/>
          <w:sz w:val="36"/>
        </w:rPr>
        <w:lastRenderedPageBreak/>
        <w:t>SUMÁRIO</w:t>
      </w:r>
    </w:p>
    <w:bookmarkStart w:id="0" w:name="_GoBack"/>
    <w:bookmarkEnd w:id="0"/>
    <w:p w:rsidR="003D6543" w:rsidRDefault="00B603D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403117479" w:history="1">
        <w:r w:rsidR="003D6543" w:rsidRPr="00E81EE2">
          <w:rPr>
            <w:rStyle w:val="Hyperlink"/>
          </w:rPr>
          <w:t>1.</w:t>
        </w:r>
        <w:r w:rsidR="003D6543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3D6543" w:rsidRPr="00E81EE2">
          <w:rPr>
            <w:rStyle w:val="Hyperlink"/>
          </w:rPr>
          <w:t>INTRODUÇÃO</w:t>
        </w:r>
        <w:r w:rsidR="003D6543">
          <w:rPr>
            <w:webHidden/>
          </w:rPr>
          <w:tab/>
        </w:r>
        <w:r>
          <w:rPr>
            <w:webHidden/>
          </w:rPr>
          <w:fldChar w:fldCharType="begin"/>
        </w:r>
        <w:r w:rsidR="003D6543">
          <w:rPr>
            <w:webHidden/>
          </w:rPr>
          <w:instrText xml:space="preserve"> PAGEREF _Toc403117479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54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D6543" w:rsidRDefault="00B603D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03117480" w:history="1">
        <w:r w:rsidR="003D6543" w:rsidRPr="00E81EE2">
          <w:rPr>
            <w:rStyle w:val="Hyperlink"/>
            <w:lang w:val="pt-PT"/>
          </w:rPr>
          <w:t>2.</w:t>
        </w:r>
        <w:r w:rsidR="003D6543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3D6543" w:rsidRPr="00E81EE2">
          <w:rPr>
            <w:rStyle w:val="Hyperlink"/>
            <w:lang w:val="pt-PT"/>
          </w:rPr>
          <w:t>Detalhamento da Apresentação</w:t>
        </w:r>
        <w:r w:rsidR="003D6543">
          <w:rPr>
            <w:webHidden/>
          </w:rPr>
          <w:tab/>
        </w:r>
        <w:r>
          <w:rPr>
            <w:webHidden/>
          </w:rPr>
          <w:fldChar w:fldCharType="begin"/>
        </w:r>
        <w:r w:rsidR="003D6543">
          <w:rPr>
            <w:webHidden/>
          </w:rPr>
          <w:instrText xml:space="preserve"> PAGEREF _Toc403117480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54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D6543" w:rsidRDefault="00B603D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3117481" w:history="1">
        <w:r w:rsidR="003D6543" w:rsidRPr="00E81EE2">
          <w:rPr>
            <w:rStyle w:val="Hyperlink"/>
          </w:rPr>
          <w:t>2.1.</w:t>
        </w:r>
        <w:r w:rsidR="003D6543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3D6543" w:rsidRPr="00E81EE2">
          <w:rPr>
            <w:rStyle w:val="Hyperlink"/>
            <w:lang w:val="pt-PT"/>
          </w:rPr>
          <w:t>Usuário</w:t>
        </w:r>
        <w:r w:rsidR="003D6543" w:rsidRPr="00E81EE2">
          <w:rPr>
            <w:rStyle w:val="Hyperlink"/>
          </w:rPr>
          <w:t>s / Atores</w:t>
        </w:r>
        <w:r w:rsidR="003D6543">
          <w:rPr>
            <w:webHidden/>
          </w:rPr>
          <w:tab/>
        </w:r>
        <w:r>
          <w:rPr>
            <w:webHidden/>
          </w:rPr>
          <w:fldChar w:fldCharType="begin"/>
        </w:r>
        <w:r w:rsidR="003D6543">
          <w:rPr>
            <w:webHidden/>
          </w:rPr>
          <w:instrText xml:space="preserve"> PAGEREF _Toc403117481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54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D6543" w:rsidRDefault="00B603D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3117482" w:history="1">
        <w:r w:rsidR="003D6543" w:rsidRPr="00E81EE2">
          <w:rPr>
            <w:rStyle w:val="Hyperlink"/>
          </w:rPr>
          <w:t>2.2.</w:t>
        </w:r>
        <w:r w:rsidR="003D6543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3D6543" w:rsidRPr="00E81EE2">
          <w:rPr>
            <w:rStyle w:val="Hyperlink"/>
          </w:rPr>
          <w:t>Manter Documento</w:t>
        </w:r>
        <w:r w:rsidR="003D6543">
          <w:rPr>
            <w:webHidden/>
          </w:rPr>
          <w:tab/>
        </w:r>
        <w:r>
          <w:rPr>
            <w:webHidden/>
          </w:rPr>
          <w:fldChar w:fldCharType="begin"/>
        </w:r>
        <w:r w:rsidR="003D6543">
          <w:rPr>
            <w:webHidden/>
          </w:rPr>
          <w:instrText xml:space="preserve"> PAGEREF _Toc403117482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54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D6543" w:rsidRDefault="00B603D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3117483" w:history="1">
        <w:r w:rsidR="003D6543" w:rsidRPr="00E81EE2">
          <w:rPr>
            <w:rStyle w:val="Hyperlink"/>
          </w:rPr>
          <w:t>2.2.1.</w:t>
        </w:r>
        <w:r w:rsidR="003D6543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3D6543" w:rsidRPr="00E81EE2">
          <w:rPr>
            <w:rStyle w:val="Hyperlink"/>
          </w:rPr>
          <w:t>Tela Consultar Documento</w:t>
        </w:r>
        <w:r w:rsidR="003D6543">
          <w:rPr>
            <w:webHidden/>
          </w:rPr>
          <w:tab/>
        </w:r>
        <w:r>
          <w:rPr>
            <w:webHidden/>
          </w:rPr>
          <w:fldChar w:fldCharType="begin"/>
        </w:r>
        <w:r w:rsidR="003D6543">
          <w:rPr>
            <w:webHidden/>
          </w:rPr>
          <w:instrText xml:space="preserve"> PAGEREF _Toc403117483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54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D6543" w:rsidRDefault="00B603D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3117484" w:history="1">
        <w:r w:rsidR="003D6543" w:rsidRPr="00E81EE2">
          <w:rPr>
            <w:rStyle w:val="Hyperlink"/>
          </w:rPr>
          <w:t>2.2.2.</w:t>
        </w:r>
        <w:r w:rsidR="003D6543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3D6543" w:rsidRPr="00E81EE2">
          <w:rPr>
            <w:rStyle w:val="Hyperlink"/>
          </w:rPr>
          <w:t>Tela Incluir Documento</w:t>
        </w:r>
        <w:r w:rsidR="003D6543">
          <w:rPr>
            <w:webHidden/>
          </w:rPr>
          <w:tab/>
        </w:r>
        <w:r>
          <w:rPr>
            <w:webHidden/>
          </w:rPr>
          <w:fldChar w:fldCharType="begin"/>
        </w:r>
        <w:r w:rsidR="003D6543">
          <w:rPr>
            <w:webHidden/>
          </w:rPr>
          <w:instrText xml:space="preserve"> PAGEREF _Toc403117484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54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D6543" w:rsidRDefault="00B603DD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03117485" w:history="1">
        <w:r w:rsidR="003D6543" w:rsidRPr="00E81EE2">
          <w:rPr>
            <w:rStyle w:val="Hyperlink"/>
          </w:rPr>
          <w:t>2.2.3.</w:t>
        </w:r>
        <w:r w:rsidR="003D6543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3D6543" w:rsidRPr="00E81EE2">
          <w:rPr>
            <w:rStyle w:val="Hyperlink"/>
          </w:rPr>
          <w:t>Tela Alterar Documento</w:t>
        </w:r>
        <w:r w:rsidR="003D6543">
          <w:rPr>
            <w:webHidden/>
          </w:rPr>
          <w:tab/>
        </w:r>
        <w:r>
          <w:rPr>
            <w:webHidden/>
          </w:rPr>
          <w:fldChar w:fldCharType="begin"/>
        </w:r>
        <w:r w:rsidR="003D6543">
          <w:rPr>
            <w:webHidden/>
          </w:rPr>
          <w:instrText xml:space="preserve"> PAGEREF _Toc403117485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D6543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1E2036" w:rsidRDefault="00B603DD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 w:rsidP="00574AC6">
      <w:pPr>
        <w:pStyle w:val="STJNvel1"/>
        <w:spacing w:before="100" w:beforeAutospacing="1" w:after="0"/>
        <w:ind w:left="357" w:hanging="357"/>
      </w:pPr>
      <w:r>
        <w:br w:type="page"/>
      </w:r>
      <w:bookmarkStart w:id="1" w:name="_Toc221095147"/>
      <w:bookmarkStart w:id="2" w:name="_Toc403117479"/>
      <w:r>
        <w:lastRenderedPageBreak/>
        <w:t>INTRODUÇÃO</w:t>
      </w:r>
      <w:bookmarkEnd w:id="1"/>
      <w:bookmarkEnd w:id="2"/>
    </w:p>
    <w:p w:rsidR="001F76C5" w:rsidRPr="009609DC" w:rsidRDefault="001F76C5" w:rsidP="00574AC6">
      <w:pPr>
        <w:pStyle w:val="Instruo"/>
        <w:spacing w:before="100" w:beforeAutospacing="1"/>
        <w:ind w:left="426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 w:rsidP="00574AC6">
      <w:pPr>
        <w:pStyle w:val="STJNvel1"/>
        <w:spacing w:before="100" w:beforeAutospacing="1" w:after="0"/>
        <w:ind w:left="357" w:hanging="357"/>
        <w:rPr>
          <w:lang w:val="pt-PT"/>
        </w:rPr>
      </w:pPr>
      <w:bookmarkStart w:id="3" w:name="_Toc403117480"/>
      <w:r>
        <w:rPr>
          <w:lang w:val="pt-PT"/>
        </w:rPr>
        <w:t>Detalhamento da Apresentação</w:t>
      </w:r>
      <w:bookmarkEnd w:id="3"/>
    </w:p>
    <w:p w:rsidR="00CC7534" w:rsidRPr="00CC7534" w:rsidRDefault="00CC7534" w:rsidP="00CC7534">
      <w:pPr>
        <w:pStyle w:val="Instruo"/>
        <w:spacing w:before="100" w:beforeAutospacing="1"/>
        <w:ind w:left="426"/>
        <w:jc w:val="both"/>
        <w:rPr>
          <w:i w:val="0"/>
          <w:color w:val="auto"/>
        </w:rPr>
      </w:pPr>
      <w:r w:rsidRPr="00CC7534">
        <w:rPr>
          <w:i w:val="0"/>
          <w:color w:val="auto"/>
        </w:rPr>
        <w:t>A especificação de tela tem como objetivo incluir, alterar, excluir o documento recebido pela Unidade. Os documentos para referência: Especificação de casos de uso Manter Documento Recebido; Documento de Regra de Negócios; Documento de Mensagens.</w:t>
      </w:r>
    </w:p>
    <w:p w:rsidR="001E2036" w:rsidRDefault="001E2036" w:rsidP="007C1332">
      <w:pPr>
        <w:pStyle w:val="STJNvel2"/>
      </w:pPr>
      <w:bookmarkStart w:id="4" w:name="_Toc403117481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1E2036" w:rsidRDefault="003C636E" w:rsidP="0006149C">
      <w:pPr>
        <w:pStyle w:val="Instruo"/>
        <w:spacing w:before="100" w:beforeAutospacing="1"/>
        <w:ind w:left="851"/>
        <w:rPr>
          <w:i w:val="0"/>
          <w:color w:val="auto"/>
        </w:rPr>
      </w:pPr>
      <w:r w:rsidRPr="003C636E">
        <w:rPr>
          <w:i w:val="0"/>
          <w:color w:val="auto"/>
        </w:rPr>
        <w:t>Gestor:</w:t>
      </w:r>
      <w:r w:rsidR="00DB59DB">
        <w:rPr>
          <w:i w:val="0"/>
          <w:color w:val="auto"/>
        </w:rPr>
        <w:t xml:space="preserve"> </w:t>
      </w:r>
      <w:r w:rsidR="00DB59DB" w:rsidRPr="00DB59DB">
        <w:rPr>
          <w:i w:val="0"/>
          <w:color w:val="auto"/>
        </w:rPr>
        <w:t>Usuário com permissão de incluir, alterar, visualizar, consultar e excluir documentos no sistema.</w:t>
      </w:r>
    </w:p>
    <w:p w:rsidR="00574AC6" w:rsidRDefault="0012242C" w:rsidP="007C1332">
      <w:pPr>
        <w:pStyle w:val="STJNvel2"/>
      </w:pPr>
      <w:bookmarkStart w:id="5" w:name="_Toc403117482"/>
      <w:r>
        <w:t xml:space="preserve">Manter </w:t>
      </w:r>
      <w:r w:rsidR="00895355">
        <w:t>Documento</w:t>
      </w:r>
      <w:bookmarkEnd w:id="5"/>
    </w:p>
    <w:p w:rsidR="00574AC6" w:rsidRDefault="001E2036" w:rsidP="007C1332">
      <w:pPr>
        <w:pStyle w:val="STJNvel2"/>
        <w:numPr>
          <w:ilvl w:val="0"/>
          <w:numId w:val="23"/>
        </w:numPr>
      </w:pPr>
      <w:bookmarkStart w:id="6" w:name="_Toc403117483"/>
      <w:r w:rsidRPr="007A0D9D">
        <w:t xml:space="preserve">Tela </w:t>
      </w:r>
      <w:r w:rsidR="00574AC6">
        <w:t>Consultar Documento</w:t>
      </w:r>
      <w:bookmarkEnd w:id="6"/>
    </w:p>
    <w:p w:rsidR="00FE1B6D" w:rsidRDefault="00FE1B6D" w:rsidP="0006149C">
      <w:pPr>
        <w:pStyle w:val="STJNvel2"/>
        <w:numPr>
          <w:ilvl w:val="0"/>
          <w:numId w:val="0"/>
        </w:numPr>
        <w:ind w:left="2520" w:hanging="2520"/>
      </w:pPr>
    </w:p>
    <w:p w:rsidR="00574AC6" w:rsidRDefault="00AC1DC9" w:rsidP="00FE1B6D">
      <w:pPr>
        <w:ind w:left="1134"/>
      </w:pPr>
      <w:r>
        <w:rPr>
          <w:noProof/>
        </w:rPr>
        <w:drawing>
          <wp:inline distT="0" distB="0" distL="0" distR="0">
            <wp:extent cx="3857625" cy="4068040"/>
            <wp:effectExtent l="38100" t="19050" r="28575" b="277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068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F2" w:rsidRPr="00FE1B6D" w:rsidRDefault="009835F2" w:rsidP="009835F2">
      <w:pPr>
        <w:ind w:left="2694"/>
      </w:pPr>
      <w:r>
        <w:t>Figura 1 – Tela Consultar Documento</w:t>
      </w:r>
    </w:p>
    <w:p w:rsidR="00DC051D" w:rsidRDefault="00DC051D" w:rsidP="00DC051D">
      <w:pPr>
        <w:pStyle w:val="Ttulo4"/>
        <w:numPr>
          <w:ilvl w:val="0"/>
          <w:numId w:val="22"/>
        </w:numPr>
        <w:tabs>
          <w:tab w:val="left" w:pos="3119"/>
        </w:tabs>
        <w:spacing w:before="100" w:beforeAutospacing="1" w:after="0"/>
        <w:ind w:left="851" w:hanging="851"/>
        <w:rPr>
          <w:sz w:val="20"/>
        </w:rPr>
      </w:pPr>
      <w:r>
        <w:rPr>
          <w:sz w:val="20"/>
        </w:rPr>
        <w:lastRenderedPageBreak/>
        <w:t>Regras de Apresentação</w:t>
      </w:r>
    </w:p>
    <w:p w:rsidR="00DC051D" w:rsidRPr="007A0D9D" w:rsidRDefault="00DC051D" w:rsidP="00DC051D">
      <w:pPr>
        <w:pStyle w:val="Instruo"/>
        <w:numPr>
          <w:ilvl w:val="0"/>
          <w:numId w:val="4"/>
        </w:numPr>
        <w:spacing w:before="100" w:beforeAutospacing="1"/>
        <w:ind w:left="714" w:hanging="357"/>
        <w:jc w:val="both"/>
        <w:rPr>
          <w:i w:val="0"/>
          <w:color w:val="auto"/>
        </w:rPr>
      </w:pPr>
      <w:r w:rsidRPr="007A0D9D">
        <w:rPr>
          <w:i w:val="0"/>
          <w:color w:val="auto"/>
        </w:rPr>
        <w:t>A Ordenação padrão para apresentação da lista Registro(s) deve ser pela coluna selecionada pelo usuário.</w:t>
      </w:r>
    </w:p>
    <w:p w:rsidR="00DC051D" w:rsidRDefault="00DC051D" w:rsidP="00DC051D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7A0D9D">
        <w:rPr>
          <w:i w:val="0"/>
          <w:color w:val="auto"/>
        </w:rPr>
        <w:t xml:space="preserve">Ao acionar o botão </w:t>
      </w:r>
      <w:r>
        <w:rPr>
          <w:i w:val="0"/>
          <w:color w:val="auto"/>
        </w:rPr>
        <w:t>Consultar</w:t>
      </w:r>
      <w:r w:rsidRPr="007A0D9D">
        <w:rPr>
          <w:i w:val="0"/>
          <w:color w:val="auto"/>
        </w:rPr>
        <w:t>, o sistema apresenta a tabela com o resultado da pesquisa.</w:t>
      </w:r>
    </w:p>
    <w:p w:rsidR="00FE4B1C" w:rsidRDefault="00FE4B1C" w:rsidP="00DC051D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acionar o botão Voltar, o sistema retorna para Tela de Consultar Andamentos;</w:t>
      </w:r>
    </w:p>
    <w:p w:rsidR="00DC051D" w:rsidRPr="00D04232" w:rsidRDefault="00DC051D" w:rsidP="00DC051D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D04232">
        <w:rPr>
          <w:i w:val="0"/>
          <w:color w:val="auto"/>
        </w:rPr>
        <w:t xml:space="preserve">Ao acionar o botão </w:t>
      </w:r>
      <w:r>
        <w:rPr>
          <w:i w:val="0"/>
          <w:color w:val="auto"/>
        </w:rPr>
        <w:t>Limpar</w:t>
      </w:r>
      <w:r w:rsidRPr="00D04232">
        <w:rPr>
          <w:i w:val="0"/>
          <w:color w:val="auto"/>
        </w:rPr>
        <w:t xml:space="preserve">, o sistema </w:t>
      </w:r>
      <w:r>
        <w:rPr>
          <w:i w:val="0"/>
          <w:color w:val="auto"/>
        </w:rPr>
        <w:t>limpa os campos de preenchimento da Tela Consulta Documento.</w:t>
      </w:r>
    </w:p>
    <w:p w:rsidR="00FE4B1C" w:rsidRDefault="00FE4B1C" w:rsidP="00DC051D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Ao acionar a opção </w:t>
      </w:r>
      <w:r>
        <w:rPr>
          <w:i w:val="0"/>
          <w:noProof/>
          <w:color w:val="auto"/>
        </w:rPr>
        <w:drawing>
          <wp:inline distT="0" distB="0" distL="0" distR="0">
            <wp:extent cx="180975" cy="180975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color w:val="auto"/>
        </w:rPr>
        <w:t>, o sistema exibe a tela para alteração do documento recebido.</w:t>
      </w:r>
    </w:p>
    <w:p w:rsidR="00DC051D" w:rsidRPr="00D04232" w:rsidRDefault="00DC051D" w:rsidP="00DC051D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7A0D9D">
        <w:rPr>
          <w:i w:val="0"/>
          <w:color w:val="auto"/>
        </w:rPr>
        <w:t xml:space="preserve">Ao </w:t>
      </w:r>
      <w:r w:rsidRPr="00D04232">
        <w:rPr>
          <w:i w:val="0"/>
          <w:color w:val="auto"/>
        </w:rPr>
        <w:t xml:space="preserve">acionar o botão Alterar, o sistema apresenta a Tela </w:t>
      </w:r>
      <w:r>
        <w:rPr>
          <w:i w:val="0"/>
          <w:color w:val="auto"/>
        </w:rPr>
        <w:t>Alteração de Documento Recebido</w:t>
      </w:r>
      <w:r w:rsidRPr="00D04232">
        <w:rPr>
          <w:i w:val="0"/>
          <w:color w:val="auto"/>
        </w:rPr>
        <w:t xml:space="preserve"> para alterar os dados.</w:t>
      </w:r>
    </w:p>
    <w:p w:rsidR="00DC051D" w:rsidRPr="00D04232" w:rsidRDefault="00DC051D" w:rsidP="00DC051D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D04232">
        <w:rPr>
          <w:i w:val="0"/>
          <w:color w:val="auto"/>
        </w:rPr>
        <w:t>Ao acionar o botão Excluir, o sistema exclui o registro selecionado.</w:t>
      </w:r>
    </w:p>
    <w:p w:rsidR="00DC051D" w:rsidRDefault="00DC051D" w:rsidP="00DC051D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D04232">
        <w:rPr>
          <w:i w:val="0"/>
          <w:color w:val="auto"/>
        </w:rPr>
        <w:t>Ao acionar o botão Imprimir, o sistema apresenta a opção de im</w:t>
      </w:r>
      <w:r>
        <w:rPr>
          <w:i w:val="0"/>
          <w:color w:val="auto"/>
        </w:rPr>
        <w:t>primir o documento selecionado.</w:t>
      </w:r>
    </w:p>
    <w:p w:rsidR="00DC051D" w:rsidRDefault="00DC051D" w:rsidP="00DC051D">
      <w:pPr>
        <w:pStyle w:val="Ttulo4"/>
        <w:numPr>
          <w:ilvl w:val="0"/>
          <w:numId w:val="0"/>
        </w:numPr>
        <w:spacing w:before="100" w:beforeAutospacing="1" w:after="0"/>
        <w:rPr>
          <w:sz w:val="20"/>
        </w:rPr>
      </w:pPr>
      <w:r>
        <w:rPr>
          <w:sz w:val="20"/>
        </w:rPr>
        <w:t>2.2.1.2. Exceções</w:t>
      </w:r>
    </w:p>
    <w:p w:rsidR="00DC051D" w:rsidRDefault="00DC051D" w:rsidP="00DC051D">
      <w:pPr>
        <w:spacing w:before="100" w:beforeAutospacing="1"/>
        <w:ind w:firstLine="709"/>
        <w:rPr>
          <w:color w:val="auto"/>
        </w:rPr>
      </w:pPr>
      <w:r w:rsidRPr="009609DC">
        <w:rPr>
          <w:color w:val="auto"/>
        </w:rPr>
        <w:t>Não se aplica</w:t>
      </w:r>
      <w:r>
        <w:rPr>
          <w:color w:val="auto"/>
        </w:rPr>
        <w:t>.</w:t>
      </w:r>
    </w:p>
    <w:p w:rsidR="00DC051D" w:rsidRDefault="00DC051D" w:rsidP="00DC051D">
      <w:pPr>
        <w:pStyle w:val="Ttulo4"/>
        <w:numPr>
          <w:ilvl w:val="0"/>
          <w:numId w:val="0"/>
        </w:numPr>
        <w:spacing w:before="100" w:beforeAutospacing="1" w:after="0"/>
        <w:rPr>
          <w:rFonts w:cs="Arial"/>
          <w:sz w:val="20"/>
        </w:rPr>
      </w:pPr>
      <w:r>
        <w:rPr>
          <w:rFonts w:cs="Arial"/>
          <w:sz w:val="20"/>
        </w:rPr>
        <w:t>2.2.1.3. Itens de Controle</w:t>
      </w:r>
    </w:p>
    <w:p w:rsidR="00DC051D" w:rsidRPr="00DC051D" w:rsidRDefault="00DC051D" w:rsidP="00DC051D">
      <w:pPr>
        <w:rPr>
          <w:sz w:val="16"/>
          <w:szCs w:val="16"/>
        </w:rPr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567"/>
        <w:gridCol w:w="709"/>
        <w:gridCol w:w="567"/>
        <w:gridCol w:w="548"/>
        <w:gridCol w:w="586"/>
        <w:gridCol w:w="1093"/>
        <w:gridCol w:w="608"/>
        <w:gridCol w:w="1134"/>
        <w:gridCol w:w="1499"/>
      </w:tblGrid>
      <w:tr w:rsidR="001D2DB5" w:rsidTr="00875D78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939" w:type="dxa"/>
            <w:shd w:val="pct25" w:color="auto" w:fill="auto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548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86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1093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608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499" w:type="dxa"/>
            <w:shd w:val="pct25" w:color="auto" w:fill="auto"/>
            <w:vAlign w:val="center"/>
          </w:tcPr>
          <w:p w:rsidR="00DC051D" w:rsidRDefault="00DC051D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DC051D" w:rsidTr="00DC051D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DC051D" w:rsidRPr="00DC051D" w:rsidRDefault="00DC051D" w:rsidP="00DC051D">
            <w:pPr>
              <w:jc w:val="left"/>
              <w:rPr>
                <w:b/>
                <w:iCs/>
                <w:color w:val="auto"/>
              </w:rPr>
            </w:pPr>
            <w:r w:rsidRPr="00DC051D">
              <w:rPr>
                <w:b/>
                <w:iCs/>
                <w:color w:val="auto"/>
              </w:rPr>
              <w:t>Dados do Documento</w:t>
            </w:r>
          </w:p>
        </w:tc>
      </w:tr>
      <w:tr w:rsidR="00875D78" w:rsidRPr="002054A8" w:rsidTr="00D071B0">
        <w:trPr>
          <w:cantSplit/>
          <w:jc w:val="center"/>
        </w:trPr>
        <w:tc>
          <w:tcPr>
            <w:tcW w:w="554" w:type="dxa"/>
            <w:vAlign w:val="center"/>
          </w:tcPr>
          <w:p w:rsidR="00875D78" w:rsidRPr="00DC051D" w:rsidRDefault="00875D78" w:rsidP="00D071B0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1</w:t>
            </w:r>
          </w:p>
        </w:tc>
        <w:tc>
          <w:tcPr>
            <w:tcW w:w="1939" w:type="dxa"/>
            <w:vAlign w:val="center"/>
          </w:tcPr>
          <w:p w:rsidR="00875D78" w:rsidRPr="00DC051D" w:rsidRDefault="00875D78" w:rsidP="007B5D66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Tipo de Documento</w:t>
            </w:r>
          </w:p>
        </w:tc>
        <w:tc>
          <w:tcPr>
            <w:tcW w:w="567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48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  <w:vAlign w:val="center"/>
          </w:tcPr>
          <w:p w:rsidR="00875D78" w:rsidRDefault="00875D78" w:rsidP="001D2DB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Carta;</w:t>
            </w:r>
          </w:p>
          <w:p w:rsidR="00875D78" w:rsidRDefault="00875D78" w:rsidP="001D2DB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Convite;</w:t>
            </w:r>
          </w:p>
          <w:p w:rsidR="00875D78" w:rsidRDefault="00875D78" w:rsidP="001D2DB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Correio Eletrônico;</w:t>
            </w:r>
          </w:p>
          <w:p w:rsidR="00875D78" w:rsidRDefault="00875D78" w:rsidP="001D2DB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Memorando;</w:t>
            </w:r>
          </w:p>
          <w:p w:rsidR="00875D78" w:rsidRDefault="00875D78" w:rsidP="001D2DB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Ofício;</w:t>
            </w:r>
          </w:p>
          <w:p w:rsidR="00875D78" w:rsidRDefault="00875D78" w:rsidP="001D2DB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Ato;</w:t>
            </w:r>
          </w:p>
          <w:p w:rsidR="00875D78" w:rsidRDefault="00875D78" w:rsidP="001D2DB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Despacho;</w:t>
            </w:r>
          </w:p>
          <w:p w:rsidR="00875D78" w:rsidRDefault="00875D78" w:rsidP="001D2DB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Documento S/N;</w:t>
            </w:r>
          </w:p>
          <w:p w:rsidR="00875D78" w:rsidRDefault="00875D78" w:rsidP="001D2DB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Fax;</w:t>
            </w:r>
          </w:p>
          <w:p w:rsidR="00875D78" w:rsidRDefault="00875D78" w:rsidP="001D2DB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Livro;</w:t>
            </w:r>
          </w:p>
          <w:p w:rsidR="00875D78" w:rsidRDefault="00875D78" w:rsidP="001D2DB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Petição;</w:t>
            </w:r>
          </w:p>
          <w:p w:rsidR="00875D78" w:rsidRDefault="00875D78" w:rsidP="001D2DB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Portaria;</w:t>
            </w:r>
          </w:p>
          <w:p w:rsidR="00875D78" w:rsidRDefault="00875D78" w:rsidP="001D2DB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Requerimento;</w:t>
            </w:r>
          </w:p>
          <w:p w:rsidR="00875D78" w:rsidRPr="00DC051D" w:rsidRDefault="00875D78" w:rsidP="001D2DB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Telegrama</w:t>
            </w:r>
          </w:p>
        </w:tc>
        <w:tc>
          <w:tcPr>
            <w:tcW w:w="608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875D78" w:rsidRPr="00DC051D" w:rsidRDefault="00875D78" w:rsidP="001D2DB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499" w:type="dxa"/>
            <w:vAlign w:val="center"/>
          </w:tcPr>
          <w:p w:rsidR="00875D78" w:rsidRDefault="00875D78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  <w:p w:rsidR="0004484C" w:rsidRPr="0004484C" w:rsidRDefault="0004484C" w:rsidP="007B5D66">
            <w:pPr>
              <w:jc w:val="center"/>
              <w:rPr>
                <w:b/>
                <w:iCs/>
                <w:color w:val="auto"/>
              </w:rPr>
            </w:pPr>
            <w:r w:rsidRPr="0004484C">
              <w:rPr>
                <w:b/>
                <w:iCs/>
                <w:color w:val="auto"/>
              </w:rPr>
              <w:t>Ver Regra [RN5-08]</w:t>
            </w:r>
          </w:p>
        </w:tc>
      </w:tr>
      <w:tr w:rsidR="00875D78" w:rsidRPr="002054A8" w:rsidTr="00D071B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875D78" w:rsidRPr="00DC051D" w:rsidRDefault="00875D78" w:rsidP="00D071B0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lastRenderedPageBreak/>
              <w:t>2</w:t>
            </w:r>
          </w:p>
        </w:tc>
        <w:tc>
          <w:tcPr>
            <w:tcW w:w="1939" w:type="dxa"/>
            <w:vAlign w:val="center"/>
          </w:tcPr>
          <w:p w:rsidR="00875D78" w:rsidRPr="00DC051D" w:rsidRDefault="00875D78" w:rsidP="007B5D66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Situação do documento</w:t>
            </w:r>
          </w:p>
        </w:tc>
        <w:tc>
          <w:tcPr>
            <w:tcW w:w="567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48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  <w:vAlign w:val="center"/>
          </w:tcPr>
          <w:p w:rsidR="00875D78" w:rsidRDefault="00875D78" w:rsidP="00EE04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Pendente;</w:t>
            </w:r>
          </w:p>
          <w:p w:rsidR="00875D78" w:rsidRDefault="00875D78" w:rsidP="00EE0402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Resolvido;</w:t>
            </w:r>
          </w:p>
          <w:p w:rsidR="00875D78" w:rsidRPr="00DC051D" w:rsidRDefault="00875D78" w:rsidP="00EE0402">
            <w:pPr>
              <w:rPr>
                <w:iCs/>
                <w:color w:val="auto"/>
              </w:rPr>
            </w:pPr>
          </w:p>
        </w:tc>
        <w:tc>
          <w:tcPr>
            <w:tcW w:w="608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</w:p>
        </w:tc>
        <w:tc>
          <w:tcPr>
            <w:tcW w:w="1134" w:type="dxa"/>
            <w:vAlign w:val="center"/>
          </w:tcPr>
          <w:p w:rsidR="00875D78" w:rsidRPr="00DC051D" w:rsidRDefault="00875D78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499" w:type="dxa"/>
            <w:vAlign w:val="center"/>
          </w:tcPr>
          <w:p w:rsidR="00875D78" w:rsidRPr="00DC051D" w:rsidRDefault="0004484C" w:rsidP="007B5D66">
            <w:pPr>
              <w:jc w:val="center"/>
              <w:rPr>
                <w:iCs/>
                <w:color w:val="auto"/>
              </w:rPr>
            </w:pPr>
            <w:r w:rsidRPr="0004484C">
              <w:rPr>
                <w:b/>
                <w:iCs/>
                <w:color w:val="auto"/>
              </w:rPr>
              <w:t>Ver Regra [RN5-08]</w:t>
            </w:r>
          </w:p>
        </w:tc>
      </w:tr>
      <w:tr w:rsidR="00875D78" w:rsidRPr="002054A8" w:rsidTr="00D071B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875D78" w:rsidRPr="00DC051D" w:rsidRDefault="00875D78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</w:t>
            </w:r>
          </w:p>
        </w:tc>
        <w:tc>
          <w:tcPr>
            <w:tcW w:w="1939" w:type="dxa"/>
            <w:vAlign w:val="center"/>
          </w:tcPr>
          <w:p w:rsidR="00875D78" w:rsidRPr="00DC051D" w:rsidRDefault="00875D78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Classificação</w:t>
            </w:r>
          </w:p>
        </w:tc>
        <w:tc>
          <w:tcPr>
            <w:tcW w:w="567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48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  <w:vAlign w:val="center"/>
          </w:tcPr>
          <w:p w:rsidR="00875D78" w:rsidRDefault="00875D78" w:rsidP="00875D78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Expedido;</w:t>
            </w:r>
          </w:p>
          <w:p w:rsidR="00875D78" w:rsidRPr="00DC051D" w:rsidRDefault="00875D78" w:rsidP="00875D78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Recebido</w:t>
            </w:r>
          </w:p>
        </w:tc>
        <w:tc>
          <w:tcPr>
            <w:tcW w:w="608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875D78" w:rsidRPr="00DC051D" w:rsidRDefault="00875D78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499" w:type="dxa"/>
            <w:vAlign w:val="center"/>
          </w:tcPr>
          <w:p w:rsidR="00875D78" w:rsidRPr="00BB3D89" w:rsidRDefault="00BB3D89" w:rsidP="007B5D66">
            <w:pPr>
              <w:jc w:val="center"/>
              <w:rPr>
                <w:b/>
                <w:iCs/>
                <w:color w:val="auto"/>
              </w:rPr>
            </w:pPr>
            <w:r w:rsidRPr="00BB3D89">
              <w:rPr>
                <w:b/>
                <w:iCs/>
                <w:color w:val="auto"/>
              </w:rPr>
              <w:t>Ver Regra [RN5-13]</w:t>
            </w:r>
            <w:r w:rsidR="0004484C">
              <w:rPr>
                <w:b/>
                <w:iCs/>
                <w:color w:val="auto"/>
              </w:rPr>
              <w:t xml:space="preserve"> [RN5-08]</w:t>
            </w:r>
          </w:p>
        </w:tc>
      </w:tr>
      <w:tr w:rsidR="00875D78" w:rsidRPr="002054A8" w:rsidTr="00D071B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875D78" w:rsidRDefault="00875D78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</w:t>
            </w:r>
          </w:p>
        </w:tc>
        <w:tc>
          <w:tcPr>
            <w:tcW w:w="1939" w:type="dxa"/>
            <w:vAlign w:val="center"/>
          </w:tcPr>
          <w:p w:rsidR="00875D78" w:rsidRDefault="00875D78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Origem</w:t>
            </w:r>
          </w:p>
        </w:tc>
        <w:tc>
          <w:tcPr>
            <w:tcW w:w="567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48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  <w:vAlign w:val="center"/>
          </w:tcPr>
          <w:p w:rsidR="00875D78" w:rsidRDefault="00875D78" w:rsidP="00875D78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Interno;</w:t>
            </w:r>
          </w:p>
          <w:p w:rsidR="00875D78" w:rsidRPr="00DC051D" w:rsidRDefault="00875D78" w:rsidP="00875D78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Externo</w:t>
            </w:r>
          </w:p>
        </w:tc>
        <w:tc>
          <w:tcPr>
            <w:tcW w:w="608" w:type="dxa"/>
            <w:vAlign w:val="center"/>
          </w:tcPr>
          <w:p w:rsidR="00875D78" w:rsidRPr="00DC051D" w:rsidRDefault="00875D78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875D78" w:rsidRPr="00DC051D" w:rsidRDefault="00875D78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499" w:type="dxa"/>
            <w:vAlign w:val="center"/>
          </w:tcPr>
          <w:p w:rsidR="00875D78" w:rsidRDefault="00D84FA7" w:rsidP="007B5D66">
            <w:pPr>
              <w:jc w:val="center"/>
              <w:rPr>
                <w:b/>
                <w:iCs/>
                <w:color w:val="auto"/>
              </w:rPr>
            </w:pPr>
            <w:r w:rsidRPr="00BB3D89">
              <w:rPr>
                <w:b/>
                <w:iCs/>
                <w:color w:val="auto"/>
              </w:rPr>
              <w:t>Ver Regra [RN5-13]</w:t>
            </w:r>
          </w:p>
          <w:p w:rsidR="0004484C" w:rsidRPr="00DC051D" w:rsidRDefault="0004484C" w:rsidP="007B5D66">
            <w:pPr>
              <w:jc w:val="center"/>
              <w:rPr>
                <w:iCs/>
                <w:color w:val="auto"/>
              </w:rPr>
            </w:pPr>
            <w:r>
              <w:rPr>
                <w:b/>
                <w:iCs/>
                <w:color w:val="auto"/>
              </w:rPr>
              <w:t>[RN5-08]</w:t>
            </w:r>
          </w:p>
        </w:tc>
      </w:tr>
      <w:tr w:rsidR="00E52346" w:rsidRPr="002054A8" w:rsidTr="00D071B0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E52346" w:rsidRDefault="00E52346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</w:p>
        </w:tc>
        <w:tc>
          <w:tcPr>
            <w:tcW w:w="1939" w:type="dxa"/>
            <w:vAlign w:val="center"/>
          </w:tcPr>
          <w:p w:rsidR="00E52346" w:rsidRDefault="00E52346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N° do Documento</w:t>
            </w:r>
          </w:p>
        </w:tc>
        <w:tc>
          <w:tcPr>
            <w:tcW w:w="567" w:type="dxa"/>
            <w:vAlign w:val="center"/>
          </w:tcPr>
          <w:p w:rsidR="00E52346" w:rsidRPr="00DC051D" w:rsidRDefault="00A020F5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(20)</w:t>
            </w:r>
          </w:p>
        </w:tc>
        <w:tc>
          <w:tcPr>
            <w:tcW w:w="709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48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</w:tr>
      <w:tr w:rsidR="00E52346" w:rsidRPr="002054A8" w:rsidTr="00D071B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52346" w:rsidRPr="00DC051D" w:rsidRDefault="00E52346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</w:t>
            </w:r>
          </w:p>
        </w:tc>
        <w:tc>
          <w:tcPr>
            <w:tcW w:w="1939" w:type="dxa"/>
            <w:vAlign w:val="center"/>
          </w:tcPr>
          <w:p w:rsidR="00E52346" w:rsidRPr="00DC051D" w:rsidRDefault="00E52346" w:rsidP="001D2DB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 xml:space="preserve">Identificador </w:t>
            </w:r>
          </w:p>
        </w:tc>
        <w:tc>
          <w:tcPr>
            <w:tcW w:w="567" w:type="dxa"/>
            <w:vAlign w:val="center"/>
          </w:tcPr>
          <w:p w:rsidR="00E52346" w:rsidRPr="00DC051D" w:rsidRDefault="00A020F5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(6)</w:t>
            </w:r>
          </w:p>
        </w:tc>
        <w:tc>
          <w:tcPr>
            <w:tcW w:w="709" w:type="dxa"/>
            <w:vAlign w:val="center"/>
          </w:tcPr>
          <w:p w:rsidR="00E52346" w:rsidRPr="00DC051D" w:rsidRDefault="00E52346" w:rsidP="0012242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xxx-999999/9999</w:t>
            </w:r>
          </w:p>
        </w:tc>
        <w:tc>
          <w:tcPr>
            <w:tcW w:w="567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</w:t>
            </w:r>
          </w:p>
        </w:tc>
        <w:tc>
          <w:tcPr>
            <w:tcW w:w="548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</w:tr>
      <w:tr w:rsidR="00E52346" w:rsidRPr="002054A8" w:rsidTr="00D071B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52346" w:rsidRPr="00DC051D" w:rsidRDefault="00E52346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</w:t>
            </w:r>
          </w:p>
        </w:tc>
        <w:tc>
          <w:tcPr>
            <w:tcW w:w="1939" w:type="dxa"/>
            <w:vAlign w:val="center"/>
          </w:tcPr>
          <w:p w:rsidR="00E52346" w:rsidRPr="00DC051D" w:rsidRDefault="00E52346" w:rsidP="001D2DB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Assunto</w:t>
            </w:r>
          </w:p>
        </w:tc>
        <w:tc>
          <w:tcPr>
            <w:tcW w:w="567" w:type="dxa"/>
            <w:vAlign w:val="center"/>
          </w:tcPr>
          <w:p w:rsidR="00E52346" w:rsidRPr="00DC051D" w:rsidRDefault="00A020F5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1000</w:t>
            </w:r>
          </w:p>
        </w:tc>
        <w:tc>
          <w:tcPr>
            <w:tcW w:w="709" w:type="dxa"/>
            <w:vAlign w:val="center"/>
          </w:tcPr>
          <w:p w:rsidR="00E52346" w:rsidRPr="0012242C" w:rsidRDefault="00E52346" w:rsidP="0012242C">
            <w:pPr>
              <w:jc w:val="left"/>
              <w:rPr>
                <w:iCs/>
                <w:color w:val="auto"/>
              </w:rPr>
            </w:pPr>
            <w:r w:rsidRPr="0012242C">
              <w:rPr>
                <w:iCs/>
                <w:color w:val="auto"/>
              </w:rPr>
              <w:t>LC, UC, CE, CA</w:t>
            </w:r>
          </w:p>
        </w:tc>
        <w:tc>
          <w:tcPr>
            <w:tcW w:w="567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48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</w:tr>
      <w:tr w:rsidR="00E52346" w:rsidRPr="002054A8" w:rsidTr="00D071B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52346" w:rsidRPr="00DC051D" w:rsidRDefault="00E52346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8</w:t>
            </w:r>
          </w:p>
        </w:tc>
        <w:tc>
          <w:tcPr>
            <w:tcW w:w="1939" w:type="dxa"/>
            <w:vAlign w:val="center"/>
          </w:tcPr>
          <w:p w:rsidR="00E52346" w:rsidRDefault="00E52346" w:rsidP="001D2DB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Data de Origem</w:t>
            </w:r>
          </w:p>
          <w:p w:rsidR="00E52346" w:rsidRDefault="00E52346" w:rsidP="001D2DB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De/ Até</w:t>
            </w:r>
          </w:p>
        </w:tc>
        <w:tc>
          <w:tcPr>
            <w:tcW w:w="567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DT</w:t>
            </w:r>
          </w:p>
        </w:tc>
        <w:tc>
          <w:tcPr>
            <w:tcW w:w="709" w:type="dxa"/>
            <w:vAlign w:val="center"/>
          </w:tcPr>
          <w:p w:rsidR="00E52346" w:rsidRPr="00DC051D" w:rsidRDefault="00E52346" w:rsidP="008B3F2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dd/mm/yyyy</w:t>
            </w:r>
          </w:p>
        </w:tc>
        <w:tc>
          <w:tcPr>
            <w:tcW w:w="567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48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</w:tcPr>
          <w:p w:rsidR="00E52346" w:rsidRDefault="00E52346" w:rsidP="001D2DB5">
            <w:pPr>
              <w:jc w:val="left"/>
            </w:pPr>
            <w:r w:rsidRPr="005E1B9F">
              <w:rPr>
                <w:iCs/>
                <w:color w:val="auto"/>
              </w:rPr>
              <w:t>O sistema exibe o calendário para o usuário escolher a data.</w:t>
            </w:r>
          </w:p>
        </w:tc>
      </w:tr>
      <w:tr w:rsidR="00E52346" w:rsidRPr="002054A8" w:rsidTr="00D071B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52346" w:rsidRPr="00DC051D" w:rsidRDefault="00E52346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9</w:t>
            </w:r>
          </w:p>
        </w:tc>
        <w:tc>
          <w:tcPr>
            <w:tcW w:w="1939" w:type="dxa"/>
            <w:vAlign w:val="center"/>
          </w:tcPr>
          <w:p w:rsidR="00E52346" w:rsidRDefault="00E52346" w:rsidP="001D2DB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Data de Recebimento</w:t>
            </w:r>
          </w:p>
        </w:tc>
        <w:tc>
          <w:tcPr>
            <w:tcW w:w="567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DT</w:t>
            </w:r>
          </w:p>
        </w:tc>
        <w:tc>
          <w:tcPr>
            <w:tcW w:w="709" w:type="dxa"/>
            <w:vAlign w:val="center"/>
          </w:tcPr>
          <w:p w:rsidR="00E52346" w:rsidRPr="00DC051D" w:rsidRDefault="00E52346" w:rsidP="008B3F2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dd/mm/yyyy</w:t>
            </w:r>
          </w:p>
        </w:tc>
        <w:tc>
          <w:tcPr>
            <w:tcW w:w="567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48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E52346" w:rsidRPr="00DC051D" w:rsidRDefault="00E52346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</w:tcPr>
          <w:p w:rsidR="00E52346" w:rsidRDefault="00E52346" w:rsidP="001D2DB5">
            <w:pPr>
              <w:jc w:val="left"/>
            </w:pPr>
            <w:r w:rsidRPr="005E1B9F">
              <w:rPr>
                <w:iCs/>
                <w:color w:val="auto"/>
              </w:rPr>
              <w:t>O sistema exibe o calendário para o usuário escolher a data.</w:t>
            </w:r>
          </w:p>
        </w:tc>
      </w:tr>
      <w:tr w:rsidR="00E52346" w:rsidRPr="002054A8" w:rsidTr="00D071B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7B5D66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Botão Consultar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E52346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E52346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E5234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E5234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E5234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E5234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E52346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E5234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E52346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Ao ser acionado o sistema exibe lista de registros.</w:t>
            </w:r>
          </w:p>
        </w:tc>
      </w:tr>
      <w:tr w:rsidR="00E52346" w:rsidRPr="00E52346" w:rsidTr="00D071B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Limpar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52346" w:rsidRPr="00E52346" w:rsidRDefault="00E52346" w:rsidP="007B5D66">
            <w:pPr>
              <w:jc w:val="center"/>
              <w:rPr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52346" w:rsidRPr="00E52346" w:rsidRDefault="00E52346" w:rsidP="007B5D66">
            <w:pPr>
              <w:jc w:val="center"/>
              <w:rPr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52346" w:rsidRPr="00E52346" w:rsidRDefault="00E52346" w:rsidP="007B5D66">
            <w:pPr>
              <w:jc w:val="center"/>
              <w:rPr>
                <w:iCs/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E52346" w:rsidRPr="00E52346" w:rsidRDefault="00E52346" w:rsidP="007B5D66">
            <w:pPr>
              <w:jc w:val="center"/>
              <w:rPr>
                <w:iCs/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E52346" w:rsidRPr="00E52346" w:rsidRDefault="00E52346" w:rsidP="007B5D66">
            <w:pPr>
              <w:jc w:val="center"/>
              <w:rPr>
                <w:iCs/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52346" w:rsidRPr="00E52346" w:rsidRDefault="00E52346" w:rsidP="007B5D66">
            <w:pPr>
              <w:jc w:val="center"/>
              <w:rPr>
                <w:iCs/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E52346" w:rsidRPr="00E52346" w:rsidRDefault="00E52346" w:rsidP="007B5D66">
            <w:pPr>
              <w:jc w:val="center"/>
              <w:rPr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52346" w:rsidRPr="00E52346" w:rsidRDefault="00E52346" w:rsidP="007B5D66">
            <w:pPr>
              <w:jc w:val="center"/>
              <w:rPr>
                <w:iCs/>
                <w:color w:val="auto"/>
              </w:rPr>
            </w:pPr>
            <w:r w:rsidRPr="00E52346"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E52346" w:rsidRPr="00DC051D" w:rsidRDefault="008B3F21" w:rsidP="008B3F2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acionado, o sistema limpa os campos.</w:t>
            </w:r>
          </w:p>
        </w:tc>
      </w:tr>
      <w:tr w:rsidR="00E52346" w:rsidRPr="002054A8" w:rsidTr="00D071B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Voltar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52346" w:rsidRPr="00E52346" w:rsidRDefault="00E52346" w:rsidP="007B5D66">
            <w:pPr>
              <w:jc w:val="center"/>
              <w:rPr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52346" w:rsidRPr="00E52346" w:rsidRDefault="00E52346" w:rsidP="007B5D66">
            <w:pPr>
              <w:jc w:val="center"/>
              <w:rPr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52346" w:rsidRPr="00E52346" w:rsidRDefault="00E52346" w:rsidP="007B5D66">
            <w:pPr>
              <w:jc w:val="center"/>
              <w:rPr>
                <w:iCs/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E52346" w:rsidRPr="00E52346" w:rsidRDefault="00E52346" w:rsidP="007B5D66">
            <w:pPr>
              <w:jc w:val="center"/>
              <w:rPr>
                <w:iCs/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E52346" w:rsidRPr="00E52346" w:rsidRDefault="00E52346" w:rsidP="007B5D66">
            <w:pPr>
              <w:jc w:val="center"/>
              <w:rPr>
                <w:iCs/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52346" w:rsidRPr="00E52346" w:rsidRDefault="00E52346" w:rsidP="007B5D66">
            <w:pPr>
              <w:jc w:val="center"/>
              <w:rPr>
                <w:iCs/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E52346" w:rsidRPr="00E52346" w:rsidRDefault="00E52346" w:rsidP="007B5D66">
            <w:pPr>
              <w:jc w:val="center"/>
              <w:rPr>
                <w:color w:val="auto"/>
              </w:rPr>
            </w:pPr>
            <w:r w:rsidRPr="00E52346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52346" w:rsidRPr="00E52346" w:rsidRDefault="00E52346" w:rsidP="007B5D66">
            <w:pPr>
              <w:jc w:val="center"/>
              <w:rPr>
                <w:iCs/>
                <w:color w:val="auto"/>
              </w:rPr>
            </w:pPr>
            <w:r w:rsidRPr="00E52346">
              <w:rPr>
                <w:iCs/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E52346" w:rsidRPr="00DC051D" w:rsidRDefault="008B3F21" w:rsidP="008B3F2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acionado, o sistema retorna para a tala de Consulta de Andamentos.</w:t>
            </w:r>
          </w:p>
        </w:tc>
      </w:tr>
    </w:tbl>
    <w:p w:rsidR="000B4474" w:rsidRDefault="000B4474">
      <w:r>
        <w:br w:type="page"/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567"/>
        <w:gridCol w:w="709"/>
        <w:gridCol w:w="567"/>
        <w:gridCol w:w="548"/>
        <w:gridCol w:w="586"/>
        <w:gridCol w:w="1093"/>
        <w:gridCol w:w="608"/>
        <w:gridCol w:w="1134"/>
        <w:gridCol w:w="1499"/>
      </w:tblGrid>
      <w:tr w:rsidR="00E52346" w:rsidRPr="002054A8" w:rsidTr="00356F55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E52346" w:rsidRPr="00DC051D" w:rsidRDefault="00E52346" w:rsidP="00356F55">
            <w:pPr>
              <w:jc w:val="left"/>
              <w:rPr>
                <w:b/>
                <w:iCs/>
                <w:color w:val="auto"/>
              </w:rPr>
            </w:pPr>
            <w:r w:rsidRPr="00DC051D">
              <w:rPr>
                <w:b/>
                <w:iCs/>
                <w:color w:val="auto"/>
              </w:rPr>
              <w:lastRenderedPageBreak/>
              <w:t>Registro(s)</w:t>
            </w:r>
          </w:p>
        </w:tc>
      </w:tr>
      <w:tr w:rsidR="00E52346" w:rsidRPr="002054A8" w:rsidTr="008B3F2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D7E4B" w:rsidP="008B3F2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7B5D66">
            <w:pPr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Nº do registro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VN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E52346" w:rsidRPr="00DC051D" w:rsidRDefault="00E52346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52346" w:rsidRPr="00DC051D" w:rsidRDefault="008B3F21" w:rsidP="006E2D0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E52346" w:rsidRPr="00DC051D" w:rsidRDefault="008B3F21" w:rsidP="008B3F2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8B3F21" w:rsidRPr="002054A8" w:rsidTr="008B3F2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B3F21" w:rsidRPr="00DC051D" w:rsidRDefault="008B3F21" w:rsidP="008B3F2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14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8B3F21" w:rsidRPr="00DC051D" w:rsidRDefault="008B3F21" w:rsidP="007B5D66">
            <w:pPr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Data da Entrada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B3F21" w:rsidRPr="00DC051D" w:rsidRDefault="008B3F21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8B3F21" w:rsidRPr="00DC051D" w:rsidRDefault="008B3F21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TS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B3F21" w:rsidRPr="00DC051D" w:rsidRDefault="008B3F21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8B3F21" w:rsidRPr="00DC051D" w:rsidRDefault="008B3F21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8B3F21" w:rsidRPr="00DC051D" w:rsidRDefault="008B3F21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8B3F21" w:rsidRPr="00DC051D" w:rsidRDefault="008B3F21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8B3F21" w:rsidRPr="00DC051D" w:rsidRDefault="008B3F21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B3F21" w:rsidRDefault="008B3F21" w:rsidP="008B3F21">
            <w:pPr>
              <w:jc w:val="center"/>
            </w:pPr>
            <w:r w:rsidRPr="006668E2"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8B3F21" w:rsidRPr="00DC051D" w:rsidRDefault="008B3F21" w:rsidP="008B3F2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723F9B" w:rsidRPr="002054A8" w:rsidTr="008B3F2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23F9B" w:rsidRDefault="00723F9B" w:rsidP="008B3F2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15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Remetente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A020F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A020F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A020F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A020F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A020F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A020F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A020F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23F9B" w:rsidRDefault="00723F9B" w:rsidP="00A020F5">
            <w:pPr>
              <w:jc w:val="center"/>
            </w:pPr>
            <w:r w:rsidRPr="006668E2"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723F9B" w:rsidRPr="002054A8" w:rsidTr="008B3F2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23F9B" w:rsidRDefault="00723F9B" w:rsidP="008B3F2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16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23F9B" w:rsidRDefault="00723F9B" w:rsidP="007B5D6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Destinatário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A020F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A020F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A020F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A020F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A020F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A020F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A020F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23F9B" w:rsidRDefault="00723F9B" w:rsidP="00A020F5">
            <w:pPr>
              <w:jc w:val="center"/>
            </w:pPr>
            <w:r w:rsidRPr="006668E2"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723F9B" w:rsidRPr="002054A8" w:rsidTr="008B3F2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8B3F2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17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Identificador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23F9B" w:rsidRDefault="00723F9B" w:rsidP="007B5D66">
            <w:pPr>
              <w:jc w:val="center"/>
            </w:pPr>
            <w:r w:rsidRPr="006668E2">
              <w:rPr>
                <w:iCs/>
                <w:color w:val="auto"/>
              </w:rPr>
              <w:t>Texto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723F9B" w:rsidRPr="002054A8" w:rsidTr="008B3F2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23F9B" w:rsidRDefault="00723F9B" w:rsidP="008B3F21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18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23F9B" w:rsidRDefault="00723F9B" w:rsidP="007B5D6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Acompanhamento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center"/>
              <w:rPr>
                <w:color w:val="auto"/>
              </w:rPr>
            </w:pPr>
            <w:r w:rsidRPr="00DC051D">
              <w:rPr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acionado, o sistema exibe a tela para alteração do documento recebido.</w:t>
            </w:r>
          </w:p>
        </w:tc>
      </w:tr>
      <w:tr w:rsidR="00723F9B" w:rsidRPr="002054A8" w:rsidTr="008B3F21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8B3F21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1</w:t>
            </w:r>
            <w:r>
              <w:rPr>
                <w:iCs/>
                <w:color w:val="auto"/>
              </w:rPr>
              <w:t>9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Botão Primeira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Exibe a primeira página de resultados da pesquisa.</w:t>
            </w:r>
          </w:p>
        </w:tc>
      </w:tr>
      <w:tr w:rsidR="00723F9B" w:rsidRPr="002054A8" w:rsidTr="00D071B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Botão Anterior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Exibe a página anterior de resultados da pesquisa.</w:t>
            </w:r>
          </w:p>
        </w:tc>
      </w:tr>
      <w:tr w:rsidR="00723F9B" w:rsidRPr="002054A8" w:rsidTr="00D071B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21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Botão Próxima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Exibe a próxima página de resultados da pesquisa.</w:t>
            </w:r>
          </w:p>
        </w:tc>
      </w:tr>
      <w:tr w:rsidR="00723F9B" w:rsidRPr="002054A8" w:rsidTr="00D071B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22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Botão Última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Exibe a última página de resultados da pesquisa.</w:t>
            </w:r>
          </w:p>
        </w:tc>
      </w:tr>
    </w:tbl>
    <w:p w:rsidR="0061056D" w:rsidRDefault="0061056D">
      <w:r>
        <w:br w:type="page"/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39"/>
        <w:gridCol w:w="567"/>
        <w:gridCol w:w="709"/>
        <w:gridCol w:w="567"/>
        <w:gridCol w:w="548"/>
        <w:gridCol w:w="586"/>
        <w:gridCol w:w="1093"/>
        <w:gridCol w:w="608"/>
        <w:gridCol w:w="1134"/>
        <w:gridCol w:w="1499"/>
      </w:tblGrid>
      <w:tr w:rsidR="00723F9B" w:rsidRPr="002054A8" w:rsidTr="00D071B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23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Botão Alterar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Exibe a Tela Incluir Documento Expedido.</w:t>
            </w:r>
          </w:p>
        </w:tc>
      </w:tr>
      <w:tr w:rsidR="00723F9B" w:rsidRPr="002054A8" w:rsidTr="00D071B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24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Botão Excluir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Exclui o registro.</w:t>
            </w:r>
          </w:p>
        </w:tc>
      </w:tr>
      <w:tr w:rsidR="00723F9B" w:rsidRPr="002054A8" w:rsidTr="00D071B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D071B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25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7B5D66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Botão Imprimir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4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color w:val="auto"/>
              </w:rPr>
            </w:pPr>
            <w:r w:rsidRPr="00DC051D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center"/>
              <w:rPr>
                <w:iCs/>
                <w:color w:val="auto"/>
              </w:rPr>
            </w:pPr>
            <w:r w:rsidRPr="00DC051D">
              <w:rPr>
                <w:color w:val="auto"/>
              </w:rPr>
              <w:t>Click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723F9B" w:rsidRPr="00DC051D" w:rsidRDefault="00723F9B" w:rsidP="006E2D05">
            <w:pPr>
              <w:jc w:val="left"/>
              <w:rPr>
                <w:iCs/>
                <w:color w:val="auto"/>
              </w:rPr>
            </w:pPr>
            <w:r w:rsidRPr="00DC051D">
              <w:rPr>
                <w:iCs/>
                <w:color w:val="auto"/>
              </w:rPr>
              <w:t>Exibe a opção de imprimir o documento.</w:t>
            </w:r>
          </w:p>
        </w:tc>
      </w:tr>
      <w:tr w:rsidR="00723F9B" w:rsidRPr="002054A8" w:rsidTr="007B5D6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723F9B" w:rsidRPr="002054A8" w:rsidRDefault="00723F9B" w:rsidP="007B5D66">
            <w:pPr>
              <w:rPr>
                <w:sz w:val="22"/>
              </w:rPr>
            </w:pPr>
          </w:p>
          <w:p w:rsidR="00723F9B" w:rsidRPr="002054A8" w:rsidRDefault="00723F9B" w:rsidP="007B5D66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Máscaras: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 w:rsidRPr="002054A8">
              <w:rPr>
                <w:sz w:val="16"/>
                <w:szCs w:val="16"/>
              </w:rPr>
              <w:t xml:space="preserve"> – Ignora Caixa </w:t>
            </w:r>
          </w:p>
          <w:p w:rsidR="00723F9B" w:rsidRPr="002054A8" w:rsidRDefault="00723F9B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 xml:space="preserve">NE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723F9B" w:rsidRPr="002054A8" w:rsidRDefault="00723F9B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2054A8">
              <w:rPr>
                <w:sz w:val="16"/>
                <w:szCs w:val="16"/>
              </w:rPr>
              <w:t xml:space="preserve"> –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723F9B" w:rsidRPr="002054A8" w:rsidRDefault="00723F9B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VN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723F9B" w:rsidRPr="002054A8" w:rsidRDefault="00723F9B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–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Data (dd/mm/yyyy),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 w:rsidRPr="002054A8">
              <w:rPr>
                <w:sz w:val="16"/>
                <w:szCs w:val="16"/>
              </w:rPr>
              <w:t xml:space="preserve"> – Mês/Ano (mm/yyyy) </w:t>
            </w:r>
          </w:p>
          <w:p w:rsidR="00723F9B" w:rsidRPr="002054A8" w:rsidRDefault="00723F9B" w:rsidP="007B5D66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>
              <w:rPr>
                <w:sz w:val="16"/>
                <w:szCs w:val="16"/>
                <w:lang w:val="en-US"/>
              </w:rPr>
              <w:t>Hora (99:99),</w:t>
            </w:r>
          </w:p>
          <w:p w:rsidR="00723F9B" w:rsidRPr="002054A8" w:rsidRDefault="00723F9B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Link – </w:t>
            </w:r>
            <w:r w:rsidRPr="002054A8">
              <w:rPr>
                <w:sz w:val="16"/>
                <w:szCs w:val="16"/>
              </w:rPr>
              <w:t xml:space="preserve">Link para outra Página, </w:t>
            </w:r>
            <w:r w:rsidRPr="002054A8">
              <w:rPr>
                <w:b/>
                <w:bCs/>
                <w:sz w:val="16"/>
                <w:szCs w:val="16"/>
              </w:rPr>
              <w:t>URL –</w:t>
            </w:r>
            <w:r w:rsidRPr="002054A8">
              <w:rPr>
                <w:sz w:val="16"/>
                <w:szCs w:val="16"/>
              </w:rPr>
              <w:t xml:space="preserve"> Endereços Internet</w:t>
            </w:r>
          </w:p>
          <w:p w:rsidR="00723F9B" w:rsidRPr="002054A8" w:rsidRDefault="00723F9B" w:rsidP="007B5D66">
            <w:pPr>
              <w:rPr>
                <w:sz w:val="16"/>
                <w:szCs w:val="16"/>
              </w:rPr>
            </w:pPr>
          </w:p>
          <w:p w:rsidR="00723F9B" w:rsidRPr="002054A8" w:rsidRDefault="00723F9B" w:rsidP="007B5D66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N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I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 xml:space="preserve">TS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 xml:space="preserve">DT – </w:t>
            </w:r>
            <w:r w:rsidRPr="002054A8">
              <w:rPr>
                <w:sz w:val="16"/>
                <w:szCs w:val="16"/>
              </w:rPr>
              <w:t>Data</w:t>
            </w:r>
          </w:p>
          <w:p w:rsidR="00723F9B" w:rsidRPr="002054A8" w:rsidRDefault="00723F9B" w:rsidP="007B5D66">
            <w:pPr>
              <w:ind w:left="1093" w:hanging="1093"/>
              <w:rPr>
                <w:sz w:val="16"/>
                <w:szCs w:val="16"/>
              </w:rPr>
            </w:pPr>
          </w:p>
          <w:p w:rsidR="00723F9B" w:rsidRPr="002054A8" w:rsidRDefault="00723F9B" w:rsidP="007B5D66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1056D" w:rsidRDefault="0061056D" w:rsidP="0061056D">
      <w:pPr>
        <w:pStyle w:val="STJNvel2"/>
        <w:numPr>
          <w:ilvl w:val="0"/>
          <w:numId w:val="0"/>
        </w:numPr>
        <w:ind w:left="2520" w:hanging="2520"/>
      </w:pPr>
    </w:p>
    <w:p w:rsidR="0061056D" w:rsidRDefault="0061056D">
      <w:pPr>
        <w:jc w:val="left"/>
        <w:rPr>
          <w:b/>
          <w:bCs/>
          <w:sz w:val="24"/>
        </w:rPr>
      </w:pPr>
      <w:r>
        <w:br w:type="page"/>
      </w:r>
    </w:p>
    <w:p w:rsidR="0012242C" w:rsidRDefault="009835F2" w:rsidP="007C1332">
      <w:pPr>
        <w:pStyle w:val="STJNvel2"/>
        <w:numPr>
          <w:ilvl w:val="0"/>
          <w:numId w:val="23"/>
        </w:numPr>
      </w:pPr>
      <w:bookmarkStart w:id="7" w:name="_Toc403117484"/>
      <w:r>
        <w:lastRenderedPageBreak/>
        <w:t xml:space="preserve">Tela </w:t>
      </w:r>
      <w:r w:rsidR="00D36303">
        <w:t>Incluir</w:t>
      </w:r>
      <w:r w:rsidR="0012242C">
        <w:t xml:space="preserve"> Documento</w:t>
      </w:r>
      <w:bookmarkEnd w:id="7"/>
    </w:p>
    <w:p w:rsidR="00DC051D" w:rsidRDefault="00DC051D" w:rsidP="000B4474"/>
    <w:p w:rsidR="007B5D66" w:rsidRDefault="0061056D" w:rsidP="000B4474">
      <w:r>
        <w:rPr>
          <w:noProof/>
        </w:rPr>
        <w:drawing>
          <wp:inline distT="0" distB="0" distL="0" distR="0">
            <wp:extent cx="5362575" cy="7500537"/>
            <wp:effectExtent l="38100" t="19050" r="28575" b="24213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5005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F2" w:rsidRDefault="009835F2" w:rsidP="009835F2">
      <w:pPr>
        <w:ind w:firstLine="2977"/>
      </w:pPr>
      <w:r>
        <w:t>Figura 2 – Tela Incluir Documento</w:t>
      </w:r>
    </w:p>
    <w:p w:rsidR="007B5D66" w:rsidRDefault="007B5D66" w:rsidP="00F415D3">
      <w:pPr>
        <w:pStyle w:val="Ttulo4"/>
        <w:numPr>
          <w:ilvl w:val="0"/>
          <w:numId w:val="24"/>
        </w:numPr>
        <w:spacing w:before="100" w:beforeAutospacing="1" w:after="0"/>
        <w:rPr>
          <w:sz w:val="20"/>
        </w:rPr>
      </w:pPr>
      <w:r>
        <w:rPr>
          <w:sz w:val="20"/>
        </w:rPr>
        <w:lastRenderedPageBreak/>
        <w:t>Regras de Apresentação</w:t>
      </w:r>
    </w:p>
    <w:p w:rsidR="007B5D66" w:rsidRDefault="007B5D66" w:rsidP="007A1AF4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>
        <w:rPr>
          <w:color w:val="auto"/>
        </w:rPr>
        <w:t>Se a opção “Interno” estiver marcado, o sistema deve exibir o grupo Remetente Interno com Local e Servidor.</w:t>
      </w:r>
    </w:p>
    <w:p w:rsidR="007B5D66" w:rsidRDefault="007B5D66" w:rsidP="007A1AF4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>
        <w:rPr>
          <w:color w:val="auto"/>
        </w:rPr>
        <w:t>Se a opção “Externo” estiver marcado, o sistema deve exibir o grupo Remetente Externo, com opção para Pessoa Física ou Órgão. Quando órgão estiver sele</w:t>
      </w:r>
      <w:r w:rsidR="00B15838">
        <w:rPr>
          <w:color w:val="auto"/>
        </w:rPr>
        <w:t>cionado o sistema deve exibir “Ó</w:t>
      </w:r>
      <w:r>
        <w:rPr>
          <w:color w:val="auto"/>
        </w:rPr>
        <w:t>rgão, “Cargo” e “</w:t>
      </w:r>
      <w:r w:rsidR="000620DB">
        <w:rPr>
          <w:color w:val="auto"/>
        </w:rPr>
        <w:t>Destinatário</w:t>
      </w:r>
      <w:r>
        <w:rPr>
          <w:color w:val="auto"/>
        </w:rPr>
        <w:t>”. Quando pessoa Física estiver selecionada, o sistema deve exibir “Nome</w:t>
      </w:r>
      <w:r w:rsidR="000620DB">
        <w:rPr>
          <w:color w:val="auto"/>
        </w:rPr>
        <w:t xml:space="preserve"> Destinatário</w:t>
      </w:r>
      <w:r>
        <w:rPr>
          <w:color w:val="auto"/>
        </w:rPr>
        <w:t>”</w:t>
      </w:r>
      <w:r w:rsidR="000620DB">
        <w:rPr>
          <w:color w:val="auto"/>
        </w:rPr>
        <w:t xml:space="preserve"> e a opção de Adicionar nova Pessoa Física</w:t>
      </w:r>
      <w:r>
        <w:rPr>
          <w:color w:val="auto"/>
        </w:rPr>
        <w:t>.</w:t>
      </w:r>
    </w:p>
    <w:p w:rsidR="00FE1E4D" w:rsidRDefault="00FE1E4D" w:rsidP="007A1AF4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informa</w:t>
      </w:r>
      <w:r w:rsidR="000E6828">
        <w:rPr>
          <w:color w:val="auto"/>
        </w:rPr>
        <w:t>r</w:t>
      </w:r>
      <w:r>
        <w:rPr>
          <w:color w:val="auto"/>
        </w:rPr>
        <w:t xml:space="preserve"> “Destinatário”, o sistema exibe as informações do Destinatário como somente leitura.</w:t>
      </w:r>
    </w:p>
    <w:p w:rsidR="00FC5A52" w:rsidRPr="00FC5A52" w:rsidRDefault="007B5D66" w:rsidP="007A1AF4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 w:rsidRPr="00FC5A52">
        <w:rPr>
          <w:color w:val="auto"/>
        </w:rPr>
        <w:t xml:space="preserve">O “Identificador do Documento no STJ” deve ser de preenchimento automático pelo sistema. </w:t>
      </w:r>
    </w:p>
    <w:p w:rsidR="007B5D66" w:rsidRPr="00FC5A52" w:rsidRDefault="007B5D66" w:rsidP="007A1AF4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 w:rsidRPr="00FC5A52">
        <w:rPr>
          <w:color w:val="auto"/>
        </w:rPr>
        <w:t>O campo “Data de recebimento” não deve ser editável. O sistema deverá recuperar a data atual do sistema e exibir no campo.</w:t>
      </w:r>
    </w:p>
    <w:p w:rsidR="007B5D66" w:rsidRPr="007A0D9D" w:rsidRDefault="007B5D66" w:rsidP="007A1AF4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 w:rsidRPr="007A0D9D">
        <w:rPr>
          <w:color w:val="auto"/>
        </w:rPr>
        <w:t xml:space="preserve">Caso </w:t>
      </w:r>
      <w:r>
        <w:rPr>
          <w:color w:val="auto"/>
        </w:rPr>
        <w:t>a opção “Relacionado a um evento” estiver selecionada</w:t>
      </w:r>
      <w:r w:rsidRPr="007A0D9D">
        <w:rPr>
          <w:color w:val="auto"/>
        </w:rPr>
        <w:t xml:space="preserve">, o sistema deverá exibir os campos do </w:t>
      </w:r>
      <w:r>
        <w:rPr>
          <w:color w:val="auto"/>
        </w:rPr>
        <w:t>grupo</w:t>
      </w:r>
      <w:r w:rsidRPr="007A0D9D">
        <w:rPr>
          <w:color w:val="auto"/>
        </w:rPr>
        <w:t xml:space="preserve"> Evento para preenchimento.</w:t>
      </w:r>
    </w:p>
    <w:p w:rsidR="007B5D66" w:rsidRPr="007A0D9D" w:rsidRDefault="007B5D66" w:rsidP="007A1AF4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 w:rsidRPr="007A0D9D">
        <w:rPr>
          <w:color w:val="auto"/>
        </w:rPr>
        <w:t>Ao clicar o botão Consultar andamento Processual, o sistema deve</w:t>
      </w:r>
      <w:r w:rsidR="004E1355" w:rsidRPr="007A1AF4">
        <w:rPr>
          <w:color w:val="auto"/>
        </w:rPr>
        <w:t xml:space="preserve"> exibir</w:t>
      </w:r>
      <w:r w:rsidRPr="007A1AF4">
        <w:rPr>
          <w:color w:val="auto"/>
        </w:rPr>
        <w:t xml:space="preserve"> o andamento processual do processo judicial informado.</w:t>
      </w:r>
    </w:p>
    <w:p w:rsidR="007B5D66" w:rsidRDefault="007B5D66" w:rsidP="007A1AF4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>
        <w:rPr>
          <w:color w:val="auto"/>
        </w:rPr>
        <w:t xml:space="preserve">No módulo Remetente Externo, se a Pessoa Física/Nome do Órgão já estiverem cadastrados, o sistema recupera alguns dos campos do módulo.  </w:t>
      </w:r>
    </w:p>
    <w:p w:rsidR="007B5D66" w:rsidRPr="007A0D9D" w:rsidRDefault="007B5D66" w:rsidP="007A1AF4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 w:rsidRPr="007A0D9D">
        <w:rPr>
          <w:color w:val="auto"/>
        </w:rPr>
        <w:t xml:space="preserve">Ao clicar o botão Adicionar Tarefa, o sistema </w:t>
      </w:r>
      <w:r>
        <w:rPr>
          <w:color w:val="auto"/>
        </w:rPr>
        <w:t>adiciona a tarefa cadastrada na “Lista de Tarefas da Demanda”</w:t>
      </w:r>
      <w:r w:rsidRPr="007A0D9D">
        <w:rPr>
          <w:color w:val="auto"/>
        </w:rPr>
        <w:t>.</w:t>
      </w:r>
    </w:p>
    <w:p w:rsidR="00944FAD" w:rsidRDefault="00944FAD" w:rsidP="007A1AF4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clicar o botão “Alterar Tarefa”, o sistema permite a alteração da tarefa selecionada.</w:t>
      </w:r>
    </w:p>
    <w:p w:rsidR="007B5D66" w:rsidRDefault="007B5D66" w:rsidP="007A1AF4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clicar o botão “Excluir Tarefa”, uma tarefa que foi selecionada é excluída.</w:t>
      </w:r>
    </w:p>
    <w:p w:rsidR="007B5D66" w:rsidRPr="007A0D9D" w:rsidRDefault="007B5D66" w:rsidP="007A1AF4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 w:rsidRPr="007A0D9D">
        <w:rPr>
          <w:color w:val="auto"/>
        </w:rPr>
        <w:t xml:space="preserve">Ao clicar o botão </w:t>
      </w:r>
      <w:r w:rsidR="004E1355">
        <w:rPr>
          <w:color w:val="auto"/>
        </w:rPr>
        <w:t>Selecionar Arquivo</w:t>
      </w:r>
      <w:r w:rsidRPr="007A0D9D">
        <w:rPr>
          <w:color w:val="auto"/>
        </w:rPr>
        <w:t xml:space="preserve">, </w:t>
      </w:r>
      <w:r w:rsidRPr="007A1AF4">
        <w:rPr>
          <w:color w:val="auto"/>
        </w:rPr>
        <w:t>o sistema apresenta tela com opções de escolha de arquivos para anexo.</w:t>
      </w:r>
    </w:p>
    <w:p w:rsidR="007B5D66" w:rsidRPr="007A0D9D" w:rsidRDefault="007B5D66" w:rsidP="007A1AF4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 w:rsidRPr="007A0D9D">
        <w:rPr>
          <w:color w:val="auto"/>
        </w:rPr>
        <w:t xml:space="preserve">Ao clicar o botão Anexar, </w:t>
      </w:r>
      <w:r w:rsidRPr="007A1AF4">
        <w:rPr>
          <w:color w:val="auto"/>
        </w:rPr>
        <w:t>o sistema anexa o arquivo selecionado.</w:t>
      </w:r>
    </w:p>
    <w:p w:rsidR="007B5D66" w:rsidRPr="007A0D9D" w:rsidRDefault="007B5D66" w:rsidP="007A1AF4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 w:rsidRPr="007A0D9D">
        <w:rPr>
          <w:color w:val="auto"/>
        </w:rPr>
        <w:t xml:space="preserve">Ao clicar o botão Cancelar, </w:t>
      </w:r>
      <w:r w:rsidRPr="007A1AF4">
        <w:rPr>
          <w:color w:val="auto"/>
        </w:rPr>
        <w:t>o sistema exclui o arquivo selecionado.</w:t>
      </w:r>
    </w:p>
    <w:p w:rsidR="007B5D66" w:rsidRPr="007A0D9D" w:rsidRDefault="007B5D66" w:rsidP="007A1AF4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 w:rsidRPr="007A0D9D">
        <w:rPr>
          <w:color w:val="auto"/>
        </w:rPr>
        <w:t xml:space="preserve">Ao clicar o botão Confirmar, </w:t>
      </w:r>
      <w:r w:rsidRPr="007A1AF4">
        <w:rPr>
          <w:color w:val="auto"/>
        </w:rPr>
        <w:t>o sistema salva as ações que foram realizadas.</w:t>
      </w:r>
    </w:p>
    <w:p w:rsidR="007B5D66" w:rsidRDefault="007B5D66" w:rsidP="007A1AF4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 w:rsidRPr="007A0D9D">
        <w:rPr>
          <w:color w:val="auto"/>
        </w:rPr>
        <w:t>Ao clicar o botão Limpar,</w:t>
      </w:r>
      <w:r w:rsidRPr="007A1AF4">
        <w:rPr>
          <w:color w:val="auto"/>
        </w:rPr>
        <w:t xml:space="preserve"> o sistema limpa os campos que foram preenchidos.</w:t>
      </w:r>
    </w:p>
    <w:p w:rsidR="00944FAD" w:rsidRDefault="00944FAD" w:rsidP="007A1AF4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clicar o botão Voltar, o sistema retorna para tela de Incluir Aviso.</w:t>
      </w:r>
    </w:p>
    <w:p w:rsidR="007B78D8" w:rsidRDefault="007B78D8" w:rsidP="007A1AF4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clicar o botão “+”, o sistema expande os campos para preenchimento.</w:t>
      </w:r>
    </w:p>
    <w:p w:rsidR="007B78D8" w:rsidRPr="007A0D9D" w:rsidRDefault="007B78D8" w:rsidP="007A1AF4">
      <w:pPr>
        <w:pStyle w:val="PargrafodaLista"/>
        <w:numPr>
          <w:ilvl w:val="0"/>
          <w:numId w:val="18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acionar o botão “-”, o sistema retrai os campos de preenchimento.</w:t>
      </w:r>
    </w:p>
    <w:p w:rsidR="007B5D66" w:rsidRPr="00DF2690" w:rsidRDefault="007B5D66" w:rsidP="007B5D66">
      <w:pPr>
        <w:rPr>
          <w:i/>
          <w:color w:val="auto"/>
        </w:rPr>
      </w:pPr>
    </w:p>
    <w:p w:rsidR="007B5D66" w:rsidRDefault="007B5D66" w:rsidP="00F415D3">
      <w:pPr>
        <w:pStyle w:val="Ttulo4"/>
        <w:numPr>
          <w:ilvl w:val="0"/>
          <w:numId w:val="24"/>
        </w:numPr>
        <w:spacing w:before="100" w:beforeAutospacing="1" w:after="0"/>
        <w:rPr>
          <w:sz w:val="20"/>
        </w:rPr>
      </w:pPr>
      <w:r>
        <w:rPr>
          <w:sz w:val="20"/>
        </w:rPr>
        <w:t>Exceções</w:t>
      </w:r>
    </w:p>
    <w:p w:rsidR="007B5D66" w:rsidRPr="00A95545" w:rsidRDefault="007B5D66" w:rsidP="00257961">
      <w:pPr>
        <w:spacing w:before="100" w:beforeAutospacing="1"/>
        <w:ind w:left="709"/>
      </w:pPr>
      <w:r w:rsidRPr="009609DC">
        <w:rPr>
          <w:color w:val="auto"/>
        </w:rPr>
        <w:t>Não se aplica</w:t>
      </w:r>
    </w:p>
    <w:p w:rsidR="00B56241" w:rsidRDefault="00B56241">
      <w:pPr>
        <w:jc w:val="left"/>
        <w:rPr>
          <w:rFonts w:cs="Times New Roman"/>
          <w:b/>
          <w:snapToGrid w:val="0"/>
          <w:color w:val="auto"/>
        </w:rPr>
      </w:pPr>
      <w:bookmarkStart w:id="8" w:name="_Toc118115343"/>
      <w:r>
        <w:br w:type="page"/>
      </w:r>
    </w:p>
    <w:p w:rsidR="007B5D66" w:rsidRPr="00257961" w:rsidRDefault="007B5D66" w:rsidP="00257961">
      <w:pPr>
        <w:pStyle w:val="Ttulo4"/>
        <w:numPr>
          <w:ilvl w:val="0"/>
          <w:numId w:val="24"/>
        </w:numPr>
        <w:spacing w:before="100" w:beforeAutospacing="1" w:after="0"/>
        <w:rPr>
          <w:sz w:val="20"/>
        </w:rPr>
      </w:pPr>
      <w:r w:rsidRPr="00257961">
        <w:rPr>
          <w:sz w:val="20"/>
        </w:rPr>
        <w:lastRenderedPageBreak/>
        <w:t>Itens de Controle</w:t>
      </w:r>
      <w:bookmarkEnd w:id="8"/>
    </w:p>
    <w:p w:rsidR="007B5D66" w:rsidRDefault="007B5D66" w:rsidP="007B5D66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514"/>
        <w:gridCol w:w="708"/>
        <w:gridCol w:w="851"/>
        <w:gridCol w:w="567"/>
        <w:gridCol w:w="709"/>
        <w:gridCol w:w="567"/>
        <w:gridCol w:w="992"/>
        <w:gridCol w:w="567"/>
        <w:gridCol w:w="1134"/>
        <w:gridCol w:w="1641"/>
      </w:tblGrid>
      <w:tr w:rsidR="007B5D66" w:rsidTr="00910D77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7B5D66" w:rsidRDefault="007B5D66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514" w:type="dxa"/>
            <w:shd w:val="pct25" w:color="auto" w:fill="auto"/>
            <w:vAlign w:val="center"/>
          </w:tcPr>
          <w:p w:rsidR="007B5D66" w:rsidRDefault="007B5D66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7B5D66" w:rsidRDefault="007B5D66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7B5D66" w:rsidRDefault="007B5D66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7B5D66" w:rsidRDefault="007B5D66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7B5D66" w:rsidRDefault="007B5D66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7B5D66" w:rsidRDefault="007B5D66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7B5D66" w:rsidRDefault="007B5D66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7B5D66" w:rsidRDefault="007B5D66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7B5D66" w:rsidRDefault="007B5D66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41" w:type="dxa"/>
            <w:shd w:val="pct25" w:color="auto" w:fill="auto"/>
            <w:vAlign w:val="center"/>
          </w:tcPr>
          <w:p w:rsidR="007B5D66" w:rsidRDefault="007B5D66" w:rsidP="007B5D6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7B5D66" w:rsidTr="00910D77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7B5D66" w:rsidRPr="00910D77" w:rsidRDefault="005D48DB" w:rsidP="00910D77">
            <w:pPr>
              <w:jc w:val="left"/>
              <w:rPr>
                <w:b/>
                <w:iCs/>
                <w:color w:val="auto"/>
              </w:rPr>
            </w:pPr>
            <w:r>
              <w:rPr>
                <w:b/>
                <w:iCs/>
                <w:color w:val="auto"/>
              </w:rPr>
              <w:t>Remetente</w:t>
            </w:r>
          </w:p>
        </w:tc>
      </w:tr>
      <w:tr w:rsidR="00910D77" w:rsidRPr="002054A8" w:rsidTr="00910D77">
        <w:trPr>
          <w:cantSplit/>
          <w:jc w:val="center"/>
        </w:trPr>
        <w:tc>
          <w:tcPr>
            <w:tcW w:w="554" w:type="dxa"/>
            <w:vAlign w:val="center"/>
          </w:tcPr>
          <w:p w:rsidR="00910D77" w:rsidRPr="00910D77" w:rsidRDefault="00910D77" w:rsidP="007B5D66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1</w:t>
            </w:r>
          </w:p>
        </w:tc>
        <w:tc>
          <w:tcPr>
            <w:tcW w:w="1514" w:type="dxa"/>
            <w:vAlign w:val="center"/>
          </w:tcPr>
          <w:p w:rsidR="00910D77" w:rsidRPr="00910D77" w:rsidRDefault="00910D77" w:rsidP="00910D7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Origem do Documento</w:t>
            </w:r>
          </w:p>
        </w:tc>
        <w:tc>
          <w:tcPr>
            <w:tcW w:w="708" w:type="dxa"/>
            <w:vAlign w:val="center"/>
          </w:tcPr>
          <w:p w:rsidR="00910D77" w:rsidRPr="00910D77" w:rsidRDefault="00910D77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910D77" w:rsidRPr="00910D77" w:rsidRDefault="00910D77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10D77" w:rsidRPr="00910D77" w:rsidRDefault="00FE1E4D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910D77" w:rsidRPr="00910D77" w:rsidRDefault="00910D77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10D77" w:rsidRPr="00910D77" w:rsidRDefault="00FE1E4D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vAlign w:val="center"/>
          </w:tcPr>
          <w:p w:rsidR="00910D77" w:rsidRPr="00910D77" w:rsidRDefault="00910D77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-Interno; - Externo</w:t>
            </w:r>
          </w:p>
        </w:tc>
        <w:tc>
          <w:tcPr>
            <w:tcW w:w="567" w:type="dxa"/>
            <w:vAlign w:val="center"/>
          </w:tcPr>
          <w:p w:rsidR="00910D77" w:rsidRPr="00910D77" w:rsidRDefault="00910D77" w:rsidP="007B5D66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10D77" w:rsidRPr="00910D77" w:rsidRDefault="00910D77" w:rsidP="00910D7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910D77" w:rsidRPr="00910D77" w:rsidRDefault="00910D77" w:rsidP="00910D77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 o sistema exibe os campos do Remetente Interno</w:t>
            </w:r>
            <w:r>
              <w:rPr>
                <w:iCs/>
                <w:color w:val="auto"/>
              </w:rPr>
              <w:t xml:space="preserve"> ou Externo</w:t>
            </w:r>
          </w:p>
        </w:tc>
      </w:tr>
      <w:tr w:rsidR="00910D77" w:rsidRPr="002054A8" w:rsidTr="00910D77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910D77" w:rsidRPr="00910D77" w:rsidRDefault="00B10DF4" w:rsidP="00910D77">
            <w:pPr>
              <w:jc w:val="left"/>
              <w:rPr>
                <w:b/>
                <w:iCs/>
                <w:color w:val="auto"/>
              </w:rPr>
            </w:pPr>
            <w:r>
              <w:br w:type="page"/>
            </w:r>
            <w:r w:rsidR="00910D77" w:rsidRPr="00910D77">
              <w:rPr>
                <w:b/>
                <w:iCs/>
                <w:color w:val="auto"/>
              </w:rPr>
              <w:t>Remetente Interno</w:t>
            </w:r>
          </w:p>
        </w:tc>
      </w:tr>
      <w:tr w:rsidR="00FE1E4D" w:rsidRPr="002054A8" w:rsidTr="00FE1E4D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FE1E4D" w:rsidRPr="00910D77" w:rsidRDefault="00FE1E4D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</w:p>
        </w:tc>
        <w:tc>
          <w:tcPr>
            <w:tcW w:w="1514" w:type="dxa"/>
            <w:vAlign w:val="center"/>
          </w:tcPr>
          <w:p w:rsidR="00FE1E4D" w:rsidRPr="00910D77" w:rsidRDefault="00FE1E4D" w:rsidP="007B5D6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Local</w:t>
            </w:r>
          </w:p>
        </w:tc>
        <w:tc>
          <w:tcPr>
            <w:tcW w:w="708" w:type="dxa"/>
            <w:vAlign w:val="center"/>
          </w:tcPr>
          <w:p w:rsidR="00FE1E4D" w:rsidRPr="00910D77" w:rsidRDefault="00FE1E4D" w:rsidP="00FE1E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FE1E4D" w:rsidRPr="00910D77" w:rsidRDefault="00FE1E4D" w:rsidP="00FE1E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E1E4D" w:rsidRPr="00910D77" w:rsidRDefault="00FE1E4D" w:rsidP="00FE1E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FE1E4D" w:rsidRPr="00910D77" w:rsidRDefault="00FE1E4D" w:rsidP="00FE1E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E1E4D" w:rsidRPr="00910D77" w:rsidRDefault="00FE1E4D" w:rsidP="00FE1E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FE1E4D" w:rsidRPr="00910D77" w:rsidRDefault="00FE1E4D" w:rsidP="00FE1E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E1E4D" w:rsidRPr="00910D77" w:rsidRDefault="00FE1E4D" w:rsidP="00FE1E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FE1E4D" w:rsidRPr="00910D77" w:rsidRDefault="00FE1E4D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FE1E4D" w:rsidRPr="00910D77" w:rsidRDefault="00FE1E4D" w:rsidP="00910D7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todos os locais do Órgão</w:t>
            </w:r>
          </w:p>
        </w:tc>
      </w:tr>
      <w:tr w:rsidR="00FE1E4D" w:rsidRPr="002054A8" w:rsidTr="00910D77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FE1E4D" w:rsidRPr="00910D77" w:rsidRDefault="00F15333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</w:t>
            </w:r>
          </w:p>
        </w:tc>
        <w:tc>
          <w:tcPr>
            <w:tcW w:w="1514" w:type="dxa"/>
            <w:vAlign w:val="center"/>
          </w:tcPr>
          <w:p w:rsidR="00FE1E4D" w:rsidRPr="00910D77" w:rsidRDefault="00FE1E4D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Servidor</w:t>
            </w:r>
          </w:p>
        </w:tc>
        <w:tc>
          <w:tcPr>
            <w:tcW w:w="708" w:type="dxa"/>
            <w:vAlign w:val="center"/>
          </w:tcPr>
          <w:p w:rsidR="00FE1E4D" w:rsidRPr="00910D77" w:rsidRDefault="00FE1E4D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FE1E4D" w:rsidRPr="00910D77" w:rsidRDefault="00FE1E4D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E1E4D" w:rsidRPr="00910D77" w:rsidRDefault="00FE1E4D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FE1E4D" w:rsidRPr="00910D77" w:rsidRDefault="00FE1E4D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E1E4D" w:rsidRPr="00910D77" w:rsidRDefault="00FE1E4D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FE1E4D" w:rsidRPr="00910D77" w:rsidRDefault="00FE1E4D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E1E4D" w:rsidRPr="00910D77" w:rsidRDefault="00FE1E4D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FE1E4D" w:rsidRPr="00910D77" w:rsidRDefault="00FE1E4D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FE1E4D" w:rsidRPr="00910D77" w:rsidRDefault="00FE1E4D" w:rsidP="00910D7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todos servidores conforme o “Local” selecionado.</w:t>
            </w:r>
          </w:p>
        </w:tc>
      </w:tr>
      <w:tr w:rsidR="00FE1E4D" w:rsidRPr="002054A8" w:rsidTr="00910D77">
        <w:trPr>
          <w:cantSplit/>
          <w:trHeight w:val="317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FE1E4D" w:rsidRPr="00FE1E4D" w:rsidRDefault="00FE1E4D" w:rsidP="00910D77">
            <w:pPr>
              <w:jc w:val="left"/>
              <w:rPr>
                <w:b/>
                <w:iCs/>
                <w:color w:val="auto"/>
              </w:rPr>
            </w:pPr>
            <w:r w:rsidRPr="00FE1E4D">
              <w:rPr>
                <w:b/>
                <w:iCs/>
                <w:color w:val="auto"/>
              </w:rPr>
              <w:t>Remetente Externo</w:t>
            </w:r>
          </w:p>
        </w:tc>
      </w:tr>
      <w:tr w:rsidR="00FE1E4D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E1E4D" w:rsidRPr="00910D77" w:rsidRDefault="00F15333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</w:t>
            </w:r>
          </w:p>
        </w:tc>
        <w:tc>
          <w:tcPr>
            <w:tcW w:w="1514" w:type="dxa"/>
            <w:vAlign w:val="center"/>
          </w:tcPr>
          <w:p w:rsidR="00FE1E4D" w:rsidRPr="00910D77" w:rsidRDefault="00FE1E4D" w:rsidP="001D224B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Tipo de </w:t>
            </w:r>
            <w:r w:rsidR="001D224B">
              <w:rPr>
                <w:iCs/>
                <w:color w:val="auto"/>
              </w:rPr>
              <w:t>Remetente</w:t>
            </w:r>
          </w:p>
        </w:tc>
        <w:tc>
          <w:tcPr>
            <w:tcW w:w="708" w:type="dxa"/>
            <w:vAlign w:val="center"/>
          </w:tcPr>
          <w:p w:rsidR="00FE1E4D" w:rsidRPr="00910D77" w:rsidRDefault="00FE1E4D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FE1E4D" w:rsidRPr="00910D77" w:rsidRDefault="00FE1E4D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E1E4D" w:rsidRPr="00910D77" w:rsidRDefault="00FE1E4D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FE1E4D" w:rsidRPr="00910D77" w:rsidRDefault="00FE1E4D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E1E4D" w:rsidRPr="00910D77" w:rsidRDefault="00FE1E4D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FE1E4D" w:rsidRDefault="00FE1E4D" w:rsidP="00910D77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Órgão;</w:t>
            </w:r>
          </w:p>
          <w:p w:rsidR="00FE1E4D" w:rsidRPr="00910D77" w:rsidRDefault="00FE1E4D" w:rsidP="00910D77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Pessoa Física</w:t>
            </w:r>
          </w:p>
        </w:tc>
        <w:tc>
          <w:tcPr>
            <w:tcW w:w="567" w:type="dxa"/>
            <w:vAlign w:val="center"/>
          </w:tcPr>
          <w:p w:rsidR="00FE1E4D" w:rsidRPr="00910D77" w:rsidRDefault="00FE1E4D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FE1E4D" w:rsidRPr="00910D77" w:rsidRDefault="00FE1E4D" w:rsidP="00910D7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FE1E4D" w:rsidRPr="00910D77" w:rsidRDefault="00FE1E4D" w:rsidP="00910D77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 “Órgão”, o sistema exibe os dados de Órgão. Ao acionar “Pessoa Física”, o sistema exibe os dados da pessoa física.</w:t>
            </w:r>
          </w:p>
        </w:tc>
      </w:tr>
      <w:tr w:rsidR="00FE1E4D" w:rsidRPr="00A822C9" w:rsidTr="00FE1E4D">
        <w:trPr>
          <w:cantSplit/>
          <w:trHeight w:val="302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FE1E4D" w:rsidRPr="00FE1E4D" w:rsidRDefault="00FE1E4D" w:rsidP="00910D77">
            <w:pPr>
              <w:jc w:val="left"/>
              <w:rPr>
                <w:b/>
                <w:iCs/>
                <w:color w:val="auto"/>
              </w:rPr>
            </w:pPr>
            <w:r w:rsidRPr="00FE1E4D">
              <w:rPr>
                <w:b/>
                <w:iCs/>
                <w:color w:val="auto"/>
              </w:rPr>
              <w:t>Dados do Órgão</w:t>
            </w:r>
          </w:p>
        </w:tc>
      </w:tr>
      <w:tr w:rsidR="00FE1E4D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E1E4D" w:rsidRPr="00910D77" w:rsidRDefault="00F15333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</w:p>
        </w:tc>
        <w:tc>
          <w:tcPr>
            <w:tcW w:w="1514" w:type="dxa"/>
            <w:vAlign w:val="center"/>
          </w:tcPr>
          <w:p w:rsidR="00FE1E4D" w:rsidRPr="00910D77" w:rsidRDefault="00FE1E4D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Órgão</w:t>
            </w:r>
          </w:p>
        </w:tc>
        <w:tc>
          <w:tcPr>
            <w:tcW w:w="708" w:type="dxa"/>
            <w:vAlign w:val="center"/>
          </w:tcPr>
          <w:p w:rsidR="00FE1E4D" w:rsidRPr="00910D77" w:rsidRDefault="00FE1E4D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FE1E4D" w:rsidRPr="00910D77" w:rsidRDefault="00FE1E4D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E1E4D" w:rsidRPr="00910D77" w:rsidRDefault="00FE1E4D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FE1E4D" w:rsidRPr="00910D77" w:rsidRDefault="00FE1E4D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E1E4D" w:rsidRPr="00910D77" w:rsidRDefault="00FE1E4D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FE1E4D" w:rsidRPr="00910D77" w:rsidRDefault="00FE1E4D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E1E4D" w:rsidRPr="00910D77" w:rsidRDefault="00FE1E4D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FE1E4D" w:rsidRPr="00910D77" w:rsidRDefault="00FE1E4D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FE1E4D" w:rsidRPr="00910D77" w:rsidRDefault="00FE1E4D" w:rsidP="00FE1E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Ao informar parte do nome do órgão, o sistema exibe uma lista de órgãos </w:t>
            </w:r>
            <w:r w:rsidR="00A86551">
              <w:rPr>
                <w:iCs/>
                <w:color w:val="auto"/>
              </w:rPr>
              <w:t>para auto-</w:t>
            </w:r>
            <w:r>
              <w:rPr>
                <w:iCs/>
                <w:color w:val="auto"/>
              </w:rPr>
              <w:t xml:space="preserve">completar a informação. </w:t>
            </w:r>
          </w:p>
        </w:tc>
      </w:tr>
      <w:tr w:rsidR="00A86551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6551" w:rsidRPr="00910D77" w:rsidRDefault="00F15333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</w:t>
            </w:r>
          </w:p>
        </w:tc>
        <w:tc>
          <w:tcPr>
            <w:tcW w:w="1514" w:type="dxa"/>
            <w:vAlign w:val="center"/>
          </w:tcPr>
          <w:p w:rsidR="00A86551" w:rsidRDefault="00A86551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Cargo</w:t>
            </w:r>
          </w:p>
        </w:tc>
        <w:tc>
          <w:tcPr>
            <w:tcW w:w="708" w:type="dxa"/>
            <w:vAlign w:val="center"/>
          </w:tcPr>
          <w:p w:rsidR="00A86551" w:rsidRPr="00910D77" w:rsidRDefault="00A86551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A86551" w:rsidRPr="00910D77" w:rsidRDefault="00A86551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86551" w:rsidRPr="00910D77" w:rsidRDefault="00A86551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A86551" w:rsidRPr="00910D77" w:rsidRDefault="00A86551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86551" w:rsidRPr="00910D77" w:rsidRDefault="00A86551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A86551" w:rsidRPr="00910D77" w:rsidRDefault="00A86551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86551" w:rsidRPr="00910D77" w:rsidRDefault="00A86551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A86551" w:rsidRPr="00910D77" w:rsidRDefault="00A86551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A86551" w:rsidRPr="00910D77" w:rsidRDefault="00A86551" w:rsidP="00A8655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lista de cargos conforme o órgão selecionado.</w:t>
            </w:r>
          </w:p>
        </w:tc>
      </w:tr>
      <w:tr w:rsidR="00A86551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86551" w:rsidRPr="00910D77" w:rsidRDefault="00F15333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7</w:t>
            </w:r>
          </w:p>
        </w:tc>
        <w:tc>
          <w:tcPr>
            <w:tcW w:w="1514" w:type="dxa"/>
            <w:vAlign w:val="center"/>
          </w:tcPr>
          <w:p w:rsidR="00A86551" w:rsidRDefault="005D48DB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Destinatário</w:t>
            </w:r>
          </w:p>
        </w:tc>
        <w:tc>
          <w:tcPr>
            <w:tcW w:w="708" w:type="dxa"/>
            <w:vAlign w:val="center"/>
          </w:tcPr>
          <w:p w:rsidR="00A86551" w:rsidRPr="00910D77" w:rsidRDefault="00A86551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A86551" w:rsidRPr="00910D77" w:rsidRDefault="00A86551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86551" w:rsidRPr="00910D77" w:rsidRDefault="00A86551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A86551" w:rsidRPr="00910D77" w:rsidRDefault="00A86551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86551" w:rsidRPr="00910D77" w:rsidRDefault="00A86551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A86551" w:rsidRPr="00910D77" w:rsidRDefault="00A86551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86551" w:rsidRPr="00910D77" w:rsidRDefault="00A86551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A86551" w:rsidRPr="00910D77" w:rsidRDefault="00A86551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A86551" w:rsidRDefault="00C12656" w:rsidP="00C1265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O sistema recupera lista de </w:t>
            </w:r>
            <w:r w:rsidR="005D48DB">
              <w:rPr>
                <w:iCs/>
                <w:color w:val="auto"/>
              </w:rPr>
              <w:t>destinatários</w:t>
            </w:r>
            <w:r>
              <w:rPr>
                <w:iCs/>
                <w:color w:val="auto"/>
              </w:rPr>
              <w:t xml:space="preserve"> conforme o cargo selecionado.</w:t>
            </w:r>
          </w:p>
          <w:p w:rsidR="003C08AC" w:rsidRPr="00910D77" w:rsidRDefault="003C08AC" w:rsidP="005D48DB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Ao selecionar o </w:t>
            </w:r>
            <w:r w:rsidR="005D48DB">
              <w:rPr>
                <w:iCs/>
                <w:color w:val="auto"/>
              </w:rPr>
              <w:t>destinatário</w:t>
            </w:r>
            <w:r w:rsidR="008D7A6A">
              <w:rPr>
                <w:iCs/>
                <w:color w:val="auto"/>
              </w:rPr>
              <w:t>, o sistema exibe os</w:t>
            </w:r>
            <w:r w:rsidR="005D48DB">
              <w:rPr>
                <w:iCs/>
                <w:color w:val="auto"/>
              </w:rPr>
              <w:t xml:space="preserve"> campo</w:t>
            </w:r>
            <w:r w:rsidR="008D7A6A">
              <w:rPr>
                <w:iCs/>
                <w:color w:val="auto"/>
              </w:rPr>
              <w:t>s</w:t>
            </w:r>
            <w:r w:rsidR="005D48DB">
              <w:rPr>
                <w:iCs/>
                <w:color w:val="auto"/>
              </w:rPr>
              <w:t xml:space="preserve"> abaixo: item 8.</w:t>
            </w:r>
          </w:p>
        </w:tc>
      </w:tr>
      <w:tr w:rsidR="003C08AC" w:rsidRPr="00A822C9" w:rsidTr="003C08AC">
        <w:trPr>
          <w:cantSplit/>
          <w:trHeight w:val="365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3C08AC" w:rsidRPr="003C08AC" w:rsidRDefault="00B10DF4" w:rsidP="005D48DB">
            <w:pPr>
              <w:rPr>
                <w:b/>
                <w:iCs/>
                <w:color w:val="auto"/>
              </w:rPr>
            </w:pPr>
            <w:r>
              <w:br w:type="page"/>
            </w:r>
            <w:r w:rsidR="003C08AC" w:rsidRPr="003C08AC">
              <w:rPr>
                <w:b/>
                <w:iCs/>
                <w:color w:val="auto"/>
              </w:rPr>
              <w:t xml:space="preserve">Dados </w:t>
            </w:r>
            <w:r w:rsidR="005D48DB">
              <w:rPr>
                <w:b/>
                <w:iCs/>
                <w:color w:val="auto"/>
              </w:rPr>
              <w:t>Pessoa Física</w:t>
            </w:r>
          </w:p>
        </w:tc>
      </w:tr>
      <w:tr w:rsidR="005D48DB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D48DB" w:rsidRPr="00910D77" w:rsidRDefault="005D48DB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8</w:t>
            </w:r>
          </w:p>
        </w:tc>
        <w:tc>
          <w:tcPr>
            <w:tcW w:w="1514" w:type="dxa"/>
            <w:vAlign w:val="center"/>
          </w:tcPr>
          <w:p w:rsidR="005D48DB" w:rsidRDefault="005D48DB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Nome Destinatário</w:t>
            </w:r>
          </w:p>
        </w:tc>
        <w:tc>
          <w:tcPr>
            <w:tcW w:w="708" w:type="dxa"/>
            <w:vAlign w:val="center"/>
          </w:tcPr>
          <w:p w:rsidR="005D48DB" w:rsidRPr="00910D77" w:rsidRDefault="005D48DB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D48DB" w:rsidRPr="00910D77" w:rsidRDefault="005D48DB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D48DB" w:rsidRPr="00910D77" w:rsidRDefault="005D48DB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D48DB" w:rsidRPr="00910D77" w:rsidRDefault="005D48DB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D48DB" w:rsidRPr="00910D77" w:rsidRDefault="005D48DB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D48DB" w:rsidRPr="00910D77" w:rsidRDefault="005D48DB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D48DB" w:rsidRPr="00910D77" w:rsidRDefault="005D48DB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D48DB" w:rsidRPr="00910D77" w:rsidRDefault="005D48DB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5D48DB" w:rsidRPr="00910D77" w:rsidRDefault="005D48DB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informar o “Nome Destinatário”, e clicar “Enter” do teclado, o sistema exibe os dados do destinatário abaixo</w:t>
            </w:r>
            <w:r w:rsidR="00104EFF">
              <w:rPr>
                <w:iCs/>
                <w:color w:val="auto"/>
              </w:rPr>
              <w:t xml:space="preserve"> somente leitura</w:t>
            </w:r>
            <w:r w:rsidR="00B7478E">
              <w:rPr>
                <w:iCs/>
                <w:color w:val="auto"/>
              </w:rPr>
              <w:t>: itens 10</w:t>
            </w:r>
            <w:r>
              <w:rPr>
                <w:iCs/>
                <w:color w:val="auto"/>
              </w:rPr>
              <w:t xml:space="preserve"> ao 19.</w:t>
            </w:r>
          </w:p>
        </w:tc>
      </w:tr>
      <w:tr w:rsidR="00104EFF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104EFF" w:rsidRDefault="00104EFF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9</w:t>
            </w:r>
          </w:p>
        </w:tc>
        <w:tc>
          <w:tcPr>
            <w:tcW w:w="1514" w:type="dxa"/>
            <w:vAlign w:val="center"/>
          </w:tcPr>
          <w:p w:rsidR="00104EFF" w:rsidRPr="00910D77" w:rsidRDefault="00104EFF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Editar</w:t>
            </w:r>
          </w:p>
        </w:tc>
        <w:tc>
          <w:tcPr>
            <w:tcW w:w="708" w:type="dxa"/>
            <w:vAlign w:val="center"/>
          </w:tcPr>
          <w:p w:rsidR="00104EFF" w:rsidRPr="00910D77" w:rsidRDefault="00104EFF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104EFF" w:rsidRPr="00910D77" w:rsidRDefault="00104EFF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104EFF" w:rsidRPr="00910D77" w:rsidRDefault="00104EFF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104EFF" w:rsidRPr="00910D77" w:rsidRDefault="00104EFF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104EFF" w:rsidRPr="00910D77" w:rsidRDefault="00104EFF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104EFF" w:rsidRPr="00910D77" w:rsidRDefault="00104EFF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104EFF" w:rsidRPr="00910D77" w:rsidRDefault="00104EFF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104EFF" w:rsidRPr="00910D77" w:rsidRDefault="00104EF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vAlign w:val="center"/>
          </w:tcPr>
          <w:p w:rsidR="00104EFF" w:rsidRPr="00910D77" w:rsidRDefault="00104EFF" w:rsidP="00B7478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Ao acionar, o sistema exibe a tela para alteração do destinatário. Itens abaixo: </w:t>
            </w:r>
            <w:r w:rsidR="00B7478E">
              <w:rPr>
                <w:iCs/>
                <w:color w:val="auto"/>
              </w:rPr>
              <w:t>10</w:t>
            </w:r>
            <w:r>
              <w:rPr>
                <w:iCs/>
                <w:color w:val="auto"/>
              </w:rPr>
              <w:t xml:space="preserve"> ao 31.</w:t>
            </w:r>
          </w:p>
        </w:tc>
      </w:tr>
      <w:tr w:rsidR="009B2D27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B2D27" w:rsidRPr="00910D77" w:rsidRDefault="009B2D27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</w:t>
            </w:r>
          </w:p>
        </w:tc>
        <w:tc>
          <w:tcPr>
            <w:tcW w:w="1514" w:type="dxa"/>
            <w:vAlign w:val="center"/>
          </w:tcPr>
          <w:p w:rsidR="009B2D27" w:rsidRDefault="009B2D27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Nome</w:t>
            </w:r>
          </w:p>
        </w:tc>
        <w:tc>
          <w:tcPr>
            <w:tcW w:w="708" w:type="dxa"/>
            <w:vAlign w:val="center"/>
          </w:tcPr>
          <w:p w:rsidR="009B2D27" w:rsidRPr="00910D77" w:rsidRDefault="00A020F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(150)</w:t>
            </w:r>
          </w:p>
        </w:tc>
        <w:tc>
          <w:tcPr>
            <w:tcW w:w="851" w:type="dxa"/>
            <w:vAlign w:val="center"/>
          </w:tcPr>
          <w:p w:rsidR="009B2D27" w:rsidRPr="00910D77" w:rsidRDefault="009B2D27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D27" w:rsidRPr="00910D77" w:rsidRDefault="009B2D27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9B2D27" w:rsidRPr="00910D77" w:rsidRDefault="009B2D27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D27" w:rsidRPr="00910D77" w:rsidRDefault="009B2D27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B2D27" w:rsidRPr="00910D77" w:rsidRDefault="009B2D27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D27" w:rsidRPr="00910D77" w:rsidRDefault="009B2D27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B2D27" w:rsidRPr="00910D77" w:rsidRDefault="009B2D27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9B2D27" w:rsidRPr="00910D77" w:rsidRDefault="009B2D27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9B2D27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B2D27" w:rsidRPr="00910D77" w:rsidRDefault="009B2D27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11</w:t>
            </w:r>
          </w:p>
        </w:tc>
        <w:tc>
          <w:tcPr>
            <w:tcW w:w="1514" w:type="dxa"/>
            <w:vAlign w:val="center"/>
          </w:tcPr>
          <w:p w:rsidR="009B2D27" w:rsidRDefault="009B2D27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E-mail</w:t>
            </w:r>
          </w:p>
        </w:tc>
        <w:tc>
          <w:tcPr>
            <w:tcW w:w="708" w:type="dxa"/>
            <w:vAlign w:val="center"/>
          </w:tcPr>
          <w:p w:rsidR="009B2D27" w:rsidRPr="00910D77" w:rsidRDefault="00A020F5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(72)</w:t>
            </w:r>
          </w:p>
        </w:tc>
        <w:tc>
          <w:tcPr>
            <w:tcW w:w="851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9B2D27" w:rsidRPr="00910D77" w:rsidRDefault="009B2D27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9B2D27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B2D27" w:rsidRPr="00910D77" w:rsidRDefault="009B2D27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12</w:t>
            </w:r>
          </w:p>
        </w:tc>
        <w:tc>
          <w:tcPr>
            <w:tcW w:w="1514" w:type="dxa"/>
            <w:vAlign w:val="center"/>
          </w:tcPr>
          <w:p w:rsidR="009B2D27" w:rsidRDefault="009B2D27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Complemento</w:t>
            </w:r>
          </w:p>
        </w:tc>
        <w:tc>
          <w:tcPr>
            <w:tcW w:w="708" w:type="dxa"/>
            <w:vAlign w:val="center"/>
          </w:tcPr>
          <w:p w:rsidR="009B2D27" w:rsidRPr="00910D77" w:rsidRDefault="00A020F5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(72)</w:t>
            </w:r>
          </w:p>
        </w:tc>
        <w:tc>
          <w:tcPr>
            <w:tcW w:w="851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9B2D27" w:rsidRPr="00910D77" w:rsidRDefault="009B2D27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9B2D27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B2D27" w:rsidRPr="00910D77" w:rsidRDefault="009B2D27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13</w:t>
            </w:r>
          </w:p>
        </w:tc>
        <w:tc>
          <w:tcPr>
            <w:tcW w:w="1514" w:type="dxa"/>
            <w:vAlign w:val="center"/>
          </w:tcPr>
          <w:p w:rsidR="009B2D27" w:rsidRDefault="009B2D27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CEP</w:t>
            </w:r>
          </w:p>
        </w:tc>
        <w:tc>
          <w:tcPr>
            <w:tcW w:w="708" w:type="dxa"/>
            <w:vAlign w:val="center"/>
          </w:tcPr>
          <w:p w:rsidR="009B2D27" w:rsidRPr="00910D77" w:rsidRDefault="00A020F5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(8)</w:t>
            </w:r>
          </w:p>
        </w:tc>
        <w:tc>
          <w:tcPr>
            <w:tcW w:w="851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9B2D27" w:rsidRPr="00910D77" w:rsidRDefault="009B2D27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9B2D27" w:rsidRPr="00910D77" w:rsidRDefault="009B2D27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C81A90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81A90" w:rsidRPr="00910D77" w:rsidRDefault="00C81A90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14</w:t>
            </w:r>
          </w:p>
        </w:tc>
        <w:tc>
          <w:tcPr>
            <w:tcW w:w="1514" w:type="dxa"/>
            <w:vAlign w:val="center"/>
          </w:tcPr>
          <w:p w:rsidR="00C81A90" w:rsidRDefault="00C81A90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Sexo</w:t>
            </w:r>
          </w:p>
        </w:tc>
        <w:tc>
          <w:tcPr>
            <w:tcW w:w="708" w:type="dxa"/>
            <w:vAlign w:val="center"/>
          </w:tcPr>
          <w:p w:rsidR="00C81A90" w:rsidRPr="00910D77" w:rsidRDefault="00C81A90" w:rsidP="00944FA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Masculino; Feminino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C81A90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81A90" w:rsidRPr="00910D77" w:rsidRDefault="00C81A90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15</w:t>
            </w:r>
          </w:p>
        </w:tc>
        <w:tc>
          <w:tcPr>
            <w:tcW w:w="1514" w:type="dxa"/>
            <w:vAlign w:val="center"/>
          </w:tcPr>
          <w:p w:rsidR="00C81A90" w:rsidRDefault="00C81A90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Logradouro</w:t>
            </w:r>
          </w:p>
        </w:tc>
        <w:tc>
          <w:tcPr>
            <w:tcW w:w="708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(72)</w:t>
            </w:r>
          </w:p>
        </w:tc>
        <w:tc>
          <w:tcPr>
            <w:tcW w:w="851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C81A90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81A90" w:rsidRPr="00910D77" w:rsidRDefault="00C81A90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16</w:t>
            </w:r>
          </w:p>
        </w:tc>
        <w:tc>
          <w:tcPr>
            <w:tcW w:w="1514" w:type="dxa"/>
            <w:vAlign w:val="center"/>
          </w:tcPr>
          <w:p w:rsidR="00C81A90" w:rsidRDefault="00C81A90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Cidade</w:t>
            </w:r>
          </w:p>
        </w:tc>
        <w:tc>
          <w:tcPr>
            <w:tcW w:w="708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(100)</w:t>
            </w:r>
          </w:p>
        </w:tc>
        <w:tc>
          <w:tcPr>
            <w:tcW w:w="851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C81A90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81A90" w:rsidRPr="00910D77" w:rsidRDefault="00C81A90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17</w:t>
            </w:r>
          </w:p>
        </w:tc>
        <w:tc>
          <w:tcPr>
            <w:tcW w:w="1514" w:type="dxa"/>
            <w:vAlign w:val="center"/>
          </w:tcPr>
          <w:p w:rsidR="00C81A90" w:rsidRDefault="00C81A90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Telefone</w:t>
            </w:r>
          </w:p>
        </w:tc>
        <w:tc>
          <w:tcPr>
            <w:tcW w:w="708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(11)</w:t>
            </w:r>
          </w:p>
        </w:tc>
        <w:tc>
          <w:tcPr>
            <w:tcW w:w="851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C81A90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81A90" w:rsidRPr="00910D77" w:rsidRDefault="00C81A90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18</w:t>
            </w:r>
          </w:p>
        </w:tc>
        <w:tc>
          <w:tcPr>
            <w:tcW w:w="1514" w:type="dxa"/>
            <w:vAlign w:val="center"/>
          </w:tcPr>
          <w:p w:rsidR="00C81A90" w:rsidRDefault="00C81A90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Bairro</w:t>
            </w:r>
          </w:p>
        </w:tc>
        <w:tc>
          <w:tcPr>
            <w:tcW w:w="708" w:type="dxa"/>
            <w:vAlign w:val="center"/>
          </w:tcPr>
          <w:p w:rsidR="00C81A90" w:rsidRPr="00910D77" w:rsidRDefault="00430426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</w:t>
            </w:r>
            <w:r w:rsidR="00C81A90">
              <w:rPr>
                <w:iCs/>
                <w:color w:val="auto"/>
              </w:rPr>
              <w:t xml:space="preserve"> (50)</w:t>
            </w:r>
          </w:p>
        </w:tc>
        <w:tc>
          <w:tcPr>
            <w:tcW w:w="851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C81A90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81A90" w:rsidRPr="00910D77" w:rsidRDefault="00C81A90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19</w:t>
            </w:r>
          </w:p>
        </w:tc>
        <w:tc>
          <w:tcPr>
            <w:tcW w:w="1514" w:type="dxa"/>
            <w:vAlign w:val="center"/>
          </w:tcPr>
          <w:p w:rsidR="00C81A90" w:rsidRDefault="00C81A90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UF</w:t>
            </w:r>
          </w:p>
        </w:tc>
        <w:tc>
          <w:tcPr>
            <w:tcW w:w="708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(2)</w:t>
            </w:r>
          </w:p>
        </w:tc>
        <w:tc>
          <w:tcPr>
            <w:tcW w:w="851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C81A90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81A90" w:rsidRDefault="00C81A90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</w:p>
        </w:tc>
        <w:tc>
          <w:tcPr>
            <w:tcW w:w="1514" w:type="dxa"/>
            <w:vAlign w:val="center"/>
          </w:tcPr>
          <w:p w:rsidR="00C81A90" w:rsidRDefault="00C81A90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Salvar</w:t>
            </w:r>
          </w:p>
        </w:tc>
        <w:tc>
          <w:tcPr>
            <w:tcW w:w="708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C81A90" w:rsidRDefault="00C81A90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vAlign w:val="center"/>
          </w:tcPr>
          <w:p w:rsidR="00C81A90" w:rsidRDefault="00C81A90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salva o registro.</w:t>
            </w:r>
          </w:p>
        </w:tc>
      </w:tr>
      <w:tr w:rsidR="00C81A90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81A90" w:rsidRDefault="00C81A90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21</w:t>
            </w:r>
          </w:p>
        </w:tc>
        <w:tc>
          <w:tcPr>
            <w:tcW w:w="1514" w:type="dxa"/>
            <w:vAlign w:val="center"/>
          </w:tcPr>
          <w:p w:rsidR="00C81A90" w:rsidRDefault="00C81A90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Cancelar</w:t>
            </w:r>
          </w:p>
        </w:tc>
        <w:tc>
          <w:tcPr>
            <w:tcW w:w="708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C81A90" w:rsidRDefault="00C81A90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vAlign w:val="center"/>
          </w:tcPr>
          <w:p w:rsidR="00C81A90" w:rsidRDefault="00C81A90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cancela o registro.</w:t>
            </w:r>
          </w:p>
        </w:tc>
      </w:tr>
      <w:tr w:rsidR="00C81A90" w:rsidRPr="00A822C9" w:rsidTr="00BE6F0F">
        <w:trPr>
          <w:cantSplit/>
          <w:trHeight w:val="319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C81A90" w:rsidRPr="00BE6F0F" w:rsidRDefault="00C81A90" w:rsidP="00A020F5">
            <w:pPr>
              <w:jc w:val="left"/>
              <w:rPr>
                <w:b/>
                <w:iCs/>
                <w:color w:val="auto"/>
              </w:rPr>
            </w:pPr>
            <w:r w:rsidRPr="00BE6F0F">
              <w:rPr>
                <w:b/>
                <w:iCs/>
                <w:color w:val="auto"/>
              </w:rPr>
              <w:t>Destinatário</w:t>
            </w:r>
            <w:r>
              <w:rPr>
                <w:b/>
                <w:iCs/>
                <w:color w:val="auto"/>
              </w:rPr>
              <w:t xml:space="preserve"> – Destinatário Interno</w:t>
            </w:r>
          </w:p>
        </w:tc>
      </w:tr>
      <w:tr w:rsidR="00C81A90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81A90" w:rsidRDefault="00C81A90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22</w:t>
            </w:r>
          </w:p>
        </w:tc>
        <w:tc>
          <w:tcPr>
            <w:tcW w:w="1514" w:type="dxa"/>
            <w:vAlign w:val="center"/>
          </w:tcPr>
          <w:p w:rsidR="00C81A90" w:rsidRDefault="00C81A90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Local</w:t>
            </w:r>
          </w:p>
        </w:tc>
        <w:tc>
          <w:tcPr>
            <w:tcW w:w="708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C81A90" w:rsidRDefault="00C81A90" w:rsidP="00D2773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C81A90" w:rsidRDefault="00C81A90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lista de “Local”.</w:t>
            </w:r>
          </w:p>
        </w:tc>
      </w:tr>
      <w:tr w:rsidR="00C81A90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81A90" w:rsidRDefault="00C81A90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23</w:t>
            </w:r>
          </w:p>
        </w:tc>
        <w:tc>
          <w:tcPr>
            <w:tcW w:w="1514" w:type="dxa"/>
            <w:vAlign w:val="center"/>
          </w:tcPr>
          <w:p w:rsidR="00C81A90" w:rsidRDefault="00C81A90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Servidor</w:t>
            </w:r>
          </w:p>
        </w:tc>
        <w:tc>
          <w:tcPr>
            <w:tcW w:w="708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C81A90" w:rsidRDefault="00C81A90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C81A90" w:rsidRDefault="00C81A90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lista de “Servidor”.</w:t>
            </w:r>
          </w:p>
        </w:tc>
      </w:tr>
      <w:tr w:rsidR="00C81A90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81A90" w:rsidRPr="00910D77" w:rsidRDefault="00C81A90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24</w:t>
            </w:r>
          </w:p>
        </w:tc>
        <w:tc>
          <w:tcPr>
            <w:tcW w:w="1514" w:type="dxa"/>
            <w:vAlign w:val="center"/>
          </w:tcPr>
          <w:p w:rsidR="00C81A90" w:rsidRPr="00910D77" w:rsidRDefault="00C81A90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Relacionado a um evento?</w:t>
            </w:r>
          </w:p>
        </w:tc>
        <w:tc>
          <w:tcPr>
            <w:tcW w:w="708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C81A90" w:rsidRPr="00910D77" w:rsidRDefault="00C81A90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Opção de seleção</w:t>
            </w:r>
          </w:p>
        </w:tc>
        <w:tc>
          <w:tcPr>
            <w:tcW w:w="1641" w:type="dxa"/>
            <w:vAlign w:val="center"/>
          </w:tcPr>
          <w:p w:rsidR="00C81A90" w:rsidRPr="00910D77" w:rsidRDefault="00C81A90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selecionar, o sistema exibe os campos relacionados ao evento conforme os itens abaixo: Itens 35 ao 28.</w:t>
            </w:r>
          </w:p>
        </w:tc>
      </w:tr>
      <w:tr w:rsidR="00C81A90" w:rsidRPr="00A822C9" w:rsidTr="00F15333">
        <w:trPr>
          <w:cantSplit/>
          <w:trHeight w:val="365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C81A90" w:rsidRPr="00F15333" w:rsidRDefault="00C81A90" w:rsidP="00F15333">
            <w:pPr>
              <w:rPr>
                <w:b/>
                <w:iCs/>
                <w:color w:val="auto"/>
              </w:rPr>
            </w:pPr>
            <w:r w:rsidRPr="00F15333">
              <w:rPr>
                <w:b/>
                <w:iCs/>
                <w:color w:val="auto"/>
              </w:rPr>
              <w:t>Evento</w:t>
            </w:r>
          </w:p>
        </w:tc>
      </w:tr>
      <w:tr w:rsidR="00C81A90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81A90" w:rsidRDefault="00C81A90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25</w:t>
            </w:r>
          </w:p>
        </w:tc>
        <w:tc>
          <w:tcPr>
            <w:tcW w:w="1514" w:type="dxa"/>
            <w:vAlign w:val="center"/>
          </w:tcPr>
          <w:p w:rsidR="00C81A90" w:rsidRDefault="00C81A90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Nome</w:t>
            </w:r>
          </w:p>
        </w:tc>
        <w:tc>
          <w:tcPr>
            <w:tcW w:w="708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(150)</w:t>
            </w:r>
          </w:p>
        </w:tc>
        <w:tc>
          <w:tcPr>
            <w:tcW w:w="851" w:type="dxa"/>
            <w:vAlign w:val="center"/>
          </w:tcPr>
          <w:p w:rsidR="00C81A90" w:rsidRPr="00910D77" w:rsidRDefault="00C81A90" w:rsidP="00F15333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CS; CE; CA.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C81A90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C81A90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81A90" w:rsidRDefault="00C81A90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26</w:t>
            </w:r>
          </w:p>
        </w:tc>
        <w:tc>
          <w:tcPr>
            <w:tcW w:w="1514" w:type="dxa"/>
            <w:vAlign w:val="center"/>
          </w:tcPr>
          <w:p w:rsidR="00C81A90" w:rsidRDefault="00C81A90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Período</w:t>
            </w:r>
          </w:p>
          <w:p w:rsidR="00C81A90" w:rsidRDefault="00C81A90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De/ Até</w:t>
            </w:r>
          </w:p>
        </w:tc>
        <w:tc>
          <w:tcPr>
            <w:tcW w:w="708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DT</w:t>
            </w:r>
          </w:p>
        </w:tc>
        <w:tc>
          <w:tcPr>
            <w:tcW w:w="851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DT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C81A90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C81A90" w:rsidRDefault="00C81A90" w:rsidP="00CE7A9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informado, o</w:t>
            </w:r>
            <w:r w:rsidRPr="005E1B9F">
              <w:rPr>
                <w:iCs/>
                <w:color w:val="auto"/>
              </w:rPr>
              <w:t xml:space="preserve"> sistema exibe o calendário para o usuário escolher a data.</w:t>
            </w:r>
          </w:p>
        </w:tc>
      </w:tr>
      <w:tr w:rsidR="00C81A90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81A90" w:rsidRDefault="00C81A90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27</w:t>
            </w:r>
          </w:p>
        </w:tc>
        <w:tc>
          <w:tcPr>
            <w:tcW w:w="1514" w:type="dxa"/>
            <w:vAlign w:val="center"/>
          </w:tcPr>
          <w:p w:rsidR="00C81A90" w:rsidRDefault="00C81A90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Hora</w:t>
            </w:r>
          </w:p>
          <w:p w:rsidR="00C81A90" w:rsidRDefault="00C81A90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De/ Até</w:t>
            </w:r>
          </w:p>
        </w:tc>
        <w:tc>
          <w:tcPr>
            <w:tcW w:w="708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C81A90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C81A90" w:rsidRDefault="00C81A90" w:rsidP="00CE7A9C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informado, o</w:t>
            </w:r>
            <w:r w:rsidRPr="005E1B9F">
              <w:rPr>
                <w:iCs/>
                <w:color w:val="auto"/>
              </w:rPr>
              <w:t xml:space="preserve"> sistema exibe o </w:t>
            </w:r>
            <w:r>
              <w:rPr>
                <w:iCs/>
                <w:color w:val="auto"/>
              </w:rPr>
              <w:t>Hora e Minuto</w:t>
            </w:r>
            <w:r w:rsidRPr="005E1B9F">
              <w:rPr>
                <w:iCs/>
                <w:color w:val="auto"/>
              </w:rPr>
              <w:t xml:space="preserve"> para o usuário escolher a </w:t>
            </w:r>
            <w:r>
              <w:rPr>
                <w:iCs/>
                <w:color w:val="auto"/>
              </w:rPr>
              <w:t>hora</w:t>
            </w:r>
            <w:r w:rsidRPr="005E1B9F">
              <w:rPr>
                <w:iCs/>
                <w:color w:val="auto"/>
              </w:rPr>
              <w:t>.</w:t>
            </w:r>
          </w:p>
        </w:tc>
      </w:tr>
      <w:tr w:rsidR="00C81A90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C81A90" w:rsidRDefault="00C81A90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28</w:t>
            </w:r>
          </w:p>
        </w:tc>
        <w:tc>
          <w:tcPr>
            <w:tcW w:w="1514" w:type="dxa"/>
            <w:vAlign w:val="center"/>
          </w:tcPr>
          <w:p w:rsidR="00C81A90" w:rsidRDefault="00C81A90" w:rsidP="00A8614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Observação</w:t>
            </w:r>
          </w:p>
        </w:tc>
        <w:tc>
          <w:tcPr>
            <w:tcW w:w="708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(1000)</w:t>
            </w:r>
          </w:p>
        </w:tc>
        <w:tc>
          <w:tcPr>
            <w:tcW w:w="851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C81A90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C81A90" w:rsidRPr="00910D77" w:rsidRDefault="00C81A90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</w:tbl>
    <w:p w:rsidR="00B56241" w:rsidRDefault="00B56241">
      <w:r>
        <w:br w:type="page"/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514"/>
        <w:gridCol w:w="708"/>
        <w:gridCol w:w="851"/>
        <w:gridCol w:w="567"/>
        <w:gridCol w:w="709"/>
        <w:gridCol w:w="567"/>
        <w:gridCol w:w="992"/>
        <w:gridCol w:w="567"/>
        <w:gridCol w:w="1134"/>
        <w:gridCol w:w="1641"/>
      </w:tblGrid>
      <w:tr w:rsidR="00D2773E" w:rsidRPr="00A822C9" w:rsidTr="00EC011E">
        <w:trPr>
          <w:cantSplit/>
          <w:trHeight w:val="399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D2773E" w:rsidRPr="00EC011E" w:rsidRDefault="0078767F" w:rsidP="003C08AC">
            <w:pPr>
              <w:jc w:val="left"/>
              <w:rPr>
                <w:b/>
                <w:iCs/>
                <w:color w:val="auto"/>
              </w:rPr>
            </w:pPr>
            <w:r>
              <w:lastRenderedPageBreak/>
              <w:br w:type="page"/>
            </w:r>
            <w:r w:rsidR="00D2773E">
              <w:br w:type="page"/>
            </w:r>
            <w:r w:rsidR="00D2773E" w:rsidRPr="00EC011E">
              <w:rPr>
                <w:b/>
                <w:iCs/>
                <w:color w:val="auto"/>
              </w:rPr>
              <w:t>Dados do Documento</w:t>
            </w:r>
          </w:p>
        </w:tc>
      </w:tr>
      <w:tr w:rsidR="00D2773E" w:rsidRPr="00A822C9" w:rsidTr="00EC011E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D2773E" w:rsidRDefault="00DC2709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29</w:t>
            </w:r>
          </w:p>
        </w:tc>
        <w:tc>
          <w:tcPr>
            <w:tcW w:w="1514" w:type="dxa"/>
            <w:vAlign w:val="center"/>
          </w:tcPr>
          <w:p w:rsidR="00D2773E" w:rsidRDefault="00D2773E" w:rsidP="00EC011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Tipo de Documento</w:t>
            </w:r>
          </w:p>
        </w:tc>
        <w:tc>
          <w:tcPr>
            <w:tcW w:w="708" w:type="dxa"/>
            <w:vAlign w:val="center"/>
          </w:tcPr>
          <w:p w:rsidR="00D2773E" w:rsidRPr="00910D77" w:rsidRDefault="00D2773E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D2773E" w:rsidRPr="00910D77" w:rsidRDefault="00D2773E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D2773E" w:rsidRPr="00910D77" w:rsidRDefault="00D2773E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D2773E" w:rsidRPr="00910D77" w:rsidRDefault="00D2773E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D2773E" w:rsidRPr="00910D77" w:rsidRDefault="00D2773E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D2773E" w:rsidRDefault="00D2773E" w:rsidP="00EC011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Carta;</w:t>
            </w:r>
          </w:p>
          <w:p w:rsidR="00D2773E" w:rsidRDefault="00D2773E" w:rsidP="00EC011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Convite;</w:t>
            </w:r>
          </w:p>
          <w:p w:rsidR="00D2773E" w:rsidRDefault="00D2773E" w:rsidP="00EC011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Correio Eletrônico;</w:t>
            </w:r>
          </w:p>
          <w:p w:rsidR="00D2773E" w:rsidRDefault="00D2773E" w:rsidP="00EC011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Memorando;</w:t>
            </w:r>
          </w:p>
          <w:p w:rsidR="00D2773E" w:rsidRDefault="00D2773E" w:rsidP="00EC011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Ofício;</w:t>
            </w:r>
          </w:p>
          <w:p w:rsidR="00D2773E" w:rsidRDefault="00D2773E" w:rsidP="00EC011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Ato;</w:t>
            </w:r>
          </w:p>
          <w:p w:rsidR="00D2773E" w:rsidRDefault="00D2773E" w:rsidP="00EC011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Despacho;</w:t>
            </w:r>
          </w:p>
          <w:p w:rsidR="00D2773E" w:rsidRDefault="00D2773E" w:rsidP="00EC011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Documento S/N;</w:t>
            </w:r>
          </w:p>
          <w:p w:rsidR="00D2773E" w:rsidRDefault="00D2773E" w:rsidP="00EC011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Fax;</w:t>
            </w:r>
          </w:p>
          <w:p w:rsidR="00D2773E" w:rsidRDefault="00D2773E" w:rsidP="00EC011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Livro;</w:t>
            </w:r>
          </w:p>
          <w:p w:rsidR="00D2773E" w:rsidRDefault="00D2773E" w:rsidP="00EC011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Petição;</w:t>
            </w:r>
          </w:p>
          <w:p w:rsidR="00D2773E" w:rsidRDefault="00D2773E" w:rsidP="00EC011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Portaria;</w:t>
            </w:r>
          </w:p>
          <w:p w:rsidR="00D2773E" w:rsidRDefault="00D2773E" w:rsidP="00EC011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Requerimento;</w:t>
            </w:r>
          </w:p>
          <w:p w:rsidR="00D2773E" w:rsidRPr="00910D77" w:rsidRDefault="00BF0B56" w:rsidP="00EC011E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Tele</w:t>
            </w:r>
            <w:r w:rsidR="00D2773E">
              <w:rPr>
                <w:iCs/>
                <w:color w:val="auto"/>
              </w:rPr>
              <w:t>grama.</w:t>
            </w:r>
          </w:p>
        </w:tc>
        <w:tc>
          <w:tcPr>
            <w:tcW w:w="567" w:type="dxa"/>
            <w:vAlign w:val="center"/>
          </w:tcPr>
          <w:p w:rsidR="00D2773E" w:rsidRPr="00910D77" w:rsidRDefault="00D2773E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D2773E" w:rsidRDefault="00D2773E" w:rsidP="00EC011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641" w:type="dxa"/>
            <w:vAlign w:val="center"/>
          </w:tcPr>
          <w:p w:rsidR="00D2773E" w:rsidRDefault="00D2773E" w:rsidP="00EC011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D2773E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D2773E" w:rsidRDefault="00DC2709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30</w:t>
            </w:r>
          </w:p>
        </w:tc>
        <w:tc>
          <w:tcPr>
            <w:tcW w:w="1514" w:type="dxa"/>
            <w:vAlign w:val="center"/>
          </w:tcPr>
          <w:p w:rsidR="00D2773E" w:rsidRDefault="00D2773E" w:rsidP="00EC011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Número do documento de Origem</w:t>
            </w:r>
          </w:p>
        </w:tc>
        <w:tc>
          <w:tcPr>
            <w:tcW w:w="708" w:type="dxa"/>
            <w:vAlign w:val="center"/>
          </w:tcPr>
          <w:p w:rsidR="00D2773E" w:rsidRPr="00910D77" w:rsidRDefault="00C81A90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(20)</w:t>
            </w:r>
          </w:p>
        </w:tc>
        <w:tc>
          <w:tcPr>
            <w:tcW w:w="851" w:type="dxa"/>
            <w:vAlign w:val="center"/>
          </w:tcPr>
          <w:p w:rsidR="00D2773E" w:rsidRPr="00910D77" w:rsidRDefault="00D2773E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D2773E" w:rsidRPr="00910D77" w:rsidRDefault="00D2773E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vAlign w:val="center"/>
          </w:tcPr>
          <w:p w:rsidR="00D2773E" w:rsidRPr="00910D77" w:rsidRDefault="00D2773E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D2773E" w:rsidRPr="00910D77" w:rsidRDefault="00D2773E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D2773E" w:rsidRPr="00910D77" w:rsidRDefault="00D2773E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D2773E" w:rsidRPr="00910D77" w:rsidRDefault="00D2773E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D2773E" w:rsidRDefault="00D2773E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D2773E" w:rsidRPr="00910D77" w:rsidRDefault="00D2773E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D2773E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D2773E" w:rsidRPr="00910D77" w:rsidRDefault="00DC2709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31</w:t>
            </w:r>
          </w:p>
        </w:tc>
        <w:tc>
          <w:tcPr>
            <w:tcW w:w="1514" w:type="dxa"/>
            <w:vAlign w:val="center"/>
          </w:tcPr>
          <w:p w:rsidR="00D2773E" w:rsidRPr="00910D77" w:rsidRDefault="00D2773E" w:rsidP="007B5D66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Identificador do Documento no STJ</w:t>
            </w:r>
          </w:p>
        </w:tc>
        <w:tc>
          <w:tcPr>
            <w:tcW w:w="708" w:type="dxa"/>
            <w:vAlign w:val="center"/>
          </w:tcPr>
          <w:p w:rsidR="00D2773E" w:rsidRPr="00910D77" w:rsidRDefault="00C81A90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(6)</w:t>
            </w:r>
          </w:p>
        </w:tc>
        <w:tc>
          <w:tcPr>
            <w:tcW w:w="851" w:type="dxa"/>
            <w:vAlign w:val="center"/>
          </w:tcPr>
          <w:p w:rsidR="00D2773E" w:rsidRPr="00910D77" w:rsidRDefault="00D2773E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bCs/>
              </w:rPr>
              <w:t>N/A</w:t>
            </w:r>
          </w:p>
        </w:tc>
        <w:tc>
          <w:tcPr>
            <w:tcW w:w="567" w:type="dxa"/>
            <w:vAlign w:val="center"/>
          </w:tcPr>
          <w:p w:rsidR="00D2773E" w:rsidRPr="00910D77" w:rsidRDefault="00D2773E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D2773E" w:rsidRPr="00910D77" w:rsidRDefault="00D2773E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D2773E" w:rsidRPr="00910D77" w:rsidRDefault="00D2773E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vAlign w:val="center"/>
          </w:tcPr>
          <w:p w:rsidR="00D2773E" w:rsidRPr="00910D77" w:rsidRDefault="00D2773E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D2773E" w:rsidRPr="00910D77" w:rsidRDefault="00D2773E" w:rsidP="007B5D66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D2773E" w:rsidRPr="00910D77" w:rsidRDefault="00D2773E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D2773E" w:rsidRPr="00910D77" w:rsidRDefault="00C9492E" w:rsidP="00B61D64">
            <w:pPr>
              <w:jc w:val="left"/>
              <w:rPr>
                <w:bCs/>
              </w:rPr>
            </w:pPr>
            <w:r>
              <w:rPr>
                <w:bCs/>
              </w:rPr>
              <w:t>O sistema deverá gerar um sequ</w:t>
            </w:r>
            <w:r w:rsidR="00D2773E" w:rsidRPr="00910D77">
              <w:rPr>
                <w:bCs/>
              </w:rPr>
              <w:t>encial identificador automaticamente para cada documento que for incluído.</w:t>
            </w:r>
          </w:p>
          <w:p w:rsidR="00D2773E" w:rsidRPr="00910D77" w:rsidRDefault="00D2773E" w:rsidP="00B61D64">
            <w:pPr>
              <w:jc w:val="left"/>
              <w:rPr>
                <w:iCs/>
                <w:color w:val="auto"/>
              </w:rPr>
            </w:pPr>
            <w:r w:rsidRPr="009757DF">
              <w:rPr>
                <w:iCs/>
                <w:color w:val="auto"/>
              </w:rPr>
              <w:t>Ver regra</w:t>
            </w:r>
            <w:r>
              <w:rPr>
                <w:b/>
                <w:iCs/>
                <w:color w:val="auto"/>
              </w:rPr>
              <w:t xml:space="preserve"> </w:t>
            </w:r>
            <w:r w:rsidRPr="00910D77">
              <w:rPr>
                <w:b/>
                <w:iCs/>
                <w:color w:val="auto"/>
              </w:rPr>
              <w:t>[RN4-</w:t>
            </w:r>
            <w:r>
              <w:rPr>
                <w:b/>
                <w:iCs/>
                <w:color w:val="auto"/>
              </w:rPr>
              <w:t>01</w:t>
            </w:r>
            <w:r w:rsidRPr="00910D77">
              <w:rPr>
                <w:b/>
                <w:iCs/>
                <w:color w:val="auto"/>
              </w:rPr>
              <w:t>]</w:t>
            </w:r>
          </w:p>
        </w:tc>
      </w:tr>
      <w:tr w:rsidR="0078767F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78767F" w:rsidRPr="00910D77" w:rsidRDefault="00DC2709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32</w:t>
            </w:r>
          </w:p>
        </w:tc>
        <w:tc>
          <w:tcPr>
            <w:tcW w:w="1514" w:type="dxa"/>
            <w:vAlign w:val="center"/>
          </w:tcPr>
          <w:p w:rsidR="0078767F" w:rsidRPr="0078767F" w:rsidRDefault="0078767F" w:rsidP="0078767F">
            <w:pPr>
              <w:jc w:val="left"/>
              <w:rPr>
                <w:rStyle w:val="nfase"/>
              </w:rPr>
            </w:pPr>
            <w:r>
              <w:rPr>
                <w:iCs/>
                <w:color w:val="auto"/>
              </w:rPr>
              <w:t>Controle de numeração</w:t>
            </w:r>
          </w:p>
        </w:tc>
        <w:tc>
          <w:tcPr>
            <w:tcW w:w="708" w:type="dxa"/>
            <w:vAlign w:val="center"/>
          </w:tcPr>
          <w:p w:rsidR="0078767F" w:rsidRPr="00910D77" w:rsidRDefault="006D18AC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(6)</w:t>
            </w:r>
          </w:p>
        </w:tc>
        <w:tc>
          <w:tcPr>
            <w:tcW w:w="851" w:type="dxa"/>
            <w:vAlign w:val="center"/>
          </w:tcPr>
          <w:p w:rsidR="0078767F" w:rsidRPr="00910D77" w:rsidRDefault="0078767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78767F" w:rsidRPr="00910D77" w:rsidRDefault="0078767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78767F" w:rsidRPr="00910D77" w:rsidRDefault="0078767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78767F" w:rsidRPr="00910D77" w:rsidRDefault="0078767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78767F" w:rsidRPr="00910D77" w:rsidRDefault="0078767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78767F" w:rsidRPr="00910D77" w:rsidRDefault="0078767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78767F" w:rsidRDefault="0078767F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78767F" w:rsidRPr="00910D77" w:rsidRDefault="0078767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78767F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78767F" w:rsidRPr="00910D77" w:rsidRDefault="00DC2709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33</w:t>
            </w:r>
          </w:p>
        </w:tc>
        <w:tc>
          <w:tcPr>
            <w:tcW w:w="1514" w:type="dxa"/>
            <w:vAlign w:val="center"/>
          </w:tcPr>
          <w:p w:rsidR="0078767F" w:rsidRPr="00910D77" w:rsidRDefault="0078767F" w:rsidP="009757DF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Data do documento na origem</w:t>
            </w:r>
          </w:p>
        </w:tc>
        <w:tc>
          <w:tcPr>
            <w:tcW w:w="708" w:type="dxa"/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DT</w:t>
            </w:r>
          </w:p>
        </w:tc>
        <w:tc>
          <w:tcPr>
            <w:tcW w:w="567" w:type="dxa"/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78767F" w:rsidRPr="00910D77" w:rsidRDefault="0078767F" w:rsidP="007B5D66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78767F" w:rsidRPr="00910D77" w:rsidRDefault="0078767F" w:rsidP="009757DF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O sistema exibe o calendário para o usuário escolher a data.</w:t>
            </w:r>
          </w:p>
        </w:tc>
      </w:tr>
      <w:tr w:rsidR="0078767F" w:rsidRPr="00A822C9" w:rsidTr="00910D7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78767F" w:rsidRPr="00910D77" w:rsidRDefault="00DC2709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34</w:t>
            </w:r>
          </w:p>
        </w:tc>
        <w:tc>
          <w:tcPr>
            <w:tcW w:w="1514" w:type="dxa"/>
            <w:vAlign w:val="center"/>
          </w:tcPr>
          <w:p w:rsidR="0078767F" w:rsidRPr="00910D77" w:rsidRDefault="0078767F" w:rsidP="009757DF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Data de recebimento</w:t>
            </w:r>
          </w:p>
        </w:tc>
        <w:tc>
          <w:tcPr>
            <w:tcW w:w="708" w:type="dxa"/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DT</w:t>
            </w:r>
          </w:p>
        </w:tc>
        <w:tc>
          <w:tcPr>
            <w:tcW w:w="567" w:type="dxa"/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78767F" w:rsidRPr="00910D77" w:rsidRDefault="0078767F" w:rsidP="009757DF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O sistema exibe o calendário para o usuário escolher a data. 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35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9757DF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Arquivado na pasta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36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8767F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Situação do documento: 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Pendente,</w:t>
            </w:r>
            <w:r>
              <w:rPr>
                <w:iCs/>
                <w:color w:val="auto"/>
              </w:rPr>
              <w:t xml:space="preserve"> </w:t>
            </w:r>
            <w:r w:rsidRPr="00910D77">
              <w:rPr>
                <w:iCs/>
                <w:color w:val="auto"/>
              </w:rPr>
              <w:t>Resolvido,</w:t>
            </w:r>
            <w:r>
              <w:rPr>
                <w:iCs/>
                <w:color w:val="auto"/>
              </w:rPr>
              <w:t xml:space="preserve"> Suspenso, </w:t>
            </w:r>
            <w:r w:rsidRPr="00910D77">
              <w:rPr>
                <w:iCs/>
                <w:color w:val="auto"/>
              </w:rPr>
              <w:t>Cancelado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37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Assunto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6D18AC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(1000)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78767F" w:rsidRPr="002054A8" w:rsidTr="009757DF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78767F" w:rsidRPr="00910D77" w:rsidRDefault="0078767F" w:rsidP="009757DF">
            <w:pPr>
              <w:jc w:val="left"/>
              <w:rPr>
                <w:b/>
                <w:iCs/>
                <w:color w:val="auto"/>
              </w:rPr>
            </w:pPr>
            <w:r w:rsidRPr="00910D77">
              <w:rPr>
                <w:b/>
                <w:iCs/>
                <w:color w:val="auto"/>
              </w:rPr>
              <w:t>Processos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Relativo a processo judicial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Opção de seleção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39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Relativo a processo administrativo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Opção de seleção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40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Nº do Registro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6D18AC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(12)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41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Nº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6D18AC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(12)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42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Consultar andamento processual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left"/>
              <w:rPr>
                <w:iCs/>
                <w:color w:val="auto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exibirá o andamento processual do processo informado.</w:t>
            </w:r>
          </w:p>
        </w:tc>
      </w:tr>
      <w:tr w:rsidR="0078767F" w:rsidRPr="002054A8" w:rsidTr="00396C5D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78767F" w:rsidRPr="00910D77" w:rsidRDefault="0078767F" w:rsidP="00396C5D">
            <w:pPr>
              <w:jc w:val="left"/>
              <w:rPr>
                <w:b/>
                <w:iCs/>
                <w:color w:val="auto"/>
              </w:rPr>
            </w:pPr>
            <w:r w:rsidRPr="00910D77">
              <w:rPr>
                <w:b/>
                <w:iCs/>
                <w:color w:val="auto"/>
              </w:rPr>
              <w:t>Tarefa(s) Demanda do Documento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43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F0D2F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(1000)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44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3952EF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Responsável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3952EF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Recurso “Auto-Complete” para selecionar o responsável.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45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3952EF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Situação da 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396C5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Pendente, Resolvido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Opção de seleção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3952EF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46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3952EF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Data da Inclusão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3952EF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O sistema </w:t>
            </w:r>
            <w:r>
              <w:rPr>
                <w:iCs/>
                <w:color w:val="auto"/>
              </w:rPr>
              <w:t>recupera a data atual do sistema.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47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Resolver até 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3952EF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O sistema exibe o calendário para o usuário escolher a data. </w:t>
            </w:r>
          </w:p>
        </w:tc>
      </w:tr>
      <w:tr w:rsidR="0078767F" w:rsidRPr="002054A8" w:rsidTr="00F422F4">
        <w:trPr>
          <w:cantSplit/>
          <w:trHeight w:val="391"/>
          <w:jc w:val="center"/>
        </w:trPr>
        <w:tc>
          <w:tcPr>
            <w:tcW w:w="554" w:type="dxa"/>
            <w:vAlign w:val="center"/>
          </w:tcPr>
          <w:p w:rsidR="0078767F" w:rsidRPr="00910D77" w:rsidRDefault="00DC2709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48</w:t>
            </w:r>
          </w:p>
        </w:tc>
        <w:tc>
          <w:tcPr>
            <w:tcW w:w="1514" w:type="dxa"/>
            <w:vAlign w:val="center"/>
          </w:tcPr>
          <w:p w:rsidR="0078767F" w:rsidRPr="00910D77" w:rsidRDefault="0078767F" w:rsidP="007B5D66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Adicionar Tarefa</w:t>
            </w:r>
          </w:p>
        </w:tc>
        <w:tc>
          <w:tcPr>
            <w:tcW w:w="708" w:type="dxa"/>
            <w:vAlign w:val="center"/>
          </w:tcPr>
          <w:p w:rsidR="0078767F" w:rsidRPr="00910D77" w:rsidRDefault="0078767F" w:rsidP="007B5D66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78767F" w:rsidRPr="00910D77" w:rsidRDefault="0078767F" w:rsidP="007B5D66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78767F" w:rsidRPr="00910D77" w:rsidRDefault="0078767F" w:rsidP="007B5D66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78767F" w:rsidRPr="00910D77" w:rsidRDefault="0078767F" w:rsidP="007B5D66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78767F" w:rsidRPr="00910D77" w:rsidRDefault="0078767F" w:rsidP="007B5D66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vAlign w:val="center"/>
          </w:tcPr>
          <w:p w:rsidR="0078767F" w:rsidRPr="00910D77" w:rsidRDefault="0078767F" w:rsidP="007B5D66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adiciona a tarefa na Lista de Tarefas da Demanda.</w:t>
            </w:r>
          </w:p>
        </w:tc>
      </w:tr>
      <w:tr w:rsidR="00F422F4" w:rsidRPr="002054A8" w:rsidTr="00F422F4">
        <w:trPr>
          <w:cantSplit/>
          <w:trHeight w:val="391"/>
          <w:jc w:val="center"/>
        </w:trPr>
        <w:tc>
          <w:tcPr>
            <w:tcW w:w="554" w:type="dxa"/>
            <w:vAlign w:val="center"/>
          </w:tcPr>
          <w:p w:rsidR="00F422F4" w:rsidRDefault="00F422F4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49</w:t>
            </w:r>
          </w:p>
        </w:tc>
        <w:tc>
          <w:tcPr>
            <w:tcW w:w="1514" w:type="dxa"/>
            <w:vAlign w:val="center"/>
          </w:tcPr>
          <w:p w:rsidR="00F422F4" w:rsidRPr="00910D77" w:rsidRDefault="00F422F4" w:rsidP="00F422F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Alterar Tarefa</w:t>
            </w:r>
          </w:p>
        </w:tc>
        <w:tc>
          <w:tcPr>
            <w:tcW w:w="708" w:type="dxa"/>
            <w:vAlign w:val="center"/>
          </w:tcPr>
          <w:p w:rsidR="00F422F4" w:rsidRPr="00910D77" w:rsidRDefault="00F422F4" w:rsidP="00944FAD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F422F4" w:rsidRPr="00910D77" w:rsidRDefault="00F422F4" w:rsidP="00944FAD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422F4" w:rsidRPr="00910D77" w:rsidRDefault="00F422F4" w:rsidP="00944FAD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F422F4" w:rsidRPr="00910D77" w:rsidRDefault="00F422F4" w:rsidP="00944FAD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422F4" w:rsidRPr="00910D77" w:rsidRDefault="00F422F4" w:rsidP="00944FAD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F422F4" w:rsidRPr="00910D77" w:rsidRDefault="00F422F4" w:rsidP="00944FA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422F4" w:rsidRPr="00910D77" w:rsidRDefault="00F422F4" w:rsidP="00944FA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F422F4" w:rsidRPr="00910D77" w:rsidRDefault="00F422F4" w:rsidP="00944FA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vAlign w:val="center"/>
          </w:tcPr>
          <w:p w:rsidR="00F422F4" w:rsidRPr="00910D77" w:rsidRDefault="00F422F4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acionado, o sistema altera a tarefa selecionada.</w:t>
            </w:r>
          </w:p>
        </w:tc>
      </w:tr>
      <w:tr w:rsidR="00F422F4" w:rsidRPr="002054A8" w:rsidTr="00A8614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F422F4" w:rsidRDefault="00F422F4" w:rsidP="007B5D66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50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F422F4" w:rsidRDefault="00F422F4" w:rsidP="00F422F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 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422F4" w:rsidRPr="00910D77" w:rsidRDefault="00F422F4" w:rsidP="00944FAD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422F4" w:rsidRPr="00910D77" w:rsidRDefault="00F422F4" w:rsidP="00944FAD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422F4" w:rsidRPr="00910D77" w:rsidRDefault="00F422F4" w:rsidP="00944FAD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422F4" w:rsidRPr="00910D77" w:rsidRDefault="00F422F4" w:rsidP="00944FAD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422F4" w:rsidRPr="00910D77" w:rsidRDefault="00F422F4" w:rsidP="00944FAD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422F4" w:rsidRPr="00910D77" w:rsidRDefault="00F422F4" w:rsidP="00944FA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422F4" w:rsidRPr="00910D77" w:rsidRDefault="00F422F4" w:rsidP="00944FA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422F4" w:rsidRPr="00910D77" w:rsidRDefault="00F422F4" w:rsidP="00944FA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F422F4" w:rsidRPr="00910D77" w:rsidRDefault="00F422F4" w:rsidP="00F422F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acionado, o sistema exclui a tarefa selecionada.</w:t>
            </w:r>
          </w:p>
        </w:tc>
      </w:tr>
    </w:tbl>
    <w:p w:rsidR="0078767F" w:rsidRDefault="0078767F">
      <w:r>
        <w:br w:type="page"/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514"/>
        <w:gridCol w:w="708"/>
        <w:gridCol w:w="851"/>
        <w:gridCol w:w="567"/>
        <w:gridCol w:w="709"/>
        <w:gridCol w:w="567"/>
        <w:gridCol w:w="992"/>
        <w:gridCol w:w="567"/>
        <w:gridCol w:w="1134"/>
        <w:gridCol w:w="1641"/>
      </w:tblGrid>
      <w:tr w:rsidR="0078767F" w:rsidRPr="002054A8" w:rsidTr="00ED3A33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78767F" w:rsidRPr="00910D77" w:rsidRDefault="0078767F" w:rsidP="00ED3A33">
            <w:pPr>
              <w:jc w:val="left"/>
              <w:rPr>
                <w:b/>
                <w:iCs/>
                <w:color w:val="auto"/>
              </w:rPr>
            </w:pPr>
            <w:r w:rsidRPr="00910D77">
              <w:rPr>
                <w:b/>
                <w:iCs/>
                <w:color w:val="auto"/>
              </w:rPr>
              <w:lastRenderedPageBreak/>
              <w:t>Lista de Tarefas da Demanda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142A52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51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Responsável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  <w:r w:rsidR="00142A52">
              <w:rPr>
                <w:iCs/>
                <w:color w:val="auto"/>
              </w:rPr>
              <w:t>2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  <w:r w:rsidR="00142A52">
              <w:rPr>
                <w:iCs/>
                <w:color w:val="auto"/>
              </w:rPr>
              <w:t>3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Situação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  <w:r w:rsidR="00142A52">
              <w:rPr>
                <w:iCs/>
                <w:color w:val="auto"/>
              </w:rPr>
              <w:t>4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Data da Inclusão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  <w:r w:rsidR="00142A52">
              <w:rPr>
                <w:iCs/>
                <w:color w:val="auto"/>
              </w:rPr>
              <w:t>5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Seleção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  <w:r w:rsidR="00142A52">
              <w:rPr>
                <w:iCs/>
                <w:color w:val="auto"/>
              </w:rPr>
              <w:t>6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Resolver até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Default="00DC2709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  <w:r w:rsidR="00142A52">
              <w:rPr>
                <w:iCs/>
                <w:color w:val="auto"/>
              </w:rPr>
              <w:t>7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Default="0078767F" w:rsidP="00ED3A33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Alterar 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adiciona nova tarefa.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Default="00DC2709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  <w:r w:rsidR="00142A52">
              <w:rPr>
                <w:iCs/>
                <w:color w:val="auto"/>
              </w:rPr>
              <w:t>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Default="0078767F" w:rsidP="00ED3A33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 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exclui a tarefa selecionada.</w:t>
            </w:r>
          </w:p>
        </w:tc>
      </w:tr>
      <w:tr w:rsidR="0078767F" w:rsidRPr="002054A8" w:rsidTr="00A8614D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78767F" w:rsidRPr="00A8614D" w:rsidRDefault="0078767F" w:rsidP="00A8614D">
            <w:pPr>
              <w:jc w:val="left"/>
              <w:rPr>
                <w:b/>
                <w:iCs/>
                <w:color w:val="auto"/>
              </w:rPr>
            </w:pPr>
            <w:r w:rsidRPr="00A8614D">
              <w:rPr>
                <w:b/>
                <w:iCs/>
                <w:color w:val="auto"/>
              </w:rPr>
              <w:t>Arquivo(s)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Default="00DC2709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  <w:r w:rsidR="00142A52">
              <w:rPr>
                <w:iCs/>
                <w:color w:val="auto"/>
              </w:rPr>
              <w:t>9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Default="0078767F" w:rsidP="00ED3A33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Selecionar Arquivo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Default="0078767F" w:rsidP="00A8614D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apresenta tela com opções de escolha de arquivos para anexo.</w:t>
            </w:r>
          </w:p>
        </w:tc>
      </w:tr>
      <w:tr w:rsidR="0078767F" w:rsidRPr="002054A8" w:rsidTr="00910D7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Default="00142A52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60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Default="0078767F" w:rsidP="00ED3A33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Default="0078767F" w:rsidP="00A8614D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Ao ser acionado, o sistema </w:t>
            </w:r>
            <w:r>
              <w:rPr>
                <w:iCs/>
                <w:color w:val="auto"/>
              </w:rPr>
              <w:t>exclui o arquivo relacionado.</w:t>
            </w:r>
          </w:p>
        </w:tc>
      </w:tr>
      <w:tr w:rsidR="0078767F" w:rsidRPr="002054A8" w:rsidTr="00ED3A33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78767F" w:rsidRPr="00910D77" w:rsidRDefault="0078767F" w:rsidP="00ED3A33">
            <w:pPr>
              <w:rPr>
                <w:b/>
                <w:iCs/>
                <w:color w:val="auto"/>
              </w:rPr>
            </w:pPr>
            <w:r>
              <w:rPr>
                <w:b/>
                <w:iCs/>
                <w:color w:val="auto"/>
              </w:rPr>
              <w:t>Opções</w:t>
            </w:r>
          </w:p>
        </w:tc>
      </w:tr>
      <w:tr w:rsidR="0078767F" w:rsidRPr="002054A8" w:rsidTr="00ED3A3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142A52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61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Confirmar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salva  as ações que foram realizadas.</w:t>
            </w:r>
          </w:p>
        </w:tc>
      </w:tr>
      <w:tr w:rsidR="0078767F" w:rsidRPr="002054A8" w:rsidTr="00ED3A3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</w:t>
            </w:r>
            <w:r w:rsidR="00142A52">
              <w:rPr>
                <w:iCs/>
                <w:color w:val="auto"/>
              </w:rPr>
              <w:t>2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Limpar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limpa os campos que foram preenchidos.</w:t>
            </w:r>
          </w:p>
        </w:tc>
      </w:tr>
      <w:tr w:rsidR="0078767F" w:rsidRPr="002054A8" w:rsidTr="00ED3A3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</w:t>
            </w:r>
            <w:r w:rsidR="00142A52">
              <w:rPr>
                <w:iCs/>
                <w:color w:val="auto"/>
              </w:rPr>
              <w:t>3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Voltar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A8614D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9E2C4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Ao ser acionado, o sistema retorna para tela </w:t>
            </w:r>
            <w:r w:rsidR="009E2C41">
              <w:rPr>
                <w:iCs/>
                <w:color w:val="auto"/>
              </w:rPr>
              <w:t>Incluir Aviso</w:t>
            </w:r>
            <w:r>
              <w:rPr>
                <w:iCs/>
                <w:color w:val="auto"/>
              </w:rPr>
              <w:t>.</w:t>
            </w:r>
          </w:p>
        </w:tc>
      </w:tr>
    </w:tbl>
    <w:p w:rsidR="0078767F" w:rsidRDefault="0078767F">
      <w:r>
        <w:br w:type="page"/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514"/>
        <w:gridCol w:w="708"/>
        <w:gridCol w:w="851"/>
        <w:gridCol w:w="567"/>
        <w:gridCol w:w="709"/>
        <w:gridCol w:w="567"/>
        <w:gridCol w:w="992"/>
        <w:gridCol w:w="567"/>
        <w:gridCol w:w="1134"/>
        <w:gridCol w:w="1641"/>
      </w:tblGrid>
      <w:tr w:rsidR="0078767F" w:rsidRPr="002054A8" w:rsidTr="00ED3A3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6</w:t>
            </w:r>
            <w:r w:rsidR="00142A52">
              <w:rPr>
                <w:iCs/>
                <w:color w:val="auto"/>
              </w:rPr>
              <w:t>4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“+”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expande os campos para preenchimento.</w:t>
            </w:r>
          </w:p>
        </w:tc>
      </w:tr>
      <w:tr w:rsidR="0078767F" w:rsidRPr="002054A8" w:rsidTr="00ED3A3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DC2709" w:rsidP="007B5D66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</w:t>
            </w:r>
            <w:r w:rsidR="00142A52">
              <w:rPr>
                <w:iCs/>
                <w:color w:val="auto"/>
              </w:rPr>
              <w:t>5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7B5D66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“-”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8767F" w:rsidRPr="00910D77" w:rsidRDefault="0078767F" w:rsidP="00ED3A33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retrai os campos de preenchimento.</w:t>
            </w:r>
          </w:p>
        </w:tc>
      </w:tr>
      <w:tr w:rsidR="0078767F" w:rsidRPr="002054A8" w:rsidTr="007B5D6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78767F" w:rsidRPr="002054A8" w:rsidRDefault="0078767F" w:rsidP="007B5D66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 w:rsidRPr="002054A8">
              <w:rPr>
                <w:sz w:val="16"/>
                <w:szCs w:val="16"/>
              </w:rPr>
              <w:t xml:space="preserve"> – Ignora Caixa </w:t>
            </w:r>
          </w:p>
          <w:p w:rsidR="0078767F" w:rsidRPr="002054A8" w:rsidRDefault="0078767F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 xml:space="preserve">NE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78767F" w:rsidRPr="002054A8" w:rsidRDefault="0078767F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2054A8">
              <w:rPr>
                <w:sz w:val="16"/>
                <w:szCs w:val="16"/>
              </w:rPr>
              <w:t xml:space="preserve"> –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78767F" w:rsidRPr="002054A8" w:rsidRDefault="0078767F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VN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78767F" w:rsidRPr="002054A8" w:rsidRDefault="0078767F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–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Data (dd/mm/yyyy),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 w:rsidRPr="002054A8">
              <w:rPr>
                <w:sz w:val="16"/>
                <w:szCs w:val="16"/>
              </w:rPr>
              <w:t xml:space="preserve"> – Mês/Ano (mm/yyyy) </w:t>
            </w:r>
          </w:p>
          <w:p w:rsidR="0078767F" w:rsidRPr="002054A8" w:rsidRDefault="0078767F" w:rsidP="007B5D66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2054A8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78767F" w:rsidRPr="002054A8" w:rsidRDefault="0078767F" w:rsidP="007B5D66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Link – </w:t>
            </w:r>
            <w:r w:rsidRPr="002054A8">
              <w:rPr>
                <w:sz w:val="16"/>
                <w:szCs w:val="16"/>
              </w:rPr>
              <w:t xml:space="preserve">Link para outra Página, </w:t>
            </w:r>
            <w:r w:rsidRPr="002054A8">
              <w:rPr>
                <w:b/>
                <w:bCs/>
                <w:sz w:val="16"/>
                <w:szCs w:val="16"/>
              </w:rPr>
              <w:t>URL –</w:t>
            </w:r>
            <w:r w:rsidRPr="002054A8">
              <w:rPr>
                <w:sz w:val="16"/>
                <w:szCs w:val="16"/>
              </w:rPr>
              <w:t xml:space="preserve"> Endereços Internet</w:t>
            </w:r>
          </w:p>
          <w:p w:rsidR="0078767F" w:rsidRPr="002054A8" w:rsidRDefault="0078767F" w:rsidP="007B5D66">
            <w:pPr>
              <w:rPr>
                <w:sz w:val="16"/>
                <w:szCs w:val="16"/>
              </w:rPr>
            </w:pPr>
          </w:p>
          <w:p w:rsidR="0078767F" w:rsidRPr="002054A8" w:rsidRDefault="0078767F" w:rsidP="007B5D66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N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I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 xml:space="preserve">TS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 xml:space="preserve">DT – </w:t>
            </w:r>
            <w:r w:rsidRPr="002054A8">
              <w:rPr>
                <w:sz w:val="16"/>
                <w:szCs w:val="16"/>
              </w:rPr>
              <w:t>Data</w:t>
            </w:r>
          </w:p>
          <w:p w:rsidR="0078767F" w:rsidRPr="002054A8" w:rsidRDefault="0078767F" w:rsidP="007B5D66">
            <w:pPr>
              <w:ind w:left="1093" w:hanging="1093"/>
              <w:rPr>
                <w:sz w:val="16"/>
                <w:szCs w:val="16"/>
              </w:rPr>
            </w:pPr>
          </w:p>
          <w:p w:rsidR="0078767F" w:rsidRPr="002054A8" w:rsidRDefault="0078767F" w:rsidP="007B5D66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257961" w:rsidRDefault="00257961">
      <w:pPr>
        <w:jc w:val="left"/>
        <w:rPr>
          <w:b/>
          <w:bCs/>
          <w:sz w:val="24"/>
        </w:rPr>
      </w:pPr>
      <w:r>
        <w:br w:type="page"/>
      </w:r>
    </w:p>
    <w:p w:rsidR="00257961" w:rsidRDefault="00257961" w:rsidP="007C1332">
      <w:pPr>
        <w:pStyle w:val="STJNvel2"/>
        <w:numPr>
          <w:ilvl w:val="0"/>
          <w:numId w:val="23"/>
        </w:numPr>
      </w:pPr>
      <w:bookmarkStart w:id="9" w:name="_Toc403117485"/>
      <w:r w:rsidRPr="007A0D9D">
        <w:lastRenderedPageBreak/>
        <w:t xml:space="preserve">Tela </w:t>
      </w:r>
      <w:r w:rsidR="007C1332">
        <w:t>Alterar</w:t>
      </w:r>
      <w:r>
        <w:t xml:space="preserve"> Documento</w:t>
      </w:r>
      <w:bookmarkEnd w:id="9"/>
    </w:p>
    <w:p w:rsidR="00257961" w:rsidRDefault="00851F34" w:rsidP="00851F34">
      <w:pPr>
        <w:pStyle w:val="STJNvel2"/>
        <w:numPr>
          <w:ilvl w:val="0"/>
          <w:numId w:val="0"/>
        </w:numPr>
        <w:ind w:left="1276"/>
      </w:pPr>
      <w:r>
        <w:rPr>
          <w:noProof/>
        </w:rPr>
        <w:drawing>
          <wp:inline distT="0" distB="0" distL="0" distR="0">
            <wp:extent cx="4421552" cy="7191375"/>
            <wp:effectExtent l="38100" t="19050" r="17098" b="28575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52" cy="7191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F15" w:rsidRDefault="003E7F15" w:rsidP="00851F34">
      <w:pPr>
        <w:ind w:firstLine="3119"/>
      </w:pPr>
      <w:r>
        <w:t>Figura 3 – Tela Alterar Documento</w:t>
      </w:r>
    </w:p>
    <w:p w:rsidR="00B64D97" w:rsidRDefault="00B64D97" w:rsidP="00B64D97">
      <w:pPr>
        <w:pStyle w:val="Ttulo4"/>
        <w:numPr>
          <w:ilvl w:val="0"/>
          <w:numId w:val="32"/>
        </w:numPr>
        <w:spacing w:before="100" w:beforeAutospacing="1" w:after="0"/>
        <w:rPr>
          <w:sz w:val="20"/>
        </w:rPr>
      </w:pPr>
      <w:r>
        <w:rPr>
          <w:sz w:val="20"/>
        </w:rPr>
        <w:lastRenderedPageBreak/>
        <w:t>Regras de Apresentação</w:t>
      </w:r>
    </w:p>
    <w:p w:rsidR="00B64D97" w:rsidRDefault="00B64D97" w:rsidP="00806244">
      <w:pPr>
        <w:pStyle w:val="PargrafodaLista"/>
        <w:numPr>
          <w:ilvl w:val="0"/>
          <w:numId w:val="34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>
        <w:rPr>
          <w:color w:val="auto"/>
        </w:rPr>
        <w:t>Se a opção “Interno” estiver marcado, o sistema deve exibir o grupo Remetente Interno com Local e Servidor.</w:t>
      </w:r>
    </w:p>
    <w:p w:rsidR="00B64D97" w:rsidRDefault="00B64D97" w:rsidP="00806244">
      <w:pPr>
        <w:pStyle w:val="PargrafodaLista"/>
        <w:numPr>
          <w:ilvl w:val="0"/>
          <w:numId w:val="34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>
        <w:rPr>
          <w:color w:val="auto"/>
        </w:rPr>
        <w:t>Se a opção “Externo” estiver marcado, o sistema deve exibir o grupo Remetente Externo, com opção para Pessoa Física ou Órgão. Quando órgão estiver sele</w:t>
      </w:r>
      <w:r w:rsidR="0037179C">
        <w:rPr>
          <w:color w:val="auto"/>
        </w:rPr>
        <w:t>cionado o sistema deve exibir “Ó</w:t>
      </w:r>
      <w:r>
        <w:rPr>
          <w:color w:val="auto"/>
        </w:rPr>
        <w:t>rgão, “Cargo” e “Destinatário”. Quando pessoa Física estiver selecionada, o sistema deve exibir “Nome Destinatário” e a opção de Adicionar nova Pessoa Física.</w:t>
      </w:r>
    </w:p>
    <w:p w:rsidR="00B64D97" w:rsidRDefault="00B64D97" w:rsidP="00806244">
      <w:pPr>
        <w:pStyle w:val="PargrafodaLista"/>
        <w:numPr>
          <w:ilvl w:val="0"/>
          <w:numId w:val="34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informa</w:t>
      </w:r>
      <w:r w:rsidR="000E6828">
        <w:rPr>
          <w:color w:val="auto"/>
        </w:rPr>
        <w:t>r</w:t>
      </w:r>
      <w:r>
        <w:rPr>
          <w:color w:val="auto"/>
        </w:rPr>
        <w:t xml:space="preserve"> “Destinatário”, o sistema exibe as informações do Destinatário como somente leitura.</w:t>
      </w:r>
    </w:p>
    <w:p w:rsidR="00B64D97" w:rsidRPr="00FC5A52" w:rsidRDefault="00B64D97" w:rsidP="00806244">
      <w:pPr>
        <w:pStyle w:val="PargrafodaLista"/>
        <w:numPr>
          <w:ilvl w:val="0"/>
          <w:numId w:val="34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 w:rsidRPr="00FC5A52">
        <w:rPr>
          <w:color w:val="auto"/>
        </w:rPr>
        <w:t>O “Identificador do Documento no STJ” deve ser de preench</w:t>
      </w:r>
      <w:r w:rsidR="0006149C">
        <w:rPr>
          <w:color w:val="auto"/>
        </w:rPr>
        <w:t>imento automático pelo sistema.</w:t>
      </w:r>
    </w:p>
    <w:p w:rsidR="00B64D97" w:rsidRPr="00FC5A52" w:rsidRDefault="00B64D97" w:rsidP="00806244">
      <w:pPr>
        <w:pStyle w:val="PargrafodaLista"/>
        <w:numPr>
          <w:ilvl w:val="0"/>
          <w:numId w:val="34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 w:rsidRPr="00FC5A52">
        <w:rPr>
          <w:color w:val="auto"/>
        </w:rPr>
        <w:t>O campo “Data de recebimento” não deve ser editável. O sistema deverá recuperar a data atual do sistema e exibir no campo.</w:t>
      </w:r>
    </w:p>
    <w:p w:rsidR="00B64D97" w:rsidRPr="007A0D9D" w:rsidRDefault="00B64D97" w:rsidP="00806244">
      <w:pPr>
        <w:pStyle w:val="PargrafodaLista"/>
        <w:numPr>
          <w:ilvl w:val="0"/>
          <w:numId w:val="34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 w:rsidRPr="007A0D9D">
        <w:rPr>
          <w:color w:val="auto"/>
        </w:rPr>
        <w:t xml:space="preserve">Caso </w:t>
      </w:r>
      <w:r>
        <w:rPr>
          <w:color w:val="auto"/>
        </w:rPr>
        <w:t>a opção “Relacionado a um evento” estiver selecionada</w:t>
      </w:r>
      <w:r w:rsidRPr="007A0D9D">
        <w:rPr>
          <w:color w:val="auto"/>
        </w:rPr>
        <w:t xml:space="preserve">, o sistema deverá exibir os campos do </w:t>
      </w:r>
      <w:r>
        <w:rPr>
          <w:color w:val="auto"/>
        </w:rPr>
        <w:t>grupo</w:t>
      </w:r>
      <w:r w:rsidRPr="007A0D9D">
        <w:rPr>
          <w:color w:val="auto"/>
        </w:rPr>
        <w:t xml:space="preserve"> Evento para preenchimento.</w:t>
      </w:r>
    </w:p>
    <w:p w:rsidR="00B64D97" w:rsidRPr="007A0D9D" w:rsidRDefault="00B64D97" w:rsidP="00806244">
      <w:pPr>
        <w:pStyle w:val="PargrafodaLista"/>
        <w:numPr>
          <w:ilvl w:val="0"/>
          <w:numId w:val="34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 w:rsidRPr="007A0D9D">
        <w:rPr>
          <w:color w:val="auto"/>
        </w:rPr>
        <w:t>Ao clicar o botão Consultar andamento Processual, o sistema deve</w:t>
      </w:r>
      <w:r w:rsidRPr="007A1AF4">
        <w:rPr>
          <w:color w:val="auto"/>
        </w:rPr>
        <w:t xml:space="preserve"> exibir o andamento processual do processo judicial informado.</w:t>
      </w:r>
    </w:p>
    <w:p w:rsidR="00B64D97" w:rsidRPr="007A0D9D" w:rsidRDefault="00B64D97" w:rsidP="00806244">
      <w:pPr>
        <w:pStyle w:val="PargrafodaLista"/>
        <w:numPr>
          <w:ilvl w:val="0"/>
          <w:numId w:val="34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 w:rsidRPr="007A0D9D">
        <w:rPr>
          <w:color w:val="auto"/>
        </w:rPr>
        <w:t xml:space="preserve">Ao clicar o botão Adicionar Tarefa, o sistema </w:t>
      </w:r>
      <w:r>
        <w:rPr>
          <w:color w:val="auto"/>
        </w:rPr>
        <w:t>adiciona a tarefa cadastrada na “Lista de Tarefas da Demanda”</w:t>
      </w:r>
      <w:r w:rsidRPr="007A0D9D">
        <w:rPr>
          <w:color w:val="auto"/>
        </w:rPr>
        <w:t>.</w:t>
      </w:r>
    </w:p>
    <w:p w:rsidR="00B64D97" w:rsidRDefault="00B64D97" w:rsidP="00806244">
      <w:pPr>
        <w:pStyle w:val="PargrafodaLista"/>
        <w:numPr>
          <w:ilvl w:val="0"/>
          <w:numId w:val="34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clicar o botão “Excluir Tarefa”, uma tarefa que foi selecionada é excluída.</w:t>
      </w:r>
    </w:p>
    <w:p w:rsidR="00B64D97" w:rsidRPr="007A0D9D" w:rsidRDefault="00B64D97" w:rsidP="00806244">
      <w:pPr>
        <w:pStyle w:val="PargrafodaLista"/>
        <w:numPr>
          <w:ilvl w:val="0"/>
          <w:numId w:val="34"/>
        </w:numPr>
        <w:tabs>
          <w:tab w:val="left" w:pos="1134"/>
        </w:tabs>
        <w:spacing w:before="100" w:beforeAutospacing="1"/>
        <w:ind w:left="1134" w:hanging="425"/>
        <w:rPr>
          <w:color w:val="auto"/>
        </w:rPr>
      </w:pPr>
      <w:r w:rsidRPr="007A0D9D">
        <w:rPr>
          <w:color w:val="auto"/>
        </w:rPr>
        <w:t xml:space="preserve">Ao clicar o botão </w:t>
      </w:r>
      <w:r>
        <w:rPr>
          <w:color w:val="auto"/>
        </w:rPr>
        <w:t>Selecionar Arquivo</w:t>
      </w:r>
      <w:r w:rsidRPr="007A0D9D">
        <w:rPr>
          <w:color w:val="auto"/>
        </w:rPr>
        <w:t xml:space="preserve">, </w:t>
      </w:r>
      <w:r w:rsidRPr="007A1AF4">
        <w:rPr>
          <w:color w:val="auto"/>
        </w:rPr>
        <w:t>o sistema apresenta tela com opções de escolha de arquivos para anexo.</w:t>
      </w:r>
    </w:p>
    <w:p w:rsidR="00B64D97" w:rsidRPr="007A0D9D" w:rsidRDefault="00B64D97" w:rsidP="00806244">
      <w:pPr>
        <w:pStyle w:val="PargrafodaLista"/>
        <w:numPr>
          <w:ilvl w:val="0"/>
          <w:numId w:val="34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 w:rsidRPr="007A0D9D">
        <w:rPr>
          <w:color w:val="auto"/>
        </w:rPr>
        <w:t xml:space="preserve">Ao clicar o botão Anexar, </w:t>
      </w:r>
      <w:r w:rsidRPr="007A1AF4">
        <w:rPr>
          <w:color w:val="auto"/>
        </w:rPr>
        <w:t>o sistema anexa o arquivo selecionado.</w:t>
      </w:r>
    </w:p>
    <w:p w:rsidR="00B64D97" w:rsidRPr="007A0D9D" w:rsidRDefault="00B64D97" w:rsidP="00806244">
      <w:pPr>
        <w:pStyle w:val="PargrafodaLista"/>
        <w:numPr>
          <w:ilvl w:val="0"/>
          <w:numId w:val="34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 w:rsidRPr="007A0D9D">
        <w:rPr>
          <w:color w:val="auto"/>
        </w:rPr>
        <w:t xml:space="preserve">Ao clicar o botão Cancelar, </w:t>
      </w:r>
      <w:r w:rsidRPr="007A1AF4">
        <w:rPr>
          <w:color w:val="auto"/>
        </w:rPr>
        <w:t>o sistema exclui o arquivo selecionado.</w:t>
      </w:r>
    </w:p>
    <w:p w:rsidR="00B64D97" w:rsidRPr="007A0D9D" w:rsidRDefault="00B64D97" w:rsidP="00806244">
      <w:pPr>
        <w:pStyle w:val="PargrafodaLista"/>
        <w:numPr>
          <w:ilvl w:val="0"/>
          <w:numId w:val="34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 w:rsidRPr="007A0D9D">
        <w:rPr>
          <w:color w:val="auto"/>
        </w:rPr>
        <w:t xml:space="preserve">Ao clicar o botão Confirmar, </w:t>
      </w:r>
      <w:r w:rsidRPr="007A1AF4">
        <w:rPr>
          <w:color w:val="auto"/>
        </w:rPr>
        <w:t>o sistema salva as ações que foram realizadas.</w:t>
      </w:r>
    </w:p>
    <w:p w:rsidR="00B64D97" w:rsidRDefault="00B64D97" w:rsidP="00806244">
      <w:pPr>
        <w:pStyle w:val="PargrafodaLista"/>
        <w:numPr>
          <w:ilvl w:val="0"/>
          <w:numId w:val="34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 w:rsidRPr="007A0D9D">
        <w:rPr>
          <w:color w:val="auto"/>
        </w:rPr>
        <w:t>Ao clicar o botão Limpar,</w:t>
      </w:r>
      <w:r w:rsidRPr="007A1AF4">
        <w:rPr>
          <w:color w:val="auto"/>
        </w:rPr>
        <w:t xml:space="preserve"> o sistema limpa os campos que foram preenchidos.</w:t>
      </w:r>
    </w:p>
    <w:p w:rsidR="009E2C41" w:rsidRDefault="009E2C41" w:rsidP="00806244">
      <w:pPr>
        <w:pStyle w:val="PargrafodaLista"/>
        <w:numPr>
          <w:ilvl w:val="0"/>
          <w:numId w:val="34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clicar o botão Voltar, o sistema retorna para tela “Consultar Documentos”.</w:t>
      </w:r>
    </w:p>
    <w:p w:rsidR="007B78D8" w:rsidRDefault="007B78D8" w:rsidP="007B78D8">
      <w:pPr>
        <w:pStyle w:val="PargrafodaLista"/>
        <w:numPr>
          <w:ilvl w:val="0"/>
          <w:numId w:val="34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clicar o botão “+”, o sistema expande os campos para preenchimento.</w:t>
      </w:r>
    </w:p>
    <w:p w:rsidR="007B78D8" w:rsidRPr="007B78D8" w:rsidRDefault="007B78D8" w:rsidP="007B78D8">
      <w:pPr>
        <w:pStyle w:val="PargrafodaLista"/>
        <w:numPr>
          <w:ilvl w:val="0"/>
          <w:numId w:val="34"/>
        </w:numPr>
        <w:tabs>
          <w:tab w:val="left" w:pos="1134"/>
        </w:tabs>
        <w:spacing w:before="100" w:beforeAutospacing="1"/>
        <w:ind w:left="714" w:hanging="5"/>
        <w:rPr>
          <w:color w:val="auto"/>
        </w:rPr>
      </w:pPr>
      <w:r>
        <w:rPr>
          <w:color w:val="auto"/>
        </w:rPr>
        <w:t>Ao acionar o botão “-”, o sistema retrai os campos de preenchimento.</w:t>
      </w:r>
    </w:p>
    <w:p w:rsidR="00B64D97" w:rsidRDefault="00B64D97" w:rsidP="00806244">
      <w:pPr>
        <w:pStyle w:val="Ttulo4"/>
        <w:numPr>
          <w:ilvl w:val="0"/>
          <w:numId w:val="32"/>
        </w:numPr>
        <w:spacing w:before="100" w:beforeAutospacing="1" w:after="0"/>
        <w:ind w:left="714" w:hanging="357"/>
        <w:rPr>
          <w:sz w:val="20"/>
        </w:rPr>
      </w:pPr>
      <w:r>
        <w:rPr>
          <w:sz w:val="20"/>
        </w:rPr>
        <w:t>Exceções</w:t>
      </w:r>
    </w:p>
    <w:p w:rsidR="00B64D97" w:rsidRPr="00A95545" w:rsidRDefault="00B64D97" w:rsidP="00B64D97">
      <w:pPr>
        <w:spacing w:before="100" w:beforeAutospacing="1"/>
        <w:ind w:left="709"/>
      </w:pPr>
      <w:r w:rsidRPr="009609DC">
        <w:rPr>
          <w:color w:val="auto"/>
        </w:rPr>
        <w:t>Não se aplica</w:t>
      </w:r>
    </w:p>
    <w:p w:rsidR="00B64D97" w:rsidRDefault="00B64D97">
      <w:pPr>
        <w:jc w:val="left"/>
        <w:rPr>
          <w:rFonts w:cs="Times New Roman"/>
          <w:b/>
          <w:snapToGrid w:val="0"/>
          <w:color w:val="auto"/>
        </w:rPr>
      </w:pPr>
      <w:r>
        <w:br w:type="page"/>
      </w:r>
    </w:p>
    <w:p w:rsidR="00523F75" w:rsidRPr="00257961" w:rsidRDefault="00523F75" w:rsidP="00523F75">
      <w:pPr>
        <w:pStyle w:val="Ttulo4"/>
        <w:numPr>
          <w:ilvl w:val="0"/>
          <w:numId w:val="35"/>
        </w:numPr>
        <w:spacing w:before="100" w:beforeAutospacing="1" w:after="0"/>
        <w:rPr>
          <w:sz w:val="20"/>
        </w:rPr>
      </w:pPr>
      <w:r w:rsidRPr="00257961">
        <w:rPr>
          <w:sz w:val="20"/>
        </w:rPr>
        <w:lastRenderedPageBreak/>
        <w:t>Itens de Controle</w:t>
      </w:r>
    </w:p>
    <w:p w:rsidR="00523F75" w:rsidRDefault="00523F75" w:rsidP="00523F75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514"/>
        <w:gridCol w:w="708"/>
        <w:gridCol w:w="851"/>
        <w:gridCol w:w="567"/>
        <w:gridCol w:w="709"/>
        <w:gridCol w:w="567"/>
        <w:gridCol w:w="992"/>
        <w:gridCol w:w="567"/>
        <w:gridCol w:w="1134"/>
        <w:gridCol w:w="1641"/>
      </w:tblGrid>
      <w:tr w:rsidR="00523F75" w:rsidTr="00A020F5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523F75" w:rsidRDefault="00523F75" w:rsidP="00A020F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1514" w:type="dxa"/>
            <w:shd w:val="pct25" w:color="auto" w:fill="auto"/>
            <w:vAlign w:val="center"/>
          </w:tcPr>
          <w:p w:rsidR="00523F75" w:rsidRDefault="00523F75" w:rsidP="00A020F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523F75" w:rsidRDefault="00523F75" w:rsidP="00A020F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523F75" w:rsidRDefault="00523F75" w:rsidP="00A020F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523F75" w:rsidRDefault="00523F75" w:rsidP="00A020F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523F75" w:rsidRDefault="00523F75" w:rsidP="00A020F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523F75" w:rsidRDefault="00523F75" w:rsidP="00A020F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523F75" w:rsidRDefault="00523F75" w:rsidP="00A020F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523F75" w:rsidRDefault="00523F75" w:rsidP="00A020F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523F75" w:rsidRDefault="00523F75" w:rsidP="00A020F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41" w:type="dxa"/>
            <w:shd w:val="pct25" w:color="auto" w:fill="auto"/>
            <w:vAlign w:val="center"/>
          </w:tcPr>
          <w:p w:rsidR="00523F75" w:rsidRDefault="00523F75" w:rsidP="00A020F5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523F75" w:rsidTr="00A020F5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523F75" w:rsidRPr="00910D77" w:rsidRDefault="00523F75" w:rsidP="00A020F5">
            <w:pPr>
              <w:jc w:val="left"/>
              <w:rPr>
                <w:b/>
                <w:iCs/>
                <w:color w:val="auto"/>
              </w:rPr>
            </w:pPr>
            <w:r>
              <w:rPr>
                <w:b/>
                <w:iCs/>
                <w:color w:val="auto"/>
              </w:rPr>
              <w:t>Remetente</w:t>
            </w:r>
          </w:p>
        </w:tc>
      </w:tr>
      <w:tr w:rsidR="00523F75" w:rsidRPr="002054A8" w:rsidTr="00A020F5">
        <w:trPr>
          <w:cantSplit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1</w:t>
            </w:r>
          </w:p>
        </w:tc>
        <w:tc>
          <w:tcPr>
            <w:tcW w:w="151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Origem do Documento</w:t>
            </w:r>
          </w:p>
        </w:tc>
        <w:tc>
          <w:tcPr>
            <w:tcW w:w="708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-Interno; - Externo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 o sistema exibe os campos do Remetente Interno</w:t>
            </w:r>
            <w:r>
              <w:rPr>
                <w:iCs/>
                <w:color w:val="auto"/>
              </w:rPr>
              <w:t xml:space="preserve"> ou Externo</w:t>
            </w:r>
          </w:p>
        </w:tc>
      </w:tr>
      <w:tr w:rsidR="00523F75" w:rsidRPr="002054A8" w:rsidTr="00A020F5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523F75" w:rsidRPr="00910D77" w:rsidRDefault="00523F75" w:rsidP="00A020F5">
            <w:pPr>
              <w:jc w:val="left"/>
              <w:rPr>
                <w:b/>
                <w:iCs/>
                <w:color w:val="auto"/>
              </w:rPr>
            </w:pPr>
            <w:r>
              <w:br w:type="page"/>
            </w:r>
            <w:r w:rsidRPr="00910D77">
              <w:rPr>
                <w:b/>
                <w:iCs/>
                <w:color w:val="auto"/>
              </w:rPr>
              <w:t>Remetente Interno</w:t>
            </w:r>
          </w:p>
        </w:tc>
      </w:tr>
      <w:tr w:rsidR="00523F75" w:rsidRPr="002054A8" w:rsidTr="00A020F5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</w:p>
        </w:tc>
        <w:tc>
          <w:tcPr>
            <w:tcW w:w="1514" w:type="dxa"/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Local</w:t>
            </w:r>
          </w:p>
        </w:tc>
        <w:tc>
          <w:tcPr>
            <w:tcW w:w="708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todos os locais do Órgão</w:t>
            </w:r>
          </w:p>
        </w:tc>
      </w:tr>
      <w:tr w:rsidR="00523F75" w:rsidRPr="002054A8" w:rsidTr="00A020F5">
        <w:trPr>
          <w:cantSplit/>
          <w:trHeight w:val="317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</w:t>
            </w:r>
          </w:p>
        </w:tc>
        <w:tc>
          <w:tcPr>
            <w:tcW w:w="1514" w:type="dxa"/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Servidor</w:t>
            </w:r>
          </w:p>
        </w:tc>
        <w:tc>
          <w:tcPr>
            <w:tcW w:w="708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todos servidores conforme o “Local” selecionado.</w:t>
            </w:r>
          </w:p>
        </w:tc>
      </w:tr>
      <w:tr w:rsidR="00523F75" w:rsidRPr="002054A8" w:rsidTr="00A020F5">
        <w:trPr>
          <w:cantSplit/>
          <w:trHeight w:val="317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523F75" w:rsidRPr="00FE1E4D" w:rsidRDefault="00523F75" w:rsidP="00A020F5">
            <w:pPr>
              <w:jc w:val="left"/>
              <w:rPr>
                <w:b/>
                <w:iCs/>
                <w:color w:val="auto"/>
              </w:rPr>
            </w:pPr>
            <w:r w:rsidRPr="00FE1E4D">
              <w:rPr>
                <w:b/>
                <w:iCs/>
                <w:color w:val="auto"/>
              </w:rPr>
              <w:t>Remetente Externo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</w:t>
            </w:r>
          </w:p>
        </w:tc>
        <w:tc>
          <w:tcPr>
            <w:tcW w:w="151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Tipo de Remetente</w:t>
            </w:r>
          </w:p>
        </w:tc>
        <w:tc>
          <w:tcPr>
            <w:tcW w:w="708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Órgão;</w:t>
            </w:r>
          </w:p>
          <w:p w:rsidR="00523F75" w:rsidRPr="00910D77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Pessoa Física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 “Órgão”, o sistema exibe os dados de Órgão. Ao acionar “Pessoa Física”, o sistema exibe os dados da pessoa física.</w:t>
            </w:r>
          </w:p>
        </w:tc>
      </w:tr>
      <w:tr w:rsidR="00523F75" w:rsidRPr="00A822C9" w:rsidTr="00A020F5">
        <w:trPr>
          <w:cantSplit/>
          <w:trHeight w:val="302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523F75" w:rsidRPr="00FE1E4D" w:rsidRDefault="00523F75" w:rsidP="00A020F5">
            <w:pPr>
              <w:jc w:val="left"/>
              <w:rPr>
                <w:b/>
                <w:iCs/>
                <w:color w:val="auto"/>
              </w:rPr>
            </w:pPr>
            <w:r w:rsidRPr="00FE1E4D">
              <w:rPr>
                <w:b/>
                <w:iCs/>
                <w:color w:val="auto"/>
              </w:rPr>
              <w:t>Dados do Órgão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</w:t>
            </w:r>
          </w:p>
        </w:tc>
        <w:tc>
          <w:tcPr>
            <w:tcW w:w="1514" w:type="dxa"/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Órgão</w:t>
            </w:r>
          </w:p>
        </w:tc>
        <w:tc>
          <w:tcPr>
            <w:tcW w:w="708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Ao informar parte do nome do órgão, o sistema exibe uma lista de órgãos para auto-completar a informação. 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Cargo</w:t>
            </w:r>
          </w:p>
        </w:tc>
        <w:tc>
          <w:tcPr>
            <w:tcW w:w="708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lista de cargos conforme o órgão selecionado.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7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Destinatário</w:t>
            </w:r>
          </w:p>
        </w:tc>
        <w:tc>
          <w:tcPr>
            <w:tcW w:w="708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lista de destinatários conforme o cargo selecionado.</w:t>
            </w:r>
          </w:p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selecionar o destinatário, o sistema exibe os o campo abaixo: item 8.</w:t>
            </w:r>
          </w:p>
        </w:tc>
      </w:tr>
      <w:tr w:rsidR="00523F75" w:rsidRPr="00A822C9" w:rsidTr="00A020F5">
        <w:trPr>
          <w:cantSplit/>
          <w:trHeight w:val="365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523F75" w:rsidRPr="003C08AC" w:rsidRDefault="00523F75" w:rsidP="00A020F5">
            <w:pPr>
              <w:rPr>
                <w:b/>
                <w:iCs/>
                <w:color w:val="auto"/>
              </w:rPr>
            </w:pPr>
            <w:r>
              <w:br w:type="page"/>
            </w:r>
            <w:r w:rsidRPr="003C08AC">
              <w:rPr>
                <w:b/>
                <w:iCs/>
                <w:color w:val="auto"/>
              </w:rPr>
              <w:t xml:space="preserve">Dados </w:t>
            </w:r>
            <w:r>
              <w:rPr>
                <w:b/>
                <w:iCs/>
                <w:color w:val="auto"/>
              </w:rPr>
              <w:t>Pessoa Física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8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Nome Destinatário</w:t>
            </w:r>
          </w:p>
        </w:tc>
        <w:tc>
          <w:tcPr>
            <w:tcW w:w="708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informar o “Nome Destinatário”, e clicar “Enter” do teclado, o sistema exibe os dados do destinatário abaixo somente leitura: itens 10 ao 19.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9</w:t>
            </w:r>
          </w:p>
        </w:tc>
        <w:tc>
          <w:tcPr>
            <w:tcW w:w="1514" w:type="dxa"/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Editar</w:t>
            </w:r>
          </w:p>
        </w:tc>
        <w:tc>
          <w:tcPr>
            <w:tcW w:w="708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exibe a tela para alteração do destinatário. Itens abaixo: 10 ao 31.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Nome</w:t>
            </w:r>
          </w:p>
        </w:tc>
        <w:tc>
          <w:tcPr>
            <w:tcW w:w="708" w:type="dxa"/>
            <w:vAlign w:val="center"/>
          </w:tcPr>
          <w:p w:rsidR="00523F75" w:rsidRPr="00910D77" w:rsidRDefault="007F0D2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(150)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11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E-mail</w:t>
            </w:r>
          </w:p>
        </w:tc>
        <w:tc>
          <w:tcPr>
            <w:tcW w:w="708" w:type="dxa"/>
            <w:vAlign w:val="center"/>
          </w:tcPr>
          <w:p w:rsidR="00523F75" w:rsidRPr="00910D77" w:rsidRDefault="007F0D2F" w:rsidP="007F0D2F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(72)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12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Complemento</w:t>
            </w:r>
          </w:p>
        </w:tc>
        <w:tc>
          <w:tcPr>
            <w:tcW w:w="708" w:type="dxa"/>
            <w:vAlign w:val="center"/>
          </w:tcPr>
          <w:p w:rsidR="00523F75" w:rsidRPr="00910D77" w:rsidRDefault="007F0D2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(72)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13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CEP</w:t>
            </w:r>
          </w:p>
        </w:tc>
        <w:tc>
          <w:tcPr>
            <w:tcW w:w="708" w:type="dxa"/>
            <w:vAlign w:val="center"/>
          </w:tcPr>
          <w:p w:rsidR="00523F75" w:rsidRPr="00910D77" w:rsidRDefault="007F0D2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(11)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14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Sexo</w:t>
            </w:r>
          </w:p>
        </w:tc>
        <w:tc>
          <w:tcPr>
            <w:tcW w:w="708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7F0D2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Masculino; Feminino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7F0D2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15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Logradouro</w:t>
            </w:r>
          </w:p>
        </w:tc>
        <w:tc>
          <w:tcPr>
            <w:tcW w:w="708" w:type="dxa"/>
            <w:vAlign w:val="center"/>
          </w:tcPr>
          <w:p w:rsidR="00523F75" w:rsidRPr="00910D77" w:rsidRDefault="007F0D2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(72)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16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Cidade</w:t>
            </w:r>
          </w:p>
        </w:tc>
        <w:tc>
          <w:tcPr>
            <w:tcW w:w="708" w:type="dxa"/>
            <w:vAlign w:val="center"/>
          </w:tcPr>
          <w:p w:rsidR="00523F75" w:rsidRPr="00910D77" w:rsidRDefault="007F0D2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(100)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17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Telefone</w:t>
            </w:r>
          </w:p>
        </w:tc>
        <w:tc>
          <w:tcPr>
            <w:tcW w:w="708" w:type="dxa"/>
            <w:vAlign w:val="center"/>
          </w:tcPr>
          <w:p w:rsidR="00523F75" w:rsidRPr="00910D77" w:rsidRDefault="007F0D2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(11)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18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Bairro</w:t>
            </w:r>
          </w:p>
        </w:tc>
        <w:tc>
          <w:tcPr>
            <w:tcW w:w="708" w:type="dxa"/>
            <w:vAlign w:val="center"/>
          </w:tcPr>
          <w:p w:rsidR="00523F75" w:rsidRPr="00910D77" w:rsidRDefault="007F0D2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(50)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19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UF</w:t>
            </w:r>
          </w:p>
        </w:tc>
        <w:tc>
          <w:tcPr>
            <w:tcW w:w="708" w:type="dxa"/>
            <w:vAlign w:val="center"/>
          </w:tcPr>
          <w:p w:rsidR="00523F75" w:rsidRPr="00910D77" w:rsidRDefault="007F0D2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(2)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Salvar</w:t>
            </w:r>
          </w:p>
        </w:tc>
        <w:tc>
          <w:tcPr>
            <w:tcW w:w="708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salva o registro.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21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Cancelar</w:t>
            </w:r>
          </w:p>
        </w:tc>
        <w:tc>
          <w:tcPr>
            <w:tcW w:w="708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cancela o registro.</w:t>
            </w:r>
          </w:p>
        </w:tc>
      </w:tr>
      <w:tr w:rsidR="00523F75" w:rsidRPr="00A822C9" w:rsidTr="00A020F5">
        <w:trPr>
          <w:cantSplit/>
          <w:trHeight w:val="319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523F75" w:rsidRPr="00BE6F0F" w:rsidRDefault="00523F75" w:rsidP="00A020F5">
            <w:pPr>
              <w:jc w:val="left"/>
              <w:rPr>
                <w:b/>
                <w:iCs/>
                <w:color w:val="auto"/>
              </w:rPr>
            </w:pPr>
            <w:r w:rsidRPr="00BE6F0F">
              <w:rPr>
                <w:b/>
                <w:iCs/>
                <w:color w:val="auto"/>
              </w:rPr>
              <w:t>Destinatário</w:t>
            </w:r>
            <w:r>
              <w:rPr>
                <w:b/>
                <w:iCs/>
                <w:color w:val="auto"/>
              </w:rPr>
              <w:t xml:space="preserve"> – Destinatário Interno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22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Local</w:t>
            </w:r>
          </w:p>
        </w:tc>
        <w:tc>
          <w:tcPr>
            <w:tcW w:w="708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lista de “Local”.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23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Servidor</w:t>
            </w:r>
          </w:p>
        </w:tc>
        <w:tc>
          <w:tcPr>
            <w:tcW w:w="708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</w:t>
            </w:r>
          </w:p>
        </w:tc>
        <w:tc>
          <w:tcPr>
            <w:tcW w:w="1641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 sistema recupera lista de “Servidor”.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24</w:t>
            </w:r>
          </w:p>
        </w:tc>
        <w:tc>
          <w:tcPr>
            <w:tcW w:w="1514" w:type="dxa"/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Relacionado a um evento?</w:t>
            </w:r>
          </w:p>
        </w:tc>
        <w:tc>
          <w:tcPr>
            <w:tcW w:w="708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Opção de seleção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selecionar, o sistema exibe os campos relacionados ao evento conforme os itens abaixo: Itens 35 ao 28.</w:t>
            </w:r>
          </w:p>
        </w:tc>
      </w:tr>
      <w:tr w:rsidR="00523F75" w:rsidRPr="00A822C9" w:rsidTr="00A020F5">
        <w:trPr>
          <w:cantSplit/>
          <w:trHeight w:val="365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523F75" w:rsidRPr="00F15333" w:rsidRDefault="00523F75" w:rsidP="00A020F5">
            <w:pPr>
              <w:rPr>
                <w:b/>
                <w:iCs/>
                <w:color w:val="auto"/>
              </w:rPr>
            </w:pPr>
            <w:r w:rsidRPr="00F15333">
              <w:rPr>
                <w:b/>
                <w:iCs/>
                <w:color w:val="auto"/>
              </w:rPr>
              <w:t>Evento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25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Nome</w:t>
            </w:r>
          </w:p>
        </w:tc>
        <w:tc>
          <w:tcPr>
            <w:tcW w:w="708" w:type="dxa"/>
            <w:vAlign w:val="center"/>
          </w:tcPr>
          <w:p w:rsidR="00523F75" w:rsidRPr="00910D77" w:rsidRDefault="007F0D2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(150)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CS; CE; CA.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26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Período</w:t>
            </w:r>
          </w:p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De/ Até</w:t>
            </w:r>
          </w:p>
        </w:tc>
        <w:tc>
          <w:tcPr>
            <w:tcW w:w="708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informado, o</w:t>
            </w:r>
            <w:r w:rsidRPr="005E1B9F">
              <w:rPr>
                <w:iCs/>
                <w:color w:val="auto"/>
              </w:rPr>
              <w:t xml:space="preserve"> sistema exibe o calendário para o usuário escolher a data.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27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Hora</w:t>
            </w:r>
          </w:p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De/ Até</w:t>
            </w:r>
          </w:p>
        </w:tc>
        <w:tc>
          <w:tcPr>
            <w:tcW w:w="708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ser informado, o</w:t>
            </w:r>
            <w:r w:rsidR="009D33D6">
              <w:rPr>
                <w:iCs/>
                <w:color w:val="auto"/>
              </w:rPr>
              <w:t xml:space="preserve"> sistema exibe a</w:t>
            </w:r>
            <w:r w:rsidRPr="005E1B9F">
              <w:rPr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>Hora e Minuto</w:t>
            </w:r>
            <w:r w:rsidRPr="005E1B9F">
              <w:rPr>
                <w:iCs/>
                <w:color w:val="auto"/>
              </w:rPr>
              <w:t xml:space="preserve"> para o usuário escolher a </w:t>
            </w:r>
            <w:r>
              <w:rPr>
                <w:iCs/>
                <w:color w:val="auto"/>
              </w:rPr>
              <w:t>hora</w:t>
            </w:r>
            <w:r w:rsidRPr="005E1B9F">
              <w:rPr>
                <w:iCs/>
                <w:color w:val="auto"/>
              </w:rPr>
              <w:t>.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28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Observação</w:t>
            </w:r>
          </w:p>
        </w:tc>
        <w:tc>
          <w:tcPr>
            <w:tcW w:w="708" w:type="dxa"/>
            <w:vAlign w:val="center"/>
          </w:tcPr>
          <w:p w:rsidR="00523F75" w:rsidRPr="00910D77" w:rsidRDefault="007F0D2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(1000)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</w:tbl>
    <w:p w:rsidR="00523F75" w:rsidRDefault="00523F75" w:rsidP="00523F75">
      <w:r>
        <w:br w:type="page"/>
      </w: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514"/>
        <w:gridCol w:w="708"/>
        <w:gridCol w:w="851"/>
        <w:gridCol w:w="567"/>
        <w:gridCol w:w="709"/>
        <w:gridCol w:w="567"/>
        <w:gridCol w:w="992"/>
        <w:gridCol w:w="567"/>
        <w:gridCol w:w="1134"/>
        <w:gridCol w:w="1641"/>
      </w:tblGrid>
      <w:tr w:rsidR="00523F75" w:rsidRPr="00A822C9" w:rsidTr="00A020F5">
        <w:trPr>
          <w:cantSplit/>
          <w:trHeight w:val="399"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523F75" w:rsidRPr="00EC011E" w:rsidRDefault="00523F75" w:rsidP="00A020F5">
            <w:pPr>
              <w:jc w:val="left"/>
              <w:rPr>
                <w:b/>
                <w:iCs/>
                <w:color w:val="auto"/>
              </w:rPr>
            </w:pPr>
            <w:r>
              <w:lastRenderedPageBreak/>
              <w:br w:type="page"/>
            </w:r>
            <w:r>
              <w:br w:type="page"/>
            </w:r>
            <w:r w:rsidRPr="00EC011E">
              <w:rPr>
                <w:b/>
                <w:iCs/>
                <w:color w:val="auto"/>
              </w:rPr>
              <w:t>Dados do Documento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29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Tipo de Documento</w:t>
            </w:r>
          </w:p>
        </w:tc>
        <w:tc>
          <w:tcPr>
            <w:tcW w:w="708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Carta;</w:t>
            </w:r>
          </w:p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Convite;</w:t>
            </w:r>
          </w:p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Correio Eletrônico;</w:t>
            </w:r>
          </w:p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Memorando;</w:t>
            </w:r>
          </w:p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Ofício;</w:t>
            </w:r>
          </w:p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Ato;</w:t>
            </w:r>
          </w:p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Despacho;</w:t>
            </w:r>
          </w:p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Documento S/N;</w:t>
            </w:r>
          </w:p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Fax;</w:t>
            </w:r>
          </w:p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Livro;</w:t>
            </w:r>
          </w:p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Petição;</w:t>
            </w:r>
          </w:p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Portaria;</w:t>
            </w:r>
          </w:p>
          <w:p w:rsidR="00523F75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Requerimento;</w:t>
            </w:r>
          </w:p>
          <w:p w:rsidR="00523F75" w:rsidRPr="00910D77" w:rsidRDefault="009E2C41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- Tele</w:t>
            </w:r>
            <w:r w:rsidR="00523F75">
              <w:rPr>
                <w:iCs/>
                <w:color w:val="auto"/>
              </w:rPr>
              <w:t>grama.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641" w:type="dxa"/>
            <w:vAlign w:val="center"/>
          </w:tcPr>
          <w:p w:rsidR="00523F75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30</w:t>
            </w:r>
          </w:p>
        </w:tc>
        <w:tc>
          <w:tcPr>
            <w:tcW w:w="1514" w:type="dxa"/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Número do documento de Origem</w:t>
            </w:r>
          </w:p>
        </w:tc>
        <w:tc>
          <w:tcPr>
            <w:tcW w:w="708" w:type="dxa"/>
            <w:vAlign w:val="center"/>
          </w:tcPr>
          <w:p w:rsidR="00523F75" w:rsidRPr="00910D77" w:rsidRDefault="007F0D2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(20)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31</w:t>
            </w:r>
          </w:p>
        </w:tc>
        <w:tc>
          <w:tcPr>
            <w:tcW w:w="1514" w:type="dxa"/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Identificador do Documento no STJ</w:t>
            </w:r>
          </w:p>
        </w:tc>
        <w:tc>
          <w:tcPr>
            <w:tcW w:w="708" w:type="dxa"/>
            <w:vAlign w:val="center"/>
          </w:tcPr>
          <w:p w:rsidR="00523F75" w:rsidRPr="00910D77" w:rsidRDefault="007F0D2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(6)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bCs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523F75" w:rsidRPr="00910D77" w:rsidRDefault="001A27E9" w:rsidP="00A020F5">
            <w:pPr>
              <w:jc w:val="left"/>
              <w:rPr>
                <w:bCs/>
              </w:rPr>
            </w:pPr>
            <w:r>
              <w:rPr>
                <w:bCs/>
              </w:rPr>
              <w:t>O sistema deverá gerar um sequ</w:t>
            </w:r>
            <w:r w:rsidR="00523F75" w:rsidRPr="00910D77">
              <w:rPr>
                <w:bCs/>
              </w:rPr>
              <w:t>encial identificador automaticamente para cada documento que for incluído.</w:t>
            </w:r>
          </w:p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757DF">
              <w:rPr>
                <w:iCs/>
                <w:color w:val="auto"/>
              </w:rPr>
              <w:t>Ver regra</w:t>
            </w:r>
            <w:r>
              <w:rPr>
                <w:b/>
                <w:iCs/>
                <w:color w:val="auto"/>
              </w:rPr>
              <w:t xml:space="preserve"> </w:t>
            </w:r>
            <w:r w:rsidRPr="00910D77">
              <w:rPr>
                <w:b/>
                <w:iCs/>
                <w:color w:val="auto"/>
              </w:rPr>
              <w:t>[RN4-</w:t>
            </w:r>
            <w:r>
              <w:rPr>
                <w:b/>
                <w:iCs/>
                <w:color w:val="auto"/>
              </w:rPr>
              <w:t>01</w:t>
            </w:r>
            <w:r w:rsidRPr="00910D77">
              <w:rPr>
                <w:b/>
                <w:iCs/>
                <w:color w:val="auto"/>
              </w:rPr>
              <w:t>]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32</w:t>
            </w:r>
          </w:p>
        </w:tc>
        <w:tc>
          <w:tcPr>
            <w:tcW w:w="1514" w:type="dxa"/>
            <w:vAlign w:val="center"/>
          </w:tcPr>
          <w:p w:rsidR="00523F75" w:rsidRPr="0078767F" w:rsidRDefault="00523F75" w:rsidP="00A020F5">
            <w:pPr>
              <w:jc w:val="left"/>
              <w:rPr>
                <w:rStyle w:val="nfase"/>
              </w:rPr>
            </w:pPr>
            <w:r>
              <w:rPr>
                <w:iCs/>
                <w:color w:val="auto"/>
              </w:rPr>
              <w:t>Controle de numeração</w:t>
            </w:r>
          </w:p>
        </w:tc>
        <w:tc>
          <w:tcPr>
            <w:tcW w:w="708" w:type="dxa"/>
            <w:vAlign w:val="center"/>
          </w:tcPr>
          <w:p w:rsidR="00523F75" w:rsidRPr="00910D77" w:rsidRDefault="007F0D2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(6)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33</w:t>
            </w:r>
          </w:p>
        </w:tc>
        <w:tc>
          <w:tcPr>
            <w:tcW w:w="151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Data do documento na origem</w:t>
            </w:r>
          </w:p>
        </w:tc>
        <w:tc>
          <w:tcPr>
            <w:tcW w:w="708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DT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O sistema exibe o calendário para o usuário escolher a data.</w:t>
            </w:r>
          </w:p>
        </w:tc>
      </w:tr>
      <w:tr w:rsidR="00523F75" w:rsidRPr="00A822C9" w:rsidTr="00A020F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34</w:t>
            </w:r>
          </w:p>
        </w:tc>
        <w:tc>
          <w:tcPr>
            <w:tcW w:w="1514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Data de recebimento</w:t>
            </w:r>
          </w:p>
        </w:tc>
        <w:tc>
          <w:tcPr>
            <w:tcW w:w="708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DT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O sistema exibe o calendário para o usuário escolher a data. 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35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Arquivado na pasta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36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Situação do documento: 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Pendente,</w:t>
            </w:r>
            <w:r>
              <w:rPr>
                <w:iCs/>
                <w:color w:val="auto"/>
              </w:rPr>
              <w:t xml:space="preserve"> </w:t>
            </w:r>
            <w:r w:rsidRPr="00910D77">
              <w:rPr>
                <w:iCs/>
                <w:color w:val="auto"/>
              </w:rPr>
              <w:t>Resolvido,</w:t>
            </w:r>
            <w:r>
              <w:rPr>
                <w:iCs/>
                <w:color w:val="auto"/>
              </w:rPr>
              <w:t xml:space="preserve"> Suspenso, </w:t>
            </w:r>
            <w:r w:rsidRPr="00910D77">
              <w:rPr>
                <w:iCs/>
                <w:color w:val="auto"/>
              </w:rPr>
              <w:t>Cancelado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37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Assunto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7F0D2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(1000)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523F75" w:rsidRPr="002054A8" w:rsidTr="00A020F5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523F75" w:rsidRPr="00910D77" w:rsidRDefault="00523F75" w:rsidP="00A020F5">
            <w:pPr>
              <w:jc w:val="left"/>
              <w:rPr>
                <w:b/>
                <w:iCs/>
                <w:color w:val="auto"/>
              </w:rPr>
            </w:pPr>
            <w:r w:rsidRPr="00910D77">
              <w:rPr>
                <w:b/>
                <w:iCs/>
                <w:color w:val="auto"/>
              </w:rPr>
              <w:t>Processos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Relativo a processo judicial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Opção de seleção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39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Relativo a processo administrativo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Opção de seleção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40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Nº do Registro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7F0D2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(12)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41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Nº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7F0D2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(12)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42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Consultar andamento processual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exibirá o andamento processual do processo informado.</w:t>
            </w:r>
          </w:p>
        </w:tc>
      </w:tr>
      <w:tr w:rsidR="00523F75" w:rsidRPr="002054A8" w:rsidTr="00A020F5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523F75" w:rsidRPr="00910D77" w:rsidRDefault="00523F75" w:rsidP="00A020F5">
            <w:pPr>
              <w:jc w:val="left"/>
              <w:rPr>
                <w:b/>
                <w:iCs/>
                <w:color w:val="auto"/>
              </w:rPr>
            </w:pPr>
            <w:r w:rsidRPr="00910D77">
              <w:rPr>
                <w:b/>
                <w:iCs/>
                <w:color w:val="auto"/>
              </w:rPr>
              <w:t>Tarefa(s) Demanda do Documento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43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7F0D2F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Tamanho (1000)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44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Responsável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seleção única.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Recurso “Auto-Complete” para selecionar o responsável.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45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Situação da 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Pendente, Resolvido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Opção de seleção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46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Data da Inclusão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O sistema </w:t>
            </w:r>
            <w:r>
              <w:rPr>
                <w:iCs/>
                <w:color w:val="auto"/>
              </w:rPr>
              <w:t>recupera a data atual do sistema.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47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Resolver até 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DT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O sistema exibe o calendário para o usuário escolher a data. 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48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Adicionar 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adiciona a tarefa na Lista de Tarefas da Demanda.</w:t>
            </w:r>
          </w:p>
        </w:tc>
      </w:tr>
      <w:tr w:rsidR="00523F75" w:rsidRPr="002054A8" w:rsidTr="00A020F5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523F75" w:rsidRPr="00910D77" w:rsidRDefault="00523F75" w:rsidP="00A020F5">
            <w:pPr>
              <w:jc w:val="left"/>
              <w:rPr>
                <w:b/>
                <w:iCs/>
                <w:color w:val="auto"/>
              </w:rPr>
            </w:pPr>
            <w:r w:rsidRPr="00910D77">
              <w:rPr>
                <w:b/>
                <w:iCs/>
                <w:color w:val="auto"/>
              </w:rPr>
              <w:t>Lista de Tarefas da Demanda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49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Responsável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50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51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Situação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52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Data da Inclusão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53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Seleção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54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Resolver até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Texto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Somente Leitura.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55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Alterar 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adiciona nova tarefa.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56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 Tarefa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Ao acionar, o sistema exclui a tarefa selecionada.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523F75" w:rsidRPr="00A8614D" w:rsidRDefault="00523F75" w:rsidP="00A020F5">
            <w:pPr>
              <w:jc w:val="left"/>
              <w:rPr>
                <w:b/>
                <w:iCs/>
                <w:color w:val="auto"/>
              </w:rPr>
            </w:pPr>
            <w:r w:rsidRPr="00A8614D">
              <w:rPr>
                <w:b/>
                <w:iCs/>
                <w:color w:val="auto"/>
              </w:rPr>
              <w:t>Arquivo(s)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57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Selecionar Arquivo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apresenta tela com opções de escolha de arquivos para anexo.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58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 xml:space="preserve">Ao ser acionado, o sistema </w:t>
            </w:r>
            <w:r>
              <w:rPr>
                <w:iCs/>
                <w:color w:val="auto"/>
              </w:rPr>
              <w:t>exclui o arquivo relacionado.</w:t>
            </w:r>
          </w:p>
        </w:tc>
      </w:tr>
      <w:tr w:rsidR="00523F75" w:rsidRPr="002054A8" w:rsidTr="00A020F5">
        <w:trPr>
          <w:cantSplit/>
          <w:jc w:val="center"/>
        </w:trPr>
        <w:tc>
          <w:tcPr>
            <w:tcW w:w="9804" w:type="dxa"/>
            <w:gridSpan w:val="11"/>
            <w:shd w:val="clear" w:color="auto" w:fill="95B3D7" w:themeFill="accent1" w:themeFillTint="99"/>
            <w:vAlign w:val="center"/>
          </w:tcPr>
          <w:p w:rsidR="00523F75" w:rsidRPr="00910D77" w:rsidRDefault="00523F75" w:rsidP="00A020F5">
            <w:pPr>
              <w:rPr>
                <w:b/>
                <w:iCs/>
                <w:color w:val="auto"/>
              </w:rPr>
            </w:pPr>
            <w:r>
              <w:rPr>
                <w:b/>
                <w:iCs/>
                <w:color w:val="auto"/>
              </w:rPr>
              <w:t>Opções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59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Confirmar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1A27E9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salva as ações que foram realizadas.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60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Limpar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limpa os campos que foram preenchidos.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lastRenderedPageBreak/>
              <w:t>61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Voltar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9E2C41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Ao ser acionado, o sistema retorna para tela Consultar </w:t>
            </w:r>
            <w:r w:rsidR="009E2C41">
              <w:rPr>
                <w:iCs/>
                <w:color w:val="auto"/>
              </w:rPr>
              <w:t>Documento</w:t>
            </w:r>
            <w:r>
              <w:rPr>
                <w:iCs/>
                <w:color w:val="auto"/>
              </w:rPr>
              <w:t>.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62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“+”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expande os campos para preenchimento.</w:t>
            </w:r>
          </w:p>
        </w:tc>
      </w:tr>
      <w:tr w:rsidR="00523F75" w:rsidRPr="002054A8" w:rsidTr="00A020F5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63</w:t>
            </w:r>
          </w:p>
        </w:tc>
        <w:tc>
          <w:tcPr>
            <w:tcW w:w="151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Botão “-”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center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523F75" w:rsidRPr="00910D77" w:rsidRDefault="00523F75" w:rsidP="00A020F5">
            <w:pPr>
              <w:jc w:val="left"/>
              <w:rPr>
                <w:iCs/>
                <w:color w:val="auto"/>
              </w:rPr>
            </w:pPr>
            <w:r w:rsidRPr="00910D77">
              <w:rPr>
                <w:iCs/>
                <w:color w:val="auto"/>
              </w:rPr>
              <w:t>Ao ser acionado, o sistema retrai os campos de preenchimento.</w:t>
            </w:r>
          </w:p>
        </w:tc>
      </w:tr>
      <w:tr w:rsidR="00523F75" w:rsidRPr="002054A8" w:rsidTr="00A020F5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523F75" w:rsidRPr="002054A8" w:rsidRDefault="00523F75" w:rsidP="00A020F5">
            <w:pPr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>Másaras: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LC</w:t>
            </w:r>
            <w:r w:rsidRPr="002054A8">
              <w:rPr>
                <w:sz w:val="16"/>
                <w:szCs w:val="16"/>
              </w:rPr>
              <w:t xml:space="preserve"> – Caracteres Caixa Baixa, </w:t>
            </w:r>
            <w:r w:rsidRPr="002054A8">
              <w:rPr>
                <w:b/>
                <w:bCs/>
                <w:sz w:val="16"/>
                <w:szCs w:val="16"/>
              </w:rPr>
              <w:t>UC</w:t>
            </w:r>
            <w:r w:rsidRPr="002054A8">
              <w:rPr>
                <w:sz w:val="16"/>
                <w:szCs w:val="16"/>
              </w:rPr>
              <w:t xml:space="preserve"> –Caracteres Caixa Alta, </w:t>
            </w:r>
            <w:r w:rsidRPr="002054A8">
              <w:rPr>
                <w:b/>
                <w:bCs/>
                <w:sz w:val="16"/>
                <w:szCs w:val="16"/>
              </w:rPr>
              <w:t>CS</w:t>
            </w:r>
            <w:r w:rsidRPr="002054A8">
              <w:rPr>
                <w:sz w:val="16"/>
                <w:szCs w:val="16"/>
              </w:rPr>
              <w:t xml:space="preserve"> – Ignora Caixa </w:t>
            </w:r>
          </w:p>
          <w:p w:rsidR="00523F75" w:rsidRPr="002054A8" w:rsidRDefault="00523F75" w:rsidP="00A020F5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CE –</w:t>
            </w:r>
            <w:r w:rsidRPr="002054A8">
              <w:rPr>
                <w:sz w:val="16"/>
                <w:szCs w:val="16"/>
              </w:rPr>
              <w:t xml:space="preserve"> Aceita Caracteres Especiais,</w:t>
            </w:r>
            <w:r>
              <w:rPr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 xml:space="preserve">NE – </w:t>
            </w:r>
            <w:r w:rsidRPr="002054A8">
              <w:rPr>
                <w:sz w:val="16"/>
                <w:szCs w:val="16"/>
              </w:rPr>
              <w:t>Não Aceita Caracteres Especiais</w:t>
            </w:r>
          </w:p>
          <w:p w:rsidR="00523F75" w:rsidRPr="002054A8" w:rsidRDefault="00523F75" w:rsidP="00A020F5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CA</w:t>
            </w:r>
            <w:r w:rsidRPr="002054A8">
              <w:rPr>
                <w:sz w:val="16"/>
                <w:szCs w:val="16"/>
              </w:rPr>
              <w:t xml:space="preserve"> – Aceita Caracteres Acentuados, </w:t>
            </w:r>
            <w:r w:rsidRPr="002054A8">
              <w:rPr>
                <w:b/>
                <w:bCs/>
                <w:sz w:val="16"/>
                <w:szCs w:val="16"/>
              </w:rPr>
              <w:t>NA</w:t>
            </w:r>
            <w:r w:rsidRPr="002054A8">
              <w:rPr>
                <w:sz w:val="16"/>
                <w:szCs w:val="16"/>
              </w:rPr>
              <w:t xml:space="preserve"> – Não Aceita Caracteres Acentuados</w:t>
            </w:r>
          </w:p>
          <w:p w:rsidR="00523F75" w:rsidRPr="002054A8" w:rsidRDefault="00523F75" w:rsidP="00A020F5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VN – </w:t>
            </w:r>
            <w:r w:rsidRPr="002054A8">
              <w:rPr>
                <w:sz w:val="16"/>
                <w:szCs w:val="16"/>
              </w:rPr>
              <w:t xml:space="preserve">Valores Inteiros, </w:t>
            </w:r>
            <w:r w:rsidRPr="002054A8">
              <w:rPr>
                <w:b/>
                <w:bCs/>
                <w:sz w:val="16"/>
                <w:szCs w:val="16"/>
              </w:rPr>
              <w:t>VD</w:t>
            </w:r>
            <w:r w:rsidRPr="002054A8">
              <w:rPr>
                <w:sz w:val="16"/>
                <w:szCs w:val="16"/>
              </w:rPr>
              <w:t xml:space="preserve"> – Valores com Casas Decimais</w:t>
            </w:r>
          </w:p>
          <w:p w:rsidR="00523F75" w:rsidRPr="002054A8" w:rsidRDefault="00523F75" w:rsidP="00A020F5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>DT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b/>
                <w:bCs/>
                <w:sz w:val="16"/>
                <w:szCs w:val="16"/>
              </w:rPr>
              <w:t>–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2054A8">
              <w:rPr>
                <w:sz w:val="16"/>
                <w:szCs w:val="16"/>
              </w:rPr>
              <w:t xml:space="preserve">Data (dd/mm/yyyy), </w:t>
            </w:r>
            <w:r w:rsidRPr="002054A8">
              <w:rPr>
                <w:b/>
                <w:bCs/>
                <w:sz w:val="16"/>
                <w:szCs w:val="16"/>
              </w:rPr>
              <w:t>MA</w:t>
            </w:r>
            <w:r w:rsidRPr="002054A8">
              <w:rPr>
                <w:sz w:val="16"/>
                <w:szCs w:val="16"/>
              </w:rPr>
              <w:t xml:space="preserve"> – Mês/Ano (mm/yyyy) </w:t>
            </w:r>
          </w:p>
          <w:p w:rsidR="00523F75" w:rsidRPr="002054A8" w:rsidRDefault="00523F75" w:rsidP="00A020F5">
            <w:pPr>
              <w:rPr>
                <w:sz w:val="16"/>
                <w:szCs w:val="16"/>
                <w:lang w:val="en-US"/>
              </w:rPr>
            </w:pP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2054A8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2054A8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2054A8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523F75" w:rsidRPr="002054A8" w:rsidRDefault="00523F75" w:rsidP="00A020F5">
            <w:pPr>
              <w:rPr>
                <w:sz w:val="16"/>
                <w:szCs w:val="16"/>
              </w:rPr>
            </w:pPr>
            <w:r w:rsidRPr="002054A8">
              <w:rPr>
                <w:b/>
                <w:bCs/>
                <w:sz w:val="16"/>
                <w:szCs w:val="16"/>
              </w:rPr>
              <w:t xml:space="preserve">Link – </w:t>
            </w:r>
            <w:r w:rsidRPr="002054A8">
              <w:rPr>
                <w:sz w:val="16"/>
                <w:szCs w:val="16"/>
              </w:rPr>
              <w:t xml:space="preserve">Link para outra Página, </w:t>
            </w:r>
            <w:r w:rsidRPr="002054A8">
              <w:rPr>
                <w:b/>
                <w:bCs/>
                <w:sz w:val="16"/>
                <w:szCs w:val="16"/>
              </w:rPr>
              <w:t>URL –</w:t>
            </w:r>
            <w:r w:rsidRPr="002054A8">
              <w:rPr>
                <w:sz w:val="16"/>
                <w:szCs w:val="16"/>
              </w:rPr>
              <w:t xml:space="preserve"> Endereços Internet</w:t>
            </w:r>
          </w:p>
          <w:p w:rsidR="00523F75" w:rsidRPr="002054A8" w:rsidRDefault="00523F75" w:rsidP="00A020F5">
            <w:pPr>
              <w:rPr>
                <w:sz w:val="16"/>
                <w:szCs w:val="16"/>
              </w:rPr>
            </w:pPr>
          </w:p>
          <w:p w:rsidR="00523F75" w:rsidRPr="002054A8" w:rsidRDefault="00523F75" w:rsidP="00A020F5">
            <w:pPr>
              <w:ind w:left="1093" w:hanging="1093"/>
              <w:rPr>
                <w:sz w:val="16"/>
                <w:szCs w:val="16"/>
              </w:rPr>
            </w:pPr>
            <w:r w:rsidRPr="002054A8">
              <w:rPr>
                <w:sz w:val="16"/>
                <w:szCs w:val="16"/>
              </w:rPr>
              <w:t xml:space="preserve">Informação BD: deverá constar o </w:t>
            </w:r>
            <w:r w:rsidRPr="002054A8">
              <w:rPr>
                <w:b/>
                <w:bCs/>
                <w:iCs/>
                <w:sz w:val="16"/>
                <w:szCs w:val="16"/>
              </w:rPr>
              <w:t>nome do campo</w:t>
            </w:r>
            <w:r w:rsidRPr="002054A8">
              <w:rPr>
                <w:sz w:val="16"/>
                <w:szCs w:val="16"/>
              </w:rPr>
              <w:t xml:space="preserve"> e sua respectiva </w:t>
            </w:r>
            <w:r w:rsidRPr="002054A8">
              <w:rPr>
                <w:b/>
                <w:bCs/>
                <w:iCs/>
                <w:sz w:val="16"/>
                <w:szCs w:val="16"/>
              </w:rPr>
              <w:t>tabela</w:t>
            </w:r>
            <w:r w:rsidRPr="002054A8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2054A8">
              <w:rPr>
                <w:b/>
                <w:bCs/>
                <w:iCs/>
                <w:sz w:val="16"/>
                <w:szCs w:val="16"/>
              </w:rPr>
              <w:t>tamanho</w:t>
            </w:r>
            <w:r w:rsidRPr="002054A8">
              <w:rPr>
                <w:sz w:val="16"/>
                <w:szCs w:val="16"/>
              </w:rPr>
              <w:t xml:space="preserve"> e </w:t>
            </w:r>
            <w:r w:rsidRPr="002054A8">
              <w:rPr>
                <w:b/>
                <w:bCs/>
                <w:iCs/>
                <w:sz w:val="16"/>
                <w:szCs w:val="16"/>
              </w:rPr>
              <w:t>tipo</w:t>
            </w:r>
            <w:r w:rsidRPr="002054A8">
              <w:rPr>
                <w:sz w:val="16"/>
                <w:szCs w:val="16"/>
              </w:rPr>
              <w:t xml:space="preserve"> da informação. Para este último deve-se usar </w:t>
            </w:r>
            <w:r w:rsidRPr="002054A8">
              <w:rPr>
                <w:b/>
                <w:bCs/>
                <w:sz w:val="16"/>
                <w:szCs w:val="16"/>
              </w:rPr>
              <w:t>A –</w:t>
            </w:r>
            <w:r w:rsidRPr="002054A8">
              <w:rPr>
                <w:sz w:val="16"/>
                <w:szCs w:val="16"/>
              </w:rPr>
              <w:t xml:space="preserve"> Alfanumérico,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N </w:t>
            </w:r>
            <w:r w:rsidRPr="002054A8">
              <w:rPr>
                <w:sz w:val="16"/>
                <w:szCs w:val="16"/>
              </w:rPr>
              <w:t xml:space="preserve">– Numérico, </w:t>
            </w:r>
            <w:r w:rsidRPr="002054A8">
              <w:rPr>
                <w:b/>
                <w:bCs/>
                <w:sz w:val="16"/>
                <w:szCs w:val="16"/>
              </w:rPr>
              <w:t xml:space="preserve">I – </w:t>
            </w:r>
            <w:r w:rsidRPr="002054A8">
              <w:rPr>
                <w:sz w:val="16"/>
                <w:szCs w:val="16"/>
              </w:rPr>
              <w:t xml:space="preserve">Inteiro, </w:t>
            </w:r>
            <w:r w:rsidRPr="002054A8">
              <w:rPr>
                <w:b/>
                <w:bCs/>
                <w:sz w:val="16"/>
                <w:szCs w:val="16"/>
              </w:rPr>
              <w:t>D –</w:t>
            </w:r>
            <w:r w:rsidRPr="002054A8">
              <w:rPr>
                <w:sz w:val="16"/>
                <w:szCs w:val="16"/>
              </w:rPr>
              <w:t xml:space="preserve"> Decimal, </w:t>
            </w:r>
            <w:r w:rsidRPr="002054A8">
              <w:rPr>
                <w:b/>
                <w:bCs/>
                <w:sz w:val="16"/>
                <w:szCs w:val="16"/>
              </w:rPr>
              <w:t xml:space="preserve">TS – </w:t>
            </w:r>
            <w:r w:rsidRPr="002054A8">
              <w:rPr>
                <w:sz w:val="16"/>
                <w:szCs w:val="16"/>
              </w:rPr>
              <w:t xml:space="preserve">TimeStamp, </w:t>
            </w:r>
            <w:r w:rsidRPr="002054A8">
              <w:rPr>
                <w:b/>
                <w:bCs/>
                <w:sz w:val="16"/>
                <w:szCs w:val="16"/>
              </w:rPr>
              <w:t xml:space="preserve">DT – </w:t>
            </w:r>
            <w:r w:rsidRPr="002054A8">
              <w:rPr>
                <w:sz w:val="16"/>
                <w:szCs w:val="16"/>
              </w:rPr>
              <w:t>Data</w:t>
            </w:r>
          </w:p>
          <w:p w:rsidR="00523F75" w:rsidRPr="002054A8" w:rsidRDefault="00523F75" w:rsidP="00A020F5">
            <w:pPr>
              <w:ind w:left="1093" w:hanging="1093"/>
              <w:rPr>
                <w:sz w:val="16"/>
                <w:szCs w:val="16"/>
              </w:rPr>
            </w:pPr>
          </w:p>
          <w:p w:rsidR="00523F75" w:rsidRPr="002054A8" w:rsidRDefault="00523F75" w:rsidP="00A020F5">
            <w:pPr>
              <w:rPr>
                <w:sz w:val="22"/>
              </w:rPr>
            </w:pPr>
            <w:r w:rsidRPr="002054A8">
              <w:rPr>
                <w:sz w:val="16"/>
                <w:szCs w:val="16"/>
              </w:rPr>
              <w:t xml:space="preserve">Não se Aplica: </w:t>
            </w:r>
            <w:r w:rsidRPr="002054A8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B64D97" w:rsidRDefault="00B64D97" w:rsidP="00523F75">
      <w:pPr>
        <w:pStyle w:val="Ttulo4"/>
        <w:numPr>
          <w:ilvl w:val="0"/>
          <w:numId w:val="0"/>
        </w:numPr>
        <w:spacing w:before="100" w:beforeAutospacing="1" w:after="0"/>
        <w:ind w:left="864" w:hanging="864"/>
        <w:rPr>
          <w:b w:val="0"/>
          <w:bCs/>
        </w:rPr>
      </w:pPr>
    </w:p>
    <w:sectPr w:rsidR="00B64D97" w:rsidSect="008B3F21">
      <w:type w:val="continuous"/>
      <w:pgSz w:w="11907" w:h="16840" w:code="9"/>
      <w:pgMar w:top="2680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362" w:rsidRDefault="00965362">
      <w:r>
        <w:separator/>
      </w:r>
    </w:p>
  </w:endnote>
  <w:endnote w:type="continuationSeparator" w:id="1">
    <w:p w:rsidR="00965362" w:rsidRDefault="00965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8A9" w:rsidRDefault="006948A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8A9" w:rsidRDefault="006948A9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FAD" w:rsidRDefault="00944FAD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944FAD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944FAD" w:rsidRDefault="00944FAD">
          <w:r>
            <w:t>Politec Ltda.</w:t>
          </w:r>
        </w:p>
        <w:p w:rsidR="00944FAD" w:rsidRDefault="00944FAD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944FAD" w:rsidRDefault="00944FAD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944FAD" w:rsidRDefault="00944FAD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944FAD" w:rsidRDefault="00944FAD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FAD" w:rsidRDefault="00944FAD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944FAD">
      <w:trPr>
        <w:cantSplit/>
        <w:jc w:val="center"/>
      </w:trPr>
      <w:tc>
        <w:tcPr>
          <w:tcW w:w="8005" w:type="dxa"/>
        </w:tcPr>
        <w:p w:rsidR="00944FAD" w:rsidRDefault="00944FAD" w:rsidP="00515A74">
          <w:pPr>
            <w:pStyle w:val="Rodap"/>
            <w:ind w:right="360"/>
          </w:pPr>
          <w:r w:rsidRPr="00302AF7">
            <w:t>saad_este_it004_manter_documento_recebido</w:t>
          </w:r>
        </w:p>
      </w:tc>
      <w:tc>
        <w:tcPr>
          <w:tcW w:w="1705" w:type="dxa"/>
          <w:vAlign w:val="center"/>
        </w:tcPr>
        <w:p w:rsidR="00944FAD" w:rsidRPr="00203AE9" w:rsidRDefault="00944FAD" w:rsidP="00845586">
          <w:pPr>
            <w:pStyle w:val="Rodap"/>
            <w:jc w:val="right"/>
          </w:pPr>
          <w:r w:rsidRPr="00203AE9">
            <w:t>Pág.</w:t>
          </w:r>
          <w:r>
            <w:t xml:space="preserve"> </w:t>
          </w:r>
          <w:r w:rsidR="00B603D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B603DD">
            <w:rPr>
              <w:rStyle w:val="Nmerodepgina"/>
              <w:sz w:val="20"/>
            </w:rPr>
            <w:fldChar w:fldCharType="separate"/>
          </w:r>
          <w:r w:rsidR="006948A9">
            <w:rPr>
              <w:rStyle w:val="Nmerodepgina"/>
              <w:noProof/>
              <w:sz w:val="20"/>
            </w:rPr>
            <w:t>2</w:t>
          </w:r>
          <w:r w:rsidR="00B603DD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6948A9">
              <w:rPr>
                <w:noProof/>
              </w:rPr>
              <w:t>27</w:t>
            </w:r>
          </w:fldSimple>
        </w:p>
      </w:tc>
    </w:tr>
  </w:tbl>
  <w:p w:rsidR="00944FAD" w:rsidRDefault="00944FA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362" w:rsidRDefault="00965362">
      <w:r>
        <w:separator/>
      </w:r>
    </w:p>
  </w:footnote>
  <w:footnote w:type="continuationSeparator" w:id="1">
    <w:p w:rsidR="00965362" w:rsidRDefault="00965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8A9" w:rsidRDefault="006948A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FAD" w:rsidRDefault="00944FAD">
    <w:pPr>
      <w:pStyle w:val="Cabealho"/>
    </w:pPr>
    <w:r>
      <w:rPr>
        <w:noProof/>
      </w:rPr>
      <w:drawing>
        <wp:inline distT="0" distB="0" distL="0" distR="0">
          <wp:extent cx="623455" cy="552796"/>
          <wp:effectExtent l="0" t="0" r="5715" b="0"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ova_marca_stj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455" cy="552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944FAD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944FAD" w:rsidRDefault="00944FAD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944FAD" w:rsidRDefault="00944FAD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944FAD" w:rsidRDefault="00944FAD">
          <w:pPr>
            <w:jc w:val="right"/>
            <w:rPr>
              <w:b/>
            </w:rPr>
          </w:pPr>
          <w:r w:rsidRPr="00DE5ED4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0.75pt;height:33.75pt" o:ole="">
                <v:imagedata r:id="rId1" o:title=""/>
              </v:shape>
              <o:OLEObject Type="Embed" ProgID="Word.Picture.8" ShapeID="_x0000_i1025" DrawAspect="Content" ObjectID="_1477211532" r:id="rId2"/>
            </w:object>
          </w:r>
        </w:p>
      </w:tc>
    </w:tr>
  </w:tbl>
  <w:p w:rsidR="00944FAD" w:rsidRDefault="00944FAD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944FAD">
      <w:trPr>
        <w:cantSplit/>
        <w:trHeight w:val="575"/>
        <w:jc w:val="center"/>
      </w:trPr>
      <w:tc>
        <w:tcPr>
          <w:tcW w:w="720" w:type="pct"/>
          <w:vAlign w:val="center"/>
        </w:tcPr>
        <w:p w:rsidR="00944FAD" w:rsidRDefault="00944FAD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inline distT="0" distB="0" distL="0" distR="0">
                <wp:extent cx="623455" cy="552796"/>
                <wp:effectExtent l="0" t="0" r="5715" b="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va_marca_stj 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455" cy="55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5" w:type="pct"/>
          <w:vAlign w:val="center"/>
        </w:tcPr>
        <w:p w:rsidR="00944FAD" w:rsidRDefault="00944FAD" w:rsidP="009118F7">
          <w:pPr>
            <w:pStyle w:val="Cabealho"/>
            <w:tabs>
              <w:tab w:val="right" w:pos="7970"/>
            </w:tabs>
            <w:ind w:left="-198" w:right="-57" w:hanging="12"/>
            <w:rPr>
              <w:sz w:val="24"/>
              <w:szCs w:val="24"/>
            </w:rPr>
          </w:pPr>
          <w:r w:rsidRPr="00B444D2">
            <w:rPr>
              <w:sz w:val="24"/>
              <w:szCs w:val="24"/>
            </w:rPr>
            <w:t>Especificação de Tela</w:t>
          </w:r>
        </w:p>
        <w:p w:rsidR="00944FAD" w:rsidRPr="00B444D2" w:rsidRDefault="00944FAD" w:rsidP="009118F7">
          <w:pPr>
            <w:pStyle w:val="Cabealho"/>
            <w:tabs>
              <w:tab w:val="right" w:pos="7970"/>
            </w:tabs>
            <w:ind w:left="-19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Manter Documento Recebido </w:t>
          </w:r>
        </w:p>
        <w:p w:rsidR="00944FAD" w:rsidRDefault="00944FAD" w:rsidP="009118F7">
          <w:pPr>
            <w:pStyle w:val="Cabealho"/>
            <w:tabs>
              <w:tab w:val="right" w:pos="7970"/>
            </w:tabs>
            <w:ind w:left="-198" w:right="-57"/>
            <w:rPr>
              <w:sz w:val="24"/>
              <w:szCs w:val="24"/>
            </w:rPr>
          </w:pPr>
        </w:p>
        <w:p w:rsidR="00944FAD" w:rsidRDefault="00944FAD" w:rsidP="009118F7">
          <w:pPr>
            <w:pStyle w:val="Cabealho"/>
            <w:tabs>
              <w:tab w:val="right" w:pos="7970"/>
            </w:tabs>
            <w:ind w:left="-19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SAAD- Sistema de Acompanhamento Administrativo </w:t>
          </w:r>
        </w:p>
        <w:p w:rsidR="00944FAD" w:rsidRDefault="00944FAD" w:rsidP="009118F7">
          <w:pPr>
            <w:pStyle w:val="Cabealho"/>
            <w:tabs>
              <w:tab w:val="right" w:pos="7970"/>
            </w:tabs>
            <w:ind w:left="-198" w:right="-57"/>
            <w:rPr>
              <w:i/>
              <w:color w:val="auto"/>
            </w:rPr>
          </w:pPr>
          <w:r>
            <w:rPr>
              <w:sz w:val="24"/>
              <w:szCs w:val="24"/>
            </w:rPr>
            <w:t>de Documentos</w:t>
          </w:r>
          <w:r w:rsidR="00B603DD" w:rsidRPr="00B444D2">
            <w:rPr>
              <w:sz w:val="24"/>
              <w:szCs w:val="24"/>
            </w:rPr>
            <w:fldChar w:fldCharType="begin"/>
          </w:r>
          <w:r w:rsidRPr="00B444D2">
            <w:rPr>
              <w:sz w:val="24"/>
              <w:szCs w:val="24"/>
            </w:rPr>
            <w:instrText xml:space="preserve"> DOCPROPERTY MANAGER </w:instrText>
          </w:r>
          <w:r w:rsidR="00B603DD"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944FAD" w:rsidRPr="00B444D2" w:rsidRDefault="006948A9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 w:rsidRPr="006948A9">
            <w:rPr>
              <w:sz w:val="24"/>
              <w:szCs w:val="24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-198120</wp:posOffset>
                </wp:positionV>
                <wp:extent cx="1080135" cy="1076325"/>
                <wp:effectExtent l="19050" t="0" r="5715" b="0"/>
                <wp:wrapNone/>
                <wp:docPr id="4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944FAD" w:rsidRDefault="00944FAD" w:rsidP="00574AC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41D4"/>
    <w:multiLevelType w:val="hybridMultilevel"/>
    <w:tmpl w:val="2402E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F758EC"/>
    <w:multiLevelType w:val="hybridMultilevel"/>
    <w:tmpl w:val="4800B368"/>
    <w:lvl w:ilvl="0" w:tplc="167618A6">
      <w:start w:val="1"/>
      <w:numFmt w:val="decimal"/>
      <w:lvlText w:val="2.2.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12296A97"/>
    <w:multiLevelType w:val="hybridMultilevel"/>
    <w:tmpl w:val="2402E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0C5468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6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BB657E6"/>
    <w:multiLevelType w:val="hybridMultilevel"/>
    <w:tmpl w:val="BA9C91C0"/>
    <w:lvl w:ilvl="0" w:tplc="27D6914A">
      <w:start w:val="1"/>
      <w:numFmt w:val="decimal"/>
      <w:lvlText w:val="2.2.1.%1."/>
      <w:lvlJc w:val="left"/>
      <w:pPr>
        <w:ind w:left="3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85" w:hanging="360"/>
      </w:pPr>
    </w:lvl>
    <w:lvl w:ilvl="2" w:tplc="0416001B" w:tentative="1">
      <w:start w:val="1"/>
      <w:numFmt w:val="lowerRoman"/>
      <w:lvlText w:val="%3."/>
      <w:lvlJc w:val="right"/>
      <w:pPr>
        <w:ind w:left="4505" w:hanging="180"/>
      </w:pPr>
    </w:lvl>
    <w:lvl w:ilvl="3" w:tplc="0416000F" w:tentative="1">
      <w:start w:val="1"/>
      <w:numFmt w:val="decimal"/>
      <w:lvlText w:val="%4."/>
      <w:lvlJc w:val="left"/>
      <w:pPr>
        <w:ind w:left="5225" w:hanging="360"/>
      </w:pPr>
    </w:lvl>
    <w:lvl w:ilvl="4" w:tplc="04160019" w:tentative="1">
      <w:start w:val="1"/>
      <w:numFmt w:val="lowerLetter"/>
      <w:lvlText w:val="%5."/>
      <w:lvlJc w:val="left"/>
      <w:pPr>
        <w:ind w:left="5945" w:hanging="360"/>
      </w:pPr>
    </w:lvl>
    <w:lvl w:ilvl="5" w:tplc="0416001B" w:tentative="1">
      <w:start w:val="1"/>
      <w:numFmt w:val="lowerRoman"/>
      <w:lvlText w:val="%6."/>
      <w:lvlJc w:val="right"/>
      <w:pPr>
        <w:ind w:left="6665" w:hanging="180"/>
      </w:pPr>
    </w:lvl>
    <w:lvl w:ilvl="6" w:tplc="0416000F" w:tentative="1">
      <w:start w:val="1"/>
      <w:numFmt w:val="decimal"/>
      <w:lvlText w:val="%7."/>
      <w:lvlJc w:val="left"/>
      <w:pPr>
        <w:ind w:left="7385" w:hanging="360"/>
      </w:pPr>
    </w:lvl>
    <w:lvl w:ilvl="7" w:tplc="04160019" w:tentative="1">
      <w:start w:val="1"/>
      <w:numFmt w:val="lowerLetter"/>
      <w:lvlText w:val="%8."/>
      <w:lvlJc w:val="left"/>
      <w:pPr>
        <w:ind w:left="8105" w:hanging="360"/>
      </w:pPr>
    </w:lvl>
    <w:lvl w:ilvl="8" w:tplc="0416001B" w:tentative="1">
      <w:start w:val="1"/>
      <w:numFmt w:val="lowerRoman"/>
      <w:lvlText w:val="%9."/>
      <w:lvlJc w:val="right"/>
      <w:pPr>
        <w:ind w:left="8825" w:hanging="180"/>
      </w:pPr>
    </w:lvl>
  </w:abstractNum>
  <w:abstractNum w:abstractNumId="8">
    <w:nsid w:val="2221097F"/>
    <w:multiLevelType w:val="hybridMultilevel"/>
    <w:tmpl w:val="C19AB2D6"/>
    <w:lvl w:ilvl="0" w:tplc="5956B8EC">
      <w:start w:val="1"/>
      <w:numFmt w:val="decimal"/>
      <w:lvlText w:val="2.2.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2C20094B"/>
    <w:multiLevelType w:val="hybridMultilevel"/>
    <w:tmpl w:val="13FE72EA"/>
    <w:lvl w:ilvl="0" w:tplc="706EC0DA">
      <w:start w:val="1"/>
      <w:numFmt w:val="decimal"/>
      <w:lvlText w:val="2.2.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2">
    <w:nsid w:val="34FD0214"/>
    <w:multiLevelType w:val="hybridMultilevel"/>
    <w:tmpl w:val="C19AB2D6"/>
    <w:lvl w:ilvl="0" w:tplc="5956B8EC">
      <w:start w:val="1"/>
      <w:numFmt w:val="decimal"/>
      <w:lvlText w:val="2.2.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D383FA1"/>
    <w:multiLevelType w:val="hybridMultilevel"/>
    <w:tmpl w:val="6F8CE7DA"/>
    <w:lvl w:ilvl="0" w:tplc="9CC81EB4">
      <w:start w:val="1"/>
      <w:numFmt w:val="decimal"/>
      <w:lvlText w:val="2.2.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>
    <w:nsid w:val="43D452C7"/>
    <w:multiLevelType w:val="hybridMultilevel"/>
    <w:tmpl w:val="C242F5A8"/>
    <w:lvl w:ilvl="0" w:tplc="061CD4B6">
      <w:start w:val="1"/>
      <w:numFmt w:val="decimal"/>
      <w:lvlText w:val="2.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5EF2F74"/>
    <w:multiLevelType w:val="multilevel"/>
    <w:tmpl w:val="5CCA49D4"/>
    <w:styleLink w:val="Estilo1"/>
    <w:lvl w:ilvl="0">
      <w:start w:val="1"/>
      <w:numFmt w:val="decimal"/>
      <w:lvlText w:val="FA-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9">
    <w:nsid w:val="4D5D1D68"/>
    <w:multiLevelType w:val="hybridMultilevel"/>
    <w:tmpl w:val="C49C11D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F913837"/>
    <w:multiLevelType w:val="multilevel"/>
    <w:tmpl w:val="85C431E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1">
    <w:nsid w:val="547A09E3"/>
    <w:multiLevelType w:val="hybridMultilevel"/>
    <w:tmpl w:val="2402E94C"/>
    <w:lvl w:ilvl="0" w:tplc="580650E8">
      <w:start w:val="1"/>
      <w:numFmt w:val="decimal"/>
      <w:lvlText w:val="%1."/>
      <w:lvlJc w:val="left"/>
      <w:pPr>
        <w:ind w:left="720" w:hanging="360"/>
      </w:pPr>
    </w:lvl>
    <w:lvl w:ilvl="1" w:tplc="66B238B0" w:tentative="1">
      <w:start w:val="1"/>
      <w:numFmt w:val="lowerLetter"/>
      <w:lvlText w:val="%2."/>
      <w:lvlJc w:val="left"/>
      <w:pPr>
        <w:ind w:left="1440" w:hanging="360"/>
      </w:pPr>
    </w:lvl>
    <w:lvl w:ilvl="2" w:tplc="31E0B6EA" w:tentative="1">
      <w:start w:val="1"/>
      <w:numFmt w:val="lowerRoman"/>
      <w:lvlText w:val="%3."/>
      <w:lvlJc w:val="right"/>
      <w:pPr>
        <w:ind w:left="2160" w:hanging="180"/>
      </w:pPr>
    </w:lvl>
    <w:lvl w:ilvl="3" w:tplc="B36A827C" w:tentative="1">
      <w:start w:val="1"/>
      <w:numFmt w:val="decimal"/>
      <w:lvlText w:val="%4."/>
      <w:lvlJc w:val="left"/>
      <w:pPr>
        <w:ind w:left="2880" w:hanging="360"/>
      </w:pPr>
    </w:lvl>
    <w:lvl w:ilvl="4" w:tplc="7742B2FC" w:tentative="1">
      <w:start w:val="1"/>
      <w:numFmt w:val="lowerLetter"/>
      <w:lvlText w:val="%5."/>
      <w:lvlJc w:val="left"/>
      <w:pPr>
        <w:ind w:left="3600" w:hanging="360"/>
      </w:pPr>
    </w:lvl>
    <w:lvl w:ilvl="5" w:tplc="F9025FB0" w:tentative="1">
      <w:start w:val="1"/>
      <w:numFmt w:val="lowerRoman"/>
      <w:lvlText w:val="%6."/>
      <w:lvlJc w:val="right"/>
      <w:pPr>
        <w:ind w:left="4320" w:hanging="180"/>
      </w:pPr>
    </w:lvl>
    <w:lvl w:ilvl="6" w:tplc="7CE4AEE4" w:tentative="1">
      <w:start w:val="1"/>
      <w:numFmt w:val="decimal"/>
      <w:lvlText w:val="%7."/>
      <w:lvlJc w:val="left"/>
      <w:pPr>
        <w:ind w:left="5040" w:hanging="360"/>
      </w:pPr>
    </w:lvl>
    <w:lvl w:ilvl="7" w:tplc="F1AAB900" w:tentative="1">
      <w:start w:val="1"/>
      <w:numFmt w:val="lowerLetter"/>
      <w:lvlText w:val="%8."/>
      <w:lvlJc w:val="left"/>
      <w:pPr>
        <w:ind w:left="5760" w:hanging="360"/>
      </w:pPr>
    </w:lvl>
    <w:lvl w:ilvl="8" w:tplc="AD1EFC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3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4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5">
    <w:nsid w:val="6D496B5F"/>
    <w:multiLevelType w:val="hybridMultilevel"/>
    <w:tmpl w:val="D24A1746"/>
    <w:lvl w:ilvl="0" w:tplc="83FCD960">
      <w:start w:val="1"/>
      <w:numFmt w:val="decimal"/>
      <w:lvlText w:val="%1."/>
      <w:lvlJc w:val="left"/>
      <w:pPr>
        <w:ind w:left="720" w:hanging="360"/>
      </w:pPr>
    </w:lvl>
    <w:lvl w:ilvl="1" w:tplc="EC7265AE" w:tentative="1">
      <w:start w:val="1"/>
      <w:numFmt w:val="lowerLetter"/>
      <w:lvlText w:val="%2."/>
      <w:lvlJc w:val="left"/>
      <w:pPr>
        <w:ind w:left="1440" w:hanging="360"/>
      </w:pPr>
    </w:lvl>
    <w:lvl w:ilvl="2" w:tplc="1D664D60" w:tentative="1">
      <w:start w:val="1"/>
      <w:numFmt w:val="lowerRoman"/>
      <w:lvlText w:val="%3."/>
      <w:lvlJc w:val="right"/>
      <w:pPr>
        <w:ind w:left="2160" w:hanging="180"/>
      </w:pPr>
    </w:lvl>
    <w:lvl w:ilvl="3" w:tplc="C0D4FD80" w:tentative="1">
      <w:start w:val="1"/>
      <w:numFmt w:val="decimal"/>
      <w:lvlText w:val="%4."/>
      <w:lvlJc w:val="left"/>
      <w:pPr>
        <w:ind w:left="2880" w:hanging="360"/>
      </w:pPr>
    </w:lvl>
    <w:lvl w:ilvl="4" w:tplc="A01CEFCC" w:tentative="1">
      <w:start w:val="1"/>
      <w:numFmt w:val="lowerLetter"/>
      <w:lvlText w:val="%5."/>
      <w:lvlJc w:val="left"/>
      <w:pPr>
        <w:ind w:left="3600" w:hanging="360"/>
      </w:pPr>
    </w:lvl>
    <w:lvl w:ilvl="5" w:tplc="11F2E2B0" w:tentative="1">
      <w:start w:val="1"/>
      <w:numFmt w:val="lowerRoman"/>
      <w:lvlText w:val="%6."/>
      <w:lvlJc w:val="right"/>
      <w:pPr>
        <w:ind w:left="4320" w:hanging="180"/>
      </w:pPr>
    </w:lvl>
    <w:lvl w:ilvl="6" w:tplc="0D9211DA" w:tentative="1">
      <w:start w:val="1"/>
      <w:numFmt w:val="decimal"/>
      <w:lvlText w:val="%7."/>
      <w:lvlJc w:val="left"/>
      <w:pPr>
        <w:ind w:left="5040" w:hanging="360"/>
      </w:pPr>
    </w:lvl>
    <w:lvl w:ilvl="7" w:tplc="3FB80482" w:tentative="1">
      <w:start w:val="1"/>
      <w:numFmt w:val="lowerLetter"/>
      <w:lvlText w:val="%8."/>
      <w:lvlJc w:val="left"/>
      <w:pPr>
        <w:ind w:left="5760" w:hanging="360"/>
      </w:pPr>
    </w:lvl>
    <w:lvl w:ilvl="8" w:tplc="534CE2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2434CC"/>
    <w:multiLevelType w:val="hybridMultilevel"/>
    <w:tmpl w:val="61009E14"/>
    <w:lvl w:ilvl="0" w:tplc="0416000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F37BFE"/>
    <w:multiLevelType w:val="hybridMultilevel"/>
    <w:tmpl w:val="0AEAF6E0"/>
    <w:lvl w:ilvl="0" w:tplc="04160005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11517C"/>
    <w:multiLevelType w:val="hybridMultilevel"/>
    <w:tmpl w:val="A8568BFA"/>
    <w:lvl w:ilvl="0" w:tplc="061CD4B6">
      <w:start w:val="1"/>
      <w:numFmt w:val="decimal"/>
      <w:lvlText w:val="2.%1."/>
      <w:lvlJc w:val="left"/>
      <w:pPr>
        <w:ind w:left="1791" w:hanging="360"/>
      </w:pPr>
      <w:rPr>
        <w:rFonts w:hint="default"/>
      </w:rPr>
    </w:lvl>
    <w:lvl w:ilvl="1" w:tplc="72C8C1B2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6921B7"/>
    <w:multiLevelType w:val="hybridMultilevel"/>
    <w:tmpl w:val="72442590"/>
    <w:lvl w:ilvl="0" w:tplc="658C2C22">
      <w:start w:val="1"/>
      <w:numFmt w:val="decimal"/>
      <w:pStyle w:val="STJNvel2"/>
      <w:lvlText w:val="2.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1">
    <w:nsid w:val="7DB14B08"/>
    <w:multiLevelType w:val="hybridMultilevel"/>
    <w:tmpl w:val="7FD20E04"/>
    <w:lvl w:ilvl="0" w:tplc="8BDA8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B4DC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BA23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F8E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253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2640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443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C7E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8AB0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30"/>
  </w:num>
  <w:num w:numId="3">
    <w:abstractNumId w:val="13"/>
  </w:num>
  <w:num w:numId="4">
    <w:abstractNumId w:val="31"/>
  </w:num>
  <w:num w:numId="5">
    <w:abstractNumId w:val="1"/>
  </w:num>
  <w:num w:numId="6">
    <w:abstractNumId w:val="6"/>
  </w:num>
  <w:num w:numId="7">
    <w:abstractNumId w:val="26"/>
  </w:num>
  <w:num w:numId="8">
    <w:abstractNumId w:val="5"/>
  </w:num>
  <w:num w:numId="9">
    <w:abstractNumId w:val="18"/>
  </w:num>
  <w:num w:numId="10">
    <w:abstractNumId w:val="11"/>
  </w:num>
  <w:num w:numId="11">
    <w:abstractNumId w:val="9"/>
  </w:num>
  <w:num w:numId="12">
    <w:abstractNumId w:val="17"/>
  </w:num>
  <w:num w:numId="13">
    <w:abstractNumId w:val="24"/>
  </w:num>
  <w:num w:numId="14">
    <w:abstractNumId w:val="23"/>
  </w:num>
  <w:num w:numId="15">
    <w:abstractNumId w:val="20"/>
  </w:num>
  <w:num w:numId="16">
    <w:abstractNumId w:val="22"/>
  </w:num>
  <w:num w:numId="17">
    <w:abstractNumId w:val="25"/>
  </w:num>
  <w:num w:numId="18">
    <w:abstractNumId w:val="0"/>
  </w:num>
  <w:num w:numId="19">
    <w:abstractNumId w:val="21"/>
  </w:num>
  <w:num w:numId="20">
    <w:abstractNumId w:val="4"/>
  </w:num>
  <w:num w:numId="21">
    <w:abstractNumId w:val="19"/>
  </w:num>
  <w:num w:numId="22">
    <w:abstractNumId w:val="7"/>
  </w:num>
  <w:num w:numId="23">
    <w:abstractNumId w:val="14"/>
  </w:num>
  <w:num w:numId="24">
    <w:abstractNumId w:val="10"/>
  </w:num>
  <w:num w:numId="25">
    <w:abstractNumId w:val="30"/>
  </w:num>
  <w:num w:numId="26">
    <w:abstractNumId w:val="30"/>
  </w:num>
  <w:num w:numId="27">
    <w:abstractNumId w:val="2"/>
  </w:num>
  <w:num w:numId="28">
    <w:abstractNumId w:val="28"/>
  </w:num>
  <w:num w:numId="29">
    <w:abstractNumId w:val="15"/>
  </w:num>
  <w:num w:numId="30">
    <w:abstractNumId w:val="29"/>
  </w:num>
  <w:num w:numId="31">
    <w:abstractNumId w:val="29"/>
  </w:num>
  <w:num w:numId="32">
    <w:abstractNumId w:val="12"/>
  </w:num>
  <w:num w:numId="33">
    <w:abstractNumId w:val="30"/>
  </w:num>
  <w:num w:numId="34">
    <w:abstractNumId w:val="3"/>
  </w:num>
  <w:num w:numId="35">
    <w:abstractNumId w:val="8"/>
  </w:num>
  <w:num w:numId="36">
    <w:abstractNumId w:val="1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05371C"/>
    <w:rsid w:val="00000189"/>
    <w:rsid w:val="00000AE6"/>
    <w:rsid w:val="00014764"/>
    <w:rsid w:val="000223A6"/>
    <w:rsid w:val="00025AD1"/>
    <w:rsid w:val="00027B04"/>
    <w:rsid w:val="0003241F"/>
    <w:rsid w:val="00040EBF"/>
    <w:rsid w:val="0004484C"/>
    <w:rsid w:val="000466CE"/>
    <w:rsid w:val="00050895"/>
    <w:rsid w:val="000511A9"/>
    <w:rsid w:val="00051752"/>
    <w:rsid w:val="00052807"/>
    <w:rsid w:val="000530E0"/>
    <w:rsid w:val="0005371C"/>
    <w:rsid w:val="0006149C"/>
    <w:rsid w:val="000620DB"/>
    <w:rsid w:val="00063BB4"/>
    <w:rsid w:val="00065576"/>
    <w:rsid w:val="000711C2"/>
    <w:rsid w:val="000713D5"/>
    <w:rsid w:val="000772E3"/>
    <w:rsid w:val="00081615"/>
    <w:rsid w:val="000846F7"/>
    <w:rsid w:val="00087F22"/>
    <w:rsid w:val="0009016B"/>
    <w:rsid w:val="000A0123"/>
    <w:rsid w:val="000A2C5B"/>
    <w:rsid w:val="000A2DF3"/>
    <w:rsid w:val="000A3E7C"/>
    <w:rsid w:val="000A5058"/>
    <w:rsid w:val="000A54AE"/>
    <w:rsid w:val="000B1F84"/>
    <w:rsid w:val="000B1FDE"/>
    <w:rsid w:val="000B2EEA"/>
    <w:rsid w:val="000B30EB"/>
    <w:rsid w:val="000B4474"/>
    <w:rsid w:val="000B479F"/>
    <w:rsid w:val="000B76E5"/>
    <w:rsid w:val="000C2252"/>
    <w:rsid w:val="000C4BF5"/>
    <w:rsid w:val="000C7295"/>
    <w:rsid w:val="000D21AA"/>
    <w:rsid w:val="000E6828"/>
    <w:rsid w:val="000E7875"/>
    <w:rsid w:val="00103470"/>
    <w:rsid w:val="00104EFF"/>
    <w:rsid w:val="00113029"/>
    <w:rsid w:val="00114151"/>
    <w:rsid w:val="0012242C"/>
    <w:rsid w:val="00124004"/>
    <w:rsid w:val="001327E3"/>
    <w:rsid w:val="00142A52"/>
    <w:rsid w:val="001527DE"/>
    <w:rsid w:val="001609C7"/>
    <w:rsid w:val="00162647"/>
    <w:rsid w:val="00162F5E"/>
    <w:rsid w:val="00176E4D"/>
    <w:rsid w:val="001778C4"/>
    <w:rsid w:val="001816F9"/>
    <w:rsid w:val="0018358A"/>
    <w:rsid w:val="00187913"/>
    <w:rsid w:val="001959EA"/>
    <w:rsid w:val="001962EE"/>
    <w:rsid w:val="001A189E"/>
    <w:rsid w:val="001A27E9"/>
    <w:rsid w:val="001A3241"/>
    <w:rsid w:val="001B00B2"/>
    <w:rsid w:val="001B09CA"/>
    <w:rsid w:val="001B75A5"/>
    <w:rsid w:val="001C629B"/>
    <w:rsid w:val="001D1F36"/>
    <w:rsid w:val="001D224B"/>
    <w:rsid w:val="001D2464"/>
    <w:rsid w:val="001D24BC"/>
    <w:rsid w:val="001D2DB5"/>
    <w:rsid w:val="001D30EA"/>
    <w:rsid w:val="001E2036"/>
    <w:rsid w:val="001E5654"/>
    <w:rsid w:val="001F1092"/>
    <w:rsid w:val="001F4A2B"/>
    <w:rsid w:val="001F5491"/>
    <w:rsid w:val="001F76C5"/>
    <w:rsid w:val="00200361"/>
    <w:rsid w:val="00202F8B"/>
    <w:rsid w:val="00203AE9"/>
    <w:rsid w:val="002054A8"/>
    <w:rsid w:val="002115FE"/>
    <w:rsid w:val="00211FB2"/>
    <w:rsid w:val="00212C6C"/>
    <w:rsid w:val="00220EBB"/>
    <w:rsid w:val="002210E3"/>
    <w:rsid w:val="0023402C"/>
    <w:rsid w:val="00234FBA"/>
    <w:rsid w:val="0024425F"/>
    <w:rsid w:val="00246405"/>
    <w:rsid w:val="00256A00"/>
    <w:rsid w:val="00257961"/>
    <w:rsid w:val="00260406"/>
    <w:rsid w:val="0027405E"/>
    <w:rsid w:val="00275E57"/>
    <w:rsid w:val="00281F76"/>
    <w:rsid w:val="00284573"/>
    <w:rsid w:val="00290330"/>
    <w:rsid w:val="0029602B"/>
    <w:rsid w:val="002A0015"/>
    <w:rsid w:val="002B295F"/>
    <w:rsid w:val="002C1946"/>
    <w:rsid w:val="002C5920"/>
    <w:rsid w:val="002D088D"/>
    <w:rsid w:val="002D1C6A"/>
    <w:rsid w:val="002E5B8D"/>
    <w:rsid w:val="00302AF7"/>
    <w:rsid w:val="00306B63"/>
    <w:rsid w:val="00314E6A"/>
    <w:rsid w:val="003206D2"/>
    <w:rsid w:val="00320A3C"/>
    <w:rsid w:val="00320FC2"/>
    <w:rsid w:val="00321220"/>
    <w:rsid w:val="00321ACF"/>
    <w:rsid w:val="00332498"/>
    <w:rsid w:val="00340B62"/>
    <w:rsid w:val="00344B01"/>
    <w:rsid w:val="003513B5"/>
    <w:rsid w:val="00354E33"/>
    <w:rsid w:val="00356F55"/>
    <w:rsid w:val="0036361A"/>
    <w:rsid w:val="0037179C"/>
    <w:rsid w:val="003733B7"/>
    <w:rsid w:val="00376D29"/>
    <w:rsid w:val="00377FB8"/>
    <w:rsid w:val="00382DBD"/>
    <w:rsid w:val="003952EF"/>
    <w:rsid w:val="00396C5D"/>
    <w:rsid w:val="003C08AC"/>
    <w:rsid w:val="003C62E6"/>
    <w:rsid w:val="003C636E"/>
    <w:rsid w:val="003C7A5B"/>
    <w:rsid w:val="003D288B"/>
    <w:rsid w:val="003D4B65"/>
    <w:rsid w:val="003D4EC4"/>
    <w:rsid w:val="003D5DFE"/>
    <w:rsid w:val="003D6543"/>
    <w:rsid w:val="003E172A"/>
    <w:rsid w:val="003E7F15"/>
    <w:rsid w:val="003F44FC"/>
    <w:rsid w:val="00400EE8"/>
    <w:rsid w:val="0040454E"/>
    <w:rsid w:val="0041055B"/>
    <w:rsid w:val="00414411"/>
    <w:rsid w:val="00417B67"/>
    <w:rsid w:val="004208F6"/>
    <w:rsid w:val="00430426"/>
    <w:rsid w:val="00432696"/>
    <w:rsid w:val="00433492"/>
    <w:rsid w:val="00442400"/>
    <w:rsid w:val="00444A86"/>
    <w:rsid w:val="004552F3"/>
    <w:rsid w:val="00457B0D"/>
    <w:rsid w:val="004603B4"/>
    <w:rsid w:val="00484889"/>
    <w:rsid w:val="00484D95"/>
    <w:rsid w:val="00491611"/>
    <w:rsid w:val="00492370"/>
    <w:rsid w:val="00493A5E"/>
    <w:rsid w:val="004951EC"/>
    <w:rsid w:val="004B2CD7"/>
    <w:rsid w:val="004B5499"/>
    <w:rsid w:val="004D270D"/>
    <w:rsid w:val="004D3459"/>
    <w:rsid w:val="004D4017"/>
    <w:rsid w:val="004D5E43"/>
    <w:rsid w:val="004E1355"/>
    <w:rsid w:val="004F1A54"/>
    <w:rsid w:val="00502B96"/>
    <w:rsid w:val="00506212"/>
    <w:rsid w:val="005066B2"/>
    <w:rsid w:val="00515A74"/>
    <w:rsid w:val="00517321"/>
    <w:rsid w:val="00521C9D"/>
    <w:rsid w:val="00523F75"/>
    <w:rsid w:val="00524C79"/>
    <w:rsid w:val="00532A1A"/>
    <w:rsid w:val="00532AD7"/>
    <w:rsid w:val="00534860"/>
    <w:rsid w:val="005359A7"/>
    <w:rsid w:val="00541505"/>
    <w:rsid w:val="00545EE9"/>
    <w:rsid w:val="00546321"/>
    <w:rsid w:val="00550EA4"/>
    <w:rsid w:val="00551527"/>
    <w:rsid w:val="005636B5"/>
    <w:rsid w:val="00565414"/>
    <w:rsid w:val="005719CB"/>
    <w:rsid w:val="00572A5B"/>
    <w:rsid w:val="00574AC6"/>
    <w:rsid w:val="005839BA"/>
    <w:rsid w:val="00586E3C"/>
    <w:rsid w:val="005B5FB2"/>
    <w:rsid w:val="005B6ED4"/>
    <w:rsid w:val="005C324F"/>
    <w:rsid w:val="005C4F85"/>
    <w:rsid w:val="005D48DB"/>
    <w:rsid w:val="005E3355"/>
    <w:rsid w:val="005E3D55"/>
    <w:rsid w:val="005E6E20"/>
    <w:rsid w:val="00600AFB"/>
    <w:rsid w:val="00602408"/>
    <w:rsid w:val="00605DEE"/>
    <w:rsid w:val="0061056D"/>
    <w:rsid w:val="00612B67"/>
    <w:rsid w:val="00616EC4"/>
    <w:rsid w:val="006248F8"/>
    <w:rsid w:val="00627D41"/>
    <w:rsid w:val="00637E7A"/>
    <w:rsid w:val="00644431"/>
    <w:rsid w:val="00646D96"/>
    <w:rsid w:val="006524A4"/>
    <w:rsid w:val="0065402D"/>
    <w:rsid w:val="00655A50"/>
    <w:rsid w:val="00661C65"/>
    <w:rsid w:val="006638AD"/>
    <w:rsid w:val="00664E7A"/>
    <w:rsid w:val="00667944"/>
    <w:rsid w:val="006711FE"/>
    <w:rsid w:val="006717D9"/>
    <w:rsid w:val="00673AFF"/>
    <w:rsid w:val="00676FBB"/>
    <w:rsid w:val="0067711D"/>
    <w:rsid w:val="00686EDC"/>
    <w:rsid w:val="006948A9"/>
    <w:rsid w:val="006A34E5"/>
    <w:rsid w:val="006B0AEA"/>
    <w:rsid w:val="006B3FC0"/>
    <w:rsid w:val="006B64B7"/>
    <w:rsid w:val="006C6D6D"/>
    <w:rsid w:val="006D0148"/>
    <w:rsid w:val="006D06CF"/>
    <w:rsid w:val="006D18AC"/>
    <w:rsid w:val="006D68AC"/>
    <w:rsid w:val="006E2886"/>
    <w:rsid w:val="006E2D05"/>
    <w:rsid w:val="006E57BE"/>
    <w:rsid w:val="006F19F2"/>
    <w:rsid w:val="006F7DB5"/>
    <w:rsid w:val="00707820"/>
    <w:rsid w:val="007100AF"/>
    <w:rsid w:val="0071054C"/>
    <w:rsid w:val="0071200A"/>
    <w:rsid w:val="0071222F"/>
    <w:rsid w:val="00723F9B"/>
    <w:rsid w:val="0072727A"/>
    <w:rsid w:val="00731725"/>
    <w:rsid w:val="00740E1B"/>
    <w:rsid w:val="00741E0F"/>
    <w:rsid w:val="00743983"/>
    <w:rsid w:val="007441FA"/>
    <w:rsid w:val="00753FB6"/>
    <w:rsid w:val="0075427F"/>
    <w:rsid w:val="007579B2"/>
    <w:rsid w:val="00762AF5"/>
    <w:rsid w:val="00765926"/>
    <w:rsid w:val="00766A3D"/>
    <w:rsid w:val="007677F3"/>
    <w:rsid w:val="00770A04"/>
    <w:rsid w:val="00770CEB"/>
    <w:rsid w:val="00783DFE"/>
    <w:rsid w:val="0078767F"/>
    <w:rsid w:val="00787E5F"/>
    <w:rsid w:val="00792BBD"/>
    <w:rsid w:val="007A0D9D"/>
    <w:rsid w:val="007A1AF4"/>
    <w:rsid w:val="007B1A08"/>
    <w:rsid w:val="007B5D66"/>
    <w:rsid w:val="007B64DD"/>
    <w:rsid w:val="007B78D8"/>
    <w:rsid w:val="007C1332"/>
    <w:rsid w:val="007C17F3"/>
    <w:rsid w:val="007C265B"/>
    <w:rsid w:val="007E5E04"/>
    <w:rsid w:val="007E6171"/>
    <w:rsid w:val="007E7632"/>
    <w:rsid w:val="007F0D2F"/>
    <w:rsid w:val="007F6370"/>
    <w:rsid w:val="007F64CF"/>
    <w:rsid w:val="00801812"/>
    <w:rsid w:val="00802742"/>
    <w:rsid w:val="00803444"/>
    <w:rsid w:val="00806244"/>
    <w:rsid w:val="008065DC"/>
    <w:rsid w:val="00807C81"/>
    <w:rsid w:val="00814DAA"/>
    <w:rsid w:val="00815350"/>
    <w:rsid w:val="0081784C"/>
    <w:rsid w:val="008235E2"/>
    <w:rsid w:val="00823D41"/>
    <w:rsid w:val="008247D4"/>
    <w:rsid w:val="008316A2"/>
    <w:rsid w:val="0084363B"/>
    <w:rsid w:val="00845586"/>
    <w:rsid w:val="00850CDF"/>
    <w:rsid w:val="00851F34"/>
    <w:rsid w:val="00863C97"/>
    <w:rsid w:val="008723C4"/>
    <w:rsid w:val="0087394A"/>
    <w:rsid w:val="00874D6A"/>
    <w:rsid w:val="00875D78"/>
    <w:rsid w:val="00880FFD"/>
    <w:rsid w:val="00884A85"/>
    <w:rsid w:val="00893D9F"/>
    <w:rsid w:val="00895355"/>
    <w:rsid w:val="008A2AD3"/>
    <w:rsid w:val="008A53BB"/>
    <w:rsid w:val="008A65B3"/>
    <w:rsid w:val="008A6CAC"/>
    <w:rsid w:val="008A6D3C"/>
    <w:rsid w:val="008B0308"/>
    <w:rsid w:val="008B14E0"/>
    <w:rsid w:val="008B3F21"/>
    <w:rsid w:val="008C17A9"/>
    <w:rsid w:val="008C1F02"/>
    <w:rsid w:val="008D20F1"/>
    <w:rsid w:val="008D723C"/>
    <w:rsid w:val="008D76C4"/>
    <w:rsid w:val="008D7A6A"/>
    <w:rsid w:val="008E278D"/>
    <w:rsid w:val="008F2776"/>
    <w:rsid w:val="008F5705"/>
    <w:rsid w:val="008F73B0"/>
    <w:rsid w:val="00910D77"/>
    <w:rsid w:val="009118F7"/>
    <w:rsid w:val="0091562F"/>
    <w:rsid w:val="009172F4"/>
    <w:rsid w:val="00920787"/>
    <w:rsid w:val="009439FB"/>
    <w:rsid w:val="00943DAF"/>
    <w:rsid w:val="00944FAD"/>
    <w:rsid w:val="00954D2D"/>
    <w:rsid w:val="00965362"/>
    <w:rsid w:val="009662CA"/>
    <w:rsid w:val="00966500"/>
    <w:rsid w:val="00971020"/>
    <w:rsid w:val="009757DF"/>
    <w:rsid w:val="009835F2"/>
    <w:rsid w:val="009838CE"/>
    <w:rsid w:val="00991D1D"/>
    <w:rsid w:val="00993D10"/>
    <w:rsid w:val="009A12DF"/>
    <w:rsid w:val="009B03E8"/>
    <w:rsid w:val="009B2150"/>
    <w:rsid w:val="009B2D27"/>
    <w:rsid w:val="009B2F9E"/>
    <w:rsid w:val="009C4B84"/>
    <w:rsid w:val="009C562F"/>
    <w:rsid w:val="009D33D6"/>
    <w:rsid w:val="009D5462"/>
    <w:rsid w:val="009D570D"/>
    <w:rsid w:val="009D68DB"/>
    <w:rsid w:val="009E2C41"/>
    <w:rsid w:val="009F6890"/>
    <w:rsid w:val="00A020F5"/>
    <w:rsid w:val="00A045B6"/>
    <w:rsid w:val="00A04DD5"/>
    <w:rsid w:val="00A05B29"/>
    <w:rsid w:val="00A05BAB"/>
    <w:rsid w:val="00A07D90"/>
    <w:rsid w:val="00A13235"/>
    <w:rsid w:val="00A16367"/>
    <w:rsid w:val="00A229CE"/>
    <w:rsid w:val="00A322C0"/>
    <w:rsid w:val="00A3407F"/>
    <w:rsid w:val="00A42F24"/>
    <w:rsid w:val="00A444EB"/>
    <w:rsid w:val="00A45E65"/>
    <w:rsid w:val="00A505CE"/>
    <w:rsid w:val="00A56025"/>
    <w:rsid w:val="00A7235D"/>
    <w:rsid w:val="00A73DD9"/>
    <w:rsid w:val="00A822C9"/>
    <w:rsid w:val="00A8614D"/>
    <w:rsid w:val="00A86551"/>
    <w:rsid w:val="00A94F12"/>
    <w:rsid w:val="00A95545"/>
    <w:rsid w:val="00A95F90"/>
    <w:rsid w:val="00AA0A20"/>
    <w:rsid w:val="00AA6634"/>
    <w:rsid w:val="00AA76AD"/>
    <w:rsid w:val="00AB0CD8"/>
    <w:rsid w:val="00AB311A"/>
    <w:rsid w:val="00AB5E4A"/>
    <w:rsid w:val="00AC1DC9"/>
    <w:rsid w:val="00AC5CE1"/>
    <w:rsid w:val="00AC7E10"/>
    <w:rsid w:val="00AD1B84"/>
    <w:rsid w:val="00AD3A1E"/>
    <w:rsid w:val="00AD5C83"/>
    <w:rsid w:val="00AD7D56"/>
    <w:rsid w:val="00AE520D"/>
    <w:rsid w:val="00AF0C5D"/>
    <w:rsid w:val="00B04AF3"/>
    <w:rsid w:val="00B05626"/>
    <w:rsid w:val="00B10DF4"/>
    <w:rsid w:val="00B1381F"/>
    <w:rsid w:val="00B146E8"/>
    <w:rsid w:val="00B154CE"/>
    <w:rsid w:val="00B15838"/>
    <w:rsid w:val="00B16FD6"/>
    <w:rsid w:val="00B17C79"/>
    <w:rsid w:val="00B3049A"/>
    <w:rsid w:val="00B31ADF"/>
    <w:rsid w:val="00B324BC"/>
    <w:rsid w:val="00B32D32"/>
    <w:rsid w:val="00B430BC"/>
    <w:rsid w:val="00B444D2"/>
    <w:rsid w:val="00B553B5"/>
    <w:rsid w:val="00B56241"/>
    <w:rsid w:val="00B603DD"/>
    <w:rsid w:val="00B61D64"/>
    <w:rsid w:val="00B61D66"/>
    <w:rsid w:val="00B64D97"/>
    <w:rsid w:val="00B66CE2"/>
    <w:rsid w:val="00B67707"/>
    <w:rsid w:val="00B70AA6"/>
    <w:rsid w:val="00B718B6"/>
    <w:rsid w:val="00B71BF2"/>
    <w:rsid w:val="00B7478E"/>
    <w:rsid w:val="00B821FA"/>
    <w:rsid w:val="00B82AD4"/>
    <w:rsid w:val="00B85582"/>
    <w:rsid w:val="00B900E3"/>
    <w:rsid w:val="00B92865"/>
    <w:rsid w:val="00BA44A8"/>
    <w:rsid w:val="00BB0E41"/>
    <w:rsid w:val="00BB3D89"/>
    <w:rsid w:val="00BC67CC"/>
    <w:rsid w:val="00BD34A0"/>
    <w:rsid w:val="00BD6E6A"/>
    <w:rsid w:val="00BE666E"/>
    <w:rsid w:val="00BE6F0F"/>
    <w:rsid w:val="00BF0B56"/>
    <w:rsid w:val="00BF5B5E"/>
    <w:rsid w:val="00C0113B"/>
    <w:rsid w:val="00C12376"/>
    <w:rsid w:val="00C12656"/>
    <w:rsid w:val="00C47AC3"/>
    <w:rsid w:val="00C50C14"/>
    <w:rsid w:val="00C53A44"/>
    <w:rsid w:val="00C56787"/>
    <w:rsid w:val="00C638AD"/>
    <w:rsid w:val="00C707C4"/>
    <w:rsid w:val="00C710A2"/>
    <w:rsid w:val="00C72A2E"/>
    <w:rsid w:val="00C81A90"/>
    <w:rsid w:val="00C83CA5"/>
    <w:rsid w:val="00C90E2E"/>
    <w:rsid w:val="00C911CB"/>
    <w:rsid w:val="00C9492E"/>
    <w:rsid w:val="00C95B77"/>
    <w:rsid w:val="00C971E9"/>
    <w:rsid w:val="00CB07E5"/>
    <w:rsid w:val="00CB6295"/>
    <w:rsid w:val="00CC0A92"/>
    <w:rsid w:val="00CC7534"/>
    <w:rsid w:val="00CD0C0D"/>
    <w:rsid w:val="00CD56A2"/>
    <w:rsid w:val="00CE7A9C"/>
    <w:rsid w:val="00CF4296"/>
    <w:rsid w:val="00CF6184"/>
    <w:rsid w:val="00CF68D7"/>
    <w:rsid w:val="00D00EFE"/>
    <w:rsid w:val="00D071B0"/>
    <w:rsid w:val="00D15DBF"/>
    <w:rsid w:val="00D16B5C"/>
    <w:rsid w:val="00D17F66"/>
    <w:rsid w:val="00D2180C"/>
    <w:rsid w:val="00D244E3"/>
    <w:rsid w:val="00D2773E"/>
    <w:rsid w:val="00D32230"/>
    <w:rsid w:val="00D33DF7"/>
    <w:rsid w:val="00D348E1"/>
    <w:rsid w:val="00D36303"/>
    <w:rsid w:val="00D364A3"/>
    <w:rsid w:val="00D45991"/>
    <w:rsid w:val="00D62178"/>
    <w:rsid w:val="00D676FA"/>
    <w:rsid w:val="00D70DCC"/>
    <w:rsid w:val="00D71C65"/>
    <w:rsid w:val="00D8035C"/>
    <w:rsid w:val="00D84FA7"/>
    <w:rsid w:val="00D927E8"/>
    <w:rsid w:val="00DA389E"/>
    <w:rsid w:val="00DB59DB"/>
    <w:rsid w:val="00DC051D"/>
    <w:rsid w:val="00DC2709"/>
    <w:rsid w:val="00DC2E4E"/>
    <w:rsid w:val="00DC3597"/>
    <w:rsid w:val="00DC45DB"/>
    <w:rsid w:val="00DD09D6"/>
    <w:rsid w:val="00DE367A"/>
    <w:rsid w:val="00DE5ED4"/>
    <w:rsid w:val="00DF2690"/>
    <w:rsid w:val="00E055B2"/>
    <w:rsid w:val="00E076C4"/>
    <w:rsid w:val="00E20F46"/>
    <w:rsid w:val="00E23FBE"/>
    <w:rsid w:val="00E338AE"/>
    <w:rsid w:val="00E356D2"/>
    <w:rsid w:val="00E3604D"/>
    <w:rsid w:val="00E468E9"/>
    <w:rsid w:val="00E46CBF"/>
    <w:rsid w:val="00E52346"/>
    <w:rsid w:val="00E5243E"/>
    <w:rsid w:val="00E602F6"/>
    <w:rsid w:val="00E605D3"/>
    <w:rsid w:val="00E613B6"/>
    <w:rsid w:val="00E77A5B"/>
    <w:rsid w:val="00E825A5"/>
    <w:rsid w:val="00E85D1E"/>
    <w:rsid w:val="00E85EF8"/>
    <w:rsid w:val="00E93B10"/>
    <w:rsid w:val="00E94262"/>
    <w:rsid w:val="00EA4BDB"/>
    <w:rsid w:val="00EB2B7B"/>
    <w:rsid w:val="00EB2BAD"/>
    <w:rsid w:val="00EC011E"/>
    <w:rsid w:val="00EC4E70"/>
    <w:rsid w:val="00ED228B"/>
    <w:rsid w:val="00ED3A33"/>
    <w:rsid w:val="00ED6DB5"/>
    <w:rsid w:val="00ED7E4B"/>
    <w:rsid w:val="00EE01E5"/>
    <w:rsid w:val="00EE0402"/>
    <w:rsid w:val="00EF182A"/>
    <w:rsid w:val="00EF7199"/>
    <w:rsid w:val="00F000A3"/>
    <w:rsid w:val="00F1021F"/>
    <w:rsid w:val="00F15333"/>
    <w:rsid w:val="00F2507B"/>
    <w:rsid w:val="00F2525F"/>
    <w:rsid w:val="00F415D3"/>
    <w:rsid w:val="00F41DFA"/>
    <w:rsid w:val="00F422F4"/>
    <w:rsid w:val="00F47C64"/>
    <w:rsid w:val="00F5208C"/>
    <w:rsid w:val="00F56A03"/>
    <w:rsid w:val="00F57691"/>
    <w:rsid w:val="00F61865"/>
    <w:rsid w:val="00F61978"/>
    <w:rsid w:val="00F771B9"/>
    <w:rsid w:val="00F80F92"/>
    <w:rsid w:val="00F8611E"/>
    <w:rsid w:val="00FA391A"/>
    <w:rsid w:val="00FA5C60"/>
    <w:rsid w:val="00FB1B9A"/>
    <w:rsid w:val="00FC5A52"/>
    <w:rsid w:val="00FE1B6D"/>
    <w:rsid w:val="00FE1E4D"/>
    <w:rsid w:val="00FE35C6"/>
    <w:rsid w:val="00FE4B1C"/>
    <w:rsid w:val="00FE5419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5ED4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DE5ED4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uiPriority w:val="9"/>
    <w:qFormat/>
    <w:rsid w:val="00DE5ED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uiPriority w:val="9"/>
    <w:qFormat/>
    <w:rsid w:val="00DE5ED4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uiPriority w:val="9"/>
    <w:qFormat/>
    <w:rsid w:val="00DE5ED4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DE5ED4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DE5ED4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DE5ED4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DE5ED4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DE5ED4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DE5ED4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DE5ED4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DE5ED4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DE5ED4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DE5ED4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DE5ED4"/>
    <w:pPr>
      <w:jc w:val="left"/>
    </w:pPr>
    <w:rPr>
      <w:i/>
      <w:color w:val="0000FF"/>
    </w:rPr>
  </w:style>
  <w:style w:type="paragraph" w:styleId="Lista">
    <w:name w:val="List"/>
    <w:basedOn w:val="Normal"/>
    <w:rsid w:val="00DE5ED4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DE5ED4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DE5ED4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DE5ED4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DE5ED4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DE5ED4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C1332"/>
    <w:pPr>
      <w:keepNext w:val="0"/>
      <w:widowControl w:val="0"/>
      <w:numPr>
        <w:ilvl w:val="0"/>
        <w:numId w:val="30"/>
      </w:numPr>
      <w:tabs>
        <w:tab w:val="left" w:pos="567"/>
        <w:tab w:val="left" w:pos="1560"/>
      </w:tabs>
      <w:spacing w:before="100" w:beforeAutospacing="1" w:after="0"/>
      <w:ind w:hanging="252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7A0D9D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132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3235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basedOn w:val="Fontepargpadro"/>
    <w:rsid w:val="003C636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C636E"/>
  </w:style>
  <w:style w:type="character" w:customStyle="1" w:styleId="TextodecomentrioChar">
    <w:name w:val="Texto de comentário Char"/>
    <w:basedOn w:val="Fontepargpadro"/>
    <w:link w:val="Textodecomentrio"/>
    <w:rsid w:val="003C636E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C63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C636E"/>
    <w:rPr>
      <w:rFonts w:ascii="Arial" w:hAnsi="Arial" w:cs="Arial"/>
      <w:b/>
      <w:bCs/>
      <w:color w:val="000000"/>
    </w:rPr>
  </w:style>
  <w:style w:type="paragraph" w:styleId="PargrafodaLista">
    <w:name w:val="List Paragraph"/>
    <w:basedOn w:val="Normal"/>
    <w:uiPriority w:val="34"/>
    <w:qFormat/>
    <w:rsid w:val="00823D41"/>
    <w:pPr>
      <w:ind w:left="720"/>
      <w:contextualSpacing/>
    </w:pPr>
  </w:style>
  <w:style w:type="character" w:customStyle="1" w:styleId="ui-outputlabel-rfi">
    <w:name w:val="ui-outputlabel-rfi"/>
    <w:basedOn w:val="Fontepargpadro"/>
    <w:rsid w:val="008316A2"/>
  </w:style>
  <w:style w:type="paragraph" w:styleId="Legenda">
    <w:name w:val="caption"/>
    <w:basedOn w:val="Normal"/>
    <w:next w:val="Normal"/>
    <w:unhideWhenUsed/>
    <w:qFormat/>
    <w:rsid w:val="004D5E43"/>
    <w:pPr>
      <w:spacing w:after="200"/>
    </w:pPr>
    <w:rPr>
      <w:b/>
      <w:bCs/>
      <w:color w:val="4F81BD" w:themeColor="accent1"/>
      <w:sz w:val="18"/>
      <w:szCs w:val="18"/>
    </w:rPr>
  </w:style>
  <w:style w:type="character" w:styleId="nfase">
    <w:name w:val="Emphasis"/>
    <w:basedOn w:val="Fontepargpadro"/>
    <w:qFormat/>
    <w:rsid w:val="0078767F"/>
    <w:rPr>
      <w:i/>
      <w:iCs/>
    </w:rPr>
  </w:style>
  <w:style w:type="numbering" w:customStyle="1" w:styleId="Estilo1">
    <w:name w:val="Estilo1"/>
    <w:uiPriority w:val="99"/>
    <w:rsid w:val="00AF0C5D"/>
    <w:pPr>
      <w:numPr>
        <w:numId w:val="3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5ED4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DE5ED4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uiPriority w:val="9"/>
    <w:qFormat/>
    <w:rsid w:val="00DE5ED4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uiPriority w:val="9"/>
    <w:qFormat/>
    <w:rsid w:val="00DE5ED4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uiPriority w:val="9"/>
    <w:qFormat/>
    <w:rsid w:val="00DE5ED4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DE5ED4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DE5ED4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DE5ED4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DE5ED4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DE5ED4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DE5ED4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DE5ED4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DE5ED4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DE5ED4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DE5ED4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DE5ED4"/>
    <w:pPr>
      <w:jc w:val="left"/>
    </w:pPr>
    <w:rPr>
      <w:i/>
      <w:color w:val="0000FF"/>
    </w:rPr>
  </w:style>
  <w:style w:type="paragraph" w:styleId="Lista">
    <w:name w:val="List"/>
    <w:basedOn w:val="Normal"/>
    <w:rsid w:val="00DE5ED4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DE5ED4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DE5ED4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DE5ED4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DE5ED4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DE5ED4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7C1332"/>
    <w:pPr>
      <w:keepNext w:val="0"/>
      <w:widowControl w:val="0"/>
      <w:numPr>
        <w:ilvl w:val="0"/>
        <w:numId w:val="30"/>
      </w:numPr>
      <w:tabs>
        <w:tab w:val="left" w:pos="567"/>
        <w:tab w:val="left" w:pos="1560"/>
      </w:tabs>
      <w:spacing w:before="100" w:beforeAutospacing="1" w:after="0"/>
      <w:ind w:hanging="252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7A0D9D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132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3235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basedOn w:val="Fontepargpadro"/>
    <w:rsid w:val="003C636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C636E"/>
  </w:style>
  <w:style w:type="character" w:customStyle="1" w:styleId="TextodecomentrioChar">
    <w:name w:val="Texto de comentário Char"/>
    <w:basedOn w:val="Fontepargpadro"/>
    <w:link w:val="Textodecomentrio"/>
    <w:rsid w:val="003C636E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3C636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3C636E"/>
    <w:rPr>
      <w:rFonts w:ascii="Arial" w:hAnsi="Arial" w:cs="Arial"/>
      <w:b/>
      <w:bCs/>
      <w:color w:val="000000"/>
    </w:rPr>
  </w:style>
  <w:style w:type="paragraph" w:styleId="PargrafodaLista">
    <w:name w:val="List Paragraph"/>
    <w:basedOn w:val="Normal"/>
    <w:uiPriority w:val="34"/>
    <w:qFormat/>
    <w:rsid w:val="00823D41"/>
    <w:pPr>
      <w:ind w:left="720"/>
      <w:contextualSpacing/>
    </w:pPr>
  </w:style>
  <w:style w:type="character" w:customStyle="1" w:styleId="ui-outputlabel-rfi">
    <w:name w:val="ui-outputlabel-rfi"/>
    <w:basedOn w:val="Fontepargpadro"/>
    <w:rsid w:val="008316A2"/>
  </w:style>
  <w:style w:type="paragraph" w:styleId="Legenda">
    <w:name w:val="caption"/>
    <w:basedOn w:val="Normal"/>
    <w:next w:val="Normal"/>
    <w:unhideWhenUsed/>
    <w:qFormat/>
    <w:rsid w:val="004D5E4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microsoft.com/office/2007/relationships/stylesWithEffects" Target="stylesWithEffects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EA0BE-6956-4BC2-A60C-72C14CEAF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</Template>
  <TotalTime>103</TotalTime>
  <Pages>27</Pages>
  <Words>3942</Words>
  <Characters>21293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25185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christine.magalhaes</cp:lastModifiedBy>
  <cp:revision>49</cp:revision>
  <cp:lastPrinted>2009-03-06T19:55:00Z</cp:lastPrinted>
  <dcterms:created xsi:type="dcterms:W3CDTF">2014-10-24T14:49:00Z</dcterms:created>
  <dcterms:modified xsi:type="dcterms:W3CDTF">2014-11-11T13:45:00Z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