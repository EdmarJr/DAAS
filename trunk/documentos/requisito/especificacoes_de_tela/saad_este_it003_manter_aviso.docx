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036" w:rsidRPr="00FF0969" w:rsidRDefault="009F2959">
      <w:r w:rsidRPr="009F2959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5215890</wp:posOffset>
            </wp:positionH>
            <wp:positionV relativeFrom="paragraph">
              <wp:posOffset>-2988945</wp:posOffset>
            </wp:positionV>
            <wp:extent cx="1080135" cy="1076325"/>
            <wp:effectExtent l="19050" t="0" r="5715" b="0"/>
            <wp:wrapNone/>
            <wp:docPr id="1" name="Imagem 22" descr="CariFlPro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riFlProc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5B4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.95pt;width:513pt;height:228.3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" stroked="f">
            <v:textbox>
              <w:txbxContent>
                <w:p w:rsidR="003F7121" w:rsidRPr="00B324BC" w:rsidRDefault="003F7121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Projeto Sistema de Acompanhamento Administrativo de Documentos</w:t>
                  </w: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 </w:t>
                  </w:r>
                </w:p>
                <w:p w:rsidR="003F7121" w:rsidRDefault="003F7121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3F7121" w:rsidRDefault="003F7121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3F7121" w:rsidRPr="00027B04" w:rsidRDefault="003F7121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027B04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Manter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Aviso</w:t>
                  </w:r>
                </w:p>
                <w:p w:rsidR="003F7121" w:rsidRPr="00B324BC" w:rsidRDefault="003F7121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3F7121" w:rsidRPr="00027B04" w:rsidRDefault="003F7121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ersão </w:t>
                  </w:r>
                  <w:r w:rsidRPr="00027B04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0.0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2</w:t>
                  </w:r>
                </w:p>
                <w:p w:rsidR="003F7121" w:rsidRDefault="003F7121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CD47E9">
      <w:pPr>
        <w:jc w:val="center"/>
        <w:rPr>
          <w:color w:val="auto"/>
        </w:rPr>
      </w:pPr>
      <w:r>
        <w:rPr>
          <w:color w:val="auto"/>
        </w:rPr>
        <w:t>/</w:t>
      </w:r>
    </w:p>
    <w:p w:rsidR="001E2036" w:rsidRDefault="001E2036">
      <w:pPr>
        <w:jc w:val="center"/>
        <w:rPr>
          <w:noProof/>
        </w:rPr>
        <w:sectPr w:rsidR="001E2036" w:rsidSect="00AE051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4962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B87117">
        <w:trPr>
          <w:jc w:val="center"/>
        </w:trPr>
        <w:tc>
          <w:tcPr>
            <w:tcW w:w="1639" w:type="dxa"/>
          </w:tcPr>
          <w:p w:rsidR="00B87117" w:rsidRPr="00873131" w:rsidRDefault="00492107" w:rsidP="000A068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16/10</w:t>
            </w:r>
            <w:r w:rsidR="00B87117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B87117" w:rsidRPr="00873131" w:rsidRDefault="00B87117" w:rsidP="000A068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B87117" w:rsidRPr="00873131" w:rsidRDefault="00B87117" w:rsidP="000A068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Elaboração do documento.</w:t>
            </w:r>
          </w:p>
        </w:tc>
        <w:tc>
          <w:tcPr>
            <w:tcW w:w="2040" w:type="dxa"/>
          </w:tcPr>
          <w:p w:rsidR="00B87117" w:rsidRPr="00873131" w:rsidRDefault="00492107" w:rsidP="000A068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Christine Magalhães</w:t>
            </w:r>
          </w:p>
        </w:tc>
      </w:tr>
      <w:tr w:rsidR="000C58D7" w:rsidTr="00CD5250">
        <w:trPr>
          <w:jc w:val="center"/>
        </w:trPr>
        <w:tc>
          <w:tcPr>
            <w:tcW w:w="1639" w:type="dxa"/>
            <w:vAlign w:val="center"/>
          </w:tcPr>
          <w:p w:rsidR="000C58D7" w:rsidRDefault="000C58D7" w:rsidP="00CD525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27/10/2014</w:t>
            </w:r>
          </w:p>
        </w:tc>
        <w:tc>
          <w:tcPr>
            <w:tcW w:w="960" w:type="dxa"/>
            <w:vAlign w:val="center"/>
          </w:tcPr>
          <w:p w:rsidR="000C58D7" w:rsidRPr="002A6C57" w:rsidRDefault="000C58D7" w:rsidP="00CD525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vAlign w:val="center"/>
          </w:tcPr>
          <w:p w:rsidR="000C58D7" w:rsidRPr="002A6C57" w:rsidRDefault="000C58D7" w:rsidP="00CD525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em pares.</w:t>
            </w:r>
          </w:p>
        </w:tc>
        <w:tc>
          <w:tcPr>
            <w:tcW w:w="2040" w:type="dxa"/>
            <w:vAlign w:val="center"/>
          </w:tcPr>
          <w:p w:rsidR="000C58D7" w:rsidRDefault="000C58D7" w:rsidP="00CD5250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Mariana Marucchi</w:t>
            </w:r>
          </w:p>
        </w:tc>
      </w:tr>
      <w:tr w:rsidR="001A077C" w:rsidTr="003F7121">
        <w:trPr>
          <w:jc w:val="center"/>
        </w:trPr>
        <w:tc>
          <w:tcPr>
            <w:tcW w:w="1639" w:type="dxa"/>
            <w:vAlign w:val="center"/>
          </w:tcPr>
          <w:p w:rsidR="001A077C" w:rsidRDefault="001A077C" w:rsidP="00CD525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05/11/2014</w:t>
            </w:r>
          </w:p>
        </w:tc>
        <w:tc>
          <w:tcPr>
            <w:tcW w:w="960" w:type="dxa"/>
            <w:vAlign w:val="center"/>
          </w:tcPr>
          <w:p w:rsidR="001A077C" w:rsidRDefault="001A077C" w:rsidP="00CD525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vAlign w:val="center"/>
          </w:tcPr>
          <w:p w:rsidR="001A077C" w:rsidRDefault="001A077C" w:rsidP="00CD525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Correção Mantis 1530</w:t>
            </w:r>
            <w:r w:rsidR="00AE3B52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1A077C" w:rsidRPr="00873131" w:rsidRDefault="001A077C" w:rsidP="003F712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Christine Magalhães</w:t>
            </w:r>
          </w:p>
        </w:tc>
      </w:tr>
    </w:tbl>
    <w:p w:rsidR="00200361" w:rsidRDefault="00200361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5"/>
          <w:footerReference w:type="default" r:id="rId16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</w:p>
    <w:p w:rsidR="00492107" w:rsidRDefault="00492107">
      <w:pPr>
        <w:jc w:val="left"/>
        <w:rPr>
          <w:rFonts w:cs="Times New Roman"/>
          <w:b/>
          <w:color w:val="auto"/>
          <w:sz w:val="36"/>
          <w:lang w:eastAsia="en-US"/>
        </w:rPr>
      </w:pPr>
      <w:r>
        <w:rPr>
          <w:caps/>
          <w:sz w:val="36"/>
        </w:rPr>
        <w:lastRenderedPageBreak/>
        <w:br w:type="page"/>
      </w:r>
    </w:p>
    <w:p w:rsidR="001E2036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val="en-US" w:eastAsia="pt-BR"/>
        </w:rPr>
      </w:pPr>
      <w:r>
        <w:rPr>
          <w:caps w:val="0"/>
          <w:sz w:val="36"/>
        </w:rPr>
        <w:lastRenderedPageBreak/>
        <w:t>SUMÁRIO</w:t>
      </w:r>
    </w:p>
    <w:bookmarkStart w:id="0" w:name="_GoBack"/>
    <w:bookmarkEnd w:id="0"/>
    <w:p w:rsidR="00F36ACB" w:rsidRDefault="008B5B4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401835463" w:history="1">
        <w:r w:rsidR="00F36ACB" w:rsidRPr="004C7029">
          <w:rPr>
            <w:rStyle w:val="Hyperlink"/>
          </w:rPr>
          <w:t>1.</w:t>
        </w:r>
        <w:r w:rsidR="00F36ACB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F36ACB" w:rsidRPr="004C7029">
          <w:rPr>
            <w:rStyle w:val="Hyperlink"/>
          </w:rPr>
          <w:t>INTRODUÇÃO</w:t>
        </w:r>
        <w:r w:rsidR="00F36ACB">
          <w:rPr>
            <w:webHidden/>
          </w:rPr>
          <w:tab/>
        </w:r>
        <w:r>
          <w:rPr>
            <w:webHidden/>
          </w:rPr>
          <w:fldChar w:fldCharType="begin"/>
        </w:r>
        <w:r w:rsidR="00F36ACB">
          <w:rPr>
            <w:webHidden/>
          </w:rPr>
          <w:instrText xml:space="preserve"> PAGEREF _Toc401835463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36AC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36ACB" w:rsidRDefault="008B5B4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01835464" w:history="1">
        <w:r w:rsidR="00F36ACB" w:rsidRPr="004C7029">
          <w:rPr>
            <w:rStyle w:val="Hyperlink"/>
            <w:lang w:val="pt-PT"/>
          </w:rPr>
          <w:t>2.</w:t>
        </w:r>
        <w:r w:rsidR="00F36ACB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F36ACB" w:rsidRPr="004C7029">
          <w:rPr>
            <w:rStyle w:val="Hyperlink"/>
            <w:lang w:val="pt-PT"/>
          </w:rPr>
          <w:t>Detalhamento da Apresentação</w:t>
        </w:r>
        <w:r w:rsidR="00F36ACB">
          <w:rPr>
            <w:webHidden/>
          </w:rPr>
          <w:tab/>
        </w:r>
        <w:r>
          <w:rPr>
            <w:webHidden/>
          </w:rPr>
          <w:fldChar w:fldCharType="begin"/>
        </w:r>
        <w:r w:rsidR="00F36ACB">
          <w:rPr>
            <w:webHidden/>
          </w:rPr>
          <w:instrText xml:space="preserve"> PAGEREF _Toc401835464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36AC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36ACB" w:rsidRDefault="008B5B4D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1835465" w:history="1">
        <w:r w:rsidR="00F36ACB" w:rsidRPr="004C7029">
          <w:rPr>
            <w:rStyle w:val="Hyperlink"/>
          </w:rPr>
          <w:t>2.1</w:t>
        </w:r>
        <w:r w:rsidR="00F36ACB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F36ACB" w:rsidRPr="004C7029">
          <w:rPr>
            <w:rStyle w:val="Hyperlink"/>
            <w:lang w:val="pt-PT"/>
          </w:rPr>
          <w:t>Usuário</w:t>
        </w:r>
        <w:r w:rsidR="00F36ACB" w:rsidRPr="004C7029">
          <w:rPr>
            <w:rStyle w:val="Hyperlink"/>
          </w:rPr>
          <w:t>s / Atores</w:t>
        </w:r>
        <w:r w:rsidR="00F36ACB">
          <w:rPr>
            <w:webHidden/>
          </w:rPr>
          <w:tab/>
        </w:r>
        <w:r>
          <w:rPr>
            <w:webHidden/>
          </w:rPr>
          <w:fldChar w:fldCharType="begin"/>
        </w:r>
        <w:r w:rsidR="00F36ACB">
          <w:rPr>
            <w:webHidden/>
          </w:rPr>
          <w:instrText xml:space="preserve"> PAGEREF _Toc401835465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36AC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36ACB" w:rsidRDefault="008B5B4D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1835466" w:history="1">
        <w:r w:rsidR="00F36ACB" w:rsidRPr="004C7029">
          <w:rPr>
            <w:rStyle w:val="Hyperlink"/>
          </w:rPr>
          <w:t>2.2</w:t>
        </w:r>
        <w:r w:rsidR="00F36ACB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F36ACB" w:rsidRPr="004C7029">
          <w:rPr>
            <w:rStyle w:val="Hyperlink"/>
          </w:rPr>
          <w:t>Manter Aviso</w:t>
        </w:r>
        <w:r w:rsidR="00F36ACB">
          <w:rPr>
            <w:webHidden/>
          </w:rPr>
          <w:tab/>
        </w:r>
        <w:r>
          <w:rPr>
            <w:webHidden/>
          </w:rPr>
          <w:fldChar w:fldCharType="begin"/>
        </w:r>
        <w:r w:rsidR="00F36ACB">
          <w:rPr>
            <w:webHidden/>
          </w:rPr>
          <w:instrText xml:space="preserve"> PAGEREF _Toc401835466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36AC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36ACB" w:rsidRDefault="008B5B4D">
      <w:pPr>
        <w:pStyle w:val="Sumrio3"/>
        <w:tabs>
          <w:tab w:val="left" w:pos="1760"/>
        </w:tabs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1835467" w:history="1">
        <w:r w:rsidR="00F36ACB" w:rsidRPr="004C7029">
          <w:rPr>
            <w:rStyle w:val="Hyperlink"/>
          </w:rPr>
          <w:t>2.2.1.</w:t>
        </w:r>
        <w:r w:rsidR="00F36ACB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F36ACB" w:rsidRPr="004C7029">
          <w:rPr>
            <w:rStyle w:val="Hyperlink"/>
          </w:rPr>
          <w:t>Tela Incluir Aviso</w:t>
        </w:r>
        <w:r w:rsidR="00F36ACB">
          <w:rPr>
            <w:webHidden/>
          </w:rPr>
          <w:tab/>
        </w:r>
        <w:r>
          <w:rPr>
            <w:webHidden/>
          </w:rPr>
          <w:fldChar w:fldCharType="begin"/>
        </w:r>
        <w:r w:rsidR="00F36ACB">
          <w:rPr>
            <w:webHidden/>
          </w:rPr>
          <w:instrText xml:space="preserve"> PAGEREF _Toc401835467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36AC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36ACB" w:rsidRDefault="008B5B4D">
      <w:pPr>
        <w:pStyle w:val="Sumrio3"/>
        <w:tabs>
          <w:tab w:val="left" w:pos="1760"/>
        </w:tabs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1835468" w:history="1">
        <w:r w:rsidR="00F36ACB" w:rsidRPr="004C7029">
          <w:rPr>
            <w:rStyle w:val="Hyperlink"/>
          </w:rPr>
          <w:t>2.2.2.</w:t>
        </w:r>
        <w:r w:rsidR="00F36ACB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F36ACB" w:rsidRPr="004C7029">
          <w:rPr>
            <w:rStyle w:val="Hyperlink"/>
          </w:rPr>
          <w:t>Tela Consultar Aviso</w:t>
        </w:r>
        <w:r w:rsidR="00F36ACB">
          <w:rPr>
            <w:webHidden/>
          </w:rPr>
          <w:tab/>
        </w:r>
        <w:r>
          <w:rPr>
            <w:webHidden/>
          </w:rPr>
          <w:fldChar w:fldCharType="begin"/>
        </w:r>
        <w:r w:rsidR="00F36ACB">
          <w:rPr>
            <w:webHidden/>
          </w:rPr>
          <w:instrText xml:space="preserve"> PAGEREF _Toc401835468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36ACB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36ACB" w:rsidRDefault="008B5B4D">
      <w:pPr>
        <w:pStyle w:val="Sumrio3"/>
        <w:tabs>
          <w:tab w:val="left" w:pos="1760"/>
        </w:tabs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1835469" w:history="1">
        <w:r w:rsidR="00F36ACB" w:rsidRPr="004C7029">
          <w:rPr>
            <w:rStyle w:val="Hyperlink"/>
          </w:rPr>
          <w:t>2.2.3.</w:t>
        </w:r>
        <w:r w:rsidR="00F36ACB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F36ACB" w:rsidRPr="004C7029">
          <w:rPr>
            <w:rStyle w:val="Hyperlink"/>
          </w:rPr>
          <w:t>Tela Alterar Aviso</w:t>
        </w:r>
        <w:r w:rsidR="00F36ACB">
          <w:rPr>
            <w:webHidden/>
          </w:rPr>
          <w:tab/>
        </w:r>
        <w:r>
          <w:rPr>
            <w:webHidden/>
          </w:rPr>
          <w:fldChar w:fldCharType="begin"/>
        </w:r>
        <w:r w:rsidR="00F36ACB">
          <w:rPr>
            <w:webHidden/>
          </w:rPr>
          <w:instrText xml:space="preserve"> PAGEREF _Toc401835469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36ACB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36ACB" w:rsidRDefault="008B5B4D">
      <w:pPr>
        <w:pStyle w:val="Sumrio3"/>
        <w:tabs>
          <w:tab w:val="left" w:pos="1760"/>
        </w:tabs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1835470" w:history="1">
        <w:r w:rsidR="00F36ACB" w:rsidRPr="004C7029">
          <w:rPr>
            <w:rStyle w:val="Hyperlink"/>
          </w:rPr>
          <w:t>2.2.4.</w:t>
        </w:r>
        <w:r w:rsidR="00F36ACB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F36ACB" w:rsidRPr="004C7029">
          <w:rPr>
            <w:rStyle w:val="Hyperlink"/>
          </w:rPr>
          <w:t>Tela Detalhes do Aviso</w:t>
        </w:r>
        <w:r w:rsidR="00F36ACB">
          <w:rPr>
            <w:webHidden/>
          </w:rPr>
          <w:tab/>
        </w:r>
        <w:r>
          <w:rPr>
            <w:webHidden/>
          </w:rPr>
          <w:fldChar w:fldCharType="begin"/>
        </w:r>
        <w:r w:rsidR="00F36ACB">
          <w:rPr>
            <w:webHidden/>
          </w:rPr>
          <w:instrText xml:space="preserve"> PAGEREF _Toc401835470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36ACB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1E2036" w:rsidRDefault="008B5B4D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1" w:name="_Toc221095147"/>
      <w:bookmarkStart w:id="2" w:name="_Toc401835463"/>
      <w:r>
        <w:lastRenderedPageBreak/>
        <w:t>INTRODUÇÃO</w:t>
      </w:r>
      <w:bookmarkEnd w:id="1"/>
      <w:bookmarkEnd w:id="2"/>
    </w:p>
    <w:p w:rsidR="005978F0" w:rsidRPr="00822A13" w:rsidRDefault="001F76C5" w:rsidP="009E2A8A">
      <w:pPr>
        <w:pStyle w:val="infoblue"/>
        <w:spacing w:after="0" w:line="240" w:lineRule="auto"/>
        <w:ind w:left="480" w:hanging="54"/>
        <w:jc w:val="both"/>
        <w:rPr>
          <w:rFonts w:ascii="Arial" w:hAnsi="Arial" w:cs="Arial"/>
          <w:i w:val="0"/>
          <w:color w:val="auto"/>
        </w:rPr>
      </w:pPr>
      <w:r w:rsidRPr="00822A13">
        <w:rPr>
          <w:rFonts w:ascii="Arial" w:hAnsi="Arial" w:cs="Arial"/>
          <w:i w:val="0"/>
          <w:color w:val="auto"/>
        </w:rPr>
        <w:t xml:space="preserve">O objetivo do documento é especificar </w:t>
      </w:r>
      <w:r w:rsidR="00BD34E1" w:rsidRPr="00822A13">
        <w:rPr>
          <w:rFonts w:ascii="Arial" w:hAnsi="Arial" w:cs="Arial"/>
          <w:i w:val="0"/>
          <w:color w:val="auto"/>
        </w:rPr>
        <w:t>a funcionalidade Manter Aviso que permite</w:t>
      </w:r>
      <w:r w:rsidR="005978F0" w:rsidRPr="00822A13">
        <w:rPr>
          <w:rFonts w:ascii="Arial" w:hAnsi="Arial" w:cs="Arial"/>
          <w:i w:val="0"/>
          <w:color w:val="auto"/>
        </w:rPr>
        <w:t xml:space="preserve"> ao usuário cadastrar, alterar, consultar e excluir os avisos pertinentes a cada Unidade. </w:t>
      </w:r>
    </w:p>
    <w:p w:rsidR="001E2036" w:rsidRDefault="001E2036"/>
    <w:p w:rsidR="001E2036" w:rsidRDefault="001E2036">
      <w:pPr>
        <w:pStyle w:val="STJNvel1"/>
        <w:rPr>
          <w:lang w:val="pt-PT"/>
        </w:rPr>
      </w:pPr>
      <w:bookmarkStart w:id="3" w:name="_Toc401835464"/>
      <w:r>
        <w:rPr>
          <w:lang w:val="pt-PT"/>
        </w:rPr>
        <w:t>Detalhamento da Apresentação</w:t>
      </w:r>
      <w:bookmarkEnd w:id="3"/>
      <w:r w:rsidR="00954D2D">
        <w:rPr>
          <w:lang w:val="pt-PT"/>
        </w:rPr>
        <w:t xml:space="preserve">   </w:t>
      </w:r>
    </w:p>
    <w:p w:rsidR="00492107" w:rsidRPr="00212240" w:rsidRDefault="00492107" w:rsidP="00492107">
      <w:pPr>
        <w:pStyle w:val="Instruo"/>
        <w:spacing w:before="100" w:beforeAutospacing="1"/>
        <w:ind w:firstLine="357"/>
        <w:jc w:val="both"/>
        <w:rPr>
          <w:i w:val="0"/>
          <w:color w:val="auto"/>
        </w:rPr>
      </w:pPr>
      <w:r w:rsidRPr="00212240">
        <w:rPr>
          <w:i w:val="0"/>
          <w:color w:val="auto"/>
        </w:rPr>
        <w:t xml:space="preserve">A ação que será executada na tela será </w:t>
      </w:r>
      <w:r>
        <w:rPr>
          <w:i w:val="0"/>
          <w:color w:val="auto"/>
        </w:rPr>
        <w:t>Exibir Avisos</w:t>
      </w:r>
      <w:r w:rsidRPr="00212240">
        <w:rPr>
          <w:i w:val="0"/>
          <w:color w:val="auto"/>
        </w:rPr>
        <w:t>.</w:t>
      </w:r>
    </w:p>
    <w:p w:rsidR="001E2036" w:rsidRDefault="00B87117" w:rsidP="00492107">
      <w:pPr>
        <w:pStyle w:val="STJNvel2"/>
      </w:pPr>
      <w:r>
        <w:rPr>
          <w:lang w:val="pt-PT"/>
        </w:rPr>
        <w:t xml:space="preserve"> </w:t>
      </w:r>
      <w:bookmarkStart w:id="4" w:name="_Toc401835465"/>
      <w:r w:rsidR="001E2036">
        <w:rPr>
          <w:lang w:val="pt-PT"/>
        </w:rPr>
        <w:t>Usuário</w:t>
      </w:r>
      <w:r w:rsidR="00532AD7">
        <w:t xml:space="preserve">s </w:t>
      </w:r>
      <w:r w:rsidR="001E2036">
        <w:t>/ Ator</w:t>
      </w:r>
      <w:r w:rsidR="00532AD7">
        <w:t>es</w:t>
      </w:r>
      <w:bookmarkEnd w:id="4"/>
    </w:p>
    <w:p w:rsidR="00F05EF6" w:rsidRDefault="00F05EF6" w:rsidP="00492107">
      <w:pPr>
        <w:pStyle w:val="Instruo"/>
        <w:spacing w:before="100" w:beforeAutospacing="1"/>
        <w:ind w:left="357"/>
        <w:jc w:val="both"/>
        <w:rPr>
          <w:i w:val="0"/>
          <w:color w:val="auto"/>
        </w:rPr>
      </w:pPr>
      <w:r w:rsidRPr="003C636E">
        <w:rPr>
          <w:i w:val="0"/>
          <w:color w:val="auto"/>
        </w:rPr>
        <w:t>Gestor:</w:t>
      </w:r>
      <w:r>
        <w:rPr>
          <w:i w:val="0"/>
          <w:color w:val="auto"/>
        </w:rPr>
        <w:t xml:space="preserve"> </w:t>
      </w:r>
      <w:r w:rsidRPr="00DB59DB">
        <w:rPr>
          <w:i w:val="0"/>
          <w:color w:val="auto"/>
        </w:rPr>
        <w:t xml:space="preserve">Usuário com permissão de incluir, alterar, visualizar, consultar e excluir </w:t>
      </w:r>
      <w:r w:rsidR="00492107">
        <w:rPr>
          <w:i w:val="0"/>
          <w:color w:val="auto"/>
        </w:rPr>
        <w:t>avisos</w:t>
      </w:r>
      <w:r w:rsidRPr="00DB59DB">
        <w:rPr>
          <w:i w:val="0"/>
          <w:color w:val="auto"/>
        </w:rPr>
        <w:t xml:space="preserve"> no sistema.</w:t>
      </w:r>
    </w:p>
    <w:p w:rsidR="001E2036" w:rsidRDefault="00F05EF6" w:rsidP="00492107">
      <w:pPr>
        <w:pStyle w:val="STJNvel2"/>
      </w:pPr>
      <w:r>
        <w:t xml:space="preserve"> </w:t>
      </w:r>
      <w:bookmarkStart w:id="5" w:name="_Toc401835466"/>
      <w:r w:rsidR="0080097B">
        <w:t>Manter Aviso</w:t>
      </w:r>
      <w:bookmarkEnd w:id="5"/>
    </w:p>
    <w:p w:rsidR="0069130B" w:rsidRDefault="00354098" w:rsidP="00777FC4">
      <w:pPr>
        <w:pStyle w:val="STJNivel3"/>
      </w:pPr>
      <w:bookmarkStart w:id="6" w:name="_Toc401835467"/>
      <w:r w:rsidRPr="00492107">
        <w:t xml:space="preserve">Tela </w:t>
      </w:r>
      <w:r w:rsidR="009D570D" w:rsidRPr="00492107">
        <w:t xml:space="preserve">Incluir </w:t>
      </w:r>
      <w:r w:rsidR="0080097B" w:rsidRPr="00492107">
        <w:t>Aviso</w:t>
      </w:r>
      <w:bookmarkEnd w:id="6"/>
    </w:p>
    <w:p w:rsidR="009E2A8A" w:rsidRDefault="009E2A8A" w:rsidP="00777FC4">
      <w:pPr>
        <w:pStyle w:val="STJNivel3"/>
        <w:numPr>
          <w:ilvl w:val="0"/>
          <w:numId w:val="0"/>
        </w:numPr>
      </w:pPr>
    </w:p>
    <w:p w:rsidR="0080097B" w:rsidRPr="009E2A8A" w:rsidRDefault="009E2A8A" w:rsidP="009E2A8A">
      <w:r>
        <w:rPr>
          <w:noProof/>
          <w:color w:val="auto"/>
        </w:rPr>
        <w:drawing>
          <wp:inline distT="0" distB="0" distL="0" distR="0">
            <wp:extent cx="5534025" cy="5174020"/>
            <wp:effectExtent l="19050" t="19050" r="9525" b="266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174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E2036" w:rsidRPr="00FC7963" w:rsidRDefault="001E2036">
      <w:pPr>
        <w:pStyle w:val="Instruo"/>
        <w:jc w:val="center"/>
        <w:rPr>
          <w:i w:val="0"/>
          <w:color w:val="auto"/>
        </w:rPr>
      </w:pPr>
      <w:r w:rsidRPr="00FC7963">
        <w:rPr>
          <w:i w:val="0"/>
          <w:color w:val="auto"/>
        </w:rPr>
        <w:t xml:space="preserve">Figura 1 - Tela </w:t>
      </w:r>
      <w:r w:rsidR="00354098" w:rsidRPr="00FC7963">
        <w:rPr>
          <w:i w:val="0"/>
          <w:color w:val="auto"/>
        </w:rPr>
        <w:t>de Inclusão de</w:t>
      </w:r>
      <w:r w:rsidR="009D570D" w:rsidRPr="00FC7963">
        <w:rPr>
          <w:i w:val="0"/>
          <w:color w:val="auto"/>
        </w:rPr>
        <w:t xml:space="preserve"> </w:t>
      </w:r>
      <w:r w:rsidR="0080097B" w:rsidRPr="00FC7963">
        <w:rPr>
          <w:i w:val="0"/>
          <w:color w:val="auto"/>
        </w:rPr>
        <w:t>Aviso</w:t>
      </w:r>
    </w:p>
    <w:p w:rsidR="001E2036" w:rsidRDefault="001E2036" w:rsidP="002B402A">
      <w:pPr>
        <w:pStyle w:val="Ttulo4"/>
        <w:numPr>
          <w:ilvl w:val="0"/>
          <w:numId w:val="27"/>
        </w:numPr>
        <w:tabs>
          <w:tab w:val="left" w:pos="3119"/>
        </w:tabs>
        <w:ind w:left="851" w:hanging="851"/>
        <w:rPr>
          <w:sz w:val="20"/>
        </w:rPr>
      </w:pPr>
      <w:r>
        <w:rPr>
          <w:sz w:val="20"/>
        </w:rPr>
        <w:lastRenderedPageBreak/>
        <w:t>Regras de Apresentação</w:t>
      </w:r>
    </w:p>
    <w:p w:rsidR="00FC7963" w:rsidRPr="00FC7963" w:rsidRDefault="00FC7963" w:rsidP="002B402A">
      <w:pPr>
        <w:pStyle w:val="Instruo"/>
        <w:numPr>
          <w:ilvl w:val="0"/>
          <w:numId w:val="21"/>
        </w:numPr>
        <w:ind w:left="709" w:hanging="425"/>
        <w:rPr>
          <w:i w:val="0"/>
          <w:color w:val="auto"/>
        </w:rPr>
      </w:pPr>
      <w:r>
        <w:rPr>
          <w:i w:val="0"/>
          <w:color w:val="auto"/>
        </w:rPr>
        <w:t xml:space="preserve">Ao selecionar a opção </w:t>
      </w:r>
      <w:r w:rsidR="00435FA7">
        <w:rPr>
          <w:i w:val="0"/>
          <w:noProof/>
          <w:color w:val="auto"/>
        </w:rPr>
        <w:drawing>
          <wp:inline distT="0" distB="0" distL="0" distR="0">
            <wp:extent cx="581025" cy="2190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5FA7">
        <w:rPr>
          <w:i w:val="0"/>
          <w:color w:val="auto"/>
        </w:rPr>
        <w:t>,</w:t>
      </w:r>
      <w:r>
        <w:rPr>
          <w:i w:val="0"/>
          <w:color w:val="auto"/>
        </w:rPr>
        <w:t xml:space="preserve"> o sistema adiciona todos</w:t>
      </w:r>
      <w:r w:rsidR="00613D6A">
        <w:rPr>
          <w:i w:val="0"/>
          <w:color w:val="auto"/>
        </w:rPr>
        <w:t xml:space="preserve"> os</w:t>
      </w:r>
      <w:r w:rsidR="00AE3B52">
        <w:rPr>
          <w:i w:val="0"/>
          <w:color w:val="auto"/>
        </w:rPr>
        <w:t xml:space="preserve"> destinatários da base de dados.</w:t>
      </w:r>
    </w:p>
    <w:p w:rsidR="00FC7963" w:rsidRPr="00FC7963" w:rsidRDefault="00FC7963" w:rsidP="002B402A">
      <w:pPr>
        <w:pStyle w:val="Instruo"/>
        <w:numPr>
          <w:ilvl w:val="0"/>
          <w:numId w:val="21"/>
        </w:numPr>
        <w:ind w:left="709" w:hanging="425"/>
        <w:rPr>
          <w:i w:val="0"/>
          <w:color w:val="auto"/>
        </w:rPr>
      </w:pPr>
      <w:r>
        <w:rPr>
          <w:i w:val="0"/>
          <w:color w:val="auto"/>
        </w:rPr>
        <w:t xml:space="preserve">Ao selecionar a opção </w:t>
      </w:r>
      <w:r w:rsidR="00435FA7">
        <w:rPr>
          <w:i w:val="0"/>
          <w:noProof/>
          <w:color w:val="auto"/>
        </w:rPr>
        <w:drawing>
          <wp:inline distT="0" distB="0" distL="0" distR="0">
            <wp:extent cx="847725" cy="2857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color w:val="auto"/>
        </w:rPr>
        <w:t>, o sistema adiciona o destinat</w:t>
      </w:r>
      <w:r w:rsidR="00435FA7">
        <w:rPr>
          <w:i w:val="0"/>
          <w:color w:val="auto"/>
        </w:rPr>
        <w:t>ário</w:t>
      </w:r>
      <w:r>
        <w:rPr>
          <w:i w:val="0"/>
          <w:color w:val="auto"/>
        </w:rPr>
        <w:t xml:space="preserve"> que será </w:t>
      </w:r>
      <w:r w:rsidR="00435FA7">
        <w:rPr>
          <w:i w:val="0"/>
          <w:color w:val="auto"/>
        </w:rPr>
        <w:t>informado</w:t>
      </w:r>
      <w:r>
        <w:rPr>
          <w:i w:val="0"/>
          <w:color w:val="auto"/>
        </w:rPr>
        <w:t xml:space="preserve"> um a </w:t>
      </w:r>
      <w:r w:rsidR="00AE3B52">
        <w:rPr>
          <w:i w:val="0"/>
          <w:color w:val="auto"/>
        </w:rPr>
        <w:t>um através do botão “Adicionar”.</w:t>
      </w:r>
    </w:p>
    <w:p w:rsidR="00FC7963" w:rsidRDefault="00435FA7" w:rsidP="002B402A">
      <w:pPr>
        <w:pStyle w:val="Instruo"/>
        <w:numPr>
          <w:ilvl w:val="0"/>
          <w:numId w:val="21"/>
        </w:numPr>
        <w:ind w:left="709" w:hanging="425"/>
        <w:rPr>
          <w:i w:val="0"/>
          <w:color w:val="auto"/>
        </w:rPr>
      </w:pPr>
      <w:r>
        <w:rPr>
          <w:i w:val="0"/>
          <w:color w:val="auto"/>
        </w:rPr>
        <w:t xml:space="preserve">Ao acionar a opção </w:t>
      </w:r>
      <w:r>
        <w:rPr>
          <w:i w:val="0"/>
          <w:noProof/>
          <w:color w:val="auto"/>
        </w:rPr>
        <w:drawing>
          <wp:inline distT="0" distB="0" distL="0" distR="0">
            <wp:extent cx="733425" cy="2857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color w:val="auto"/>
        </w:rPr>
        <w:t>, o sistema adiciona o destinatário informado na grade “End</w:t>
      </w:r>
      <w:r w:rsidR="00AE3B52">
        <w:rPr>
          <w:i w:val="0"/>
          <w:color w:val="auto"/>
        </w:rPr>
        <w:t>ereçado”.</w:t>
      </w:r>
    </w:p>
    <w:p w:rsidR="00FC7963" w:rsidRPr="002B402A" w:rsidRDefault="00435FA7" w:rsidP="002B402A">
      <w:pPr>
        <w:pStyle w:val="Instruo"/>
        <w:numPr>
          <w:ilvl w:val="0"/>
          <w:numId w:val="21"/>
        </w:numPr>
        <w:ind w:left="709" w:hanging="425"/>
        <w:rPr>
          <w:i w:val="0"/>
          <w:color w:val="auto"/>
        </w:rPr>
      </w:pPr>
      <w:r w:rsidRPr="002B402A">
        <w:rPr>
          <w:i w:val="0"/>
          <w:color w:val="auto"/>
        </w:rPr>
        <w:t xml:space="preserve">Ao acionar a opção </w:t>
      </w:r>
      <w:r w:rsidRPr="002B402A">
        <w:rPr>
          <w:i w:val="0"/>
          <w:noProof/>
          <w:color w:val="auto"/>
        </w:rPr>
        <w:drawing>
          <wp:inline distT="0" distB="0" distL="0" distR="0">
            <wp:extent cx="600075" cy="2286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402A">
        <w:rPr>
          <w:i w:val="0"/>
          <w:color w:val="auto"/>
        </w:rPr>
        <w:t>, o sistema exclui o destinatário adic</w:t>
      </w:r>
      <w:r w:rsidR="00AE3B52">
        <w:rPr>
          <w:i w:val="0"/>
          <w:color w:val="auto"/>
        </w:rPr>
        <w:t>ionado da grade de “Endereçado”.</w:t>
      </w:r>
    </w:p>
    <w:p w:rsidR="00FC7963" w:rsidRPr="002B402A" w:rsidRDefault="00435FA7" w:rsidP="002B402A">
      <w:pPr>
        <w:pStyle w:val="Instruo"/>
        <w:numPr>
          <w:ilvl w:val="0"/>
          <w:numId w:val="21"/>
        </w:numPr>
        <w:ind w:left="709" w:hanging="425"/>
        <w:rPr>
          <w:i w:val="0"/>
          <w:color w:val="auto"/>
        </w:rPr>
      </w:pPr>
      <w:r w:rsidRPr="002B402A">
        <w:rPr>
          <w:i w:val="0"/>
          <w:color w:val="auto"/>
        </w:rPr>
        <w:t>Ao selecionar “Sim” para o campo “Relacionado a Documento?”, o sistema disponibiliza os ca</w:t>
      </w:r>
      <w:r w:rsidR="00AE3B52">
        <w:rPr>
          <w:i w:val="0"/>
          <w:color w:val="auto"/>
        </w:rPr>
        <w:t>mpos para “Consultar Documento”.</w:t>
      </w:r>
    </w:p>
    <w:p w:rsidR="000548E6" w:rsidRPr="002B402A" w:rsidRDefault="000548E6" w:rsidP="002B402A">
      <w:pPr>
        <w:pStyle w:val="Instruo"/>
        <w:numPr>
          <w:ilvl w:val="0"/>
          <w:numId w:val="21"/>
        </w:numPr>
        <w:ind w:left="709" w:hanging="425"/>
        <w:rPr>
          <w:i w:val="0"/>
          <w:color w:val="auto"/>
        </w:rPr>
      </w:pPr>
      <w:r w:rsidRPr="002B402A">
        <w:rPr>
          <w:i w:val="0"/>
          <w:color w:val="auto"/>
        </w:rPr>
        <w:t xml:space="preserve">Ao clicar o botão Confirmar, </w:t>
      </w:r>
      <w:r w:rsidRPr="002B402A">
        <w:rPr>
          <w:i w:val="0"/>
          <w:iCs/>
          <w:color w:val="auto"/>
        </w:rPr>
        <w:t>o sistema salva os dados.</w:t>
      </w:r>
    </w:p>
    <w:p w:rsidR="000548E6" w:rsidRPr="002B402A" w:rsidRDefault="000548E6" w:rsidP="002B402A">
      <w:pPr>
        <w:pStyle w:val="Instruo"/>
        <w:numPr>
          <w:ilvl w:val="0"/>
          <w:numId w:val="21"/>
        </w:numPr>
        <w:ind w:left="709" w:hanging="425"/>
        <w:rPr>
          <w:i w:val="0"/>
          <w:color w:val="auto"/>
        </w:rPr>
      </w:pPr>
      <w:r w:rsidRPr="002B402A">
        <w:rPr>
          <w:i w:val="0"/>
          <w:color w:val="auto"/>
        </w:rPr>
        <w:t>Ao clicar o botão Limpar,</w:t>
      </w:r>
      <w:r w:rsidRPr="002B402A">
        <w:rPr>
          <w:i w:val="0"/>
          <w:iCs/>
          <w:color w:val="auto"/>
        </w:rPr>
        <w:t xml:space="preserve"> o sistema limpa os campos que foram preenchidos</w:t>
      </w:r>
      <w:r w:rsidRPr="002B402A">
        <w:rPr>
          <w:i w:val="0"/>
          <w:color w:val="auto"/>
        </w:rPr>
        <w:t>.</w:t>
      </w:r>
    </w:p>
    <w:p w:rsidR="001E2036" w:rsidRPr="002B402A" w:rsidRDefault="001E2036" w:rsidP="002B402A">
      <w:pPr>
        <w:pStyle w:val="Instruo"/>
        <w:numPr>
          <w:ilvl w:val="0"/>
          <w:numId w:val="21"/>
        </w:numPr>
        <w:ind w:left="709" w:hanging="425"/>
        <w:rPr>
          <w:i w:val="0"/>
          <w:color w:val="auto"/>
        </w:rPr>
      </w:pPr>
      <w:r w:rsidRPr="002B402A">
        <w:rPr>
          <w:i w:val="0"/>
          <w:color w:val="auto"/>
        </w:rPr>
        <w:t xml:space="preserve">Ao clicar o botão </w:t>
      </w:r>
      <w:r w:rsidR="000457D0" w:rsidRPr="002B402A">
        <w:rPr>
          <w:i w:val="0"/>
          <w:color w:val="auto"/>
        </w:rPr>
        <w:t>Voltar</w:t>
      </w:r>
      <w:r w:rsidRPr="002B402A">
        <w:rPr>
          <w:i w:val="0"/>
          <w:color w:val="auto"/>
        </w:rPr>
        <w:t xml:space="preserve">, o sistema </w:t>
      </w:r>
      <w:r w:rsidR="00C66FAD" w:rsidRPr="002B402A">
        <w:rPr>
          <w:i w:val="0"/>
          <w:color w:val="auto"/>
        </w:rPr>
        <w:t>ret</w:t>
      </w:r>
      <w:r w:rsidR="0061647E" w:rsidRPr="002B402A">
        <w:rPr>
          <w:i w:val="0"/>
          <w:color w:val="auto"/>
        </w:rPr>
        <w:t>orna para o Mural de Avisos</w:t>
      </w:r>
      <w:r w:rsidR="00C66FAD" w:rsidRPr="002B402A">
        <w:rPr>
          <w:i w:val="0"/>
          <w:color w:val="auto"/>
        </w:rPr>
        <w:t>.</w:t>
      </w:r>
    </w:p>
    <w:p w:rsidR="001E2036" w:rsidRDefault="001E2036" w:rsidP="002B402A">
      <w:pPr>
        <w:pStyle w:val="Ttulo4"/>
        <w:numPr>
          <w:ilvl w:val="0"/>
          <w:numId w:val="27"/>
        </w:numPr>
        <w:tabs>
          <w:tab w:val="left" w:pos="709"/>
          <w:tab w:val="left" w:pos="993"/>
          <w:tab w:val="left" w:pos="1134"/>
        </w:tabs>
        <w:ind w:hanging="3207"/>
        <w:rPr>
          <w:sz w:val="20"/>
        </w:rPr>
      </w:pPr>
      <w:r>
        <w:rPr>
          <w:sz w:val="20"/>
        </w:rPr>
        <w:t>Exceções</w:t>
      </w:r>
    </w:p>
    <w:p w:rsidR="00A95545" w:rsidRDefault="00A95545" w:rsidP="002B402A">
      <w:pPr>
        <w:spacing w:before="100" w:beforeAutospacing="1"/>
        <w:ind w:firstLine="284"/>
        <w:rPr>
          <w:color w:val="auto"/>
        </w:rPr>
      </w:pPr>
      <w:r w:rsidRPr="009609DC">
        <w:rPr>
          <w:color w:val="auto"/>
        </w:rPr>
        <w:t>Não se aplica</w:t>
      </w:r>
      <w:r w:rsidR="00BD34E1">
        <w:rPr>
          <w:color w:val="auto"/>
        </w:rPr>
        <w:t>.</w:t>
      </w:r>
    </w:p>
    <w:p w:rsidR="001E2036" w:rsidRDefault="001E2036" w:rsidP="002B402A">
      <w:pPr>
        <w:pStyle w:val="Ttulo4"/>
        <w:numPr>
          <w:ilvl w:val="0"/>
          <w:numId w:val="27"/>
        </w:numPr>
        <w:tabs>
          <w:tab w:val="left" w:pos="709"/>
        </w:tabs>
        <w:ind w:hanging="3207"/>
        <w:rPr>
          <w:rFonts w:cs="Arial"/>
          <w:sz w:val="20"/>
        </w:rPr>
      </w:pPr>
      <w:bookmarkStart w:id="7" w:name="_Toc118115343"/>
      <w:r>
        <w:rPr>
          <w:rFonts w:cs="Arial"/>
          <w:sz w:val="20"/>
        </w:rPr>
        <w:t>Itens de Controle</w:t>
      </w:r>
      <w:bookmarkEnd w:id="7"/>
    </w:p>
    <w:p w:rsidR="001E2036" w:rsidRDefault="001E2036"/>
    <w:tbl>
      <w:tblPr>
        <w:tblW w:w="10409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817"/>
        <w:gridCol w:w="567"/>
        <w:gridCol w:w="567"/>
        <w:gridCol w:w="567"/>
        <w:gridCol w:w="567"/>
        <w:gridCol w:w="567"/>
        <w:gridCol w:w="1275"/>
        <w:gridCol w:w="567"/>
        <w:gridCol w:w="993"/>
        <w:gridCol w:w="2368"/>
      </w:tblGrid>
      <w:tr w:rsidR="001E2036" w:rsidTr="004A2D38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817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1275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93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2368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DB1949" w:rsidRPr="0090514D" w:rsidTr="004A2D38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B1949" w:rsidRPr="00DB1949" w:rsidRDefault="00DB1949" w:rsidP="00445B84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817" w:type="dxa"/>
            <w:tcBorders>
              <w:bottom w:val="single" w:sz="4" w:space="0" w:color="auto"/>
            </w:tcBorders>
            <w:vAlign w:val="center"/>
          </w:tcPr>
          <w:p w:rsidR="00DB1949" w:rsidRPr="00DB1949" w:rsidRDefault="00DB1949" w:rsidP="00445B84">
            <w:pPr>
              <w:tabs>
                <w:tab w:val="left" w:pos="0"/>
              </w:tabs>
              <w:ind w:left="34"/>
            </w:pPr>
            <w:r w:rsidRPr="00DB1949">
              <w:t>Endereçado 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B1949" w:rsidRPr="00DB1949" w:rsidRDefault="00DB1949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B1949" w:rsidRPr="00DB1949" w:rsidRDefault="00DB1949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B1949" w:rsidRPr="00DB1949" w:rsidRDefault="00DB1949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B1949" w:rsidRPr="00DB1949" w:rsidRDefault="00DB1949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B1949" w:rsidRPr="00DB1949" w:rsidRDefault="00DB1949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DB1949" w:rsidRPr="00DB1949" w:rsidRDefault="00DB1949" w:rsidP="00445B84">
            <w:pPr>
              <w:jc w:val="left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- Todos;</w:t>
            </w:r>
          </w:p>
          <w:p w:rsidR="00DB1949" w:rsidRPr="00DB1949" w:rsidRDefault="00DB1949" w:rsidP="00445B84">
            <w:pPr>
              <w:jc w:val="left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- Destinatário específico.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B1949" w:rsidRPr="00DB1949" w:rsidRDefault="00DB1949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DB1949" w:rsidRPr="00DB1949" w:rsidRDefault="00DB1949" w:rsidP="00445B8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2368" w:type="dxa"/>
            <w:tcBorders>
              <w:bottom w:val="single" w:sz="4" w:space="0" w:color="auto"/>
            </w:tcBorders>
            <w:vAlign w:val="center"/>
          </w:tcPr>
          <w:p w:rsidR="00DB1949" w:rsidRPr="00DB1949" w:rsidRDefault="00DB1949" w:rsidP="00DB1949">
            <w:pPr>
              <w:jc w:val="left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 xml:space="preserve">Quando selecionada a opção “Destinatário específico” o sistema </w:t>
            </w:r>
            <w:r>
              <w:rPr>
                <w:iCs/>
                <w:color w:val="auto"/>
              </w:rPr>
              <w:t>habilita</w:t>
            </w:r>
            <w:r w:rsidRPr="00DB1949">
              <w:rPr>
                <w:iCs/>
                <w:color w:val="auto"/>
              </w:rPr>
              <w:t xml:space="preserve"> os itens 2, 3, 4 e 5 descritos abaixo.</w:t>
            </w:r>
          </w:p>
        </w:tc>
      </w:tr>
      <w:tr w:rsidR="00C876B5" w:rsidRPr="0090514D" w:rsidTr="004A2D38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507E83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817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507E83">
            <w:pPr>
              <w:tabs>
                <w:tab w:val="left" w:pos="0"/>
              </w:tabs>
              <w:ind w:left="34"/>
            </w:pPr>
            <w:r w:rsidRPr="00DB1949">
              <w:t>Botão Adicionar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E66F15">
            <w:pPr>
              <w:jc w:val="center"/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E66F15">
            <w:pPr>
              <w:jc w:val="center"/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E66F15">
            <w:pPr>
              <w:jc w:val="center"/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285390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295C26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285390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285390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285390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Click</w:t>
            </w:r>
          </w:p>
        </w:tc>
        <w:tc>
          <w:tcPr>
            <w:tcW w:w="2368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A86465">
            <w:pPr>
              <w:jc w:val="left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 xml:space="preserve">Ao ser acionado, </w:t>
            </w:r>
            <w:r w:rsidRPr="00DB1949">
              <w:rPr>
                <w:color w:val="auto"/>
              </w:rPr>
              <w:t>o sistema inclui o &lt;nome&gt; na tabela Endereçado</w:t>
            </w:r>
            <w:r>
              <w:rPr>
                <w:color w:val="auto"/>
              </w:rPr>
              <w:t>.</w:t>
            </w:r>
          </w:p>
        </w:tc>
      </w:tr>
      <w:tr w:rsidR="00C876B5" w:rsidRPr="0090514D" w:rsidTr="00DB1949">
        <w:trPr>
          <w:cantSplit/>
          <w:trHeight w:val="249"/>
          <w:jc w:val="center"/>
        </w:trPr>
        <w:tc>
          <w:tcPr>
            <w:tcW w:w="104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C876B5" w:rsidRPr="00DB1949" w:rsidRDefault="00C876B5" w:rsidP="00DB1949">
            <w:pPr>
              <w:rPr>
                <w:b/>
                <w:iCs/>
                <w:color w:val="auto"/>
              </w:rPr>
            </w:pPr>
            <w:r w:rsidRPr="00DB1949">
              <w:rPr>
                <w:b/>
                <w:iCs/>
                <w:color w:val="auto"/>
              </w:rPr>
              <w:t>Lista de endereçados</w:t>
            </w:r>
          </w:p>
        </w:tc>
      </w:tr>
      <w:tr w:rsidR="00C876B5" w:rsidRPr="0090514D" w:rsidTr="004A2D38">
        <w:trPr>
          <w:cantSplit/>
          <w:trHeight w:val="391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6B5" w:rsidRPr="00DB1949" w:rsidRDefault="00C876B5" w:rsidP="00507E83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6B5" w:rsidRPr="00DB1949" w:rsidRDefault="00C876B5" w:rsidP="0090514D">
            <w:pPr>
              <w:tabs>
                <w:tab w:val="left" w:pos="1276"/>
              </w:tabs>
              <w:ind w:left="71"/>
            </w:pPr>
            <w:r w:rsidRPr="00DB1949">
              <w:t>Endereçado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6B5" w:rsidRPr="00DB1949" w:rsidRDefault="00C876B5" w:rsidP="00AE051F">
            <w:pPr>
              <w:jc w:val="center"/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6B5" w:rsidRPr="00DB1949" w:rsidRDefault="00C876B5" w:rsidP="00AE051F">
            <w:pPr>
              <w:jc w:val="center"/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6B5" w:rsidRPr="00DB1949" w:rsidRDefault="00C876B5" w:rsidP="00AE051F">
            <w:pPr>
              <w:jc w:val="center"/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6B5" w:rsidRPr="00DB1949" w:rsidRDefault="00C876B5" w:rsidP="00AE051F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6B5" w:rsidRPr="00DB1949" w:rsidRDefault="00C876B5" w:rsidP="00AE051F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6B5" w:rsidRPr="00DB1949" w:rsidRDefault="00C876B5" w:rsidP="00AE051F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6B5" w:rsidRPr="00DB1949" w:rsidRDefault="00C876B5" w:rsidP="00AE051F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6B5" w:rsidRPr="00DB1949" w:rsidRDefault="00C876B5" w:rsidP="00AE051F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6B5" w:rsidRPr="00DB1949" w:rsidRDefault="00C876B5" w:rsidP="00A86465">
            <w:pPr>
              <w:jc w:val="left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Nome do endereçado a quem será enviado o aviso.</w:t>
            </w:r>
          </w:p>
        </w:tc>
      </w:tr>
      <w:tr w:rsidR="00C876B5" w:rsidRPr="0090514D" w:rsidTr="004A2D38">
        <w:trPr>
          <w:cantSplit/>
          <w:trHeight w:val="996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6B5" w:rsidRPr="00DB1949" w:rsidRDefault="00C876B5" w:rsidP="00507E83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6B5" w:rsidRPr="00DB1949" w:rsidRDefault="00C876B5" w:rsidP="0090514D">
            <w:pPr>
              <w:tabs>
                <w:tab w:val="left" w:pos="1276"/>
              </w:tabs>
              <w:ind w:left="71"/>
            </w:pPr>
            <w:r w:rsidRPr="00DB1949">
              <w:t>Ação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6B5" w:rsidRPr="00DB1949" w:rsidRDefault="00C876B5" w:rsidP="00AE051F">
            <w:pPr>
              <w:jc w:val="center"/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6B5" w:rsidRPr="00DB1949" w:rsidRDefault="00C876B5" w:rsidP="00AE051F">
            <w:pPr>
              <w:jc w:val="center"/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6B5" w:rsidRPr="00DB1949" w:rsidRDefault="00C876B5" w:rsidP="00AE051F">
            <w:pPr>
              <w:jc w:val="center"/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6B5" w:rsidRPr="00DB1949" w:rsidRDefault="00C876B5" w:rsidP="00AE051F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6B5" w:rsidRPr="00DB1949" w:rsidRDefault="00C876B5" w:rsidP="00295C26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6B5" w:rsidRPr="00DB1949" w:rsidRDefault="00C876B5" w:rsidP="00AE051F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6B5" w:rsidRPr="00DB1949" w:rsidRDefault="00C876B5" w:rsidP="00AE051F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6B5" w:rsidRPr="00DB1949" w:rsidRDefault="00C876B5" w:rsidP="00AE051F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Click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6B5" w:rsidRPr="00DB1949" w:rsidRDefault="00C876B5" w:rsidP="00E66F15">
            <w:pPr>
              <w:jc w:val="left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Botão excluir. Ao ser acionado</w:t>
            </w:r>
            <w:r>
              <w:rPr>
                <w:iCs/>
                <w:color w:val="auto"/>
              </w:rPr>
              <w:t>, o sistema</w:t>
            </w:r>
            <w:r w:rsidRPr="00DB1949">
              <w:rPr>
                <w:iCs/>
                <w:color w:val="auto"/>
              </w:rPr>
              <w:t xml:space="preserve"> exclui o endereçado da lista.</w:t>
            </w:r>
          </w:p>
        </w:tc>
      </w:tr>
      <w:tr w:rsidR="00C876B5" w:rsidRPr="0090514D" w:rsidTr="00DB1949">
        <w:trPr>
          <w:cantSplit/>
          <w:trHeight w:val="286"/>
          <w:jc w:val="center"/>
        </w:trPr>
        <w:tc>
          <w:tcPr>
            <w:tcW w:w="104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C876B5" w:rsidRPr="00DB1949" w:rsidRDefault="00C876B5" w:rsidP="00E66F15">
            <w:pPr>
              <w:jc w:val="left"/>
              <w:rPr>
                <w:b/>
                <w:iCs/>
                <w:color w:val="auto"/>
              </w:rPr>
            </w:pPr>
            <w:r w:rsidRPr="00DB1949">
              <w:rPr>
                <w:b/>
                <w:iCs/>
                <w:color w:val="auto"/>
              </w:rPr>
              <w:t>Dados do Aviso</w:t>
            </w:r>
          </w:p>
        </w:tc>
      </w:tr>
      <w:tr w:rsidR="00C876B5" w:rsidRPr="0090514D" w:rsidTr="004A2D38">
        <w:trPr>
          <w:cantSplit/>
          <w:trHeight w:val="391"/>
          <w:jc w:val="center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6B5" w:rsidRPr="00DB1949" w:rsidRDefault="00C876B5" w:rsidP="00507E83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8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6B5" w:rsidRPr="00DB1949" w:rsidRDefault="00C876B5" w:rsidP="0090514D">
            <w:pPr>
              <w:tabs>
                <w:tab w:val="left" w:pos="1276"/>
              </w:tabs>
              <w:ind w:left="71"/>
            </w:pPr>
            <w:r w:rsidRPr="00DB1949">
              <w:t>Descrição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6B5" w:rsidRPr="00DB1949" w:rsidRDefault="00C876B5" w:rsidP="00905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(500)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6B5" w:rsidRPr="00DB1949" w:rsidRDefault="00C876B5" w:rsidP="0090514D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6B5" w:rsidRPr="00DB1949" w:rsidRDefault="00C876B5" w:rsidP="0090514D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6B5" w:rsidRPr="00DB1949" w:rsidRDefault="00C876B5" w:rsidP="0090514D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6B5" w:rsidRPr="00DB1949" w:rsidRDefault="00C876B5" w:rsidP="0090514D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S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6B5" w:rsidRPr="00DB1949" w:rsidRDefault="00C876B5" w:rsidP="0090514D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6B5" w:rsidRPr="00DB1949" w:rsidRDefault="00C876B5" w:rsidP="0090514D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6B5" w:rsidRPr="00DB1949" w:rsidRDefault="00C876B5" w:rsidP="00905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23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6B5" w:rsidRPr="00DB1949" w:rsidRDefault="00C876B5" w:rsidP="0090514D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</w:tr>
      <w:tr w:rsidR="00C876B5" w:rsidRPr="0090514D" w:rsidTr="004A2D38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507E83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817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90514D">
            <w:pPr>
              <w:tabs>
                <w:tab w:val="left" w:pos="1276"/>
              </w:tabs>
              <w:ind w:left="71"/>
            </w:pPr>
            <w:r w:rsidRPr="00DB1949">
              <w:t>Situação do aviso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90514D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90514D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90514D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90514D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90514D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A25B51">
            <w:pPr>
              <w:jc w:val="left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- Pendente</w:t>
            </w:r>
          </w:p>
          <w:p w:rsidR="00C876B5" w:rsidRPr="00DB1949" w:rsidRDefault="00C876B5" w:rsidP="00A25B51">
            <w:pPr>
              <w:jc w:val="left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- Em andamento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90514D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905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2368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DB1949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 sistema atribui o valor padrão a situação “</w:t>
            </w:r>
            <w:r w:rsidRPr="00DB1949">
              <w:rPr>
                <w:iCs/>
                <w:color w:val="auto"/>
              </w:rPr>
              <w:t>pendente”.</w:t>
            </w:r>
          </w:p>
        </w:tc>
      </w:tr>
      <w:tr w:rsidR="00C876B5" w:rsidRPr="0090514D" w:rsidTr="004A2D38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507E83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817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D20A00">
            <w:pPr>
              <w:tabs>
                <w:tab w:val="left" w:pos="1276"/>
              </w:tabs>
              <w:ind w:left="71"/>
            </w:pPr>
            <w:r w:rsidRPr="00DB1949">
              <w:t>Relacionado a Documento?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285390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285390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285390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285390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285390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A25B51">
            <w:pPr>
              <w:jc w:val="left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- Sim</w:t>
            </w:r>
          </w:p>
          <w:p w:rsidR="00C876B5" w:rsidRPr="00DB1949" w:rsidRDefault="00C876B5" w:rsidP="00A25B51">
            <w:pPr>
              <w:jc w:val="left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- Não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285390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445B8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2368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A25B51">
            <w:pPr>
              <w:jc w:val="left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 xml:space="preserve">Quando for marcado “sim”, o sistema </w:t>
            </w:r>
            <w:r>
              <w:rPr>
                <w:iCs/>
                <w:color w:val="auto"/>
              </w:rPr>
              <w:t>habilita os itens 8 a 13 abaixo.</w:t>
            </w:r>
          </w:p>
        </w:tc>
      </w:tr>
    </w:tbl>
    <w:p w:rsidR="004A2D38" w:rsidRDefault="004A2D38"/>
    <w:tbl>
      <w:tblPr>
        <w:tblW w:w="10409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817"/>
        <w:gridCol w:w="567"/>
        <w:gridCol w:w="567"/>
        <w:gridCol w:w="567"/>
        <w:gridCol w:w="567"/>
        <w:gridCol w:w="567"/>
        <w:gridCol w:w="1275"/>
        <w:gridCol w:w="567"/>
        <w:gridCol w:w="993"/>
        <w:gridCol w:w="2368"/>
      </w:tblGrid>
      <w:tr w:rsidR="00DB1949" w:rsidRPr="0090514D" w:rsidTr="00A25B51">
        <w:trPr>
          <w:cantSplit/>
          <w:trHeight w:val="277"/>
          <w:jc w:val="center"/>
        </w:trPr>
        <w:tc>
          <w:tcPr>
            <w:tcW w:w="104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DB1949" w:rsidRPr="00A25B51" w:rsidRDefault="00DB1949" w:rsidP="00A25B51">
            <w:pPr>
              <w:rPr>
                <w:b/>
                <w:iCs/>
                <w:color w:val="auto"/>
              </w:rPr>
            </w:pPr>
            <w:r w:rsidRPr="00A25B51">
              <w:rPr>
                <w:b/>
                <w:iCs/>
                <w:color w:val="auto"/>
              </w:rPr>
              <w:t>Consultar documento</w:t>
            </w:r>
          </w:p>
        </w:tc>
      </w:tr>
      <w:tr w:rsidR="00DB1949" w:rsidRPr="0090514D" w:rsidTr="004A2D38">
        <w:trPr>
          <w:cantSplit/>
          <w:trHeight w:val="391"/>
          <w:jc w:val="center"/>
        </w:trPr>
        <w:tc>
          <w:tcPr>
            <w:tcW w:w="5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B1949" w:rsidRPr="00DB1949" w:rsidRDefault="00DB1949" w:rsidP="00507E83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817" w:type="dxa"/>
            <w:tcBorders>
              <w:bottom w:val="single" w:sz="4" w:space="0" w:color="auto"/>
            </w:tcBorders>
            <w:vAlign w:val="center"/>
          </w:tcPr>
          <w:p w:rsidR="00DB1949" w:rsidRPr="00DB1949" w:rsidRDefault="00DB1949" w:rsidP="00A25B51">
            <w:pPr>
              <w:tabs>
                <w:tab w:val="left" w:pos="1276"/>
              </w:tabs>
              <w:ind w:left="71"/>
              <w:jc w:val="left"/>
            </w:pPr>
            <w:r w:rsidRPr="00DB1949">
              <w:t>Tipo de documento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B1949" w:rsidRPr="00DB1949" w:rsidRDefault="00DB1949" w:rsidP="0090514D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B1949" w:rsidRPr="00DB1949" w:rsidRDefault="00DB1949" w:rsidP="0090514D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B1949" w:rsidRPr="00DB1949" w:rsidRDefault="00DB1949" w:rsidP="0090514D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B1949" w:rsidRPr="00DB1949" w:rsidRDefault="00DB1949" w:rsidP="0090514D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B1949" w:rsidRPr="00DB1949" w:rsidRDefault="00DB1949" w:rsidP="0090514D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DB1949" w:rsidRDefault="00A25B51" w:rsidP="00A25B51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Carta;</w:t>
            </w:r>
          </w:p>
          <w:p w:rsidR="00A25B51" w:rsidRDefault="00A25B51" w:rsidP="00A25B51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Convite;</w:t>
            </w:r>
          </w:p>
          <w:p w:rsidR="00A25B51" w:rsidRDefault="00A25B51" w:rsidP="00A25B51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Correio Eletrônico;</w:t>
            </w:r>
          </w:p>
          <w:p w:rsidR="00A25B51" w:rsidRDefault="00A25B51" w:rsidP="00A25B51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Memorando;</w:t>
            </w:r>
          </w:p>
          <w:p w:rsidR="00A25B51" w:rsidRDefault="00A25B51" w:rsidP="00A25B51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Ofício;</w:t>
            </w:r>
          </w:p>
          <w:p w:rsidR="00A25B51" w:rsidRDefault="00A25B51" w:rsidP="00A25B51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Ato;</w:t>
            </w:r>
          </w:p>
          <w:p w:rsidR="00A25B51" w:rsidRDefault="00A25B51" w:rsidP="00A25B51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Despacho;</w:t>
            </w:r>
          </w:p>
          <w:p w:rsidR="00A25B51" w:rsidRDefault="00A25B51" w:rsidP="00A25B51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Documento S\N;</w:t>
            </w:r>
          </w:p>
          <w:p w:rsidR="00A25B51" w:rsidRDefault="00A25B51" w:rsidP="00A25B51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Fax;</w:t>
            </w:r>
          </w:p>
          <w:p w:rsidR="00A25B51" w:rsidRDefault="00A25B51" w:rsidP="00A25B51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Petição;</w:t>
            </w:r>
          </w:p>
          <w:p w:rsidR="00A25B51" w:rsidRDefault="00A25B51" w:rsidP="00A25B51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Portaria;</w:t>
            </w:r>
          </w:p>
          <w:p w:rsidR="00A25B51" w:rsidRDefault="00A25B51" w:rsidP="00A25B51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Requerimento;</w:t>
            </w:r>
          </w:p>
          <w:p w:rsidR="00A25B51" w:rsidRPr="00DB1949" w:rsidRDefault="00A25B51" w:rsidP="00A25B51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Telegrama.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B1949" w:rsidRPr="00DB1949" w:rsidRDefault="00DB1949" w:rsidP="0090514D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DB1949" w:rsidRPr="00DB1949" w:rsidRDefault="00A25B51" w:rsidP="00905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236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B1949" w:rsidRPr="00DB1949" w:rsidRDefault="00DB1949" w:rsidP="0090514D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</w:tr>
      <w:tr w:rsidR="004A2D38" w:rsidRPr="0090514D" w:rsidTr="004A2D38">
        <w:trPr>
          <w:cantSplit/>
          <w:trHeight w:val="391"/>
          <w:jc w:val="center"/>
        </w:trPr>
        <w:tc>
          <w:tcPr>
            <w:tcW w:w="5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A2D38" w:rsidRPr="00DB1949" w:rsidRDefault="004A2D38" w:rsidP="00507E83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817" w:type="dxa"/>
            <w:tcBorders>
              <w:bottom w:val="single" w:sz="4" w:space="0" w:color="auto"/>
            </w:tcBorders>
            <w:vAlign w:val="center"/>
          </w:tcPr>
          <w:p w:rsidR="004A2D38" w:rsidRPr="00DB1949" w:rsidRDefault="004A2D38" w:rsidP="00A25B51">
            <w:pPr>
              <w:tabs>
                <w:tab w:val="left" w:pos="1276"/>
              </w:tabs>
              <w:ind w:left="71"/>
              <w:jc w:val="left"/>
            </w:pPr>
            <w:r w:rsidRPr="00DB1949">
              <w:t>Situação do documento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A2D38" w:rsidRPr="00DB1949" w:rsidRDefault="004A2D38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A2D38" w:rsidRPr="00DB1949" w:rsidRDefault="004A2D38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A2D38" w:rsidRPr="00DB1949" w:rsidRDefault="004A2D38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A2D38" w:rsidRPr="00DB1949" w:rsidRDefault="004A2D38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A2D38" w:rsidRPr="00DB1949" w:rsidRDefault="004A2D38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4A2D38" w:rsidRDefault="004A2D38" w:rsidP="004A2D38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Pendente;</w:t>
            </w:r>
          </w:p>
          <w:p w:rsidR="004A2D38" w:rsidRDefault="004A2D38" w:rsidP="004A2D38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Resolvido;</w:t>
            </w:r>
          </w:p>
          <w:p w:rsidR="004A2D38" w:rsidRDefault="004A2D38" w:rsidP="004A2D38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Suspenso;</w:t>
            </w:r>
          </w:p>
          <w:p w:rsidR="004A2D38" w:rsidRPr="00DB1949" w:rsidRDefault="004A2D38" w:rsidP="004A2D38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Cancelado.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A2D38" w:rsidRPr="00DB1949" w:rsidRDefault="004A2D38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4A2D38" w:rsidRPr="00DB1949" w:rsidRDefault="004A2D38" w:rsidP="00445B8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236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A2D38" w:rsidRPr="00DB1949" w:rsidRDefault="004A2D38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</w:tr>
      <w:tr w:rsidR="004A2D38" w:rsidRPr="0090514D" w:rsidTr="004A2D38">
        <w:trPr>
          <w:cantSplit/>
          <w:trHeight w:val="391"/>
          <w:jc w:val="center"/>
        </w:trPr>
        <w:tc>
          <w:tcPr>
            <w:tcW w:w="5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A2D38" w:rsidRPr="00DB1949" w:rsidRDefault="004A2D38" w:rsidP="00507E83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817" w:type="dxa"/>
            <w:tcBorders>
              <w:bottom w:val="single" w:sz="4" w:space="0" w:color="auto"/>
            </w:tcBorders>
            <w:vAlign w:val="center"/>
          </w:tcPr>
          <w:p w:rsidR="004A2D38" w:rsidRPr="00DB1949" w:rsidRDefault="004A2D38" w:rsidP="00A25B51">
            <w:pPr>
              <w:tabs>
                <w:tab w:val="left" w:pos="1276"/>
              </w:tabs>
              <w:ind w:left="71"/>
              <w:jc w:val="left"/>
            </w:pPr>
            <w:r w:rsidRPr="00DB1949">
              <w:t>Classificação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A2D38" w:rsidRPr="00DB1949" w:rsidRDefault="004A2D38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A2D38" w:rsidRPr="00DB1949" w:rsidRDefault="004A2D38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A2D38" w:rsidRPr="00DB1949" w:rsidRDefault="004A2D38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A2D38" w:rsidRPr="00DB1949" w:rsidRDefault="004A2D38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A2D38" w:rsidRPr="00DB1949" w:rsidRDefault="004A2D38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4A2D38" w:rsidRDefault="004A2D38" w:rsidP="004A2D38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Expedido;</w:t>
            </w:r>
          </w:p>
          <w:p w:rsidR="004A2D38" w:rsidRPr="00DB1949" w:rsidRDefault="004A2D38" w:rsidP="004A2D38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Recebido.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A2D38" w:rsidRPr="00DB1949" w:rsidRDefault="004A2D38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4A2D38" w:rsidRPr="00DB1949" w:rsidRDefault="004A2D38" w:rsidP="00445B8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236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A2D38" w:rsidRPr="00DB1949" w:rsidRDefault="004A2D38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</w:tr>
      <w:tr w:rsidR="004A2D38" w:rsidRPr="0090514D" w:rsidTr="004A2D38">
        <w:trPr>
          <w:cantSplit/>
          <w:trHeight w:val="391"/>
          <w:jc w:val="center"/>
        </w:trPr>
        <w:tc>
          <w:tcPr>
            <w:tcW w:w="5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A2D38" w:rsidRPr="00DB1949" w:rsidRDefault="004A2D38" w:rsidP="00507E83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817" w:type="dxa"/>
            <w:tcBorders>
              <w:bottom w:val="single" w:sz="4" w:space="0" w:color="auto"/>
            </w:tcBorders>
            <w:vAlign w:val="center"/>
          </w:tcPr>
          <w:p w:rsidR="004A2D38" w:rsidRPr="00DB1949" w:rsidRDefault="004A2D38" w:rsidP="00A25B51">
            <w:pPr>
              <w:tabs>
                <w:tab w:val="left" w:pos="1276"/>
              </w:tabs>
              <w:ind w:left="71"/>
              <w:jc w:val="left"/>
            </w:pPr>
            <w:r w:rsidRPr="00DB1949">
              <w:t>Origem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A2D38" w:rsidRPr="00DB1949" w:rsidRDefault="004A2D38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A2D38" w:rsidRPr="00DB1949" w:rsidRDefault="004A2D38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A2D38" w:rsidRPr="00DB1949" w:rsidRDefault="004A2D38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A2D38" w:rsidRPr="00DB1949" w:rsidRDefault="004A2D38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A2D38" w:rsidRPr="00DB1949" w:rsidRDefault="004A2D38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4A2D38" w:rsidRDefault="004A2D38" w:rsidP="004A2D38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Interno;</w:t>
            </w:r>
          </w:p>
          <w:p w:rsidR="004A2D38" w:rsidRPr="00DB1949" w:rsidRDefault="004A2D38" w:rsidP="004A2D38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Externo.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A2D38" w:rsidRPr="00DB1949" w:rsidRDefault="004A2D38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4A2D38" w:rsidRPr="00DB1949" w:rsidRDefault="004A2D38" w:rsidP="00445B8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236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A2D38" w:rsidRPr="00DB1949" w:rsidRDefault="004A2D38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</w:tr>
      <w:tr w:rsidR="003F7121" w:rsidRPr="0090514D" w:rsidTr="004A2D38">
        <w:trPr>
          <w:cantSplit/>
          <w:trHeight w:val="391"/>
          <w:jc w:val="center"/>
        </w:trPr>
        <w:tc>
          <w:tcPr>
            <w:tcW w:w="5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F7121" w:rsidRPr="00DB1949" w:rsidRDefault="003F7121" w:rsidP="00507E83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817" w:type="dxa"/>
            <w:tcBorders>
              <w:bottom w:val="single" w:sz="4" w:space="0" w:color="auto"/>
            </w:tcBorders>
            <w:vAlign w:val="center"/>
          </w:tcPr>
          <w:p w:rsidR="003F7121" w:rsidRPr="00DB1949" w:rsidRDefault="003F7121" w:rsidP="00AE051F">
            <w:pPr>
              <w:tabs>
                <w:tab w:val="left" w:pos="1276"/>
              </w:tabs>
              <w:ind w:left="71"/>
            </w:pPr>
            <w:r w:rsidRPr="00DB1949">
              <w:t>Número do documento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F7121" w:rsidRPr="00DB1949" w:rsidRDefault="00C31FC3" w:rsidP="00AE051F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</w:t>
            </w:r>
            <w:r w:rsidR="003F7121">
              <w:rPr>
                <w:iCs/>
                <w:color w:val="auto"/>
              </w:rPr>
              <w:t xml:space="preserve"> (20)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F7121" w:rsidRPr="00DB1949" w:rsidRDefault="003F7121" w:rsidP="003F7121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F7121" w:rsidRPr="00DB1949" w:rsidRDefault="003F7121" w:rsidP="00AE051F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F7121" w:rsidRPr="00DB1949" w:rsidRDefault="003F7121" w:rsidP="00AE051F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F7121" w:rsidRPr="00DB1949" w:rsidRDefault="003F7121" w:rsidP="00AE051F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3F7121" w:rsidRPr="00DB1949" w:rsidRDefault="003F7121" w:rsidP="00AE051F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F7121" w:rsidRPr="00DB1949" w:rsidRDefault="003F7121" w:rsidP="00AE051F">
            <w:pPr>
              <w:jc w:val="center"/>
              <w:rPr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3F7121" w:rsidRPr="00DB1949" w:rsidRDefault="003F7121" w:rsidP="00AE051F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236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F7121" w:rsidRPr="00DB1949" w:rsidRDefault="003F7121" w:rsidP="00AE051F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</w:tr>
      <w:tr w:rsidR="00B40416" w:rsidRPr="0090514D" w:rsidTr="004A2D38">
        <w:trPr>
          <w:cantSplit/>
          <w:trHeight w:val="391"/>
          <w:jc w:val="center"/>
        </w:trPr>
        <w:tc>
          <w:tcPr>
            <w:tcW w:w="5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40416" w:rsidRPr="00DB1949" w:rsidRDefault="00B40416" w:rsidP="00507E83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817" w:type="dxa"/>
            <w:tcBorders>
              <w:bottom w:val="single" w:sz="4" w:space="0" w:color="auto"/>
            </w:tcBorders>
            <w:vAlign w:val="center"/>
          </w:tcPr>
          <w:p w:rsidR="00B40416" w:rsidRPr="00DB1949" w:rsidRDefault="00B40416" w:rsidP="0090514D">
            <w:pPr>
              <w:tabs>
                <w:tab w:val="left" w:pos="1276"/>
              </w:tabs>
              <w:ind w:left="71"/>
            </w:pPr>
            <w:r w:rsidRPr="00DB1949">
              <w:t>Identificador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40416" w:rsidRPr="00DB1949" w:rsidRDefault="00C31FC3" w:rsidP="00445B8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(6)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40416" w:rsidRPr="00F856A5" w:rsidRDefault="00B40416" w:rsidP="000C2645">
            <w:pPr>
              <w:jc w:val="left"/>
            </w:pPr>
            <w:r>
              <w:t>999</w:t>
            </w:r>
            <w:r w:rsidRPr="00F16E1C">
              <w:t>-</w:t>
            </w:r>
            <w:r>
              <w:t>999999/9999</w:t>
            </w:r>
            <w:r w:rsidRPr="00F16E1C">
              <w:t>_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40416" w:rsidRPr="00DB1949" w:rsidRDefault="00B40416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40416" w:rsidRPr="00DB1949" w:rsidRDefault="00B40416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40416" w:rsidRPr="00DB1949" w:rsidRDefault="00B40416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B40416" w:rsidRPr="00DB1949" w:rsidRDefault="00B40416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40416" w:rsidRPr="00DB1949" w:rsidRDefault="00B40416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40416" w:rsidRPr="00DB1949" w:rsidRDefault="00B40416" w:rsidP="00445B8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236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40416" w:rsidRPr="00DB1949" w:rsidRDefault="00B40416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</w:tr>
      <w:tr w:rsidR="004A2D38" w:rsidRPr="0090514D" w:rsidTr="00445B84">
        <w:trPr>
          <w:cantSplit/>
          <w:trHeight w:val="391"/>
          <w:jc w:val="center"/>
        </w:trPr>
        <w:tc>
          <w:tcPr>
            <w:tcW w:w="5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A2D38" w:rsidRPr="00DB1949" w:rsidRDefault="004A2D38" w:rsidP="00507E83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817" w:type="dxa"/>
            <w:tcBorders>
              <w:bottom w:val="single" w:sz="4" w:space="0" w:color="auto"/>
            </w:tcBorders>
            <w:vAlign w:val="center"/>
          </w:tcPr>
          <w:p w:rsidR="004A2D38" w:rsidRPr="00DB1949" w:rsidRDefault="004A2D38" w:rsidP="0090514D">
            <w:pPr>
              <w:tabs>
                <w:tab w:val="left" w:pos="1276"/>
              </w:tabs>
              <w:ind w:left="71"/>
            </w:pPr>
            <w:r w:rsidRPr="00DB1949">
              <w:t>Botão Consultar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A2D38" w:rsidRPr="00DB1949" w:rsidRDefault="004A2D38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A2D38" w:rsidRPr="00DB1949" w:rsidRDefault="004A2D38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A2D38" w:rsidRPr="00DB1949" w:rsidRDefault="004A2D38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A2D38" w:rsidRPr="00DB1949" w:rsidRDefault="004A2D38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A2D38" w:rsidRPr="00DB1949" w:rsidRDefault="004A2D38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4A2D38" w:rsidRPr="00DB1949" w:rsidRDefault="004A2D38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A2D38" w:rsidRPr="00DB1949" w:rsidRDefault="004A2D38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4A2D38" w:rsidRPr="00DB1949" w:rsidRDefault="004A2D38" w:rsidP="00905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236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A2D38" w:rsidRPr="00DB1949" w:rsidRDefault="004A2D38" w:rsidP="0090514D">
            <w:pPr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Quando acionado</w:t>
            </w:r>
            <w:r>
              <w:rPr>
                <w:iCs/>
                <w:color w:val="auto"/>
              </w:rPr>
              <w:t>, o sistema</w:t>
            </w:r>
            <w:r w:rsidRPr="00DB1949">
              <w:rPr>
                <w:iCs/>
                <w:color w:val="auto"/>
              </w:rPr>
              <w:t xml:space="preserve"> exibe a lista de documentos encontrados, conforme os filtros de consulta.</w:t>
            </w:r>
          </w:p>
        </w:tc>
      </w:tr>
    </w:tbl>
    <w:p w:rsidR="009E2A8A" w:rsidRDefault="009E2A8A">
      <w:r>
        <w:br w:type="page"/>
      </w:r>
    </w:p>
    <w:tbl>
      <w:tblPr>
        <w:tblW w:w="10409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817"/>
        <w:gridCol w:w="567"/>
        <w:gridCol w:w="567"/>
        <w:gridCol w:w="567"/>
        <w:gridCol w:w="567"/>
        <w:gridCol w:w="567"/>
        <w:gridCol w:w="1275"/>
        <w:gridCol w:w="567"/>
        <w:gridCol w:w="993"/>
        <w:gridCol w:w="2368"/>
      </w:tblGrid>
      <w:tr w:rsidR="004A2D38" w:rsidRPr="0090514D" w:rsidTr="004A2D38">
        <w:trPr>
          <w:cantSplit/>
          <w:trHeight w:val="277"/>
          <w:jc w:val="center"/>
        </w:trPr>
        <w:tc>
          <w:tcPr>
            <w:tcW w:w="10409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4A2D38" w:rsidRPr="004A2D38" w:rsidRDefault="004A2D38" w:rsidP="004A2D38">
            <w:pPr>
              <w:rPr>
                <w:b/>
                <w:iCs/>
                <w:color w:val="auto"/>
              </w:rPr>
            </w:pPr>
            <w:r w:rsidRPr="004A2D38">
              <w:rPr>
                <w:b/>
                <w:iCs/>
                <w:color w:val="auto"/>
              </w:rPr>
              <w:lastRenderedPageBreak/>
              <w:t>Documento(s) Encontrado(s)</w:t>
            </w:r>
          </w:p>
        </w:tc>
      </w:tr>
      <w:tr w:rsidR="00723C4D" w:rsidRPr="0090514D" w:rsidTr="00445B84">
        <w:trPr>
          <w:cantSplit/>
          <w:trHeight w:val="391"/>
          <w:jc w:val="center"/>
        </w:trPr>
        <w:tc>
          <w:tcPr>
            <w:tcW w:w="5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23C4D" w:rsidRPr="00DB1949" w:rsidRDefault="00723C4D" w:rsidP="00507E83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817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723C4D">
            <w:pPr>
              <w:tabs>
                <w:tab w:val="left" w:pos="1276"/>
              </w:tabs>
              <w:ind w:left="71"/>
              <w:jc w:val="left"/>
            </w:pPr>
            <w:r w:rsidRPr="00DB1949">
              <w:t>Nº do registro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236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23C4D" w:rsidRPr="00DB1949" w:rsidRDefault="00723C4D" w:rsidP="00723C4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723C4D" w:rsidRPr="0090514D" w:rsidTr="00445B84">
        <w:trPr>
          <w:cantSplit/>
          <w:trHeight w:val="391"/>
          <w:jc w:val="center"/>
        </w:trPr>
        <w:tc>
          <w:tcPr>
            <w:tcW w:w="5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23C4D" w:rsidRPr="00DB1949" w:rsidRDefault="00723C4D" w:rsidP="00507E83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817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723C4D">
            <w:pPr>
              <w:tabs>
                <w:tab w:val="left" w:pos="1276"/>
              </w:tabs>
              <w:ind w:left="71"/>
              <w:jc w:val="left"/>
            </w:pPr>
            <w:r w:rsidRPr="00DB1949">
              <w:t>Data da entrada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236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723C4D" w:rsidRPr="0090514D" w:rsidTr="00445B84">
        <w:trPr>
          <w:cantSplit/>
          <w:trHeight w:val="391"/>
          <w:jc w:val="center"/>
        </w:trPr>
        <w:tc>
          <w:tcPr>
            <w:tcW w:w="5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23C4D" w:rsidRPr="00DB1949" w:rsidRDefault="00723C4D" w:rsidP="00507E83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817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723C4D">
            <w:pPr>
              <w:tabs>
                <w:tab w:val="left" w:pos="1276"/>
              </w:tabs>
              <w:ind w:left="71"/>
              <w:jc w:val="left"/>
            </w:pPr>
            <w:r w:rsidRPr="00DB1949">
              <w:t>Responsável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236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723C4D" w:rsidRPr="0090514D" w:rsidTr="00445B84">
        <w:trPr>
          <w:cantSplit/>
          <w:trHeight w:val="391"/>
          <w:jc w:val="center"/>
        </w:trPr>
        <w:tc>
          <w:tcPr>
            <w:tcW w:w="5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23C4D" w:rsidRPr="00DB1949" w:rsidRDefault="00723C4D" w:rsidP="00507E83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817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723C4D">
            <w:pPr>
              <w:tabs>
                <w:tab w:val="left" w:pos="1276"/>
              </w:tabs>
              <w:ind w:left="71"/>
              <w:jc w:val="left"/>
            </w:pPr>
            <w:r w:rsidRPr="00DB1949">
              <w:t>Identificador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236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723C4D" w:rsidRPr="0090514D" w:rsidTr="00445B84">
        <w:trPr>
          <w:cantSplit/>
          <w:trHeight w:val="391"/>
          <w:jc w:val="center"/>
        </w:trPr>
        <w:tc>
          <w:tcPr>
            <w:tcW w:w="5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23C4D" w:rsidRPr="00DB1949" w:rsidRDefault="00723C4D" w:rsidP="00507E83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817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723C4D">
            <w:pPr>
              <w:tabs>
                <w:tab w:val="left" w:pos="1276"/>
              </w:tabs>
              <w:ind w:left="71"/>
              <w:jc w:val="left"/>
            </w:pPr>
            <w:r w:rsidRPr="00DB1949">
              <w:t>Botões de paginação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723C4D" w:rsidRPr="00DB1949" w:rsidRDefault="00723C4D" w:rsidP="00445B8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236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23C4D" w:rsidRDefault="00723C4D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Da esquerda para direita estão as opções:</w:t>
            </w:r>
          </w:p>
          <w:p w:rsidR="00723C4D" w:rsidRDefault="00723C4D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-Primeira;</w:t>
            </w:r>
          </w:p>
          <w:p w:rsidR="00723C4D" w:rsidRDefault="00723C4D" w:rsidP="00723C4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Anterior;</w:t>
            </w:r>
          </w:p>
          <w:p w:rsidR="00723C4D" w:rsidRDefault="00723C4D" w:rsidP="00723C4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Próxima;</w:t>
            </w:r>
          </w:p>
          <w:p w:rsidR="00723C4D" w:rsidRPr="00DB1949" w:rsidRDefault="00723C4D" w:rsidP="00723C4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Última.</w:t>
            </w:r>
          </w:p>
        </w:tc>
      </w:tr>
      <w:tr w:rsidR="00C876B5" w:rsidRPr="0090514D" w:rsidTr="004A2D38">
        <w:trPr>
          <w:cantSplit/>
          <w:trHeight w:val="391"/>
          <w:jc w:val="center"/>
        </w:trPr>
        <w:tc>
          <w:tcPr>
            <w:tcW w:w="5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6B5" w:rsidRPr="00DB1949" w:rsidRDefault="00C876B5" w:rsidP="00507E83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8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6B5" w:rsidRPr="00DB1949" w:rsidRDefault="00C876B5" w:rsidP="00723C4D">
            <w:pPr>
              <w:tabs>
                <w:tab w:val="left" w:pos="1276"/>
              </w:tabs>
              <w:ind w:left="71"/>
              <w:jc w:val="left"/>
            </w:pPr>
            <w:r w:rsidRPr="00DB1949">
              <w:t>Botão Confirmar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876B5" w:rsidRPr="00DB1949" w:rsidRDefault="00C876B5" w:rsidP="0090514D">
            <w:pPr>
              <w:jc w:val="center"/>
              <w:rPr>
                <w:iCs/>
                <w:color w:val="auto"/>
              </w:rPr>
            </w:pPr>
          </w:p>
          <w:p w:rsidR="00C876B5" w:rsidRPr="00DB1949" w:rsidRDefault="00C876B5" w:rsidP="0090514D">
            <w:pPr>
              <w:jc w:val="center"/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876B5" w:rsidRPr="00DB1949" w:rsidRDefault="00C876B5" w:rsidP="0090514D">
            <w:pPr>
              <w:jc w:val="center"/>
              <w:rPr>
                <w:iCs/>
                <w:color w:val="auto"/>
              </w:rPr>
            </w:pPr>
          </w:p>
          <w:p w:rsidR="00C876B5" w:rsidRPr="00DB1949" w:rsidRDefault="00C876B5" w:rsidP="0090514D">
            <w:pPr>
              <w:jc w:val="center"/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C876B5" w:rsidRPr="00DB1949" w:rsidRDefault="00C876B5" w:rsidP="0090514D">
            <w:pPr>
              <w:jc w:val="center"/>
              <w:rPr>
                <w:iCs/>
                <w:color w:val="auto"/>
              </w:rPr>
            </w:pPr>
          </w:p>
          <w:p w:rsidR="00C876B5" w:rsidRPr="00DB1949" w:rsidRDefault="00C876B5" w:rsidP="0090514D">
            <w:pPr>
              <w:jc w:val="center"/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6B5" w:rsidRPr="00DB1949" w:rsidRDefault="00C876B5" w:rsidP="0090514D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6B5" w:rsidRPr="00DB1949" w:rsidRDefault="00C876B5" w:rsidP="00295C26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6B5" w:rsidRPr="00DB1949" w:rsidRDefault="00C876B5" w:rsidP="0090514D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6B5" w:rsidRPr="00DB1949" w:rsidRDefault="00C876B5" w:rsidP="0090514D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6B5" w:rsidRPr="00DB1949" w:rsidRDefault="00C876B5" w:rsidP="0090514D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Click</w:t>
            </w:r>
          </w:p>
        </w:tc>
        <w:tc>
          <w:tcPr>
            <w:tcW w:w="23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6B5" w:rsidRPr="00DB1949" w:rsidRDefault="00C876B5" w:rsidP="00FF526D">
            <w:pPr>
              <w:jc w:val="left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Ao ser acionado, o sistema salva os dados.</w:t>
            </w:r>
          </w:p>
        </w:tc>
      </w:tr>
      <w:tr w:rsidR="00C876B5" w:rsidRPr="0090514D" w:rsidTr="004A2D38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507E83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817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90514D">
            <w:pPr>
              <w:tabs>
                <w:tab w:val="left" w:pos="1276"/>
              </w:tabs>
              <w:ind w:left="71"/>
            </w:pPr>
            <w:r w:rsidRPr="00DB1949">
              <w:t>Botão Limpar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876B5" w:rsidRPr="00DB1949" w:rsidRDefault="00C876B5" w:rsidP="0090514D">
            <w:pPr>
              <w:jc w:val="center"/>
              <w:rPr>
                <w:iCs/>
                <w:color w:val="auto"/>
              </w:rPr>
            </w:pPr>
          </w:p>
          <w:p w:rsidR="00C876B5" w:rsidRPr="00DB1949" w:rsidRDefault="00C876B5" w:rsidP="0090514D">
            <w:pPr>
              <w:jc w:val="center"/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876B5" w:rsidRPr="00DB1949" w:rsidRDefault="00C876B5" w:rsidP="0090514D">
            <w:pPr>
              <w:jc w:val="center"/>
              <w:rPr>
                <w:iCs/>
                <w:color w:val="auto"/>
              </w:rPr>
            </w:pPr>
          </w:p>
          <w:p w:rsidR="00C876B5" w:rsidRPr="00DB1949" w:rsidRDefault="00C876B5" w:rsidP="0090514D">
            <w:pPr>
              <w:jc w:val="center"/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876B5" w:rsidRPr="00DB1949" w:rsidRDefault="00C876B5" w:rsidP="0090514D">
            <w:pPr>
              <w:jc w:val="center"/>
              <w:rPr>
                <w:iCs/>
                <w:color w:val="auto"/>
              </w:rPr>
            </w:pPr>
          </w:p>
          <w:p w:rsidR="00C876B5" w:rsidRPr="00DB1949" w:rsidRDefault="00C876B5" w:rsidP="0090514D">
            <w:pPr>
              <w:jc w:val="center"/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90514D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295C26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90514D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90514D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90514D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Click</w:t>
            </w:r>
          </w:p>
        </w:tc>
        <w:tc>
          <w:tcPr>
            <w:tcW w:w="2368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FF526D">
            <w:pPr>
              <w:jc w:val="left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Ao ser acionado, o sistema limpa os campos que foram preenchidos.</w:t>
            </w:r>
          </w:p>
        </w:tc>
      </w:tr>
      <w:tr w:rsidR="00C876B5" w:rsidRPr="0090514D" w:rsidTr="004A2D38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507E83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817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90514D">
            <w:pPr>
              <w:tabs>
                <w:tab w:val="left" w:pos="1276"/>
              </w:tabs>
              <w:ind w:left="71"/>
            </w:pPr>
            <w:r w:rsidRPr="00DB1949">
              <w:t>Botão Voltar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876B5" w:rsidRPr="00DB1949" w:rsidRDefault="00C876B5" w:rsidP="0090514D">
            <w:pPr>
              <w:jc w:val="center"/>
              <w:rPr>
                <w:iCs/>
                <w:color w:val="auto"/>
              </w:rPr>
            </w:pPr>
          </w:p>
          <w:p w:rsidR="00C876B5" w:rsidRPr="00DB1949" w:rsidRDefault="00C876B5" w:rsidP="0090514D">
            <w:pPr>
              <w:jc w:val="center"/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876B5" w:rsidRPr="00DB1949" w:rsidRDefault="00C876B5" w:rsidP="0090514D">
            <w:pPr>
              <w:jc w:val="center"/>
              <w:rPr>
                <w:iCs/>
                <w:color w:val="auto"/>
              </w:rPr>
            </w:pPr>
          </w:p>
          <w:p w:rsidR="00C876B5" w:rsidRPr="00DB1949" w:rsidRDefault="00C876B5" w:rsidP="0090514D">
            <w:pPr>
              <w:jc w:val="center"/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876B5" w:rsidRPr="00DB1949" w:rsidRDefault="00C876B5" w:rsidP="0090514D">
            <w:pPr>
              <w:jc w:val="center"/>
              <w:rPr>
                <w:iCs/>
                <w:color w:val="auto"/>
              </w:rPr>
            </w:pPr>
          </w:p>
          <w:p w:rsidR="00C876B5" w:rsidRPr="00DB1949" w:rsidRDefault="00C876B5" w:rsidP="0090514D">
            <w:pPr>
              <w:jc w:val="center"/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90514D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295C26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90514D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90514D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90514D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Click</w:t>
            </w:r>
          </w:p>
        </w:tc>
        <w:tc>
          <w:tcPr>
            <w:tcW w:w="2368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FF526D">
            <w:pPr>
              <w:jc w:val="left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 xml:space="preserve">Ao ser acionado, </w:t>
            </w:r>
            <w:r w:rsidRPr="00DB1949">
              <w:rPr>
                <w:color w:val="auto"/>
              </w:rPr>
              <w:t>o sistema retorna para o Mural de Avisos.</w:t>
            </w:r>
          </w:p>
        </w:tc>
      </w:tr>
      <w:tr w:rsidR="00723C4D" w:rsidRPr="002054A8" w:rsidTr="00D073B9">
        <w:trPr>
          <w:cantSplit/>
          <w:jc w:val="center"/>
        </w:trPr>
        <w:tc>
          <w:tcPr>
            <w:tcW w:w="10409" w:type="dxa"/>
            <w:gridSpan w:val="11"/>
            <w:shd w:val="pct25" w:color="auto" w:fill="auto"/>
            <w:vAlign w:val="center"/>
          </w:tcPr>
          <w:p w:rsidR="00CA03F7" w:rsidRPr="002054A8" w:rsidRDefault="00CA03F7" w:rsidP="00CA03F7">
            <w:pPr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>Máscaras: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LC</w:t>
            </w:r>
            <w:r w:rsidRPr="002054A8">
              <w:rPr>
                <w:sz w:val="16"/>
                <w:szCs w:val="16"/>
              </w:rPr>
              <w:t xml:space="preserve"> – Caracteres Caixa Baixa, </w:t>
            </w:r>
            <w:r w:rsidRPr="002054A8">
              <w:rPr>
                <w:b/>
                <w:bCs/>
                <w:sz w:val="16"/>
                <w:szCs w:val="16"/>
              </w:rPr>
              <w:t>UC</w:t>
            </w:r>
            <w:r w:rsidRPr="002054A8">
              <w:rPr>
                <w:sz w:val="16"/>
                <w:szCs w:val="16"/>
              </w:rPr>
              <w:t xml:space="preserve"> –Caracteres Caixa Alta, </w:t>
            </w:r>
            <w:r w:rsidRPr="002054A8">
              <w:rPr>
                <w:b/>
                <w:bCs/>
                <w:sz w:val="16"/>
                <w:szCs w:val="16"/>
              </w:rPr>
              <w:t>CS</w:t>
            </w:r>
            <w:r>
              <w:rPr>
                <w:sz w:val="16"/>
                <w:szCs w:val="16"/>
              </w:rPr>
              <w:t xml:space="preserve"> – Ignora Caixa</w:t>
            </w:r>
          </w:p>
          <w:p w:rsidR="00CA03F7" w:rsidRPr="002054A8" w:rsidRDefault="00CA03F7" w:rsidP="00CA03F7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CE</w:t>
            </w:r>
            <w:r w:rsidRPr="00310AFC">
              <w:rPr>
                <w:bCs/>
                <w:sz w:val="16"/>
                <w:szCs w:val="16"/>
              </w:rPr>
              <w:t xml:space="preserve"> –</w:t>
            </w:r>
            <w:r w:rsidRPr="002054A8">
              <w:rPr>
                <w:sz w:val="16"/>
                <w:szCs w:val="16"/>
              </w:rPr>
              <w:t xml:space="preserve"> Aceita Caracteres Especiais,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NE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>Não Aceita Caracteres Especiais</w:t>
            </w:r>
          </w:p>
          <w:p w:rsidR="00CA03F7" w:rsidRPr="002054A8" w:rsidRDefault="00CA03F7" w:rsidP="00CA03F7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CA</w:t>
            </w:r>
            <w:r w:rsidRPr="00310AFC">
              <w:rPr>
                <w:sz w:val="16"/>
                <w:szCs w:val="16"/>
              </w:rPr>
              <w:t xml:space="preserve"> –</w:t>
            </w:r>
            <w:r w:rsidRPr="002054A8">
              <w:rPr>
                <w:sz w:val="16"/>
                <w:szCs w:val="16"/>
              </w:rPr>
              <w:t xml:space="preserve"> Aceita Caracteres Acentuados, </w:t>
            </w:r>
            <w:r w:rsidRPr="002054A8">
              <w:rPr>
                <w:b/>
                <w:bCs/>
                <w:sz w:val="16"/>
                <w:szCs w:val="16"/>
              </w:rPr>
              <w:t>NA</w:t>
            </w:r>
            <w:r w:rsidRPr="002054A8">
              <w:rPr>
                <w:sz w:val="16"/>
                <w:szCs w:val="16"/>
              </w:rPr>
              <w:t xml:space="preserve"> – Não Aceita Caracteres Acentuados</w:t>
            </w:r>
          </w:p>
          <w:p w:rsidR="00CA03F7" w:rsidRPr="002054A8" w:rsidRDefault="00CA03F7" w:rsidP="00CA03F7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VN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 xml:space="preserve">Valores Inteiros, </w:t>
            </w:r>
            <w:r w:rsidRPr="002054A8">
              <w:rPr>
                <w:b/>
                <w:bCs/>
                <w:sz w:val="16"/>
                <w:szCs w:val="16"/>
              </w:rPr>
              <w:t>VD</w:t>
            </w:r>
            <w:r w:rsidRPr="002054A8">
              <w:rPr>
                <w:sz w:val="16"/>
                <w:szCs w:val="16"/>
              </w:rPr>
              <w:t xml:space="preserve"> – Valores com Casas Decimais</w:t>
            </w:r>
          </w:p>
          <w:p w:rsidR="00CA03F7" w:rsidRPr="002054A8" w:rsidRDefault="00CA03F7" w:rsidP="00CA03F7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DT–</w:t>
            </w:r>
            <w:r w:rsidRPr="002054A8">
              <w:rPr>
                <w:sz w:val="16"/>
                <w:szCs w:val="16"/>
              </w:rPr>
              <w:t>Data (dd/mm/yyyy),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MA</w:t>
            </w:r>
            <w:r>
              <w:rPr>
                <w:sz w:val="16"/>
                <w:szCs w:val="16"/>
              </w:rPr>
              <w:t xml:space="preserve"> – Mês/Ano (mm/yyyy)</w:t>
            </w:r>
          </w:p>
          <w:p w:rsidR="00CA03F7" w:rsidRPr="002054A8" w:rsidRDefault="00CA03F7" w:rsidP="00CA03F7">
            <w:pPr>
              <w:rPr>
                <w:sz w:val="16"/>
                <w:szCs w:val="16"/>
                <w:lang w:val="en-US"/>
              </w:rPr>
            </w:pPr>
            <w:r w:rsidRPr="002054A8">
              <w:rPr>
                <w:b/>
                <w:bCs/>
                <w:sz w:val="16"/>
                <w:szCs w:val="16"/>
                <w:lang w:val="en-US"/>
              </w:rPr>
              <w:t>TS</w:t>
            </w:r>
            <w:r w:rsidRPr="00310AFC">
              <w:rPr>
                <w:bCs/>
                <w:sz w:val="16"/>
                <w:szCs w:val="16"/>
                <w:lang w:val="en-US"/>
              </w:rPr>
              <w:t xml:space="preserve"> – </w:t>
            </w:r>
            <w:r w:rsidRPr="002054A8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2054A8">
              <w:rPr>
                <w:b/>
                <w:bCs/>
                <w:sz w:val="16"/>
                <w:szCs w:val="16"/>
                <w:lang w:val="en-US"/>
              </w:rPr>
              <w:t>HH</w:t>
            </w:r>
            <w:r w:rsidRPr="00310AFC">
              <w:rPr>
                <w:bCs/>
                <w:sz w:val="16"/>
                <w:szCs w:val="16"/>
                <w:lang w:val="en-US"/>
              </w:rPr>
              <w:t xml:space="preserve"> – </w:t>
            </w:r>
            <w:r w:rsidRPr="002054A8">
              <w:rPr>
                <w:sz w:val="16"/>
                <w:szCs w:val="16"/>
                <w:lang w:val="en-US"/>
              </w:rPr>
              <w:t>Hora (99:99),</w:t>
            </w:r>
          </w:p>
          <w:p w:rsidR="00CA03F7" w:rsidRPr="002054A8" w:rsidRDefault="00CA03F7" w:rsidP="00CA03F7">
            <w:pPr>
              <w:ind w:left="1093" w:hanging="1093"/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 xml:space="preserve">Informação BD: deverá constar o </w:t>
            </w:r>
            <w:r w:rsidRPr="002054A8">
              <w:rPr>
                <w:b/>
                <w:bCs/>
                <w:iCs/>
                <w:sz w:val="16"/>
                <w:szCs w:val="16"/>
              </w:rPr>
              <w:t>nome do campo</w:t>
            </w:r>
            <w:r w:rsidRPr="002054A8">
              <w:rPr>
                <w:sz w:val="16"/>
                <w:szCs w:val="16"/>
              </w:rPr>
              <w:t xml:space="preserve"> e sua respectiva </w:t>
            </w:r>
            <w:r w:rsidRPr="002054A8">
              <w:rPr>
                <w:b/>
                <w:bCs/>
                <w:iCs/>
                <w:sz w:val="16"/>
                <w:szCs w:val="16"/>
              </w:rPr>
              <w:t>tabela</w:t>
            </w:r>
            <w:r w:rsidRPr="002054A8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2054A8">
              <w:rPr>
                <w:b/>
                <w:bCs/>
                <w:iCs/>
                <w:sz w:val="16"/>
                <w:szCs w:val="16"/>
              </w:rPr>
              <w:t>tamanho</w:t>
            </w:r>
            <w:r w:rsidRPr="002054A8">
              <w:rPr>
                <w:sz w:val="16"/>
                <w:szCs w:val="16"/>
              </w:rPr>
              <w:t xml:space="preserve"> e </w:t>
            </w:r>
            <w:r w:rsidRPr="002054A8">
              <w:rPr>
                <w:b/>
                <w:bCs/>
                <w:iCs/>
                <w:sz w:val="16"/>
                <w:szCs w:val="16"/>
              </w:rPr>
              <w:t>tipo</w:t>
            </w:r>
            <w:r w:rsidRPr="002054A8">
              <w:rPr>
                <w:sz w:val="16"/>
                <w:szCs w:val="16"/>
              </w:rPr>
              <w:t xml:space="preserve"> da informação. Para este último deve-se usar </w:t>
            </w:r>
            <w:r w:rsidRPr="002054A8">
              <w:rPr>
                <w:b/>
                <w:bCs/>
                <w:sz w:val="16"/>
                <w:szCs w:val="16"/>
              </w:rPr>
              <w:t>A</w:t>
            </w:r>
            <w:r w:rsidRPr="00310AFC">
              <w:rPr>
                <w:bCs/>
                <w:sz w:val="16"/>
                <w:szCs w:val="16"/>
              </w:rPr>
              <w:t xml:space="preserve"> –</w:t>
            </w:r>
            <w:r w:rsidRPr="002054A8">
              <w:rPr>
                <w:sz w:val="16"/>
                <w:szCs w:val="16"/>
              </w:rPr>
              <w:t xml:space="preserve"> Alfanumérico, </w:t>
            </w:r>
            <w:r w:rsidRPr="002054A8">
              <w:rPr>
                <w:b/>
                <w:bCs/>
                <w:sz w:val="16"/>
                <w:szCs w:val="16"/>
              </w:rPr>
              <w:t>N</w:t>
            </w:r>
            <w:r w:rsidRPr="00310AFC">
              <w:rPr>
                <w:bCs/>
                <w:sz w:val="16"/>
                <w:szCs w:val="16"/>
              </w:rPr>
              <w:t xml:space="preserve"> </w:t>
            </w:r>
            <w:r w:rsidRPr="002054A8">
              <w:rPr>
                <w:sz w:val="16"/>
                <w:szCs w:val="16"/>
              </w:rPr>
              <w:t xml:space="preserve">– Numérico, </w:t>
            </w:r>
            <w:r w:rsidRPr="00310AFC">
              <w:rPr>
                <w:b/>
                <w:bCs/>
                <w:sz w:val="16"/>
                <w:szCs w:val="16"/>
              </w:rPr>
              <w:t>I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 xml:space="preserve">Inteiro, </w:t>
            </w:r>
            <w:r w:rsidRPr="002054A8">
              <w:rPr>
                <w:b/>
                <w:bCs/>
                <w:sz w:val="16"/>
                <w:szCs w:val="16"/>
              </w:rPr>
              <w:t>D –</w:t>
            </w:r>
            <w:r w:rsidRPr="002054A8">
              <w:rPr>
                <w:sz w:val="16"/>
                <w:szCs w:val="16"/>
              </w:rPr>
              <w:t xml:space="preserve"> Decimal, </w:t>
            </w:r>
            <w:r w:rsidRPr="002054A8">
              <w:rPr>
                <w:b/>
                <w:bCs/>
                <w:sz w:val="16"/>
                <w:szCs w:val="16"/>
              </w:rPr>
              <w:t>TS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 xml:space="preserve">TimeStamp, </w:t>
            </w:r>
            <w:r w:rsidRPr="002054A8">
              <w:rPr>
                <w:b/>
                <w:bCs/>
                <w:sz w:val="16"/>
                <w:szCs w:val="16"/>
              </w:rPr>
              <w:t>DT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>Data</w:t>
            </w:r>
          </w:p>
          <w:p w:rsidR="00CA03F7" w:rsidRPr="002054A8" w:rsidRDefault="00CA03F7" w:rsidP="00CA03F7">
            <w:pPr>
              <w:ind w:left="1093" w:hanging="1093"/>
              <w:rPr>
                <w:sz w:val="16"/>
                <w:szCs w:val="16"/>
              </w:rPr>
            </w:pPr>
          </w:p>
          <w:p w:rsidR="00723C4D" w:rsidRPr="002054A8" w:rsidRDefault="00CA03F7" w:rsidP="00CA03F7">
            <w:pPr>
              <w:rPr>
                <w:sz w:val="22"/>
              </w:rPr>
            </w:pPr>
            <w:r w:rsidRPr="002054A8">
              <w:rPr>
                <w:sz w:val="16"/>
                <w:szCs w:val="16"/>
              </w:rPr>
              <w:t xml:space="preserve">Não se Aplica: </w:t>
            </w:r>
            <w:r w:rsidRPr="002054A8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FE25C4" w:rsidRDefault="00FE25C4">
      <w:pPr>
        <w:jc w:val="left"/>
        <w:rPr>
          <w:b/>
          <w:color w:val="auto"/>
          <w:sz w:val="22"/>
          <w:szCs w:val="22"/>
          <w:lang w:eastAsia="en-US"/>
        </w:rPr>
      </w:pPr>
      <w:r>
        <w:br w:type="page"/>
      </w:r>
    </w:p>
    <w:p w:rsidR="001E2036" w:rsidRDefault="00FE25C4" w:rsidP="00777FC4">
      <w:pPr>
        <w:pStyle w:val="STJNivel3"/>
      </w:pPr>
      <w:bookmarkStart w:id="8" w:name="_Toc401835468"/>
      <w:r>
        <w:lastRenderedPageBreak/>
        <w:t>T</w:t>
      </w:r>
      <w:r w:rsidR="00285390">
        <w:t xml:space="preserve">ela </w:t>
      </w:r>
      <w:r w:rsidR="00EE738D">
        <w:t>Consulta</w:t>
      </w:r>
      <w:r w:rsidR="00BD34E1">
        <w:t>r A</w:t>
      </w:r>
      <w:r w:rsidR="00EE738D">
        <w:t>viso</w:t>
      </w:r>
      <w:bookmarkEnd w:id="8"/>
    </w:p>
    <w:p w:rsidR="009E2A8A" w:rsidRDefault="009E2A8A" w:rsidP="00777FC4">
      <w:pPr>
        <w:pStyle w:val="STJNivel3"/>
        <w:numPr>
          <w:ilvl w:val="0"/>
          <w:numId w:val="0"/>
        </w:numPr>
      </w:pPr>
    </w:p>
    <w:p w:rsidR="002C1946" w:rsidRPr="009E2A8A" w:rsidRDefault="009E2A8A" w:rsidP="009E2A8A">
      <w:r>
        <w:rPr>
          <w:noProof/>
        </w:rPr>
        <w:drawing>
          <wp:inline distT="0" distB="0" distL="0" distR="0">
            <wp:extent cx="6297295" cy="6176645"/>
            <wp:effectExtent l="19050" t="19050" r="27305" b="1460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6176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499F" w:rsidRPr="00F856A5" w:rsidRDefault="00B7499F" w:rsidP="00B7499F">
      <w:pPr>
        <w:pStyle w:val="Instruo"/>
        <w:jc w:val="center"/>
        <w:rPr>
          <w:i w:val="0"/>
          <w:color w:val="auto"/>
        </w:rPr>
      </w:pPr>
      <w:r w:rsidRPr="00F856A5">
        <w:rPr>
          <w:i w:val="0"/>
          <w:color w:val="auto"/>
        </w:rPr>
        <w:t xml:space="preserve">Figura 2 - Tela </w:t>
      </w:r>
      <w:r w:rsidR="00CC68C7" w:rsidRPr="00F856A5">
        <w:rPr>
          <w:i w:val="0"/>
          <w:color w:val="auto"/>
        </w:rPr>
        <w:t>Consulta</w:t>
      </w:r>
      <w:r w:rsidR="00C4459B" w:rsidRPr="00F856A5">
        <w:rPr>
          <w:i w:val="0"/>
          <w:color w:val="auto"/>
        </w:rPr>
        <w:t xml:space="preserve"> de </w:t>
      </w:r>
      <w:r w:rsidRPr="00F856A5">
        <w:rPr>
          <w:i w:val="0"/>
          <w:color w:val="auto"/>
        </w:rPr>
        <w:t>Aviso</w:t>
      </w:r>
    </w:p>
    <w:p w:rsidR="00FE25C4" w:rsidRDefault="00FE25C4">
      <w:pPr>
        <w:jc w:val="left"/>
        <w:rPr>
          <w:rFonts w:cs="Times New Roman"/>
          <w:b/>
          <w:snapToGrid w:val="0"/>
          <w:color w:val="auto"/>
        </w:rPr>
      </w:pPr>
      <w:r>
        <w:br w:type="page"/>
      </w:r>
    </w:p>
    <w:p w:rsidR="000457D0" w:rsidRDefault="000457D0" w:rsidP="00FE25C4">
      <w:pPr>
        <w:pStyle w:val="Ttulo4"/>
        <w:numPr>
          <w:ilvl w:val="0"/>
          <w:numId w:val="30"/>
        </w:numPr>
        <w:ind w:left="851" w:hanging="851"/>
        <w:rPr>
          <w:sz w:val="20"/>
        </w:rPr>
      </w:pPr>
      <w:r>
        <w:rPr>
          <w:sz w:val="20"/>
        </w:rPr>
        <w:lastRenderedPageBreak/>
        <w:t>Regras de Apresentação</w:t>
      </w:r>
    </w:p>
    <w:p w:rsidR="000457D0" w:rsidRPr="000457D0" w:rsidRDefault="000457D0" w:rsidP="00FE25C4">
      <w:pPr>
        <w:pStyle w:val="Instruo"/>
        <w:numPr>
          <w:ilvl w:val="0"/>
          <w:numId w:val="18"/>
        </w:numPr>
        <w:tabs>
          <w:tab w:val="left" w:pos="1134"/>
        </w:tabs>
        <w:ind w:hanging="11"/>
        <w:jc w:val="both"/>
        <w:rPr>
          <w:i w:val="0"/>
          <w:color w:val="auto"/>
        </w:rPr>
      </w:pPr>
      <w:r w:rsidRPr="0080097B">
        <w:rPr>
          <w:i w:val="0"/>
          <w:color w:val="auto"/>
        </w:rPr>
        <w:t xml:space="preserve">Ao clicar o botão </w:t>
      </w:r>
      <w:r>
        <w:rPr>
          <w:i w:val="0"/>
          <w:color w:val="auto"/>
        </w:rPr>
        <w:t>Consultar</w:t>
      </w:r>
      <w:r w:rsidRPr="000457D0">
        <w:rPr>
          <w:i w:val="0"/>
          <w:color w:val="auto"/>
        </w:rPr>
        <w:t xml:space="preserve"> do sub-menu Aviso</w:t>
      </w:r>
      <w:r>
        <w:rPr>
          <w:i w:val="0"/>
          <w:color w:val="auto"/>
        </w:rPr>
        <w:t>s</w:t>
      </w:r>
      <w:r w:rsidRPr="000457D0">
        <w:rPr>
          <w:i w:val="0"/>
          <w:color w:val="auto"/>
        </w:rPr>
        <w:t xml:space="preserve"> do </w:t>
      </w:r>
      <w:r>
        <w:rPr>
          <w:i w:val="0"/>
          <w:color w:val="auto"/>
        </w:rPr>
        <w:t>M</w:t>
      </w:r>
      <w:r w:rsidRPr="000457D0">
        <w:rPr>
          <w:i w:val="0"/>
          <w:color w:val="auto"/>
        </w:rPr>
        <w:t xml:space="preserve">enu </w:t>
      </w:r>
      <w:r>
        <w:rPr>
          <w:i w:val="0"/>
          <w:color w:val="auto"/>
        </w:rPr>
        <w:t>P</w:t>
      </w:r>
      <w:r w:rsidRPr="000457D0">
        <w:rPr>
          <w:i w:val="0"/>
          <w:color w:val="auto"/>
        </w:rPr>
        <w:t xml:space="preserve">rincipal, a Tela </w:t>
      </w:r>
      <w:r>
        <w:rPr>
          <w:i w:val="0"/>
          <w:color w:val="auto"/>
        </w:rPr>
        <w:t xml:space="preserve">Consulta de </w:t>
      </w:r>
      <w:r w:rsidRPr="000457D0">
        <w:rPr>
          <w:i w:val="0"/>
          <w:color w:val="auto"/>
        </w:rPr>
        <w:t xml:space="preserve">Aviso será </w:t>
      </w:r>
      <w:r>
        <w:rPr>
          <w:i w:val="0"/>
          <w:color w:val="auto"/>
        </w:rPr>
        <w:t>apresentada.</w:t>
      </w:r>
    </w:p>
    <w:p w:rsidR="00D26D27" w:rsidRPr="000D78C0" w:rsidRDefault="00D26D27" w:rsidP="00FE25C4">
      <w:pPr>
        <w:pStyle w:val="Instruo"/>
        <w:numPr>
          <w:ilvl w:val="0"/>
          <w:numId w:val="18"/>
        </w:numPr>
        <w:tabs>
          <w:tab w:val="left" w:pos="1134"/>
        </w:tabs>
        <w:ind w:hanging="11"/>
        <w:jc w:val="both"/>
        <w:rPr>
          <w:i w:val="0"/>
          <w:color w:val="auto"/>
        </w:rPr>
      </w:pPr>
      <w:r w:rsidRPr="000D78C0">
        <w:rPr>
          <w:i w:val="0"/>
          <w:color w:val="auto"/>
        </w:rPr>
        <w:t xml:space="preserve">Ao clicar na opção “Destinatário específico” será apresentado um campo para selecionar um ou mais destinatário(s). </w:t>
      </w:r>
      <w:r w:rsidR="000D78C0">
        <w:rPr>
          <w:i w:val="0"/>
          <w:color w:val="auto"/>
        </w:rPr>
        <w:t>Devem ser listados os nomes</w:t>
      </w:r>
      <w:r w:rsidR="000822FE">
        <w:rPr>
          <w:i w:val="0"/>
          <w:color w:val="auto"/>
        </w:rPr>
        <w:t xml:space="preserve"> dos</w:t>
      </w:r>
      <w:r w:rsidR="000D78C0">
        <w:rPr>
          <w:i w:val="0"/>
          <w:color w:val="auto"/>
        </w:rPr>
        <w:t xml:space="preserve"> </w:t>
      </w:r>
      <w:r w:rsidR="000822FE">
        <w:rPr>
          <w:i w:val="0"/>
          <w:color w:val="auto"/>
        </w:rPr>
        <w:t>usuários d</w:t>
      </w:r>
      <w:r w:rsidR="001803CA">
        <w:rPr>
          <w:i w:val="0"/>
          <w:color w:val="auto"/>
        </w:rPr>
        <w:t xml:space="preserve">a respectiva </w:t>
      </w:r>
      <w:r w:rsidR="000822FE">
        <w:rPr>
          <w:i w:val="0"/>
          <w:color w:val="auto"/>
        </w:rPr>
        <w:t>unidade</w:t>
      </w:r>
      <w:r w:rsidR="001A17A2">
        <w:rPr>
          <w:i w:val="0"/>
          <w:color w:val="auto"/>
        </w:rPr>
        <w:t xml:space="preserve"> que se estiver </w:t>
      </w:r>
      <w:r w:rsidR="001A17A2" w:rsidRPr="00613D6A">
        <w:rPr>
          <w:i w:val="0"/>
          <w:color w:val="auto"/>
        </w:rPr>
        <w:t>logado</w:t>
      </w:r>
      <w:r w:rsidR="000D78C0" w:rsidRPr="00613D6A">
        <w:rPr>
          <w:i w:val="0"/>
          <w:color w:val="auto"/>
        </w:rPr>
        <w:t>.</w:t>
      </w:r>
    </w:p>
    <w:p w:rsidR="00613D6A" w:rsidRDefault="00613D6A" w:rsidP="00FE25C4">
      <w:pPr>
        <w:pStyle w:val="Instruo"/>
        <w:numPr>
          <w:ilvl w:val="0"/>
          <w:numId w:val="18"/>
        </w:numPr>
        <w:tabs>
          <w:tab w:val="left" w:pos="1134"/>
        </w:tabs>
        <w:ind w:hanging="11"/>
        <w:jc w:val="both"/>
        <w:rPr>
          <w:i w:val="0"/>
          <w:color w:val="auto"/>
        </w:rPr>
      </w:pPr>
      <w:r>
        <w:rPr>
          <w:i w:val="0"/>
          <w:color w:val="auto"/>
        </w:rPr>
        <w:t>Ao clicar o botão Consultar, o sistema realiza a consulta dos documentos cadastrados.</w:t>
      </w:r>
    </w:p>
    <w:p w:rsidR="00127BDE" w:rsidRPr="00FE25C4" w:rsidRDefault="00127BDE" w:rsidP="00FE25C4">
      <w:pPr>
        <w:pStyle w:val="Instruo"/>
        <w:numPr>
          <w:ilvl w:val="0"/>
          <w:numId w:val="18"/>
        </w:numPr>
        <w:tabs>
          <w:tab w:val="left" w:pos="1134"/>
        </w:tabs>
        <w:ind w:hanging="11"/>
        <w:jc w:val="both"/>
        <w:rPr>
          <w:i w:val="0"/>
          <w:color w:val="auto"/>
        </w:rPr>
      </w:pPr>
      <w:r w:rsidRPr="00FE25C4">
        <w:rPr>
          <w:i w:val="0"/>
          <w:color w:val="auto"/>
        </w:rPr>
        <w:t xml:space="preserve">Ao clicar o botão </w:t>
      </w:r>
      <w:r w:rsidR="00613D6A">
        <w:rPr>
          <w:i w:val="0"/>
          <w:color w:val="auto"/>
        </w:rPr>
        <w:t>Confirmar</w:t>
      </w:r>
      <w:r w:rsidRPr="00FE25C4">
        <w:rPr>
          <w:i w:val="0"/>
          <w:color w:val="auto"/>
        </w:rPr>
        <w:t>, o sistema realiza a consulta dos dados.</w:t>
      </w:r>
    </w:p>
    <w:p w:rsidR="00127BDE" w:rsidRPr="009D3A70" w:rsidRDefault="00127BDE" w:rsidP="00FE25C4">
      <w:pPr>
        <w:pStyle w:val="Instruo"/>
        <w:numPr>
          <w:ilvl w:val="0"/>
          <w:numId w:val="18"/>
        </w:numPr>
        <w:tabs>
          <w:tab w:val="left" w:pos="1134"/>
        </w:tabs>
        <w:ind w:hanging="11"/>
        <w:jc w:val="both"/>
        <w:rPr>
          <w:i w:val="0"/>
          <w:color w:val="auto"/>
        </w:rPr>
      </w:pPr>
      <w:r w:rsidRPr="009D3A70">
        <w:rPr>
          <w:i w:val="0"/>
          <w:color w:val="auto"/>
        </w:rPr>
        <w:t>Ao clicar o botão Limpar,</w:t>
      </w:r>
      <w:r w:rsidRPr="00FE25C4">
        <w:rPr>
          <w:i w:val="0"/>
          <w:color w:val="auto"/>
        </w:rPr>
        <w:t xml:space="preserve"> o sistema limpa os campos que foram preenchidos</w:t>
      </w:r>
      <w:r w:rsidRPr="009D3A70">
        <w:rPr>
          <w:i w:val="0"/>
          <w:color w:val="auto"/>
        </w:rPr>
        <w:t>.</w:t>
      </w:r>
    </w:p>
    <w:p w:rsidR="00613D6A" w:rsidRDefault="00613D6A" w:rsidP="00FE25C4">
      <w:pPr>
        <w:pStyle w:val="Instruo"/>
        <w:numPr>
          <w:ilvl w:val="0"/>
          <w:numId w:val="18"/>
        </w:numPr>
        <w:tabs>
          <w:tab w:val="left" w:pos="1134"/>
        </w:tabs>
        <w:ind w:hanging="11"/>
        <w:jc w:val="both"/>
        <w:rPr>
          <w:i w:val="0"/>
          <w:color w:val="auto"/>
        </w:rPr>
      </w:pPr>
      <w:r>
        <w:rPr>
          <w:i w:val="0"/>
          <w:color w:val="auto"/>
        </w:rPr>
        <w:t>Ao clicar o botão Voltar, o sistema retorna para a Tela Meus Avisos.</w:t>
      </w:r>
    </w:p>
    <w:p w:rsidR="00A70EB9" w:rsidRPr="00A70EB9" w:rsidRDefault="00A70EB9" w:rsidP="00FE25C4">
      <w:pPr>
        <w:pStyle w:val="Instruo"/>
        <w:numPr>
          <w:ilvl w:val="0"/>
          <w:numId w:val="18"/>
        </w:numPr>
        <w:tabs>
          <w:tab w:val="left" w:pos="1134"/>
        </w:tabs>
        <w:ind w:hanging="11"/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Ao clicar o botão Alterar, </w:t>
      </w:r>
      <w:r w:rsidRPr="00FE25C4">
        <w:rPr>
          <w:i w:val="0"/>
          <w:color w:val="auto"/>
        </w:rPr>
        <w:t xml:space="preserve">o sistema o sistema exibe a Tela </w:t>
      </w:r>
      <w:r w:rsidRPr="00A70EB9">
        <w:rPr>
          <w:i w:val="0"/>
          <w:color w:val="auto"/>
        </w:rPr>
        <w:t>2.2.3. Alterar Aviso.</w:t>
      </w:r>
    </w:p>
    <w:p w:rsidR="00127BDE" w:rsidRPr="00DB32E2" w:rsidRDefault="00127BDE" w:rsidP="00FE25C4">
      <w:pPr>
        <w:pStyle w:val="Instruo"/>
        <w:numPr>
          <w:ilvl w:val="0"/>
          <w:numId w:val="18"/>
        </w:numPr>
        <w:tabs>
          <w:tab w:val="left" w:pos="1134"/>
        </w:tabs>
        <w:ind w:hanging="11"/>
        <w:jc w:val="both"/>
        <w:rPr>
          <w:i w:val="0"/>
          <w:color w:val="auto"/>
        </w:rPr>
      </w:pPr>
      <w:r w:rsidRPr="009D3A70">
        <w:rPr>
          <w:i w:val="0"/>
          <w:color w:val="auto"/>
        </w:rPr>
        <w:t xml:space="preserve">Ao clicar o botão </w:t>
      </w:r>
      <w:r w:rsidR="00BC53BC">
        <w:rPr>
          <w:i w:val="0"/>
          <w:color w:val="auto"/>
        </w:rPr>
        <w:t>Excluir</w:t>
      </w:r>
      <w:r w:rsidRPr="009D3A70">
        <w:rPr>
          <w:i w:val="0"/>
          <w:color w:val="auto"/>
        </w:rPr>
        <w:t xml:space="preserve">, </w:t>
      </w:r>
      <w:r w:rsidR="00BC53BC" w:rsidRPr="00FE25C4">
        <w:rPr>
          <w:i w:val="0"/>
          <w:color w:val="auto"/>
        </w:rPr>
        <w:t>o sistema exclui o registro.</w:t>
      </w:r>
    </w:p>
    <w:p w:rsidR="00127BDE" w:rsidRPr="00613D6A" w:rsidRDefault="00EE79A6" w:rsidP="00FE25C4">
      <w:pPr>
        <w:pStyle w:val="Instruo"/>
        <w:numPr>
          <w:ilvl w:val="0"/>
          <w:numId w:val="18"/>
        </w:numPr>
        <w:tabs>
          <w:tab w:val="left" w:pos="1134"/>
        </w:tabs>
        <w:ind w:hanging="11"/>
        <w:jc w:val="both"/>
        <w:rPr>
          <w:i w:val="0"/>
          <w:color w:val="auto"/>
        </w:rPr>
      </w:pPr>
      <w:r w:rsidRPr="00613D6A">
        <w:rPr>
          <w:i w:val="0"/>
          <w:color w:val="auto"/>
        </w:rPr>
        <w:t xml:space="preserve">Ao clicar o botão Imprimir, </w:t>
      </w:r>
      <w:r w:rsidRPr="00613D6A">
        <w:rPr>
          <w:i w:val="0"/>
          <w:iCs/>
          <w:color w:val="auto"/>
        </w:rPr>
        <w:t>o sistema apresenta opções de impressão do documento.</w:t>
      </w:r>
    </w:p>
    <w:p w:rsidR="000457D0" w:rsidRDefault="000457D0" w:rsidP="00FE25C4">
      <w:pPr>
        <w:pStyle w:val="Ttulo4"/>
        <w:numPr>
          <w:ilvl w:val="0"/>
          <w:numId w:val="30"/>
        </w:numPr>
        <w:ind w:left="851" w:hanging="851"/>
        <w:rPr>
          <w:sz w:val="20"/>
        </w:rPr>
      </w:pPr>
      <w:r>
        <w:rPr>
          <w:sz w:val="20"/>
        </w:rPr>
        <w:t>Exceções</w:t>
      </w:r>
    </w:p>
    <w:p w:rsidR="000457D0" w:rsidRPr="00A95545" w:rsidRDefault="000457D0" w:rsidP="00F856A5">
      <w:pPr>
        <w:spacing w:before="100" w:beforeAutospacing="1"/>
      </w:pPr>
      <w:r w:rsidRPr="009609DC">
        <w:rPr>
          <w:color w:val="auto"/>
        </w:rPr>
        <w:t>Não se aplica</w:t>
      </w:r>
      <w:r w:rsidR="00613D6A">
        <w:rPr>
          <w:color w:val="auto"/>
        </w:rPr>
        <w:t>.</w:t>
      </w:r>
    </w:p>
    <w:p w:rsidR="00F856A5" w:rsidRDefault="000457D0" w:rsidP="00F856A5">
      <w:pPr>
        <w:pStyle w:val="Ttulo4"/>
        <w:numPr>
          <w:ilvl w:val="0"/>
          <w:numId w:val="0"/>
        </w:numPr>
        <w:spacing w:before="100" w:beforeAutospacing="1" w:after="0"/>
        <w:rPr>
          <w:rFonts w:cs="Arial"/>
          <w:sz w:val="20"/>
        </w:rPr>
      </w:pPr>
      <w:r>
        <w:rPr>
          <w:rFonts w:cs="Arial"/>
          <w:sz w:val="20"/>
        </w:rPr>
        <w:t>2.2.2.3. Itens de Controle</w:t>
      </w:r>
    </w:p>
    <w:p w:rsidR="00F856A5" w:rsidRPr="00F856A5" w:rsidRDefault="00F856A5" w:rsidP="00F856A5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939"/>
        <w:gridCol w:w="567"/>
        <w:gridCol w:w="567"/>
        <w:gridCol w:w="567"/>
        <w:gridCol w:w="567"/>
        <w:gridCol w:w="567"/>
        <w:gridCol w:w="1276"/>
        <w:gridCol w:w="567"/>
        <w:gridCol w:w="992"/>
        <w:gridCol w:w="142"/>
        <w:gridCol w:w="1499"/>
      </w:tblGrid>
      <w:tr w:rsidR="000457D0" w:rsidTr="00A420E0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0457D0" w:rsidRDefault="000457D0" w:rsidP="000A068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939" w:type="dxa"/>
            <w:shd w:val="pct25" w:color="auto" w:fill="auto"/>
            <w:vAlign w:val="center"/>
          </w:tcPr>
          <w:p w:rsidR="000457D0" w:rsidRDefault="000457D0" w:rsidP="000A068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0457D0" w:rsidRDefault="000457D0" w:rsidP="000A068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0457D0" w:rsidRDefault="000457D0" w:rsidP="000A068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0457D0" w:rsidRDefault="000457D0" w:rsidP="000A068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0457D0" w:rsidRDefault="000457D0" w:rsidP="000A068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0457D0" w:rsidRDefault="000457D0" w:rsidP="000A068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1276" w:type="dxa"/>
            <w:shd w:val="pct25" w:color="auto" w:fill="auto"/>
            <w:textDirection w:val="btLr"/>
            <w:vAlign w:val="center"/>
          </w:tcPr>
          <w:p w:rsidR="000457D0" w:rsidRDefault="000457D0" w:rsidP="000A068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0457D0" w:rsidRDefault="000457D0" w:rsidP="000A068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0457D0" w:rsidRDefault="000457D0" w:rsidP="000A068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641" w:type="dxa"/>
            <w:gridSpan w:val="2"/>
            <w:shd w:val="pct25" w:color="auto" w:fill="auto"/>
            <w:vAlign w:val="center"/>
          </w:tcPr>
          <w:p w:rsidR="000457D0" w:rsidRDefault="000457D0" w:rsidP="000A068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99511D" w:rsidRPr="0090514D" w:rsidTr="00A420E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9511D" w:rsidRPr="00F856A5" w:rsidRDefault="0099511D" w:rsidP="00883671">
            <w:pPr>
              <w:jc w:val="center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1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99511D" w:rsidRPr="00F856A5" w:rsidRDefault="0099511D" w:rsidP="00F856A5">
            <w:pPr>
              <w:tabs>
                <w:tab w:val="left" w:pos="0"/>
              </w:tabs>
              <w:ind w:left="34"/>
              <w:jc w:val="left"/>
            </w:pPr>
            <w:r w:rsidRPr="00F856A5">
              <w:t>Endereçado 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99511D" w:rsidRPr="00F856A5" w:rsidRDefault="0099511D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99511D" w:rsidRPr="00F856A5" w:rsidRDefault="0099511D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99511D" w:rsidRPr="00F856A5" w:rsidRDefault="0099511D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99511D" w:rsidRPr="00F856A5" w:rsidRDefault="0099511D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99511D" w:rsidRPr="00F856A5" w:rsidRDefault="0099511D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99511D" w:rsidRDefault="00F856A5" w:rsidP="00F856A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Todos;</w:t>
            </w:r>
          </w:p>
          <w:p w:rsidR="00F856A5" w:rsidRPr="00F856A5" w:rsidRDefault="00F856A5" w:rsidP="00F856A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Destinatário Específico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99511D" w:rsidRPr="00F856A5" w:rsidRDefault="0099511D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9511D" w:rsidRPr="00F856A5" w:rsidRDefault="004B5BED" w:rsidP="00F856A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única.</w:t>
            </w:r>
          </w:p>
        </w:tc>
        <w:tc>
          <w:tcPr>
            <w:tcW w:w="1641" w:type="dxa"/>
            <w:gridSpan w:val="2"/>
            <w:tcBorders>
              <w:bottom w:val="single" w:sz="4" w:space="0" w:color="auto"/>
            </w:tcBorders>
            <w:vAlign w:val="center"/>
          </w:tcPr>
          <w:p w:rsidR="0099511D" w:rsidRPr="00F856A5" w:rsidRDefault="0099511D" w:rsidP="005B70B2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Apresenta os servidores da Unidade</w:t>
            </w:r>
            <w:r w:rsidR="005B70B2">
              <w:rPr>
                <w:iCs/>
                <w:color w:val="auto"/>
              </w:rPr>
              <w:t>.</w:t>
            </w:r>
          </w:p>
        </w:tc>
      </w:tr>
      <w:tr w:rsidR="00C876B5" w:rsidRPr="0090514D" w:rsidTr="00A420E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883671">
            <w:pPr>
              <w:jc w:val="center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2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F856A5">
            <w:pPr>
              <w:tabs>
                <w:tab w:val="left" w:pos="0"/>
              </w:tabs>
              <w:ind w:left="34"/>
              <w:jc w:val="left"/>
            </w:pPr>
            <w:r w:rsidRPr="00F856A5">
              <w:t>Botão</w:t>
            </w:r>
            <w:r>
              <w:t xml:space="preserve"> Adicionar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F16E1C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F16E1C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F16E1C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F16E1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295C26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F16E1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F16E1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F16E1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gridSpan w:val="2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F16E1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 xml:space="preserve">Ao ser acionado, </w:t>
            </w:r>
            <w:r w:rsidRPr="00F856A5">
              <w:rPr>
                <w:color w:val="auto"/>
              </w:rPr>
              <w:t>o sistema inclui o &lt;nome&gt; na tabela Endereçado</w:t>
            </w:r>
            <w:r>
              <w:rPr>
                <w:color w:val="auto"/>
              </w:rPr>
              <w:t>.</w:t>
            </w:r>
          </w:p>
        </w:tc>
      </w:tr>
      <w:tr w:rsidR="00C876B5" w:rsidRPr="0090514D" w:rsidTr="00A420E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883671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F856A5">
            <w:pPr>
              <w:tabs>
                <w:tab w:val="left" w:pos="0"/>
              </w:tabs>
              <w:ind w:left="34"/>
              <w:jc w:val="left"/>
            </w:pPr>
            <w:r>
              <w:t>Botão Excluir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445B84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445B84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445B84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445B8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295C26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445B8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445B8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445B8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gridSpan w:val="2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BA005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Ao ser acionado, o sistema exclui o </w:t>
            </w:r>
            <w:r w:rsidRPr="00F856A5">
              <w:rPr>
                <w:color w:val="auto"/>
              </w:rPr>
              <w:t xml:space="preserve">&lt;nome&gt; na tabela </w:t>
            </w:r>
            <w:r>
              <w:rPr>
                <w:color w:val="auto"/>
              </w:rPr>
              <w:t>E</w:t>
            </w:r>
            <w:r w:rsidRPr="00F856A5">
              <w:rPr>
                <w:color w:val="auto"/>
              </w:rPr>
              <w:t>ndereçado</w:t>
            </w:r>
            <w:r>
              <w:rPr>
                <w:color w:val="auto"/>
              </w:rPr>
              <w:t>.</w:t>
            </w:r>
          </w:p>
        </w:tc>
      </w:tr>
      <w:tr w:rsidR="00623B64" w:rsidRPr="0090514D" w:rsidTr="00A420E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23B64" w:rsidRPr="00F856A5" w:rsidRDefault="00BA0055" w:rsidP="00883671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tabs>
                <w:tab w:val="left" w:pos="1276"/>
              </w:tabs>
              <w:ind w:left="71"/>
              <w:jc w:val="left"/>
            </w:pPr>
            <w:r w:rsidRPr="00F856A5">
              <w:t>Data da inclusão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DT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única.</w:t>
            </w:r>
          </w:p>
        </w:tc>
        <w:tc>
          <w:tcPr>
            <w:tcW w:w="1641" w:type="dxa"/>
            <w:gridSpan w:val="2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 xml:space="preserve">O sistema exibe o calendário para o usuário escolher a data. </w:t>
            </w:r>
          </w:p>
        </w:tc>
      </w:tr>
      <w:tr w:rsidR="00623B64" w:rsidRPr="0090514D" w:rsidTr="00A420E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23B64" w:rsidRPr="00F856A5" w:rsidRDefault="00BA0055" w:rsidP="00883671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tabs>
                <w:tab w:val="left" w:pos="1276"/>
              </w:tabs>
              <w:ind w:left="71"/>
              <w:jc w:val="left"/>
            </w:pPr>
            <w:r w:rsidRPr="00F856A5">
              <w:t>Situação do aviso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23B64" w:rsidRDefault="00623B64" w:rsidP="00F856A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Pendente;</w:t>
            </w:r>
          </w:p>
          <w:p w:rsidR="00623B64" w:rsidRDefault="00623B64" w:rsidP="00F856A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Resolvido;</w:t>
            </w:r>
          </w:p>
          <w:p w:rsidR="00623B64" w:rsidRPr="00F856A5" w:rsidRDefault="00623B64" w:rsidP="00F856A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Em andamento.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única.</w:t>
            </w:r>
          </w:p>
        </w:tc>
        <w:tc>
          <w:tcPr>
            <w:tcW w:w="1641" w:type="dxa"/>
            <w:gridSpan w:val="2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</w:tr>
      <w:tr w:rsidR="00623B64" w:rsidRPr="0090514D" w:rsidTr="00A420E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23B64" w:rsidRPr="00F856A5" w:rsidRDefault="00BA0055" w:rsidP="00883671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6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tabs>
                <w:tab w:val="left" w:pos="1276"/>
              </w:tabs>
              <w:ind w:left="71"/>
              <w:jc w:val="left"/>
            </w:pPr>
            <w:r w:rsidRPr="00F856A5">
              <w:t>Data da solução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DT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623B64" w:rsidRPr="00F856A5" w:rsidRDefault="00C31FC3" w:rsidP="00F856A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gridSpan w:val="2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 xml:space="preserve">O sistema exibe o calendário para o usuário escolher a data. </w:t>
            </w:r>
          </w:p>
        </w:tc>
      </w:tr>
      <w:tr w:rsidR="00623B64" w:rsidRPr="0090514D" w:rsidTr="00A420E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23B64" w:rsidRPr="00F856A5" w:rsidRDefault="00BA0055" w:rsidP="00883671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7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tabs>
                <w:tab w:val="left" w:pos="1276"/>
              </w:tabs>
              <w:ind w:left="71"/>
              <w:jc w:val="left"/>
            </w:pPr>
            <w:r w:rsidRPr="00F856A5">
              <w:t>Relacionado a Documento? Sim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Selecionar</w:t>
            </w:r>
          </w:p>
        </w:tc>
        <w:tc>
          <w:tcPr>
            <w:tcW w:w="1641" w:type="dxa"/>
            <w:gridSpan w:val="2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 si</w:t>
            </w:r>
            <w:r w:rsidR="00FE59D2">
              <w:rPr>
                <w:iCs/>
                <w:color w:val="auto"/>
              </w:rPr>
              <w:t xml:space="preserve">stema exibe os itens abaixo: </w:t>
            </w:r>
            <w:r>
              <w:rPr>
                <w:iCs/>
                <w:color w:val="auto"/>
              </w:rPr>
              <w:t>9, 10, 11, 12, 13</w:t>
            </w:r>
            <w:r w:rsidR="00FE59D2">
              <w:rPr>
                <w:iCs/>
                <w:color w:val="auto"/>
              </w:rPr>
              <w:t>,</w:t>
            </w:r>
            <w:r>
              <w:rPr>
                <w:iCs/>
                <w:color w:val="auto"/>
              </w:rPr>
              <w:t>14</w:t>
            </w:r>
            <w:r w:rsidR="00FE59D2">
              <w:rPr>
                <w:iCs/>
                <w:color w:val="auto"/>
              </w:rPr>
              <w:t xml:space="preserve"> e 15.</w:t>
            </w:r>
          </w:p>
        </w:tc>
      </w:tr>
      <w:tr w:rsidR="00623B64" w:rsidRPr="0090514D" w:rsidTr="00A420E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23B64" w:rsidRPr="00F856A5" w:rsidRDefault="00BA0055" w:rsidP="00883671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lastRenderedPageBreak/>
              <w:t>8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tabs>
                <w:tab w:val="left" w:pos="1276"/>
              </w:tabs>
              <w:ind w:left="71"/>
              <w:jc w:val="left"/>
            </w:pPr>
            <w:r w:rsidRPr="00F856A5">
              <w:t>Relacionado a Documento? Não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Selecionar</w:t>
            </w:r>
          </w:p>
        </w:tc>
        <w:tc>
          <w:tcPr>
            <w:tcW w:w="1641" w:type="dxa"/>
            <w:gridSpan w:val="2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</w:tr>
      <w:tr w:rsidR="004B5BED" w:rsidRPr="0090514D" w:rsidTr="004B5BED">
        <w:trPr>
          <w:cantSplit/>
          <w:trHeight w:val="271"/>
          <w:jc w:val="center"/>
        </w:trPr>
        <w:tc>
          <w:tcPr>
            <w:tcW w:w="9804" w:type="dxa"/>
            <w:gridSpan w:val="12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4B5BED" w:rsidRPr="004B5BED" w:rsidRDefault="004B5BED" w:rsidP="004B5BED">
            <w:pPr>
              <w:jc w:val="left"/>
              <w:rPr>
                <w:b/>
                <w:iCs/>
                <w:color w:val="auto"/>
              </w:rPr>
            </w:pPr>
            <w:r w:rsidRPr="004B5BED">
              <w:rPr>
                <w:b/>
                <w:iCs/>
                <w:color w:val="auto"/>
              </w:rPr>
              <w:t>Consultar Documen</w:t>
            </w:r>
            <w:r w:rsidRPr="00A420E0">
              <w:rPr>
                <w:b/>
                <w:iCs/>
                <w:color w:val="auto"/>
              </w:rPr>
              <w:t>tos</w:t>
            </w:r>
            <w:r w:rsidR="00A420E0" w:rsidRPr="00A420E0">
              <w:rPr>
                <w:b/>
                <w:iCs/>
                <w:color w:val="auto"/>
              </w:rPr>
              <w:t xml:space="preserve"> - </w:t>
            </w:r>
            <w:r w:rsidR="00A420E0" w:rsidRPr="00A420E0">
              <w:rPr>
                <w:b/>
              </w:rPr>
              <w:t>Relacionado a Documento? Sim</w:t>
            </w:r>
          </w:p>
        </w:tc>
      </w:tr>
      <w:tr w:rsidR="004B5BED" w:rsidRPr="0090514D" w:rsidTr="00A420E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4B5BED" w:rsidRPr="00F856A5" w:rsidRDefault="00BA0055" w:rsidP="00445B8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9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4B5BED" w:rsidRPr="00F856A5" w:rsidRDefault="004B5BED" w:rsidP="00445B84">
            <w:pPr>
              <w:tabs>
                <w:tab w:val="left" w:pos="1276"/>
              </w:tabs>
              <w:ind w:left="71"/>
              <w:jc w:val="left"/>
            </w:pPr>
            <w:r w:rsidRPr="00F856A5">
              <w:t>Tipo de documento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B5BED" w:rsidRPr="00DB1949" w:rsidRDefault="004B5BED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B5BED" w:rsidRPr="00DB1949" w:rsidRDefault="004B5BED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B5BED" w:rsidRPr="00DB1949" w:rsidRDefault="004B5BED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B5BED" w:rsidRPr="00DB1949" w:rsidRDefault="004B5BED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B5BED" w:rsidRPr="00DB1949" w:rsidRDefault="004B5BED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4B5BED" w:rsidRDefault="004B5BED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Carta;</w:t>
            </w:r>
          </w:p>
          <w:p w:rsidR="004B5BED" w:rsidRDefault="004B5BED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Convite;</w:t>
            </w:r>
          </w:p>
          <w:p w:rsidR="004B5BED" w:rsidRDefault="004B5BED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Correio Eletrônico;</w:t>
            </w:r>
          </w:p>
          <w:p w:rsidR="004B5BED" w:rsidRDefault="004B5BED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Memorando;</w:t>
            </w:r>
          </w:p>
          <w:p w:rsidR="004B5BED" w:rsidRDefault="004B5BED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Ofício;</w:t>
            </w:r>
          </w:p>
          <w:p w:rsidR="004B5BED" w:rsidRDefault="004B5BED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Ato;</w:t>
            </w:r>
          </w:p>
          <w:p w:rsidR="004B5BED" w:rsidRDefault="004B5BED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Despacho;</w:t>
            </w:r>
          </w:p>
          <w:p w:rsidR="004B5BED" w:rsidRDefault="004B5BED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Documento S\N;</w:t>
            </w:r>
          </w:p>
          <w:p w:rsidR="004B5BED" w:rsidRDefault="004B5BED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Fax;</w:t>
            </w:r>
          </w:p>
          <w:p w:rsidR="004B5BED" w:rsidRDefault="004B5BED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Petição;</w:t>
            </w:r>
          </w:p>
          <w:p w:rsidR="004B5BED" w:rsidRDefault="004B5BED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Portaria;</w:t>
            </w:r>
          </w:p>
          <w:p w:rsidR="004B5BED" w:rsidRDefault="004B5BED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Requerimento;</w:t>
            </w:r>
          </w:p>
          <w:p w:rsidR="004B5BED" w:rsidRPr="00DB1949" w:rsidRDefault="004B5BED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Telegrama.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B5BED" w:rsidRPr="00DB1949" w:rsidRDefault="004B5BED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:rsidR="004B5BED" w:rsidRPr="00DB1949" w:rsidRDefault="004B5BED" w:rsidP="00445B8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4B5BED" w:rsidRPr="00DB1949" w:rsidRDefault="004B5BED" w:rsidP="00445B84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</w:tr>
      <w:tr w:rsidR="004B5BED" w:rsidRPr="0090514D" w:rsidTr="00A420E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4B5BED" w:rsidRPr="00F856A5" w:rsidRDefault="00BA0055" w:rsidP="00883671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4B5BED" w:rsidRPr="00F856A5" w:rsidRDefault="004B5BED" w:rsidP="00F856A5">
            <w:pPr>
              <w:tabs>
                <w:tab w:val="left" w:pos="1276"/>
              </w:tabs>
              <w:ind w:left="71"/>
              <w:jc w:val="left"/>
            </w:pPr>
            <w:r>
              <w:t>Situação do Documento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B5BED" w:rsidRPr="00F856A5" w:rsidRDefault="004B5BED" w:rsidP="00445B8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B5BED" w:rsidRPr="00F856A5" w:rsidRDefault="004B5BED" w:rsidP="00445B8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B5BED" w:rsidRPr="00F856A5" w:rsidRDefault="004B5BED" w:rsidP="00445B8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B5BED" w:rsidRPr="00F856A5" w:rsidRDefault="004B5BED" w:rsidP="00445B8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B5BED" w:rsidRPr="00F856A5" w:rsidRDefault="004B5BED" w:rsidP="00445B8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4B5BED" w:rsidRDefault="004B5BED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Pendente;</w:t>
            </w:r>
          </w:p>
          <w:p w:rsidR="004B5BED" w:rsidRDefault="004B5BED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Resolvido;</w:t>
            </w:r>
          </w:p>
          <w:p w:rsidR="004B5BED" w:rsidRDefault="004B5BED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Suspenso;</w:t>
            </w:r>
          </w:p>
          <w:p w:rsidR="004B5BED" w:rsidRPr="00F856A5" w:rsidRDefault="004B5BED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Cancelado.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B5BED" w:rsidRPr="00F856A5" w:rsidRDefault="004B5BED" w:rsidP="00445B8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:rsidR="004B5BED" w:rsidRPr="00DB1949" w:rsidRDefault="004B5BED" w:rsidP="00445B8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4B5BED" w:rsidRPr="00F856A5" w:rsidRDefault="004B5BED" w:rsidP="005B70B2">
            <w:pPr>
              <w:jc w:val="center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</w:tr>
      <w:tr w:rsidR="004B5BED" w:rsidRPr="0090514D" w:rsidTr="00A420E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4B5BED" w:rsidRDefault="004B5BED" w:rsidP="00883671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</w:t>
            </w:r>
            <w:r w:rsidR="00BA0055">
              <w:rPr>
                <w:iCs/>
                <w:color w:val="auto"/>
              </w:rPr>
              <w:t>1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4B5BED" w:rsidRDefault="004B5BED" w:rsidP="00F856A5">
            <w:pPr>
              <w:tabs>
                <w:tab w:val="left" w:pos="1276"/>
              </w:tabs>
              <w:ind w:left="71"/>
              <w:jc w:val="left"/>
            </w:pPr>
            <w:r>
              <w:t>Classificação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B5BED" w:rsidRPr="00F856A5" w:rsidRDefault="004B5BED" w:rsidP="00445B8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B5BED" w:rsidRPr="00F856A5" w:rsidRDefault="004B5BED" w:rsidP="00445B8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B5BED" w:rsidRPr="00F856A5" w:rsidRDefault="004B5BED" w:rsidP="00445B8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B5BED" w:rsidRPr="00F856A5" w:rsidRDefault="004B5BED" w:rsidP="00445B8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B5BED" w:rsidRPr="00F856A5" w:rsidRDefault="004B5BED" w:rsidP="00445B8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4B5BED" w:rsidRDefault="004B5BED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Expedido;</w:t>
            </w:r>
          </w:p>
          <w:p w:rsidR="004B5BED" w:rsidRDefault="004B5BED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Recebido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B5BED" w:rsidRPr="00F856A5" w:rsidRDefault="004B5BED" w:rsidP="00445B8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:rsidR="004B5BED" w:rsidRPr="00DB1949" w:rsidRDefault="004B5BED" w:rsidP="00445B8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4B5BED" w:rsidRPr="00F856A5" w:rsidRDefault="004B5BED" w:rsidP="005B70B2">
            <w:pPr>
              <w:jc w:val="center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</w:tr>
      <w:tr w:rsidR="004B5BED" w:rsidRPr="0090514D" w:rsidTr="00A420E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4B5BED" w:rsidRDefault="004B5BED" w:rsidP="00883671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</w:t>
            </w:r>
            <w:r w:rsidR="00BA0055">
              <w:rPr>
                <w:iCs/>
                <w:color w:val="auto"/>
              </w:rPr>
              <w:t>2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4B5BED" w:rsidRDefault="004B5BED" w:rsidP="00F856A5">
            <w:pPr>
              <w:tabs>
                <w:tab w:val="left" w:pos="1276"/>
              </w:tabs>
              <w:ind w:left="71"/>
              <w:jc w:val="left"/>
            </w:pPr>
            <w:r>
              <w:t>Origem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B5BED" w:rsidRPr="00F856A5" w:rsidRDefault="004B5BED" w:rsidP="00445B8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B5BED" w:rsidRPr="00F856A5" w:rsidRDefault="004B5BED" w:rsidP="00445B8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B5BED" w:rsidRPr="00F856A5" w:rsidRDefault="004B5BED" w:rsidP="00445B8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B5BED" w:rsidRPr="00F856A5" w:rsidRDefault="004B5BED" w:rsidP="00445B8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B5BED" w:rsidRPr="00F856A5" w:rsidRDefault="004B5BED" w:rsidP="00445B8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4B5BED" w:rsidRDefault="004B5BED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Interno;</w:t>
            </w:r>
          </w:p>
          <w:p w:rsidR="004B5BED" w:rsidRDefault="004B5BED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Externo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B5BED" w:rsidRPr="00F856A5" w:rsidRDefault="004B5BED" w:rsidP="00445B8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:rsidR="004B5BED" w:rsidRPr="00DB1949" w:rsidRDefault="004B5BED" w:rsidP="00445B8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4B5BED" w:rsidRPr="00F856A5" w:rsidRDefault="004B5BED" w:rsidP="005B70B2">
            <w:pPr>
              <w:jc w:val="center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</w:tr>
      <w:tr w:rsidR="00A420E0" w:rsidRPr="0090514D" w:rsidTr="00A420E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4B5BED" w:rsidRPr="00F856A5" w:rsidRDefault="004B5BED" w:rsidP="00F16E1C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</w:t>
            </w:r>
            <w:r w:rsidR="00BA0055">
              <w:rPr>
                <w:iCs/>
                <w:color w:val="auto"/>
              </w:rPr>
              <w:t>3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4B5BED" w:rsidRPr="00F856A5" w:rsidRDefault="004B5BED" w:rsidP="00F856A5">
            <w:pPr>
              <w:tabs>
                <w:tab w:val="left" w:pos="1276"/>
              </w:tabs>
              <w:ind w:left="71"/>
              <w:jc w:val="left"/>
            </w:pPr>
            <w:r w:rsidRPr="00F856A5">
              <w:t>Número do documento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B5BED" w:rsidRPr="00F856A5" w:rsidRDefault="00C31FC3" w:rsidP="00F856A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(20)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B5BED" w:rsidRPr="00F856A5" w:rsidRDefault="004B5BED" w:rsidP="00F856A5">
            <w:pPr>
              <w:jc w:val="left"/>
              <w:rPr>
                <w:iCs/>
                <w:color w:val="auto"/>
              </w:rPr>
            </w:pPr>
            <w:r w:rsidRPr="00F856A5">
              <w:t>xxxxx-yyyy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B5BED" w:rsidRPr="00F856A5" w:rsidRDefault="004B5BED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B5BED" w:rsidRPr="00F856A5" w:rsidRDefault="004B5BED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B5BED" w:rsidRPr="00F856A5" w:rsidRDefault="004B5BED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4B5BED" w:rsidRPr="00F856A5" w:rsidRDefault="004B5BED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B5BED" w:rsidRPr="00F856A5" w:rsidRDefault="004B5BED" w:rsidP="00F856A5">
            <w:pPr>
              <w:jc w:val="left"/>
              <w:rPr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:rsidR="004B5BED" w:rsidRPr="00F856A5" w:rsidRDefault="00C31FC3" w:rsidP="00F856A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4B5BED" w:rsidRPr="00F856A5" w:rsidRDefault="004B5BED" w:rsidP="005B70B2">
            <w:pPr>
              <w:jc w:val="center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</w:tr>
      <w:tr w:rsidR="004B5BED" w:rsidRPr="0090514D" w:rsidTr="00A420E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4B5BED" w:rsidRDefault="004B5BED" w:rsidP="00F16E1C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</w:t>
            </w:r>
            <w:r w:rsidR="00BA0055">
              <w:rPr>
                <w:iCs/>
                <w:color w:val="auto"/>
              </w:rPr>
              <w:t>4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4B5BED" w:rsidRPr="00F856A5" w:rsidRDefault="004B5BED" w:rsidP="00F856A5">
            <w:pPr>
              <w:tabs>
                <w:tab w:val="left" w:pos="1276"/>
              </w:tabs>
              <w:ind w:left="71"/>
              <w:jc w:val="left"/>
            </w:pPr>
            <w:r>
              <w:t>Identificador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B5BED" w:rsidRPr="00F856A5" w:rsidRDefault="00C31FC3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(6)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B5BED" w:rsidRPr="00F856A5" w:rsidRDefault="004B5BED" w:rsidP="00F16E1C">
            <w:pPr>
              <w:jc w:val="left"/>
            </w:pPr>
            <w:r>
              <w:t>999</w:t>
            </w:r>
            <w:r w:rsidRPr="00F16E1C">
              <w:t>-</w:t>
            </w:r>
            <w:r>
              <w:t>999999/9999</w:t>
            </w:r>
            <w:r w:rsidRPr="00F16E1C">
              <w:t>_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B5BED" w:rsidRPr="00F856A5" w:rsidRDefault="004B5BED" w:rsidP="00445B8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B5BED" w:rsidRPr="00F856A5" w:rsidRDefault="004B5BED" w:rsidP="00445B8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B5BED" w:rsidRPr="00F856A5" w:rsidRDefault="004B5BED" w:rsidP="00445B8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4B5BED" w:rsidRPr="00F856A5" w:rsidRDefault="004B5BED" w:rsidP="00445B8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B5BED" w:rsidRPr="00F856A5" w:rsidRDefault="004B5BED" w:rsidP="00445B84">
            <w:pPr>
              <w:jc w:val="left"/>
              <w:rPr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:rsidR="004B5BED" w:rsidRPr="00F856A5" w:rsidRDefault="00C31FC3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4B5BED" w:rsidRPr="00F856A5" w:rsidRDefault="004B5BED" w:rsidP="005B70B2">
            <w:pPr>
              <w:jc w:val="center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</w:tr>
      <w:tr w:rsidR="00C876B5" w:rsidRPr="0090514D" w:rsidTr="00623B64">
        <w:trPr>
          <w:cantSplit/>
          <w:trHeight w:val="391"/>
          <w:jc w:val="center"/>
        </w:trPr>
        <w:tc>
          <w:tcPr>
            <w:tcW w:w="554" w:type="dxa"/>
            <w:vAlign w:val="center"/>
          </w:tcPr>
          <w:p w:rsidR="00C876B5" w:rsidRPr="00F856A5" w:rsidRDefault="00C876B5" w:rsidP="00883671">
            <w:pPr>
              <w:jc w:val="center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1</w:t>
            </w:r>
            <w:r>
              <w:rPr>
                <w:iCs/>
                <w:color w:val="auto"/>
              </w:rPr>
              <w:t>5</w:t>
            </w:r>
          </w:p>
        </w:tc>
        <w:tc>
          <w:tcPr>
            <w:tcW w:w="1939" w:type="dxa"/>
            <w:vAlign w:val="center"/>
          </w:tcPr>
          <w:p w:rsidR="00C876B5" w:rsidRPr="00F856A5" w:rsidRDefault="00C876B5" w:rsidP="00F856A5">
            <w:pPr>
              <w:tabs>
                <w:tab w:val="left" w:pos="1276"/>
              </w:tabs>
              <w:ind w:left="71"/>
              <w:jc w:val="left"/>
            </w:pPr>
            <w:r w:rsidRPr="00F856A5">
              <w:t>Botão Consultar</w:t>
            </w:r>
          </w:p>
        </w:tc>
        <w:tc>
          <w:tcPr>
            <w:tcW w:w="567" w:type="dxa"/>
            <w:vAlign w:val="center"/>
          </w:tcPr>
          <w:p w:rsidR="00C876B5" w:rsidRPr="00F856A5" w:rsidRDefault="00C876B5" w:rsidP="00F856A5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76B5" w:rsidRPr="00F856A5" w:rsidRDefault="00C876B5" w:rsidP="00F856A5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76B5" w:rsidRPr="00F856A5" w:rsidRDefault="00C876B5" w:rsidP="00F856A5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76B5" w:rsidRPr="00F856A5" w:rsidRDefault="00C876B5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76B5" w:rsidRPr="00DB1949" w:rsidRDefault="00C876B5" w:rsidP="00295C26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1276" w:type="dxa"/>
            <w:vAlign w:val="center"/>
          </w:tcPr>
          <w:p w:rsidR="00C876B5" w:rsidRPr="00F856A5" w:rsidRDefault="00C876B5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76B5" w:rsidRPr="00F856A5" w:rsidRDefault="00C876B5" w:rsidP="00F856A5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gridSpan w:val="2"/>
            <w:vAlign w:val="center"/>
          </w:tcPr>
          <w:p w:rsidR="00C876B5" w:rsidRPr="00F856A5" w:rsidRDefault="00C876B5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Click</w:t>
            </w:r>
          </w:p>
        </w:tc>
        <w:tc>
          <w:tcPr>
            <w:tcW w:w="1499" w:type="dxa"/>
            <w:vAlign w:val="center"/>
          </w:tcPr>
          <w:p w:rsidR="00C876B5" w:rsidRPr="00F856A5" w:rsidRDefault="00C876B5" w:rsidP="00CF7CCB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Ao ser acionado, o sistema realiza a consulta dos dados.</w:t>
            </w:r>
          </w:p>
        </w:tc>
      </w:tr>
      <w:tr w:rsidR="00623B64" w:rsidRPr="0090514D" w:rsidTr="00623B64">
        <w:trPr>
          <w:cantSplit/>
          <w:trHeight w:val="391"/>
          <w:jc w:val="center"/>
        </w:trPr>
        <w:tc>
          <w:tcPr>
            <w:tcW w:w="9804" w:type="dxa"/>
            <w:gridSpan w:val="12"/>
            <w:shd w:val="clear" w:color="auto" w:fill="95B3D7" w:themeFill="accent1" w:themeFillTint="99"/>
            <w:vAlign w:val="center"/>
          </w:tcPr>
          <w:p w:rsidR="00623B64" w:rsidRPr="00623B64" w:rsidRDefault="00623B64" w:rsidP="00F856A5">
            <w:pPr>
              <w:jc w:val="left"/>
              <w:rPr>
                <w:b/>
                <w:iCs/>
                <w:color w:val="auto"/>
              </w:rPr>
            </w:pPr>
            <w:r w:rsidRPr="00623B64">
              <w:rPr>
                <w:b/>
                <w:iCs/>
                <w:color w:val="auto"/>
              </w:rPr>
              <w:t>Documentos(s) Encontrado(s)</w:t>
            </w:r>
          </w:p>
        </w:tc>
      </w:tr>
      <w:tr w:rsidR="00623B64" w:rsidRPr="0090514D" w:rsidTr="00623B64">
        <w:trPr>
          <w:cantSplit/>
          <w:trHeight w:val="391"/>
          <w:jc w:val="center"/>
        </w:trPr>
        <w:tc>
          <w:tcPr>
            <w:tcW w:w="554" w:type="dxa"/>
            <w:vAlign w:val="center"/>
          </w:tcPr>
          <w:p w:rsidR="00623B64" w:rsidRPr="00F856A5" w:rsidRDefault="00623B64" w:rsidP="00883671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</w:t>
            </w:r>
            <w:r w:rsidR="00BA0055">
              <w:rPr>
                <w:iCs/>
                <w:color w:val="auto"/>
              </w:rPr>
              <w:t>6</w:t>
            </w:r>
          </w:p>
        </w:tc>
        <w:tc>
          <w:tcPr>
            <w:tcW w:w="1939" w:type="dxa"/>
            <w:vAlign w:val="center"/>
          </w:tcPr>
          <w:p w:rsidR="00623B64" w:rsidRPr="00F856A5" w:rsidRDefault="00623B64" w:rsidP="00623B64">
            <w:pPr>
              <w:tabs>
                <w:tab w:val="left" w:pos="1276"/>
              </w:tabs>
              <w:ind w:left="71"/>
              <w:jc w:val="left"/>
            </w:pPr>
            <w:r>
              <w:t>N° do Registro</w:t>
            </w:r>
          </w:p>
        </w:tc>
        <w:tc>
          <w:tcPr>
            <w:tcW w:w="567" w:type="dxa"/>
            <w:vAlign w:val="center"/>
          </w:tcPr>
          <w:p w:rsidR="00623B64" w:rsidRPr="00F856A5" w:rsidRDefault="00623B64" w:rsidP="00623B64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623B64" w:rsidRPr="00F856A5" w:rsidRDefault="00623B64" w:rsidP="00623B64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623B64" w:rsidRPr="00F856A5" w:rsidRDefault="00623B64" w:rsidP="00623B64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623B64" w:rsidRPr="00F856A5" w:rsidRDefault="00623B64" w:rsidP="00623B6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623B64" w:rsidRPr="00F856A5" w:rsidRDefault="00623B64" w:rsidP="00623B6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S</w:t>
            </w:r>
          </w:p>
        </w:tc>
        <w:tc>
          <w:tcPr>
            <w:tcW w:w="1276" w:type="dxa"/>
            <w:vAlign w:val="center"/>
          </w:tcPr>
          <w:p w:rsidR="00623B64" w:rsidRPr="00F856A5" w:rsidRDefault="00623B64" w:rsidP="00623B6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623B64" w:rsidRPr="00F856A5" w:rsidRDefault="00623B64" w:rsidP="00623B64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gridSpan w:val="2"/>
            <w:vAlign w:val="center"/>
          </w:tcPr>
          <w:p w:rsidR="00623B64" w:rsidRPr="00F856A5" w:rsidRDefault="00623B64" w:rsidP="00623B6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  <w:vAlign w:val="center"/>
          </w:tcPr>
          <w:p w:rsidR="00623B64" w:rsidRPr="00F856A5" w:rsidRDefault="00623B64" w:rsidP="00623B6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623B64" w:rsidRPr="0090514D" w:rsidTr="00623B64">
        <w:trPr>
          <w:cantSplit/>
          <w:trHeight w:val="391"/>
          <w:jc w:val="center"/>
        </w:trPr>
        <w:tc>
          <w:tcPr>
            <w:tcW w:w="554" w:type="dxa"/>
            <w:vAlign w:val="center"/>
          </w:tcPr>
          <w:p w:rsidR="00623B64" w:rsidRDefault="00623B64" w:rsidP="00883671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</w:t>
            </w:r>
            <w:r w:rsidR="00BA0055">
              <w:rPr>
                <w:iCs/>
                <w:color w:val="auto"/>
              </w:rPr>
              <w:t>7</w:t>
            </w:r>
          </w:p>
        </w:tc>
        <w:tc>
          <w:tcPr>
            <w:tcW w:w="1939" w:type="dxa"/>
            <w:vAlign w:val="center"/>
          </w:tcPr>
          <w:p w:rsidR="00623B64" w:rsidRDefault="00623B64" w:rsidP="00623B64">
            <w:pPr>
              <w:tabs>
                <w:tab w:val="left" w:pos="1276"/>
              </w:tabs>
              <w:ind w:left="71"/>
              <w:jc w:val="left"/>
            </w:pPr>
            <w:r>
              <w:t>Data da Entrada</w:t>
            </w:r>
          </w:p>
        </w:tc>
        <w:tc>
          <w:tcPr>
            <w:tcW w:w="567" w:type="dxa"/>
            <w:vAlign w:val="center"/>
          </w:tcPr>
          <w:p w:rsidR="00623B64" w:rsidRPr="00F856A5" w:rsidRDefault="00623B64" w:rsidP="00623B64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623B64" w:rsidRPr="00F856A5" w:rsidRDefault="00623B64" w:rsidP="00623B64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623B64" w:rsidRPr="00F856A5" w:rsidRDefault="00623B64" w:rsidP="00623B64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623B64" w:rsidRPr="00F856A5" w:rsidRDefault="00623B64" w:rsidP="00623B6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623B64" w:rsidRPr="00F856A5" w:rsidRDefault="00623B64" w:rsidP="00623B6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S</w:t>
            </w:r>
          </w:p>
        </w:tc>
        <w:tc>
          <w:tcPr>
            <w:tcW w:w="1276" w:type="dxa"/>
            <w:vAlign w:val="center"/>
          </w:tcPr>
          <w:p w:rsidR="00623B64" w:rsidRPr="00F856A5" w:rsidRDefault="00623B64" w:rsidP="00623B6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623B64" w:rsidRPr="00F856A5" w:rsidRDefault="00623B64" w:rsidP="00623B64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gridSpan w:val="2"/>
            <w:vAlign w:val="center"/>
          </w:tcPr>
          <w:p w:rsidR="00623B64" w:rsidRDefault="00623B64" w:rsidP="00623B64">
            <w:pPr>
              <w:jc w:val="left"/>
            </w:pPr>
            <w:r w:rsidRPr="003468A5"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  <w:vAlign w:val="center"/>
          </w:tcPr>
          <w:p w:rsidR="00623B64" w:rsidRPr="00F856A5" w:rsidRDefault="00623B64" w:rsidP="00623B6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623B64" w:rsidRPr="0090514D" w:rsidTr="00623B64">
        <w:trPr>
          <w:cantSplit/>
          <w:trHeight w:val="391"/>
          <w:jc w:val="center"/>
        </w:trPr>
        <w:tc>
          <w:tcPr>
            <w:tcW w:w="554" w:type="dxa"/>
            <w:vAlign w:val="center"/>
          </w:tcPr>
          <w:p w:rsidR="00623B64" w:rsidRDefault="00623B64" w:rsidP="00883671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</w:t>
            </w:r>
            <w:r w:rsidR="00BA0055">
              <w:rPr>
                <w:iCs/>
                <w:color w:val="auto"/>
              </w:rPr>
              <w:t>8</w:t>
            </w:r>
          </w:p>
        </w:tc>
        <w:tc>
          <w:tcPr>
            <w:tcW w:w="1939" w:type="dxa"/>
            <w:vAlign w:val="center"/>
          </w:tcPr>
          <w:p w:rsidR="00623B64" w:rsidRDefault="00623B64" w:rsidP="00623B64">
            <w:pPr>
              <w:tabs>
                <w:tab w:val="left" w:pos="1276"/>
              </w:tabs>
              <w:ind w:left="71"/>
              <w:jc w:val="left"/>
            </w:pPr>
            <w:r>
              <w:t>Responsável</w:t>
            </w:r>
          </w:p>
        </w:tc>
        <w:tc>
          <w:tcPr>
            <w:tcW w:w="567" w:type="dxa"/>
            <w:vAlign w:val="center"/>
          </w:tcPr>
          <w:p w:rsidR="00623B64" w:rsidRPr="00F856A5" w:rsidRDefault="00623B64" w:rsidP="00623B64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623B64" w:rsidRPr="00F856A5" w:rsidRDefault="00623B64" w:rsidP="00623B64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623B64" w:rsidRPr="00F856A5" w:rsidRDefault="00623B64" w:rsidP="00623B64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623B64" w:rsidRPr="00F856A5" w:rsidRDefault="00623B64" w:rsidP="00623B6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623B64" w:rsidRPr="00F856A5" w:rsidRDefault="00623B64" w:rsidP="00623B6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S</w:t>
            </w:r>
          </w:p>
        </w:tc>
        <w:tc>
          <w:tcPr>
            <w:tcW w:w="1276" w:type="dxa"/>
            <w:vAlign w:val="center"/>
          </w:tcPr>
          <w:p w:rsidR="00623B64" w:rsidRPr="00F856A5" w:rsidRDefault="00623B64" w:rsidP="00623B6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623B64" w:rsidRPr="00F856A5" w:rsidRDefault="00623B64" w:rsidP="00623B64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gridSpan w:val="2"/>
            <w:vAlign w:val="center"/>
          </w:tcPr>
          <w:p w:rsidR="00623B64" w:rsidRDefault="00623B64" w:rsidP="00623B64">
            <w:pPr>
              <w:jc w:val="left"/>
            </w:pPr>
            <w:r w:rsidRPr="003468A5"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  <w:vAlign w:val="center"/>
          </w:tcPr>
          <w:p w:rsidR="00623B64" w:rsidRPr="00F856A5" w:rsidRDefault="00623B64" w:rsidP="00623B6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623B64" w:rsidRPr="0090514D" w:rsidTr="00623B6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23B64" w:rsidRDefault="00623B64" w:rsidP="00883671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</w:t>
            </w:r>
            <w:r w:rsidR="00BA0055">
              <w:rPr>
                <w:iCs/>
                <w:color w:val="auto"/>
              </w:rPr>
              <w:t>9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623B64" w:rsidRDefault="00623B64" w:rsidP="00623B64">
            <w:pPr>
              <w:tabs>
                <w:tab w:val="left" w:pos="1276"/>
              </w:tabs>
              <w:ind w:left="71"/>
              <w:jc w:val="left"/>
            </w:pPr>
            <w:r>
              <w:t>Identificado</w:t>
            </w:r>
            <w:r w:rsidR="008D6E70">
              <w:t>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623B64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623B64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623B64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623B6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623B6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623B6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623B64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:rsidR="00623B64" w:rsidRDefault="00623B64" w:rsidP="00623B64">
            <w:pPr>
              <w:jc w:val="left"/>
            </w:pPr>
            <w:r w:rsidRPr="003468A5"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623B64" w:rsidRPr="00F856A5" w:rsidRDefault="00623B64" w:rsidP="00623B6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</w:tbl>
    <w:p w:rsidR="008A2017" w:rsidRDefault="008A2017">
      <w:r>
        <w:br w:type="page"/>
      </w:r>
    </w:p>
    <w:tbl>
      <w:tblPr>
        <w:tblW w:w="9812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3"/>
        <w:gridCol w:w="2028"/>
        <w:gridCol w:w="567"/>
        <w:gridCol w:w="567"/>
        <w:gridCol w:w="567"/>
        <w:gridCol w:w="567"/>
        <w:gridCol w:w="567"/>
        <w:gridCol w:w="1185"/>
        <w:gridCol w:w="567"/>
        <w:gridCol w:w="7"/>
        <w:gridCol w:w="1131"/>
        <w:gridCol w:w="1498"/>
        <w:gridCol w:w="8"/>
      </w:tblGrid>
      <w:tr w:rsidR="00A420E0" w:rsidRPr="0090514D" w:rsidTr="008A2017">
        <w:trPr>
          <w:gridAfter w:val="1"/>
          <w:wAfter w:w="8" w:type="dxa"/>
          <w:cantSplit/>
          <w:trHeight w:val="391"/>
          <w:jc w:val="center"/>
        </w:trPr>
        <w:tc>
          <w:tcPr>
            <w:tcW w:w="9804" w:type="dxa"/>
            <w:gridSpan w:val="12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A420E0" w:rsidRPr="00A420E0" w:rsidRDefault="00A420E0" w:rsidP="00F856A5">
            <w:pPr>
              <w:jc w:val="left"/>
              <w:rPr>
                <w:b/>
                <w:iCs/>
                <w:color w:val="auto"/>
              </w:rPr>
            </w:pPr>
            <w:r w:rsidRPr="00A420E0">
              <w:rPr>
                <w:b/>
                <w:iCs/>
                <w:color w:val="auto"/>
              </w:rPr>
              <w:lastRenderedPageBreak/>
              <w:t>Opções da Consulta</w:t>
            </w:r>
          </w:p>
        </w:tc>
      </w:tr>
      <w:tr w:rsidR="00C876B5" w:rsidRPr="0090514D" w:rsidTr="008A2017">
        <w:trPr>
          <w:gridAfter w:val="1"/>
          <w:wAfter w:w="8" w:type="dxa"/>
          <w:cantSplit/>
          <w:trHeight w:val="391"/>
          <w:jc w:val="center"/>
        </w:trPr>
        <w:tc>
          <w:tcPr>
            <w:tcW w:w="553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883671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F856A5">
            <w:pPr>
              <w:tabs>
                <w:tab w:val="left" w:pos="1276"/>
              </w:tabs>
              <w:ind w:left="71"/>
              <w:jc w:val="left"/>
            </w:pPr>
            <w:r>
              <w:t>Botão Confirmar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445B84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445B84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445B84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445B8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295C26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445B8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445B84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1138" w:type="dxa"/>
            <w:gridSpan w:val="2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445B8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Click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F856A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ser acionado, o sistema recupera as informações e exibe o quando de dados – Registro(s).</w:t>
            </w:r>
          </w:p>
        </w:tc>
      </w:tr>
      <w:tr w:rsidR="00C876B5" w:rsidRPr="0090514D" w:rsidTr="008A2017">
        <w:trPr>
          <w:cantSplit/>
          <w:trHeight w:val="391"/>
          <w:jc w:val="center"/>
        </w:trPr>
        <w:tc>
          <w:tcPr>
            <w:tcW w:w="553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445B8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21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445B84">
            <w:pPr>
              <w:tabs>
                <w:tab w:val="left" w:pos="1276"/>
              </w:tabs>
              <w:ind w:left="71"/>
              <w:jc w:val="left"/>
            </w:pPr>
            <w:r w:rsidRPr="00F856A5">
              <w:t>Botão Limpar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445B84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445B84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445B84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445B8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295C26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445B8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74" w:type="dxa"/>
            <w:gridSpan w:val="2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445B84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445B8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Click</w:t>
            </w:r>
          </w:p>
        </w:tc>
        <w:tc>
          <w:tcPr>
            <w:tcW w:w="1506" w:type="dxa"/>
            <w:gridSpan w:val="2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445B8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Ao ser acionado, o sistema limpa os campos que foram preenchidos.</w:t>
            </w:r>
          </w:p>
        </w:tc>
      </w:tr>
      <w:tr w:rsidR="00C876B5" w:rsidRPr="0090514D" w:rsidTr="008A2017">
        <w:trPr>
          <w:cantSplit/>
          <w:trHeight w:val="391"/>
          <w:jc w:val="center"/>
        </w:trPr>
        <w:tc>
          <w:tcPr>
            <w:tcW w:w="553" w:type="dxa"/>
            <w:vAlign w:val="center"/>
          </w:tcPr>
          <w:p w:rsidR="00C876B5" w:rsidRDefault="00C876B5" w:rsidP="00883671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22</w:t>
            </w:r>
          </w:p>
        </w:tc>
        <w:tc>
          <w:tcPr>
            <w:tcW w:w="2028" w:type="dxa"/>
            <w:vAlign w:val="center"/>
          </w:tcPr>
          <w:p w:rsidR="00C876B5" w:rsidRDefault="00C876B5" w:rsidP="00F856A5">
            <w:pPr>
              <w:tabs>
                <w:tab w:val="left" w:pos="1276"/>
              </w:tabs>
              <w:ind w:left="71"/>
              <w:jc w:val="left"/>
            </w:pPr>
            <w:r>
              <w:t>Botão Voltar</w:t>
            </w:r>
          </w:p>
        </w:tc>
        <w:tc>
          <w:tcPr>
            <w:tcW w:w="567" w:type="dxa"/>
            <w:vAlign w:val="center"/>
          </w:tcPr>
          <w:p w:rsidR="00C876B5" w:rsidRPr="00F856A5" w:rsidRDefault="00C876B5" w:rsidP="00445B84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76B5" w:rsidRPr="00F856A5" w:rsidRDefault="00C876B5" w:rsidP="00445B84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76B5" w:rsidRPr="00F856A5" w:rsidRDefault="00C876B5" w:rsidP="00445B84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76B5" w:rsidRPr="00F856A5" w:rsidRDefault="00C876B5" w:rsidP="00445B8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76B5" w:rsidRPr="00DB1949" w:rsidRDefault="00C876B5" w:rsidP="00295C26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1185" w:type="dxa"/>
            <w:vAlign w:val="center"/>
          </w:tcPr>
          <w:p w:rsidR="00C876B5" w:rsidRPr="00F856A5" w:rsidRDefault="00C876B5" w:rsidP="00445B8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74" w:type="dxa"/>
            <w:gridSpan w:val="2"/>
            <w:vAlign w:val="center"/>
          </w:tcPr>
          <w:p w:rsidR="00C876B5" w:rsidRPr="00F856A5" w:rsidRDefault="00C876B5" w:rsidP="00445B84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1131" w:type="dxa"/>
            <w:vAlign w:val="center"/>
          </w:tcPr>
          <w:p w:rsidR="00C876B5" w:rsidRPr="00F856A5" w:rsidRDefault="00C876B5" w:rsidP="00445B84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Click</w:t>
            </w:r>
          </w:p>
        </w:tc>
        <w:tc>
          <w:tcPr>
            <w:tcW w:w="1506" w:type="dxa"/>
            <w:gridSpan w:val="2"/>
            <w:vAlign w:val="center"/>
          </w:tcPr>
          <w:p w:rsidR="00C876B5" w:rsidRPr="00F856A5" w:rsidRDefault="00C876B5" w:rsidP="00F856A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ser acionado, o sistema retorna ao mural de avisos.</w:t>
            </w:r>
          </w:p>
        </w:tc>
      </w:tr>
      <w:tr w:rsidR="00A420E0" w:rsidRPr="0090514D" w:rsidTr="008A2017">
        <w:trPr>
          <w:gridAfter w:val="1"/>
          <w:wAfter w:w="8" w:type="dxa"/>
          <w:cantSplit/>
          <w:trHeight w:val="391"/>
          <w:jc w:val="center"/>
        </w:trPr>
        <w:tc>
          <w:tcPr>
            <w:tcW w:w="9804" w:type="dxa"/>
            <w:gridSpan w:val="12"/>
            <w:shd w:val="clear" w:color="auto" w:fill="95B3D7" w:themeFill="accent1" w:themeFillTint="99"/>
            <w:vAlign w:val="center"/>
          </w:tcPr>
          <w:p w:rsidR="00A420E0" w:rsidRPr="00A420E0" w:rsidRDefault="00A420E0" w:rsidP="00F856A5">
            <w:pPr>
              <w:jc w:val="left"/>
              <w:rPr>
                <w:b/>
                <w:iCs/>
                <w:color w:val="auto"/>
              </w:rPr>
            </w:pPr>
            <w:r w:rsidRPr="00A420E0">
              <w:rPr>
                <w:b/>
                <w:iCs/>
                <w:color w:val="auto"/>
              </w:rPr>
              <w:t>Registro(s)</w:t>
            </w:r>
            <w:r w:rsidR="004602C0">
              <w:rPr>
                <w:b/>
                <w:iCs/>
                <w:color w:val="auto"/>
              </w:rPr>
              <w:t xml:space="preserve"> – Resultado da Consulta</w:t>
            </w:r>
            <w:r w:rsidR="008D6E70">
              <w:rPr>
                <w:b/>
                <w:iCs/>
                <w:color w:val="auto"/>
              </w:rPr>
              <w:t xml:space="preserve"> de Avisos</w:t>
            </w:r>
          </w:p>
        </w:tc>
      </w:tr>
      <w:tr w:rsidR="008A2017" w:rsidRPr="0090514D" w:rsidTr="008A2017">
        <w:trPr>
          <w:cantSplit/>
          <w:trHeight w:val="391"/>
          <w:jc w:val="center"/>
        </w:trPr>
        <w:tc>
          <w:tcPr>
            <w:tcW w:w="553" w:type="dxa"/>
            <w:vAlign w:val="center"/>
          </w:tcPr>
          <w:p w:rsidR="00A420E0" w:rsidRDefault="00BA0055" w:rsidP="00883671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23</w:t>
            </w:r>
          </w:p>
        </w:tc>
        <w:tc>
          <w:tcPr>
            <w:tcW w:w="2028" w:type="dxa"/>
            <w:vAlign w:val="center"/>
          </w:tcPr>
          <w:p w:rsidR="00A420E0" w:rsidRDefault="00A420E0" w:rsidP="00F856A5">
            <w:pPr>
              <w:tabs>
                <w:tab w:val="left" w:pos="1276"/>
              </w:tabs>
              <w:ind w:left="71"/>
              <w:jc w:val="left"/>
            </w:pPr>
            <w:r>
              <w:t>Endereçados</w:t>
            </w:r>
          </w:p>
        </w:tc>
        <w:tc>
          <w:tcPr>
            <w:tcW w:w="567" w:type="dxa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85" w:type="dxa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74" w:type="dxa"/>
            <w:gridSpan w:val="2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1" w:type="dxa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506" w:type="dxa"/>
            <w:gridSpan w:val="2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8A2017" w:rsidRPr="0090514D" w:rsidTr="008A2017">
        <w:trPr>
          <w:cantSplit/>
          <w:trHeight w:val="391"/>
          <w:jc w:val="center"/>
        </w:trPr>
        <w:tc>
          <w:tcPr>
            <w:tcW w:w="553" w:type="dxa"/>
            <w:vAlign w:val="center"/>
          </w:tcPr>
          <w:p w:rsidR="00A420E0" w:rsidRDefault="00BA0055" w:rsidP="00883671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24</w:t>
            </w:r>
          </w:p>
        </w:tc>
        <w:tc>
          <w:tcPr>
            <w:tcW w:w="2028" w:type="dxa"/>
            <w:vAlign w:val="center"/>
          </w:tcPr>
          <w:p w:rsidR="00A420E0" w:rsidRDefault="00A420E0" w:rsidP="00F856A5">
            <w:pPr>
              <w:tabs>
                <w:tab w:val="left" w:pos="1276"/>
              </w:tabs>
              <w:ind w:left="71"/>
              <w:jc w:val="left"/>
            </w:pPr>
            <w:r>
              <w:t>Data da Inclusão</w:t>
            </w:r>
          </w:p>
        </w:tc>
        <w:tc>
          <w:tcPr>
            <w:tcW w:w="567" w:type="dxa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85" w:type="dxa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74" w:type="dxa"/>
            <w:gridSpan w:val="2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1" w:type="dxa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506" w:type="dxa"/>
            <w:gridSpan w:val="2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8A2017" w:rsidRPr="0090514D" w:rsidTr="008A2017">
        <w:trPr>
          <w:cantSplit/>
          <w:trHeight w:val="391"/>
          <w:jc w:val="center"/>
        </w:trPr>
        <w:tc>
          <w:tcPr>
            <w:tcW w:w="553" w:type="dxa"/>
            <w:vAlign w:val="center"/>
          </w:tcPr>
          <w:p w:rsidR="00A420E0" w:rsidRDefault="00BA0055" w:rsidP="00883671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25</w:t>
            </w:r>
          </w:p>
        </w:tc>
        <w:tc>
          <w:tcPr>
            <w:tcW w:w="2028" w:type="dxa"/>
            <w:vAlign w:val="center"/>
          </w:tcPr>
          <w:p w:rsidR="00A420E0" w:rsidRDefault="00A420E0" w:rsidP="00F856A5">
            <w:pPr>
              <w:tabs>
                <w:tab w:val="left" w:pos="1276"/>
              </w:tabs>
              <w:ind w:left="71"/>
              <w:jc w:val="left"/>
            </w:pPr>
            <w:r>
              <w:t>Situações do Aviso</w:t>
            </w:r>
          </w:p>
        </w:tc>
        <w:tc>
          <w:tcPr>
            <w:tcW w:w="567" w:type="dxa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85" w:type="dxa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74" w:type="dxa"/>
            <w:gridSpan w:val="2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1" w:type="dxa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506" w:type="dxa"/>
            <w:gridSpan w:val="2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8A2017" w:rsidRPr="0090514D" w:rsidTr="008A2017">
        <w:trPr>
          <w:cantSplit/>
          <w:trHeight w:val="391"/>
          <w:jc w:val="center"/>
        </w:trPr>
        <w:tc>
          <w:tcPr>
            <w:tcW w:w="553" w:type="dxa"/>
            <w:vAlign w:val="center"/>
          </w:tcPr>
          <w:p w:rsidR="00A420E0" w:rsidRDefault="00271060" w:rsidP="00883671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</w:t>
            </w:r>
            <w:r w:rsidR="00BA0055">
              <w:rPr>
                <w:iCs/>
                <w:color w:val="auto"/>
              </w:rPr>
              <w:t>6</w:t>
            </w:r>
          </w:p>
        </w:tc>
        <w:tc>
          <w:tcPr>
            <w:tcW w:w="2028" w:type="dxa"/>
            <w:vAlign w:val="center"/>
          </w:tcPr>
          <w:p w:rsidR="00A420E0" w:rsidRDefault="00A420E0" w:rsidP="00F856A5">
            <w:pPr>
              <w:tabs>
                <w:tab w:val="left" w:pos="1276"/>
              </w:tabs>
              <w:ind w:left="71"/>
              <w:jc w:val="left"/>
            </w:pPr>
            <w:r>
              <w:t>Identificador</w:t>
            </w:r>
          </w:p>
        </w:tc>
        <w:tc>
          <w:tcPr>
            <w:tcW w:w="567" w:type="dxa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85" w:type="dxa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74" w:type="dxa"/>
            <w:gridSpan w:val="2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1" w:type="dxa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506" w:type="dxa"/>
            <w:gridSpan w:val="2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8A2017" w:rsidRPr="0090514D" w:rsidTr="008A2017">
        <w:trPr>
          <w:cantSplit/>
          <w:trHeight w:val="391"/>
          <w:jc w:val="center"/>
        </w:trPr>
        <w:tc>
          <w:tcPr>
            <w:tcW w:w="553" w:type="dxa"/>
            <w:vAlign w:val="center"/>
          </w:tcPr>
          <w:p w:rsidR="00A420E0" w:rsidRDefault="00271060" w:rsidP="00883671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</w:t>
            </w:r>
            <w:r w:rsidR="00BA0055">
              <w:rPr>
                <w:iCs/>
                <w:color w:val="auto"/>
              </w:rPr>
              <w:t>7</w:t>
            </w:r>
          </w:p>
        </w:tc>
        <w:tc>
          <w:tcPr>
            <w:tcW w:w="2028" w:type="dxa"/>
            <w:vAlign w:val="center"/>
          </w:tcPr>
          <w:p w:rsidR="00A420E0" w:rsidRDefault="00A420E0" w:rsidP="00F856A5">
            <w:pPr>
              <w:tabs>
                <w:tab w:val="left" w:pos="1276"/>
              </w:tabs>
              <w:ind w:left="71"/>
              <w:jc w:val="left"/>
            </w:pPr>
            <w:r>
              <w:t>Data da Solução</w:t>
            </w:r>
          </w:p>
        </w:tc>
        <w:tc>
          <w:tcPr>
            <w:tcW w:w="567" w:type="dxa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85" w:type="dxa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74" w:type="dxa"/>
            <w:gridSpan w:val="2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1" w:type="dxa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506" w:type="dxa"/>
            <w:gridSpan w:val="2"/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8A2017" w:rsidRPr="0090514D" w:rsidTr="008A2017">
        <w:trPr>
          <w:cantSplit/>
          <w:trHeight w:val="391"/>
          <w:jc w:val="center"/>
        </w:trPr>
        <w:tc>
          <w:tcPr>
            <w:tcW w:w="553" w:type="dxa"/>
            <w:tcBorders>
              <w:bottom w:val="single" w:sz="4" w:space="0" w:color="auto"/>
            </w:tcBorders>
            <w:vAlign w:val="center"/>
          </w:tcPr>
          <w:p w:rsidR="00A420E0" w:rsidRDefault="00271060" w:rsidP="00883671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</w:t>
            </w:r>
            <w:r w:rsidR="00BA0055">
              <w:rPr>
                <w:iCs/>
                <w:color w:val="auto"/>
              </w:rPr>
              <w:t>8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vAlign w:val="center"/>
          </w:tcPr>
          <w:p w:rsidR="00A420E0" w:rsidRDefault="00A420E0" w:rsidP="00F856A5">
            <w:pPr>
              <w:tabs>
                <w:tab w:val="left" w:pos="1276"/>
              </w:tabs>
              <w:ind w:left="71"/>
              <w:jc w:val="left"/>
            </w:pPr>
            <w:r>
              <w:t>Visualização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74" w:type="dxa"/>
            <w:gridSpan w:val="2"/>
            <w:tcBorders>
              <w:bottom w:val="single" w:sz="4" w:space="0" w:color="auto"/>
            </w:tcBorders>
            <w:vAlign w:val="center"/>
          </w:tcPr>
          <w:p w:rsidR="00A420E0" w:rsidRPr="00F856A5" w:rsidRDefault="00A420E0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vAlign w:val="center"/>
          </w:tcPr>
          <w:p w:rsidR="00A420E0" w:rsidRPr="00F856A5" w:rsidRDefault="002B4ADE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506" w:type="dxa"/>
            <w:gridSpan w:val="2"/>
            <w:tcBorders>
              <w:bottom w:val="single" w:sz="4" w:space="0" w:color="auto"/>
            </w:tcBorders>
            <w:vAlign w:val="center"/>
          </w:tcPr>
          <w:p w:rsidR="00A420E0" w:rsidRPr="00F856A5" w:rsidRDefault="0008545E" w:rsidP="00445B8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Ao acionar, </w:t>
            </w:r>
            <w:r w:rsidR="00777FC4">
              <w:rPr>
                <w:iCs/>
                <w:color w:val="auto"/>
              </w:rPr>
              <w:t>o sistema exibe a Tela Detalhes do Aviso – 2.2.4 deste documento.</w:t>
            </w:r>
          </w:p>
        </w:tc>
      </w:tr>
      <w:tr w:rsidR="00F16E1C" w:rsidRPr="0090514D" w:rsidTr="008A2017">
        <w:trPr>
          <w:gridAfter w:val="1"/>
          <w:wAfter w:w="8" w:type="dxa"/>
          <w:cantSplit/>
          <w:trHeight w:val="189"/>
          <w:jc w:val="center"/>
        </w:trPr>
        <w:tc>
          <w:tcPr>
            <w:tcW w:w="9804" w:type="dxa"/>
            <w:gridSpan w:val="12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F16E1C" w:rsidRPr="00F856A5" w:rsidRDefault="004B5BED" w:rsidP="00284492">
            <w:pPr>
              <w:jc w:val="left"/>
              <w:rPr>
                <w:b/>
                <w:iCs/>
                <w:color w:val="auto"/>
              </w:rPr>
            </w:pPr>
            <w:r>
              <w:br w:type="page"/>
            </w:r>
            <w:r w:rsidR="000A7490">
              <w:rPr>
                <w:b/>
                <w:iCs/>
                <w:color w:val="auto"/>
              </w:rPr>
              <w:t xml:space="preserve">Opções </w:t>
            </w:r>
            <w:r w:rsidR="00284492">
              <w:rPr>
                <w:b/>
                <w:iCs/>
                <w:color w:val="auto"/>
              </w:rPr>
              <w:t>para os registros</w:t>
            </w:r>
            <w:r w:rsidR="008D6E70">
              <w:rPr>
                <w:b/>
                <w:iCs/>
                <w:color w:val="auto"/>
              </w:rPr>
              <w:t xml:space="preserve"> consultados</w:t>
            </w:r>
          </w:p>
        </w:tc>
      </w:tr>
      <w:tr w:rsidR="00C876B5" w:rsidRPr="0090514D" w:rsidTr="008A2017">
        <w:trPr>
          <w:cantSplit/>
          <w:trHeight w:val="391"/>
          <w:jc w:val="center"/>
        </w:trPr>
        <w:tc>
          <w:tcPr>
            <w:tcW w:w="553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A7490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29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F856A5">
            <w:pPr>
              <w:tabs>
                <w:tab w:val="left" w:pos="1276"/>
              </w:tabs>
              <w:ind w:left="71"/>
              <w:jc w:val="left"/>
            </w:pPr>
            <w:r w:rsidRPr="00F856A5">
              <w:t>Botão Alterar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F856A5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F856A5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F856A5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295C26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74" w:type="dxa"/>
            <w:gridSpan w:val="2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F856A5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Click</w:t>
            </w:r>
          </w:p>
        </w:tc>
        <w:tc>
          <w:tcPr>
            <w:tcW w:w="1506" w:type="dxa"/>
            <w:gridSpan w:val="2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8545E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 xml:space="preserve">Ao ser acionado, o sistema exibe a Tela </w:t>
            </w:r>
            <w:r w:rsidRPr="00F856A5">
              <w:t>Alterar Aviso</w:t>
            </w:r>
            <w:r>
              <w:t xml:space="preserve"> – 2.2.3</w:t>
            </w:r>
            <w:r w:rsidRPr="00F856A5">
              <w:t>.</w:t>
            </w:r>
          </w:p>
        </w:tc>
      </w:tr>
      <w:tr w:rsidR="00C876B5" w:rsidRPr="0090514D" w:rsidTr="008A2017">
        <w:trPr>
          <w:cantSplit/>
          <w:trHeight w:val="391"/>
          <w:jc w:val="center"/>
        </w:trPr>
        <w:tc>
          <w:tcPr>
            <w:tcW w:w="553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C7083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30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F856A5">
            <w:pPr>
              <w:tabs>
                <w:tab w:val="left" w:pos="1276"/>
              </w:tabs>
              <w:ind w:left="71"/>
              <w:jc w:val="left"/>
            </w:pPr>
            <w:r w:rsidRPr="00F856A5">
              <w:t>Botão Excluir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F856A5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F856A5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F856A5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295C26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74" w:type="dxa"/>
            <w:gridSpan w:val="2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F856A5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Click</w:t>
            </w:r>
          </w:p>
        </w:tc>
        <w:tc>
          <w:tcPr>
            <w:tcW w:w="1506" w:type="dxa"/>
            <w:gridSpan w:val="2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Ao ser acionado, o sistema exclui o registro.</w:t>
            </w:r>
          </w:p>
        </w:tc>
      </w:tr>
      <w:tr w:rsidR="00C876B5" w:rsidRPr="0090514D" w:rsidTr="008A2017">
        <w:trPr>
          <w:cantSplit/>
          <w:trHeight w:val="391"/>
          <w:jc w:val="center"/>
        </w:trPr>
        <w:tc>
          <w:tcPr>
            <w:tcW w:w="553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C7083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lastRenderedPageBreak/>
              <w:t>31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F856A5">
            <w:pPr>
              <w:tabs>
                <w:tab w:val="left" w:pos="1276"/>
              </w:tabs>
              <w:ind w:left="71"/>
              <w:jc w:val="left"/>
            </w:pPr>
            <w:r w:rsidRPr="00F856A5">
              <w:t>Botão Imprimir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F856A5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F856A5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F856A5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295C26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74" w:type="dxa"/>
            <w:gridSpan w:val="2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F856A5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Click</w:t>
            </w:r>
          </w:p>
        </w:tc>
        <w:tc>
          <w:tcPr>
            <w:tcW w:w="1506" w:type="dxa"/>
            <w:gridSpan w:val="2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F856A5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Ao ser acionado, o sistema apresenta opções de impressão do documento.</w:t>
            </w:r>
          </w:p>
        </w:tc>
      </w:tr>
      <w:tr w:rsidR="00C876B5" w:rsidRPr="002054A8" w:rsidTr="008A2017">
        <w:trPr>
          <w:gridAfter w:val="1"/>
          <w:wAfter w:w="8" w:type="dxa"/>
          <w:cantSplit/>
          <w:jc w:val="center"/>
        </w:trPr>
        <w:tc>
          <w:tcPr>
            <w:tcW w:w="9804" w:type="dxa"/>
            <w:gridSpan w:val="12"/>
            <w:shd w:val="pct25" w:color="auto" w:fill="auto"/>
            <w:vAlign w:val="center"/>
          </w:tcPr>
          <w:p w:rsidR="00C876B5" w:rsidRPr="002054A8" w:rsidRDefault="00C876B5" w:rsidP="00F16E1C">
            <w:pPr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>Máscaras: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LC</w:t>
            </w:r>
            <w:r w:rsidRPr="002054A8">
              <w:rPr>
                <w:sz w:val="16"/>
                <w:szCs w:val="16"/>
              </w:rPr>
              <w:t xml:space="preserve"> – Caracteres Caixa Baixa, </w:t>
            </w:r>
            <w:r w:rsidRPr="002054A8">
              <w:rPr>
                <w:b/>
                <w:bCs/>
                <w:sz w:val="16"/>
                <w:szCs w:val="16"/>
              </w:rPr>
              <w:t>UC</w:t>
            </w:r>
            <w:r w:rsidRPr="002054A8">
              <w:rPr>
                <w:sz w:val="16"/>
                <w:szCs w:val="16"/>
              </w:rPr>
              <w:t xml:space="preserve"> –Caracteres Caixa Alta, </w:t>
            </w:r>
            <w:r w:rsidRPr="002054A8">
              <w:rPr>
                <w:b/>
                <w:bCs/>
                <w:sz w:val="16"/>
                <w:szCs w:val="16"/>
              </w:rPr>
              <w:t>CS</w:t>
            </w:r>
            <w:r>
              <w:rPr>
                <w:sz w:val="16"/>
                <w:szCs w:val="16"/>
              </w:rPr>
              <w:t xml:space="preserve"> – Ignora Caixa</w:t>
            </w:r>
          </w:p>
          <w:p w:rsidR="00C876B5" w:rsidRPr="002054A8" w:rsidRDefault="00C876B5" w:rsidP="00F16E1C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CE</w:t>
            </w:r>
            <w:r w:rsidRPr="00310AFC">
              <w:rPr>
                <w:bCs/>
                <w:sz w:val="16"/>
                <w:szCs w:val="16"/>
              </w:rPr>
              <w:t xml:space="preserve"> –</w:t>
            </w:r>
            <w:r w:rsidRPr="002054A8">
              <w:rPr>
                <w:sz w:val="16"/>
                <w:szCs w:val="16"/>
              </w:rPr>
              <w:t xml:space="preserve"> Aceita Caracteres Especiais,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NE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>Não Aceita Caracteres Especiais</w:t>
            </w:r>
          </w:p>
          <w:p w:rsidR="00C876B5" w:rsidRPr="002054A8" w:rsidRDefault="00C876B5" w:rsidP="00F16E1C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CA</w:t>
            </w:r>
            <w:r w:rsidRPr="00310AFC">
              <w:rPr>
                <w:sz w:val="16"/>
                <w:szCs w:val="16"/>
              </w:rPr>
              <w:t xml:space="preserve"> –</w:t>
            </w:r>
            <w:r w:rsidRPr="002054A8">
              <w:rPr>
                <w:sz w:val="16"/>
                <w:szCs w:val="16"/>
              </w:rPr>
              <w:t xml:space="preserve"> Aceita Caracteres Acentuados, </w:t>
            </w:r>
            <w:r w:rsidRPr="002054A8">
              <w:rPr>
                <w:b/>
                <w:bCs/>
                <w:sz w:val="16"/>
                <w:szCs w:val="16"/>
              </w:rPr>
              <w:t>NA</w:t>
            </w:r>
            <w:r w:rsidRPr="002054A8">
              <w:rPr>
                <w:sz w:val="16"/>
                <w:szCs w:val="16"/>
              </w:rPr>
              <w:t xml:space="preserve"> – Não Aceita Caracteres Acentuados</w:t>
            </w:r>
          </w:p>
          <w:p w:rsidR="00C876B5" w:rsidRPr="002054A8" w:rsidRDefault="00C876B5" w:rsidP="00F16E1C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VN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 xml:space="preserve">Valores Inteiros, </w:t>
            </w:r>
            <w:r w:rsidRPr="002054A8">
              <w:rPr>
                <w:b/>
                <w:bCs/>
                <w:sz w:val="16"/>
                <w:szCs w:val="16"/>
              </w:rPr>
              <w:t>VD</w:t>
            </w:r>
            <w:r w:rsidRPr="002054A8">
              <w:rPr>
                <w:sz w:val="16"/>
                <w:szCs w:val="16"/>
              </w:rPr>
              <w:t xml:space="preserve"> – Valores com Casas Decimais</w:t>
            </w:r>
          </w:p>
          <w:p w:rsidR="00C876B5" w:rsidRPr="002054A8" w:rsidRDefault="00C876B5" w:rsidP="00F16E1C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DT–</w:t>
            </w:r>
            <w:r w:rsidRPr="002054A8">
              <w:rPr>
                <w:sz w:val="16"/>
                <w:szCs w:val="16"/>
              </w:rPr>
              <w:t>Data (dd/mm/yyyy),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MA</w:t>
            </w:r>
            <w:r>
              <w:rPr>
                <w:sz w:val="16"/>
                <w:szCs w:val="16"/>
              </w:rPr>
              <w:t xml:space="preserve"> – Mês/Ano (mm/yyyy)</w:t>
            </w:r>
          </w:p>
          <w:p w:rsidR="00C876B5" w:rsidRPr="002054A8" w:rsidRDefault="00C876B5" w:rsidP="00F16E1C">
            <w:pPr>
              <w:rPr>
                <w:sz w:val="16"/>
                <w:szCs w:val="16"/>
                <w:lang w:val="en-US"/>
              </w:rPr>
            </w:pPr>
            <w:r w:rsidRPr="002054A8">
              <w:rPr>
                <w:b/>
                <w:bCs/>
                <w:sz w:val="16"/>
                <w:szCs w:val="16"/>
                <w:lang w:val="en-US"/>
              </w:rPr>
              <w:t>TS</w:t>
            </w:r>
            <w:r w:rsidRPr="00310AFC">
              <w:rPr>
                <w:bCs/>
                <w:sz w:val="16"/>
                <w:szCs w:val="16"/>
                <w:lang w:val="en-US"/>
              </w:rPr>
              <w:t xml:space="preserve"> – </w:t>
            </w:r>
            <w:r w:rsidRPr="002054A8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2054A8">
              <w:rPr>
                <w:b/>
                <w:bCs/>
                <w:sz w:val="16"/>
                <w:szCs w:val="16"/>
                <w:lang w:val="en-US"/>
              </w:rPr>
              <w:t>HH</w:t>
            </w:r>
            <w:r w:rsidRPr="00310AFC">
              <w:rPr>
                <w:bCs/>
                <w:sz w:val="16"/>
                <w:szCs w:val="16"/>
                <w:lang w:val="en-US"/>
              </w:rPr>
              <w:t xml:space="preserve"> – </w:t>
            </w:r>
            <w:r w:rsidRPr="002054A8">
              <w:rPr>
                <w:sz w:val="16"/>
                <w:szCs w:val="16"/>
                <w:lang w:val="en-US"/>
              </w:rPr>
              <w:t>Hora (99:99),</w:t>
            </w:r>
          </w:p>
          <w:p w:rsidR="00C876B5" w:rsidRPr="002054A8" w:rsidRDefault="00C876B5" w:rsidP="00F16E1C">
            <w:pPr>
              <w:ind w:left="1093" w:hanging="1093"/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 xml:space="preserve">Informação BD: deverá constar o </w:t>
            </w:r>
            <w:r w:rsidRPr="002054A8">
              <w:rPr>
                <w:b/>
                <w:bCs/>
                <w:iCs/>
                <w:sz w:val="16"/>
                <w:szCs w:val="16"/>
              </w:rPr>
              <w:t>nome do campo</w:t>
            </w:r>
            <w:r w:rsidRPr="002054A8">
              <w:rPr>
                <w:sz w:val="16"/>
                <w:szCs w:val="16"/>
              </w:rPr>
              <w:t xml:space="preserve"> e sua respectiva </w:t>
            </w:r>
            <w:r w:rsidRPr="002054A8">
              <w:rPr>
                <w:b/>
                <w:bCs/>
                <w:iCs/>
                <w:sz w:val="16"/>
                <w:szCs w:val="16"/>
              </w:rPr>
              <w:t>tabela</w:t>
            </w:r>
            <w:r w:rsidRPr="002054A8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2054A8">
              <w:rPr>
                <w:b/>
                <w:bCs/>
                <w:iCs/>
                <w:sz w:val="16"/>
                <w:szCs w:val="16"/>
              </w:rPr>
              <w:t>tamanho</w:t>
            </w:r>
            <w:r w:rsidRPr="002054A8">
              <w:rPr>
                <w:sz w:val="16"/>
                <w:szCs w:val="16"/>
              </w:rPr>
              <w:t xml:space="preserve"> e </w:t>
            </w:r>
            <w:r w:rsidRPr="002054A8">
              <w:rPr>
                <w:b/>
                <w:bCs/>
                <w:iCs/>
                <w:sz w:val="16"/>
                <w:szCs w:val="16"/>
              </w:rPr>
              <w:t>tipo</w:t>
            </w:r>
            <w:r w:rsidRPr="002054A8">
              <w:rPr>
                <w:sz w:val="16"/>
                <w:szCs w:val="16"/>
              </w:rPr>
              <w:t xml:space="preserve"> da informação. Para este último deve-se usar </w:t>
            </w:r>
            <w:r w:rsidRPr="002054A8">
              <w:rPr>
                <w:b/>
                <w:bCs/>
                <w:sz w:val="16"/>
                <w:szCs w:val="16"/>
              </w:rPr>
              <w:t>A</w:t>
            </w:r>
            <w:r w:rsidRPr="00310AFC">
              <w:rPr>
                <w:bCs/>
                <w:sz w:val="16"/>
                <w:szCs w:val="16"/>
              </w:rPr>
              <w:t xml:space="preserve"> –</w:t>
            </w:r>
            <w:r w:rsidRPr="002054A8">
              <w:rPr>
                <w:sz w:val="16"/>
                <w:szCs w:val="16"/>
              </w:rPr>
              <w:t xml:space="preserve"> Alfanumérico, </w:t>
            </w:r>
            <w:r w:rsidRPr="002054A8">
              <w:rPr>
                <w:b/>
                <w:bCs/>
                <w:sz w:val="16"/>
                <w:szCs w:val="16"/>
              </w:rPr>
              <w:t>N</w:t>
            </w:r>
            <w:r w:rsidRPr="00310AFC">
              <w:rPr>
                <w:bCs/>
                <w:sz w:val="16"/>
                <w:szCs w:val="16"/>
              </w:rPr>
              <w:t xml:space="preserve"> </w:t>
            </w:r>
            <w:r w:rsidRPr="002054A8">
              <w:rPr>
                <w:sz w:val="16"/>
                <w:szCs w:val="16"/>
              </w:rPr>
              <w:t xml:space="preserve">– Numérico, </w:t>
            </w:r>
            <w:r w:rsidRPr="00310AFC">
              <w:rPr>
                <w:b/>
                <w:bCs/>
                <w:sz w:val="16"/>
                <w:szCs w:val="16"/>
              </w:rPr>
              <w:t>I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 xml:space="preserve">Inteiro, </w:t>
            </w:r>
            <w:r w:rsidRPr="002054A8">
              <w:rPr>
                <w:b/>
                <w:bCs/>
                <w:sz w:val="16"/>
                <w:szCs w:val="16"/>
              </w:rPr>
              <w:t>D –</w:t>
            </w:r>
            <w:r w:rsidRPr="002054A8">
              <w:rPr>
                <w:sz w:val="16"/>
                <w:szCs w:val="16"/>
              </w:rPr>
              <w:t xml:space="preserve"> Decimal, </w:t>
            </w:r>
            <w:r w:rsidRPr="002054A8">
              <w:rPr>
                <w:b/>
                <w:bCs/>
                <w:sz w:val="16"/>
                <w:szCs w:val="16"/>
              </w:rPr>
              <w:t>TS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 xml:space="preserve">TimeStamp, </w:t>
            </w:r>
            <w:r w:rsidRPr="002054A8">
              <w:rPr>
                <w:b/>
                <w:bCs/>
                <w:sz w:val="16"/>
                <w:szCs w:val="16"/>
              </w:rPr>
              <w:t>DT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>Data</w:t>
            </w:r>
          </w:p>
          <w:p w:rsidR="00C876B5" w:rsidRPr="002054A8" w:rsidRDefault="00C876B5" w:rsidP="00F16E1C">
            <w:pPr>
              <w:ind w:left="1093" w:hanging="1093"/>
              <w:rPr>
                <w:sz w:val="16"/>
                <w:szCs w:val="16"/>
              </w:rPr>
            </w:pPr>
          </w:p>
          <w:p w:rsidR="00C876B5" w:rsidRPr="002054A8" w:rsidRDefault="00C876B5" w:rsidP="00F16E1C">
            <w:pPr>
              <w:rPr>
                <w:sz w:val="22"/>
              </w:rPr>
            </w:pPr>
            <w:r w:rsidRPr="002054A8">
              <w:rPr>
                <w:sz w:val="16"/>
                <w:szCs w:val="16"/>
              </w:rPr>
              <w:t xml:space="preserve">Não se Aplica: </w:t>
            </w:r>
            <w:r w:rsidRPr="002054A8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6D0EB5" w:rsidRDefault="00A5293D" w:rsidP="00777FC4">
      <w:pPr>
        <w:pStyle w:val="STJNivel3"/>
      </w:pPr>
      <w:bookmarkStart w:id="9" w:name="_Toc401835469"/>
      <w:r w:rsidRPr="00D37D0E">
        <w:t xml:space="preserve">Tela </w:t>
      </w:r>
      <w:r w:rsidR="00BD34E1" w:rsidRPr="00D37D0E">
        <w:t>Alterar Aviso</w:t>
      </w:r>
      <w:bookmarkEnd w:id="9"/>
      <w:r w:rsidRPr="00D37D0E">
        <w:tab/>
      </w:r>
    </w:p>
    <w:p w:rsidR="00A5293D" w:rsidRPr="00B85C8C" w:rsidRDefault="00B85C8C" w:rsidP="00B85C8C">
      <w:r>
        <w:rPr>
          <w:noProof/>
        </w:rPr>
        <w:drawing>
          <wp:inline distT="0" distB="0" distL="0" distR="0">
            <wp:extent cx="6296025" cy="5629275"/>
            <wp:effectExtent l="19050" t="19050" r="28575" b="2857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629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499F" w:rsidRPr="006D0EB5" w:rsidRDefault="00B7499F" w:rsidP="00B7499F">
      <w:pPr>
        <w:pStyle w:val="Instruo"/>
        <w:jc w:val="center"/>
        <w:rPr>
          <w:i w:val="0"/>
          <w:color w:val="auto"/>
        </w:rPr>
      </w:pPr>
      <w:r w:rsidRPr="006D0EB5">
        <w:rPr>
          <w:i w:val="0"/>
          <w:color w:val="auto"/>
        </w:rPr>
        <w:lastRenderedPageBreak/>
        <w:t>Figura 3- Tela Alterar Aviso</w:t>
      </w:r>
    </w:p>
    <w:p w:rsidR="00BD34E1" w:rsidRDefault="00BD34E1" w:rsidP="0022476E">
      <w:pPr>
        <w:pStyle w:val="Ttulo4"/>
        <w:numPr>
          <w:ilvl w:val="0"/>
          <w:numId w:val="33"/>
        </w:numPr>
        <w:spacing w:before="100" w:beforeAutospacing="1" w:after="0"/>
        <w:ind w:left="851" w:hanging="851"/>
        <w:rPr>
          <w:sz w:val="20"/>
        </w:rPr>
      </w:pPr>
      <w:r>
        <w:rPr>
          <w:sz w:val="20"/>
        </w:rPr>
        <w:t>Regras de Apresentação</w:t>
      </w:r>
    </w:p>
    <w:p w:rsidR="00C14887" w:rsidRDefault="00C14887" w:rsidP="00FE25C4">
      <w:pPr>
        <w:pStyle w:val="PargrafodaLista"/>
        <w:numPr>
          <w:ilvl w:val="0"/>
          <w:numId w:val="20"/>
        </w:numPr>
        <w:spacing w:before="100" w:beforeAutospacing="1"/>
        <w:ind w:left="714" w:hanging="357"/>
        <w:rPr>
          <w:color w:val="auto"/>
        </w:rPr>
      </w:pPr>
      <w:r>
        <w:rPr>
          <w:color w:val="auto"/>
        </w:rPr>
        <w:t>Ao clicar o botão Consultar, o sistema consulta todos os documentos conforme filtro de consulta;</w:t>
      </w:r>
    </w:p>
    <w:p w:rsidR="00A47AA9" w:rsidRPr="00A47AA9" w:rsidRDefault="00A47AA9" w:rsidP="00FE25C4">
      <w:pPr>
        <w:pStyle w:val="PargrafodaLista"/>
        <w:numPr>
          <w:ilvl w:val="0"/>
          <w:numId w:val="20"/>
        </w:numPr>
        <w:spacing w:before="100" w:beforeAutospacing="1"/>
        <w:ind w:left="714" w:hanging="357"/>
        <w:rPr>
          <w:color w:val="auto"/>
        </w:rPr>
      </w:pPr>
      <w:r w:rsidRPr="000457D0">
        <w:rPr>
          <w:color w:val="auto"/>
        </w:rPr>
        <w:t xml:space="preserve">Ao clicar o botão </w:t>
      </w:r>
      <w:r>
        <w:rPr>
          <w:color w:val="auto"/>
        </w:rPr>
        <w:t>Confirmar</w:t>
      </w:r>
      <w:r w:rsidRPr="000457D0">
        <w:rPr>
          <w:color w:val="auto"/>
        </w:rPr>
        <w:t xml:space="preserve">, </w:t>
      </w:r>
      <w:r w:rsidRPr="000457D0">
        <w:rPr>
          <w:iCs/>
          <w:color w:val="auto"/>
        </w:rPr>
        <w:t xml:space="preserve">o sistema </w:t>
      </w:r>
      <w:r w:rsidR="00C14887">
        <w:rPr>
          <w:iCs/>
          <w:color w:val="auto"/>
        </w:rPr>
        <w:t>confirma as alterações;</w:t>
      </w:r>
    </w:p>
    <w:p w:rsidR="00A47AA9" w:rsidRPr="000457D0" w:rsidRDefault="00A47AA9" w:rsidP="00A47AA9">
      <w:pPr>
        <w:pStyle w:val="Instruo"/>
        <w:numPr>
          <w:ilvl w:val="0"/>
          <w:numId w:val="20"/>
        </w:numPr>
        <w:jc w:val="both"/>
        <w:rPr>
          <w:i w:val="0"/>
          <w:color w:val="auto"/>
        </w:rPr>
      </w:pPr>
      <w:r w:rsidRPr="000457D0">
        <w:rPr>
          <w:i w:val="0"/>
          <w:color w:val="auto"/>
        </w:rPr>
        <w:t>Ao clicar o botão Limpar,</w:t>
      </w:r>
      <w:r w:rsidRPr="000457D0">
        <w:rPr>
          <w:i w:val="0"/>
          <w:iCs/>
          <w:color w:val="auto"/>
        </w:rPr>
        <w:t xml:space="preserve"> o sistema limpa os campos que foram preenchidos</w:t>
      </w:r>
      <w:r w:rsidR="00C14887">
        <w:rPr>
          <w:i w:val="0"/>
          <w:color w:val="auto"/>
        </w:rPr>
        <w:t>;</w:t>
      </w:r>
    </w:p>
    <w:p w:rsidR="00A47AA9" w:rsidRPr="00A47AA9" w:rsidRDefault="00A47AA9" w:rsidP="00A47AA9">
      <w:pPr>
        <w:pStyle w:val="Instruo"/>
        <w:numPr>
          <w:ilvl w:val="0"/>
          <w:numId w:val="20"/>
        </w:numPr>
        <w:jc w:val="both"/>
        <w:rPr>
          <w:i w:val="0"/>
          <w:color w:val="auto"/>
        </w:rPr>
      </w:pPr>
      <w:r w:rsidRPr="000457D0">
        <w:rPr>
          <w:i w:val="0"/>
          <w:color w:val="auto"/>
        </w:rPr>
        <w:t xml:space="preserve">Ao clicar o botão </w:t>
      </w:r>
      <w:r>
        <w:rPr>
          <w:i w:val="0"/>
          <w:color w:val="auto"/>
        </w:rPr>
        <w:t>Voltar</w:t>
      </w:r>
      <w:r w:rsidRPr="000457D0">
        <w:rPr>
          <w:i w:val="0"/>
          <w:color w:val="auto"/>
        </w:rPr>
        <w:t xml:space="preserve">, o sistema </w:t>
      </w:r>
      <w:r>
        <w:rPr>
          <w:i w:val="0"/>
          <w:color w:val="auto"/>
        </w:rPr>
        <w:t xml:space="preserve">retorna para </w:t>
      </w:r>
      <w:r w:rsidR="00C32A7E">
        <w:rPr>
          <w:i w:val="0"/>
          <w:color w:val="auto"/>
        </w:rPr>
        <w:t>a tela “Consulta de Avisos” – 2.2.2 deste documento.</w:t>
      </w:r>
    </w:p>
    <w:p w:rsidR="00BD34E1" w:rsidRPr="00AC42B7" w:rsidRDefault="00BD34E1" w:rsidP="00A47AA9">
      <w:pPr>
        <w:pStyle w:val="Instruo"/>
        <w:ind w:left="720"/>
        <w:jc w:val="both"/>
        <w:rPr>
          <w:i w:val="0"/>
          <w:color w:val="auto"/>
        </w:rPr>
      </w:pPr>
    </w:p>
    <w:p w:rsidR="00BD34E1" w:rsidRDefault="00BD34E1" w:rsidP="0022476E">
      <w:pPr>
        <w:pStyle w:val="Ttulo4"/>
        <w:numPr>
          <w:ilvl w:val="0"/>
          <w:numId w:val="33"/>
        </w:numPr>
        <w:spacing w:before="100" w:beforeAutospacing="1" w:after="0"/>
        <w:ind w:left="851" w:hanging="851"/>
        <w:rPr>
          <w:sz w:val="20"/>
        </w:rPr>
      </w:pPr>
      <w:r>
        <w:rPr>
          <w:sz w:val="20"/>
        </w:rPr>
        <w:t>Exceções</w:t>
      </w:r>
    </w:p>
    <w:p w:rsidR="00BD34E1" w:rsidRPr="00A95545" w:rsidRDefault="00BD34E1" w:rsidP="0022476E">
      <w:pPr>
        <w:spacing w:before="100" w:beforeAutospacing="1"/>
      </w:pPr>
      <w:r w:rsidRPr="009609DC">
        <w:rPr>
          <w:color w:val="auto"/>
        </w:rPr>
        <w:t>Não se aplica</w:t>
      </w:r>
      <w:r w:rsidR="00B8700C">
        <w:rPr>
          <w:color w:val="auto"/>
        </w:rPr>
        <w:t>.</w:t>
      </w:r>
    </w:p>
    <w:p w:rsidR="00BD34E1" w:rsidRPr="0022476E" w:rsidRDefault="00BD34E1" w:rsidP="0022476E">
      <w:pPr>
        <w:pStyle w:val="Ttulo4"/>
        <w:numPr>
          <w:ilvl w:val="0"/>
          <w:numId w:val="33"/>
        </w:numPr>
        <w:spacing w:before="100" w:beforeAutospacing="1" w:after="0"/>
        <w:ind w:left="851" w:hanging="851"/>
        <w:rPr>
          <w:sz w:val="20"/>
        </w:rPr>
      </w:pPr>
      <w:r w:rsidRPr="0022476E">
        <w:rPr>
          <w:sz w:val="20"/>
        </w:rPr>
        <w:t>Itens de Controle</w:t>
      </w:r>
    </w:p>
    <w:p w:rsidR="00BD34E1" w:rsidRDefault="00BD34E1" w:rsidP="00BD34E1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939"/>
        <w:gridCol w:w="709"/>
        <w:gridCol w:w="567"/>
        <w:gridCol w:w="567"/>
        <w:gridCol w:w="567"/>
        <w:gridCol w:w="425"/>
        <w:gridCol w:w="1235"/>
        <w:gridCol w:w="608"/>
        <w:gridCol w:w="992"/>
        <w:gridCol w:w="1641"/>
      </w:tblGrid>
      <w:tr w:rsidR="00BD34E1" w:rsidTr="00445B84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BD34E1" w:rsidRDefault="00BD34E1" w:rsidP="000A068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939" w:type="dxa"/>
            <w:shd w:val="pct25" w:color="auto" w:fill="auto"/>
            <w:vAlign w:val="center"/>
          </w:tcPr>
          <w:p w:rsidR="00BD34E1" w:rsidRDefault="00BD34E1" w:rsidP="000A068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709" w:type="dxa"/>
            <w:shd w:val="pct25" w:color="auto" w:fill="auto"/>
            <w:textDirection w:val="btLr"/>
            <w:vAlign w:val="center"/>
          </w:tcPr>
          <w:p w:rsidR="00BD34E1" w:rsidRDefault="00BD34E1" w:rsidP="000A068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BD34E1" w:rsidRDefault="00BD34E1" w:rsidP="000A068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BD34E1" w:rsidRDefault="00BD34E1" w:rsidP="000A068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BD34E1" w:rsidRDefault="00BD34E1" w:rsidP="000A068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425" w:type="dxa"/>
            <w:shd w:val="pct25" w:color="auto" w:fill="auto"/>
            <w:textDirection w:val="btLr"/>
            <w:vAlign w:val="center"/>
          </w:tcPr>
          <w:p w:rsidR="00BD34E1" w:rsidRDefault="00BD34E1" w:rsidP="000A068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1235" w:type="dxa"/>
            <w:shd w:val="pct25" w:color="auto" w:fill="auto"/>
            <w:textDirection w:val="btLr"/>
            <w:vAlign w:val="center"/>
          </w:tcPr>
          <w:p w:rsidR="00BD34E1" w:rsidRDefault="00BD34E1" w:rsidP="000A068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608" w:type="dxa"/>
            <w:shd w:val="pct25" w:color="auto" w:fill="auto"/>
            <w:textDirection w:val="btLr"/>
            <w:vAlign w:val="center"/>
          </w:tcPr>
          <w:p w:rsidR="00BD34E1" w:rsidRDefault="00BD34E1" w:rsidP="000A068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BD34E1" w:rsidRDefault="00BD34E1" w:rsidP="000A068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641" w:type="dxa"/>
            <w:shd w:val="pct25" w:color="auto" w:fill="auto"/>
            <w:vAlign w:val="center"/>
          </w:tcPr>
          <w:p w:rsidR="00BD34E1" w:rsidRDefault="00BD34E1" w:rsidP="000A068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6F14A2" w:rsidRPr="002054A8" w:rsidTr="00445B8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F14A2" w:rsidRPr="0022476E" w:rsidRDefault="006F14A2" w:rsidP="00DE7324">
            <w:pPr>
              <w:jc w:val="center"/>
              <w:rPr>
                <w:iCs/>
                <w:color w:val="auto"/>
              </w:rPr>
            </w:pPr>
            <w:r w:rsidRPr="0022476E">
              <w:rPr>
                <w:iCs/>
                <w:color w:val="auto"/>
              </w:rPr>
              <w:t>1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6F14A2" w:rsidRPr="0022476E" w:rsidRDefault="006F14A2" w:rsidP="008A37EB">
            <w:pPr>
              <w:tabs>
                <w:tab w:val="left" w:pos="0"/>
              </w:tabs>
              <w:ind w:left="34"/>
              <w:jc w:val="left"/>
            </w:pPr>
            <w:r w:rsidRPr="0022476E">
              <w:t>Endereçado 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6F14A2" w:rsidRPr="0022476E" w:rsidRDefault="006F14A2" w:rsidP="00DE7324">
            <w:pPr>
              <w:jc w:val="center"/>
              <w:rPr>
                <w:iCs/>
                <w:color w:val="auto"/>
              </w:rPr>
            </w:pPr>
            <w:r w:rsidRPr="0022476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F14A2" w:rsidRPr="0022476E" w:rsidRDefault="006F14A2" w:rsidP="00DE7324">
            <w:pPr>
              <w:jc w:val="center"/>
              <w:rPr>
                <w:iCs/>
                <w:color w:val="auto"/>
              </w:rPr>
            </w:pPr>
            <w:r w:rsidRPr="0022476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F14A2" w:rsidRPr="0022476E" w:rsidRDefault="006F14A2" w:rsidP="00DE7324">
            <w:pPr>
              <w:jc w:val="center"/>
              <w:rPr>
                <w:iCs/>
                <w:color w:val="auto"/>
              </w:rPr>
            </w:pPr>
            <w:r w:rsidRPr="0022476E">
              <w:rPr>
                <w:iCs/>
                <w:color w:val="auto"/>
              </w:rPr>
              <w:t>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F14A2" w:rsidRPr="0022476E" w:rsidRDefault="006F14A2" w:rsidP="00DE7324">
            <w:pPr>
              <w:jc w:val="center"/>
              <w:rPr>
                <w:iCs/>
                <w:color w:val="auto"/>
              </w:rPr>
            </w:pPr>
            <w:r w:rsidRPr="0022476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6F14A2" w:rsidRPr="0022476E" w:rsidRDefault="006F14A2" w:rsidP="00DE7324">
            <w:pPr>
              <w:jc w:val="center"/>
              <w:rPr>
                <w:iCs/>
                <w:color w:val="auto"/>
              </w:rPr>
            </w:pPr>
            <w:r w:rsidRPr="0022476E">
              <w:rPr>
                <w:iCs/>
                <w:color w:val="auto"/>
              </w:rPr>
              <w:t>S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6F14A2" w:rsidRPr="00F856A5" w:rsidRDefault="006F14A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6F14A2" w:rsidRPr="0022476E" w:rsidRDefault="006F14A2" w:rsidP="00445B84">
            <w:pPr>
              <w:jc w:val="center"/>
              <w:rPr>
                <w:iCs/>
                <w:color w:val="auto"/>
              </w:rPr>
            </w:pPr>
            <w:r w:rsidRPr="0022476E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6F14A2" w:rsidRPr="0022476E" w:rsidRDefault="006F14A2" w:rsidP="008A37EB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única.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6F14A2" w:rsidRPr="0022476E" w:rsidRDefault="006F14A2" w:rsidP="00DE7324">
            <w:pPr>
              <w:jc w:val="center"/>
              <w:rPr>
                <w:iCs/>
                <w:color w:val="auto"/>
              </w:rPr>
            </w:pPr>
            <w:r w:rsidRPr="0022476E">
              <w:rPr>
                <w:iCs/>
                <w:color w:val="auto"/>
              </w:rPr>
              <w:t>N/A</w:t>
            </w:r>
          </w:p>
        </w:tc>
      </w:tr>
      <w:tr w:rsidR="00C876B5" w:rsidRPr="002054A8" w:rsidTr="00445B8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2325C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2325C">
            <w:pPr>
              <w:tabs>
                <w:tab w:val="left" w:pos="0"/>
              </w:tabs>
              <w:ind w:left="34"/>
              <w:jc w:val="left"/>
            </w:pPr>
            <w:r w:rsidRPr="00F856A5">
              <w:t>Botão</w:t>
            </w:r>
            <w:r>
              <w:t xml:space="preserve"> Adicionar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2325C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2325C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2325C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295C26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 xml:space="preserve">Ao ser acionado, </w:t>
            </w:r>
            <w:r w:rsidRPr="00F856A5">
              <w:rPr>
                <w:color w:val="auto"/>
              </w:rPr>
              <w:t>o sistema inclui o &lt;nome&gt; na tabela Endereçado</w:t>
            </w:r>
            <w:r>
              <w:rPr>
                <w:color w:val="auto"/>
              </w:rPr>
              <w:t>.</w:t>
            </w:r>
          </w:p>
        </w:tc>
      </w:tr>
      <w:tr w:rsidR="00C876B5" w:rsidRPr="002054A8" w:rsidTr="00445B8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2325C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2325C">
            <w:pPr>
              <w:tabs>
                <w:tab w:val="left" w:pos="0"/>
              </w:tabs>
              <w:ind w:left="34"/>
              <w:jc w:val="left"/>
            </w:pPr>
            <w:r>
              <w:t>Botão Excluir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2325C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2325C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2325C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295C26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Ao ser acionado, o sistema exclui o </w:t>
            </w:r>
            <w:r w:rsidRPr="00F856A5">
              <w:rPr>
                <w:color w:val="auto"/>
              </w:rPr>
              <w:t xml:space="preserve">&lt;nome&gt; na tabela </w:t>
            </w:r>
            <w:r>
              <w:rPr>
                <w:color w:val="auto"/>
              </w:rPr>
              <w:t>E</w:t>
            </w:r>
            <w:r w:rsidRPr="00F856A5">
              <w:rPr>
                <w:color w:val="auto"/>
              </w:rPr>
              <w:t>ndereçado</w:t>
            </w:r>
            <w:r>
              <w:rPr>
                <w:color w:val="auto"/>
              </w:rPr>
              <w:t>.</w:t>
            </w:r>
          </w:p>
        </w:tc>
      </w:tr>
      <w:tr w:rsidR="008A37EB" w:rsidRPr="002054A8" w:rsidTr="00445B8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A37EB" w:rsidRDefault="008A37EB" w:rsidP="0002325C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8A37EB" w:rsidRDefault="008A37EB" w:rsidP="0002325C">
            <w:pPr>
              <w:tabs>
                <w:tab w:val="left" w:pos="1276"/>
              </w:tabs>
              <w:ind w:left="71"/>
              <w:jc w:val="left"/>
            </w:pPr>
            <w:r>
              <w:t>Descrição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8A37EB" w:rsidRPr="00F856A5" w:rsidRDefault="00C31FC3" w:rsidP="0002325C">
            <w:pPr>
              <w:jc w:val="left"/>
            </w:pPr>
            <w:r>
              <w:rPr>
                <w:iCs/>
                <w:color w:val="auto"/>
              </w:rPr>
              <w:t xml:space="preserve">Tamanho </w:t>
            </w:r>
            <w:r w:rsidR="00CC58B0">
              <w:rPr>
                <w:iCs/>
                <w:color w:val="auto"/>
              </w:rPr>
              <w:t>(500)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A37EB" w:rsidRPr="00F856A5" w:rsidRDefault="008A37EB" w:rsidP="0002325C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A37EB" w:rsidRPr="00F856A5" w:rsidRDefault="008A37EB" w:rsidP="0002325C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A37EB" w:rsidRPr="00F856A5" w:rsidRDefault="008A37EB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8A37EB" w:rsidRPr="00F856A5" w:rsidRDefault="00CC58B0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8A37EB" w:rsidRPr="00F856A5" w:rsidRDefault="008A37EB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8A37EB" w:rsidRPr="00F856A5" w:rsidRDefault="008A37EB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A37EB" w:rsidRPr="00DB1949" w:rsidRDefault="008A37EB" w:rsidP="008A37EB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8A37EB" w:rsidRPr="00F856A5" w:rsidRDefault="008A37EB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 sistema recupera a descrição para ser alterada.</w:t>
            </w:r>
          </w:p>
        </w:tc>
      </w:tr>
      <w:tr w:rsidR="008A37EB" w:rsidRPr="002054A8" w:rsidTr="00445B8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A37EB" w:rsidRDefault="008A37EB" w:rsidP="0002325C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8A37EB" w:rsidRDefault="008A37EB" w:rsidP="0002325C">
            <w:pPr>
              <w:tabs>
                <w:tab w:val="left" w:pos="1276"/>
              </w:tabs>
              <w:ind w:left="71"/>
              <w:jc w:val="left"/>
            </w:pPr>
            <w:r>
              <w:t>Situação do Aviso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8A37EB" w:rsidRPr="00F856A5" w:rsidRDefault="008A37EB" w:rsidP="0002325C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A37EB" w:rsidRPr="00F856A5" w:rsidRDefault="008A37EB" w:rsidP="0002325C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A37EB" w:rsidRPr="00F856A5" w:rsidRDefault="008A37EB" w:rsidP="0002325C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A37EB" w:rsidRPr="00F856A5" w:rsidRDefault="008A37EB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8A37EB" w:rsidRPr="00F856A5" w:rsidRDefault="00CC58B0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8A37EB" w:rsidRPr="00F856A5" w:rsidRDefault="008A37EB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8A37EB" w:rsidRPr="00F856A5" w:rsidRDefault="008A37EB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A37EB" w:rsidRPr="0022476E" w:rsidRDefault="008A37EB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única.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8A37EB" w:rsidRPr="00F856A5" w:rsidRDefault="008A37EB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 sistema recupera a “Situação do Aviso” para ser alterada.</w:t>
            </w:r>
          </w:p>
        </w:tc>
      </w:tr>
      <w:tr w:rsidR="008A37EB" w:rsidRPr="002054A8" w:rsidTr="00445B8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A37EB" w:rsidRPr="00F856A5" w:rsidRDefault="008A37EB" w:rsidP="0002325C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6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8A37EB" w:rsidRPr="00F856A5" w:rsidRDefault="008A37EB" w:rsidP="0002325C">
            <w:pPr>
              <w:tabs>
                <w:tab w:val="left" w:pos="1276"/>
              </w:tabs>
              <w:ind w:left="71"/>
              <w:jc w:val="left"/>
            </w:pPr>
            <w:r w:rsidRPr="00F856A5">
              <w:t>Relacionado a Documento? Sim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8A37EB" w:rsidRPr="00F856A5" w:rsidRDefault="008A37EB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A37EB" w:rsidRPr="00F856A5" w:rsidRDefault="008A37EB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A37EB" w:rsidRPr="00F856A5" w:rsidRDefault="008A37EB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A37EB" w:rsidRPr="00F856A5" w:rsidRDefault="008A37EB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8A37EB" w:rsidRPr="00F856A5" w:rsidRDefault="008A37EB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8A37EB" w:rsidRPr="00F856A5" w:rsidRDefault="008A37EB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8A37EB" w:rsidRPr="00F856A5" w:rsidRDefault="008A37EB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A37EB" w:rsidRPr="00F856A5" w:rsidRDefault="008A37EB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Selecionar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8A37EB" w:rsidRPr="00F856A5" w:rsidRDefault="008A37EB" w:rsidP="006F14A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O sistema exibe os itens abaixo: 8, </w:t>
            </w:r>
            <w:r w:rsidR="006F14A2">
              <w:rPr>
                <w:iCs/>
                <w:color w:val="auto"/>
              </w:rPr>
              <w:t xml:space="preserve">9, 10, e </w:t>
            </w:r>
            <w:r>
              <w:rPr>
                <w:iCs/>
                <w:color w:val="auto"/>
              </w:rPr>
              <w:t>11</w:t>
            </w:r>
          </w:p>
        </w:tc>
      </w:tr>
      <w:tr w:rsidR="008A37EB" w:rsidRPr="002054A8" w:rsidTr="00445B8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A37EB" w:rsidRDefault="008A37EB" w:rsidP="0002325C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7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8A37EB" w:rsidRPr="00F856A5" w:rsidRDefault="008A37EB" w:rsidP="0002325C">
            <w:pPr>
              <w:tabs>
                <w:tab w:val="left" w:pos="1276"/>
              </w:tabs>
              <w:ind w:left="71"/>
              <w:jc w:val="left"/>
            </w:pPr>
            <w:r w:rsidRPr="00F856A5">
              <w:t>Relacionado a Documento? Não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8A37EB" w:rsidRPr="00F856A5" w:rsidRDefault="008A37EB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A37EB" w:rsidRPr="00F856A5" w:rsidRDefault="008A37EB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A37EB" w:rsidRPr="00F856A5" w:rsidRDefault="008A37EB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A37EB" w:rsidRPr="00F856A5" w:rsidRDefault="008A37EB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8A37EB" w:rsidRPr="00F856A5" w:rsidRDefault="008A37EB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8A37EB" w:rsidRPr="00F856A5" w:rsidRDefault="008A37EB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8A37EB" w:rsidRPr="00F856A5" w:rsidRDefault="008A37EB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A37EB" w:rsidRPr="00F856A5" w:rsidRDefault="008A37EB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Selecionar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8A37EB" w:rsidRPr="00F856A5" w:rsidRDefault="008A37EB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</w:tr>
    </w:tbl>
    <w:p w:rsidR="004F21B8" w:rsidRDefault="004F21B8">
      <w:r>
        <w:br w:type="page"/>
      </w: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939"/>
        <w:gridCol w:w="709"/>
        <w:gridCol w:w="567"/>
        <w:gridCol w:w="567"/>
        <w:gridCol w:w="567"/>
        <w:gridCol w:w="425"/>
        <w:gridCol w:w="1235"/>
        <w:gridCol w:w="608"/>
        <w:gridCol w:w="992"/>
        <w:gridCol w:w="1641"/>
      </w:tblGrid>
      <w:tr w:rsidR="005B70B2" w:rsidRPr="002054A8" w:rsidTr="005B70B2">
        <w:trPr>
          <w:cantSplit/>
          <w:trHeight w:val="391"/>
          <w:jc w:val="center"/>
        </w:trPr>
        <w:tc>
          <w:tcPr>
            <w:tcW w:w="9804" w:type="dxa"/>
            <w:gridSpan w:val="11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5B70B2" w:rsidRPr="005B70B2" w:rsidRDefault="005B70B2" w:rsidP="0002325C">
            <w:pPr>
              <w:jc w:val="left"/>
              <w:rPr>
                <w:b/>
                <w:iCs/>
                <w:color w:val="auto"/>
              </w:rPr>
            </w:pPr>
            <w:r w:rsidRPr="005B70B2">
              <w:rPr>
                <w:b/>
                <w:iCs/>
                <w:color w:val="auto"/>
              </w:rPr>
              <w:lastRenderedPageBreak/>
              <w:t>Relacionado a Documento? Sim</w:t>
            </w:r>
          </w:p>
        </w:tc>
      </w:tr>
      <w:tr w:rsidR="006F14A2" w:rsidRPr="002054A8" w:rsidTr="00445B8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F14A2" w:rsidRPr="00F856A5" w:rsidRDefault="006F14A2" w:rsidP="0002325C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8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6F14A2" w:rsidRPr="00F856A5" w:rsidRDefault="006F14A2" w:rsidP="0002325C">
            <w:pPr>
              <w:tabs>
                <w:tab w:val="left" w:pos="1276"/>
              </w:tabs>
              <w:ind w:left="71"/>
              <w:jc w:val="left"/>
            </w:pPr>
            <w:r>
              <w:t>Número do Documento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6F14A2" w:rsidRPr="00F856A5" w:rsidRDefault="00C31FC3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(20)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F14A2" w:rsidRPr="00F856A5" w:rsidRDefault="006F14A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F14A2" w:rsidRPr="00F856A5" w:rsidRDefault="006F14A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F14A2" w:rsidRPr="00F856A5" w:rsidRDefault="006F14A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6F14A2" w:rsidRPr="00F856A5" w:rsidRDefault="006F14A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6F14A2" w:rsidRPr="00F856A5" w:rsidRDefault="006F14A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6F14A2" w:rsidRPr="00F856A5" w:rsidRDefault="006F14A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6F14A2" w:rsidRPr="00F856A5" w:rsidRDefault="006F14A2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6F14A2" w:rsidRPr="00F856A5" w:rsidRDefault="006F14A2" w:rsidP="006F14A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 sistema recupera o “Número do Documento”, mas não pode ser alterado.</w:t>
            </w:r>
          </w:p>
        </w:tc>
      </w:tr>
      <w:tr w:rsidR="006F14A2" w:rsidRPr="002054A8" w:rsidTr="00445B8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F14A2" w:rsidRPr="0022476E" w:rsidRDefault="006F14A2" w:rsidP="00DE732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9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6F14A2" w:rsidRPr="0022476E" w:rsidRDefault="006F14A2" w:rsidP="008A37EB">
            <w:pPr>
              <w:tabs>
                <w:tab w:val="left" w:pos="1276"/>
              </w:tabs>
              <w:ind w:left="71"/>
              <w:jc w:val="left"/>
            </w:pPr>
            <w:r>
              <w:t>Identificador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6F14A2" w:rsidRPr="00F856A5" w:rsidRDefault="00C31FC3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(6)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F14A2" w:rsidRPr="00F856A5" w:rsidRDefault="006F14A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F14A2" w:rsidRPr="00F856A5" w:rsidRDefault="006F14A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F14A2" w:rsidRPr="00F856A5" w:rsidRDefault="006F14A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6F14A2" w:rsidRPr="00F856A5" w:rsidRDefault="006F14A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6F14A2" w:rsidRPr="00F856A5" w:rsidRDefault="006F14A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6F14A2" w:rsidRPr="00F856A5" w:rsidRDefault="006F14A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6F14A2" w:rsidRPr="00F856A5" w:rsidRDefault="006F14A2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6F14A2" w:rsidRPr="00F856A5" w:rsidRDefault="006F14A2" w:rsidP="006F14A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 sistema recupera o “Identificador”, mas não pode ser alterado.</w:t>
            </w:r>
          </w:p>
        </w:tc>
      </w:tr>
      <w:tr w:rsidR="006F14A2" w:rsidRPr="002054A8" w:rsidTr="00445B8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F14A2" w:rsidRPr="0022476E" w:rsidRDefault="006F14A2" w:rsidP="00DE732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6F14A2" w:rsidRPr="0022476E" w:rsidRDefault="006F14A2" w:rsidP="008A37EB">
            <w:pPr>
              <w:tabs>
                <w:tab w:val="left" w:pos="1276"/>
              </w:tabs>
              <w:ind w:left="71"/>
              <w:jc w:val="left"/>
            </w:pPr>
            <w:r>
              <w:t>Classificação do Documento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6F14A2" w:rsidRPr="00F856A5" w:rsidRDefault="006F14A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F14A2" w:rsidRPr="00F856A5" w:rsidRDefault="006F14A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F14A2" w:rsidRPr="00F856A5" w:rsidRDefault="006F14A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F14A2" w:rsidRPr="00F856A5" w:rsidRDefault="006F14A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6F14A2" w:rsidRPr="00F856A5" w:rsidRDefault="006F14A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6F14A2" w:rsidRPr="00F856A5" w:rsidRDefault="006F14A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6F14A2" w:rsidRPr="00F856A5" w:rsidRDefault="006F14A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6F14A2" w:rsidRPr="00F856A5" w:rsidRDefault="006F14A2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6F14A2" w:rsidRPr="00F856A5" w:rsidRDefault="00C31FC3" w:rsidP="006F14A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 sistema recupera a</w:t>
            </w:r>
            <w:r w:rsidR="006F14A2">
              <w:rPr>
                <w:iCs/>
                <w:color w:val="auto"/>
              </w:rPr>
              <w:t xml:space="preserve"> “Classificação do Documento”, mas não pode ser alterado.</w:t>
            </w:r>
          </w:p>
        </w:tc>
      </w:tr>
      <w:tr w:rsidR="006F14A2" w:rsidRPr="002054A8" w:rsidTr="00445B8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F14A2" w:rsidRPr="0022476E" w:rsidRDefault="006F14A2" w:rsidP="00DE732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11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6F14A2" w:rsidRPr="0022476E" w:rsidRDefault="006F14A2" w:rsidP="008A37EB">
            <w:pPr>
              <w:tabs>
                <w:tab w:val="left" w:pos="1276"/>
              </w:tabs>
              <w:ind w:left="71"/>
              <w:jc w:val="left"/>
            </w:pPr>
            <w:r>
              <w:t>Origem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6F14A2" w:rsidRPr="00F856A5" w:rsidRDefault="006F14A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F14A2" w:rsidRPr="00F856A5" w:rsidRDefault="006F14A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F14A2" w:rsidRPr="00F856A5" w:rsidRDefault="006F14A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F14A2" w:rsidRPr="00F856A5" w:rsidRDefault="006F14A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6F14A2" w:rsidRPr="00F856A5" w:rsidRDefault="006F14A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6F14A2" w:rsidRPr="00F856A5" w:rsidRDefault="006F14A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6F14A2" w:rsidRPr="00F856A5" w:rsidRDefault="006F14A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6F14A2" w:rsidRPr="00F856A5" w:rsidRDefault="006F14A2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6F14A2" w:rsidRPr="00F856A5" w:rsidRDefault="00C31FC3" w:rsidP="006F14A2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 sistema recupera a</w:t>
            </w:r>
            <w:r w:rsidR="006F14A2">
              <w:rPr>
                <w:iCs/>
                <w:color w:val="auto"/>
              </w:rPr>
              <w:t xml:space="preserve"> “Origem”, mas não pode ser alterado.</w:t>
            </w:r>
          </w:p>
        </w:tc>
      </w:tr>
      <w:tr w:rsidR="005B70B2" w:rsidRPr="002054A8" w:rsidTr="005B70B2">
        <w:trPr>
          <w:cantSplit/>
          <w:trHeight w:val="391"/>
          <w:jc w:val="center"/>
        </w:trPr>
        <w:tc>
          <w:tcPr>
            <w:tcW w:w="9804" w:type="dxa"/>
            <w:gridSpan w:val="11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5B70B2" w:rsidRPr="005B70B2" w:rsidRDefault="005B70B2" w:rsidP="005B70B2">
            <w:pPr>
              <w:jc w:val="left"/>
              <w:rPr>
                <w:b/>
                <w:iCs/>
                <w:color w:val="auto"/>
              </w:rPr>
            </w:pPr>
            <w:r w:rsidRPr="005B70B2">
              <w:rPr>
                <w:b/>
                <w:iCs/>
                <w:color w:val="auto"/>
              </w:rPr>
              <w:t>Consultar Documento</w:t>
            </w:r>
          </w:p>
        </w:tc>
      </w:tr>
      <w:tr w:rsidR="005B70B2" w:rsidRPr="002054A8" w:rsidTr="00445B8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B70B2" w:rsidRPr="0022476E" w:rsidRDefault="005B70B2" w:rsidP="00DE732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12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5B70B2" w:rsidRPr="0022476E" w:rsidRDefault="005B70B2" w:rsidP="008A37EB">
            <w:pPr>
              <w:tabs>
                <w:tab w:val="left" w:pos="1276"/>
              </w:tabs>
              <w:ind w:left="71"/>
              <w:jc w:val="left"/>
            </w:pPr>
            <w:r>
              <w:t>Tipo de Documento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B70B2" w:rsidRPr="00DB1949" w:rsidRDefault="005B70B2" w:rsidP="0002325C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B70B2" w:rsidRPr="00DB1949" w:rsidRDefault="005B70B2" w:rsidP="0002325C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B70B2" w:rsidRPr="00DB1949" w:rsidRDefault="005B70B2" w:rsidP="0002325C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B70B2" w:rsidRPr="00DB1949" w:rsidRDefault="005B70B2" w:rsidP="0002325C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5B70B2" w:rsidRPr="00DB1949" w:rsidRDefault="005B70B2" w:rsidP="0002325C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5B70B2" w:rsidRDefault="005B70B2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Carta;</w:t>
            </w:r>
          </w:p>
          <w:p w:rsidR="005B70B2" w:rsidRDefault="005B70B2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Convite;</w:t>
            </w:r>
          </w:p>
          <w:p w:rsidR="005B70B2" w:rsidRDefault="005B70B2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Correio Eletrônico;</w:t>
            </w:r>
          </w:p>
          <w:p w:rsidR="005B70B2" w:rsidRDefault="005B70B2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Memorando;</w:t>
            </w:r>
          </w:p>
          <w:p w:rsidR="005B70B2" w:rsidRDefault="005B70B2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Ofício;</w:t>
            </w:r>
          </w:p>
          <w:p w:rsidR="005B70B2" w:rsidRDefault="005B70B2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Ato;</w:t>
            </w:r>
          </w:p>
          <w:p w:rsidR="005B70B2" w:rsidRDefault="005B70B2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Despacho;</w:t>
            </w:r>
          </w:p>
          <w:p w:rsidR="005B70B2" w:rsidRDefault="005B70B2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Documento S\N;</w:t>
            </w:r>
          </w:p>
          <w:p w:rsidR="005B70B2" w:rsidRDefault="005B70B2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Fax;</w:t>
            </w:r>
          </w:p>
          <w:p w:rsidR="005B70B2" w:rsidRDefault="005B70B2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Petição;</w:t>
            </w:r>
          </w:p>
          <w:p w:rsidR="005B70B2" w:rsidRDefault="005B70B2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Portaria;</w:t>
            </w:r>
          </w:p>
          <w:p w:rsidR="005B70B2" w:rsidRDefault="005B70B2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Requerimento;</w:t>
            </w:r>
          </w:p>
          <w:p w:rsidR="005B70B2" w:rsidRPr="00DB1949" w:rsidRDefault="005B70B2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Telegrama.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5B70B2" w:rsidRPr="00DB1949" w:rsidRDefault="005B70B2" w:rsidP="0002325C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B70B2" w:rsidRPr="00DB1949" w:rsidRDefault="005B70B2" w:rsidP="0002325C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5B70B2" w:rsidRPr="00DB1949" w:rsidRDefault="005B70B2" w:rsidP="0002325C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</w:tr>
      <w:tr w:rsidR="005B70B2" w:rsidRPr="002054A8" w:rsidTr="00445B8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B70B2" w:rsidRPr="0022476E" w:rsidRDefault="005B70B2" w:rsidP="00DE732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13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5B70B2" w:rsidRPr="0022476E" w:rsidRDefault="005B70B2" w:rsidP="00DE7324">
            <w:pPr>
              <w:tabs>
                <w:tab w:val="left" w:pos="1276"/>
              </w:tabs>
              <w:ind w:left="71"/>
            </w:pPr>
            <w:r>
              <w:t>Situação do Documento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5B70B2" w:rsidRDefault="005B70B2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Pendente;</w:t>
            </w:r>
          </w:p>
          <w:p w:rsidR="005B70B2" w:rsidRDefault="005B70B2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Resolvido;</w:t>
            </w:r>
          </w:p>
          <w:p w:rsidR="005B70B2" w:rsidRDefault="005B70B2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Suspenso;</w:t>
            </w:r>
          </w:p>
          <w:p w:rsidR="005B70B2" w:rsidRPr="00F856A5" w:rsidRDefault="005B70B2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Cancelado.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B70B2" w:rsidRPr="00DB1949" w:rsidRDefault="005B70B2" w:rsidP="0002325C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</w:tr>
      <w:tr w:rsidR="005B70B2" w:rsidRPr="002054A8" w:rsidTr="0002325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B70B2" w:rsidRPr="0022476E" w:rsidRDefault="005B70B2" w:rsidP="00DE732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14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5B70B2" w:rsidRPr="0022476E" w:rsidRDefault="005B70B2" w:rsidP="00DE7324">
            <w:pPr>
              <w:tabs>
                <w:tab w:val="left" w:pos="1276"/>
              </w:tabs>
              <w:ind w:left="71"/>
            </w:pPr>
            <w:r>
              <w:t>Classificação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5B70B2" w:rsidRDefault="005B70B2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Expedido;</w:t>
            </w:r>
          </w:p>
          <w:p w:rsidR="005B70B2" w:rsidRDefault="005B70B2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Recebido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B70B2" w:rsidRPr="00DB1949" w:rsidRDefault="005B70B2" w:rsidP="0002325C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</w:tr>
      <w:tr w:rsidR="005B70B2" w:rsidRPr="002054A8" w:rsidTr="0002325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B70B2" w:rsidRPr="0022476E" w:rsidRDefault="005B70B2" w:rsidP="00DE732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lastRenderedPageBreak/>
              <w:t>15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5B70B2" w:rsidRPr="0022476E" w:rsidRDefault="005B70B2" w:rsidP="00DE7324">
            <w:pPr>
              <w:tabs>
                <w:tab w:val="left" w:pos="1276"/>
              </w:tabs>
              <w:ind w:left="71"/>
            </w:pPr>
            <w:r>
              <w:t>Origem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5B70B2" w:rsidRDefault="005B70B2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Interno;</w:t>
            </w:r>
          </w:p>
          <w:p w:rsidR="005B70B2" w:rsidRDefault="005B70B2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Externo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B70B2" w:rsidRPr="00DB1949" w:rsidRDefault="005B70B2" w:rsidP="0002325C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</w:tr>
      <w:tr w:rsidR="005B70B2" w:rsidRPr="002054A8" w:rsidTr="0002325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B70B2" w:rsidRPr="0022476E" w:rsidRDefault="005B70B2" w:rsidP="00DE732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16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5B70B2" w:rsidRPr="0022476E" w:rsidRDefault="005B70B2" w:rsidP="00DE7324">
            <w:pPr>
              <w:tabs>
                <w:tab w:val="left" w:pos="1276"/>
              </w:tabs>
              <w:ind w:left="71"/>
            </w:pPr>
            <w:r>
              <w:t>N° do Documento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B70B2" w:rsidRPr="00F856A5" w:rsidRDefault="00C31FC3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(20)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02325C">
            <w:pPr>
              <w:jc w:val="left"/>
              <w:rPr>
                <w:iCs/>
                <w:color w:val="auto"/>
              </w:rPr>
            </w:pPr>
            <w:r w:rsidRPr="00F856A5">
              <w:t>xxxxx-yyyy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S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02325C">
            <w:pPr>
              <w:jc w:val="left"/>
              <w:rPr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B70B2" w:rsidRPr="00F856A5" w:rsidRDefault="00C31FC3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</w:tr>
      <w:tr w:rsidR="005B70B2" w:rsidRPr="002054A8" w:rsidTr="0002325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B70B2" w:rsidRPr="0022476E" w:rsidRDefault="005B70B2" w:rsidP="00DE732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17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5B70B2" w:rsidRDefault="005B70B2" w:rsidP="00DE7324">
            <w:pPr>
              <w:tabs>
                <w:tab w:val="left" w:pos="1276"/>
              </w:tabs>
              <w:ind w:left="71"/>
            </w:pPr>
            <w:r>
              <w:t>Identificador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B70B2" w:rsidRPr="00F856A5" w:rsidRDefault="00C31FC3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(6)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02325C">
            <w:pPr>
              <w:jc w:val="left"/>
            </w:pPr>
            <w:r>
              <w:t>999</w:t>
            </w:r>
            <w:r w:rsidRPr="00F16E1C">
              <w:t>-</w:t>
            </w:r>
            <w:r>
              <w:t>999999/9999</w:t>
            </w:r>
            <w:r w:rsidRPr="00F16E1C">
              <w:t>_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S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02325C">
            <w:pPr>
              <w:jc w:val="left"/>
              <w:rPr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B70B2" w:rsidRPr="00F856A5" w:rsidRDefault="00C31FC3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</w:tr>
      <w:tr w:rsidR="00C876B5" w:rsidRPr="002054A8" w:rsidTr="0002325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876B5" w:rsidRPr="0022476E" w:rsidRDefault="00C876B5" w:rsidP="00DE732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18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C876B5" w:rsidRDefault="00C876B5" w:rsidP="00DE7324">
            <w:pPr>
              <w:tabs>
                <w:tab w:val="left" w:pos="1276"/>
              </w:tabs>
              <w:ind w:left="71"/>
            </w:pPr>
            <w:r>
              <w:t>Botão Consultar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2325C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2325C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2325C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295C26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2325C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Ao ser acionado, o sistema o sistema realiza a consulta dos dados.</w:t>
            </w:r>
          </w:p>
        </w:tc>
      </w:tr>
      <w:tr w:rsidR="005B70B2" w:rsidRPr="002054A8" w:rsidTr="005B70B2">
        <w:trPr>
          <w:cantSplit/>
          <w:trHeight w:val="391"/>
          <w:jc w:val="center"/>
        </w:trPr>
        <w:tc>
          <w:tcPr>
            <w:tcW w:w="9804" w:type="dxa"/>
            <w:gridSpan w:val="11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5B70B2" w:rsidRPr="005B70B2" w:rsidRDefault="005B70B2" w:rsidP="00DE7324">
            <w:pPr>
              <w:rPr>
                <w:b/>
                <w:iCs/>
                <w:color w:val="auto"/>
              </w:rPr>
            </w:pPr>
            <w:r w:rsidRPr="005B70B2">
              <w:rPr>
                <w:b/>
                <w:iCs/>
                <w:color w:val="auto"/>
              </w:rPr>
              <w:t>Documentos Encontrados</w:t>
            </w:r>
          </w:p>
        </w:tc>
      </w:tr>
      <w:tr w:rsidR="005B70B2" w:rsidRPr="002054A8" w:rsidTr="005B70B2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B70B2" w:rsidRPr="0022476E" w:rsidRDefault="004F21B8" w:rsidP="00DE732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19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5B70B2" w:rsidRDefault="005B70B2" w:rsidP="00DE7324">
            <w:pPr>
              <w:tabs>
                <w:tab w:val="left" w:pos="1276"/>
              </w:tabs>
              <w:ind w:left="71"/>
            </w:pPr>
            <w:r>
              <w:t>N° do Registro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02325C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02325C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02325C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S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02325C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B70B2" w:rsidRDefault="005B70B2" w:rsidP="005B70B2">
            <w:pPr>
              <w:jc w:val="left"/>
            </w:pPr>
            <w:r w:rsidRPr="004039A4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5B70B2" w:rsidRPr="00F856A5" w:rsidRDefault="005B70B2" w:rsidP="004F21B8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Ao acionar, o sistema </w:t>
            </w:r>
            <w:r w:rsidR="004F21B8">
              <w:rPr>
                <w:iCs/>
                <w:color w:val="auto"/>
              </w:rPr>
              <w:t>coloca a linha da tabela em destaque “Amarelo” para confirmação da inclusão do documento encontrado.</w:t>
            </w:r>
          </w:p>
        </w:tc>
      </w:tr>
      <w:tr w:rsidR="004F21B8" w:rsidRPr="002054A8" w:rsidTr="0002325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4F21B8" w:rsidRPr="0022476E" w:rsidRDefault="004F21B8" w:rsidP="00DE732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4F21B8" w:rsidRDefault="004F21B8" w:rsidP="00DE7324">
            <w:pPr>
              <w:tabs>
                <w:tab w:val="left" w:pos="1276"/>
              </w:tabs>
              <w:ind w:left="71"/>
            </w:pPr>
            <w:r>
              <w:t>Data da Entrada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4F21B8" w:rsidRPr="00F856A5" w:rsidRDefault="004F21B8" w:rsidP="0002325C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F21B8" w:rsidRPr="00F856A5" w:rsidRDefault="004F21B8" w:rsidP="0002325C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F21B8" w:rsidRPr="00F856A5" w:rsidRDefault="004F21B8" w:rsidP="0002325C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F21B8" w:rsidRPr="00F856A5" w:rsidRDefault="004F21B8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4F21B8" w:rsidRPr="00F856A5" w:rsidRDefault="004F21B8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S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4F21B8" w:rsidRPr="00F856A5" w:rsidRDefault="004F21B8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4F21B8" w:rsidRPr="00F856A5" w:rsidRDefault="004F21B8" w:rsidP="0002325C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4F21B8" w:rsidRDefault="004F21B8" w:rsidP="005B70B2">
            <w:pPr>
              <w:jc w:val="left"/>
            </w:pPr>
            <w:r w:rsidRPr="004039A4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4F21B8" w:rsidRDefault="004F21B8">
            <w:r w:rsidRPr="005F4846">
              <w:rPr>
                <w:iCs/>
                <w:color w:val="auto"/>
              </w:rPr>
              <w:t>Ao acionar, o sistema coloca a linha da tabela em destaque “Amarelo” para confirmação da inclusão do documento encontrado.</w:t>
            </w:r>
          </w:p>
        </w:tc>
      </w:tr>
      <w:tr w:rsidR="004F21B8" w:rsidRPr="002054A8" w:rsidTr="0002325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4F21B8" w:rsidRPr="0022476E" w:rsidRDefault="004F21B8" w:rsidP="00DE732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21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4F21B8" w:rsidRDefault="004F21B8" w:rsidP="00DE7324">
            <w:pPr>
              <w:tabs>
                <w:tab w:val="left" w:pos="1276"/>
              </w:tabs>
              <w:ind w:left="71"/>
            </w:pPr>
            <w:r>
              <w:t>Responsável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4F21B8" w:rsidRPr="00F856A5" w:rsidRDefault="004F21B8" w:rsidP="0002325C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F21B8" w:rsidRPr="00F856A5" w:rsidRDefault="004F21B8" w:rsidP="0002325C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F21B8" w:rsidRPr="00F856A5" w:rsidRDefault="004F21B8" w:rsidP="0002325C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F21B8" w:rsidRPr="00F856A5" w:rsidRDefault="004F21B8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4F21B8" w:rsidRPr="00F856A5" w:rsidRDefault="004F21B8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S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4F21B8" w:rsidRPr="00F856A5" w:rsidRDefault="004F21B8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4F21B8" w:rsidRPr="00F856A5" w:rsidRDefault="004F21B8" w:rsidP="0002325C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4F21B8" w:rsidRDefault="004F21B8" w:rsidP="005B70B2">
            <w:pPr>
              <w:jc w:val="left"/>
            </w:pPr>
            <w:r w:rsidRPr="004039A4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4F21B8" w:rsidRDefault="004F21B8">
            <w:r w:rsidRPr="005F4846">
              <w:rPr>
                <w:iCs/>
                <w:color w:val="auto"/>
              </w:rPr>
              <w:t>Ao acionar, o sistema coloca a linha da tabela em destaque “Amarelo” para confirmação da inclusão do documento encontrado.</w:t>
            </w:r>
          </w:p>
        </w:tc>
      </w:tr>
      <w:tr w:rsidR="004F21B8" w:rsidRPr="002054A8" w:rsidTr="0002325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4F21B8" w:rsidRPr="0022476E" w:rsidRDefault="004F21B8" w:rsidP="00DE732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22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4F21B8" w:rsidRDefault="004F21B8" w:rsidP="00DE7324">
            <w:pPr>
              <w:tabs>
                <w:tab w:val="left" w:pos="1276"/>
              </w:tabs>
              <w:ind w:left="71"/>
            </w:pPr>
            <w:r>
              <w:t>Identificador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4F21B8" w:rsidRPr="00F856A5" w:rsidRDefault="004F21B8" w:rsidP="0002325C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F21B8" w:rsidRPr="00F856A5" w:rsidRDefault="004F21B8" w:rsidP="0002325C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F21B8" w:rsidRPr="00F856A5" w:rsidRDefault="004F21B8" w:rsidP="0002325C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F21B8" w:rsidRPr="00F856A5" w:rsidRDefault="004F21B8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4F21B8" w:rsidRPr="00F856A5" w:rsidRDefault="004F21B8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S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4F21B8" w:rsidRPr="00F856A5" w:rsidRDefault="004F21B8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4F21B8" w:rsidRPr="00F856A5" w:rsidRDefault="004F21B8" w:rsidP="0002325C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4F21B8" w:rsidRDefault="004F21B8" w:rsidP="005B70B2">
            <w:pPr>
              <w:jc w:val="left"/>
            </w:pPr>
            <w:r w:rsidRPr="004039A4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4F21B8" w:rsidRDefault="004F21B8">
            <w:r w:rsidRPr="005F4846">
              <w:rPr>
                <w:iCs/>
                <w:color w:val="auto"/>
              </w:rPr>
              <w:t>Ao acionar, o sistema coloca a linha da tabela em destaque “Amarelo” para confirmação da inclusão do documento encontrado.</w:t>
            </w:r>
          </w:p>
        </w:tc>
      </w:tr>
    </w:tbl>
    <w:p w:rsidR="004F21B8" w:rsidRDefault="004F21B8">
      <w:r>
        <w:br w:type="page"/>
      </w: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939"/>
        <w:gridCol w:w="709"/>
        <w:gridCol w:w="567"/>
        <w:gridCol w:w="567"/>
        <w:gridCol w:w="567"/>
        <w:gridCol w:w="425"/>
        <w:gridCol w:w="1235"/>
        <w:gridCol w:w="608"/>
        <w:gridCol w:w="992"/>
        <w:gridCol w:w="1641"/>
      </w:tblGrid>
      <w:tr w:rsidR="004F21B8" w:rsidRPr="002054A8" w:rsidTr="004F21B8">
        <w:trPr>
          <w:cantSplit/>
          <w:trHeight w:val="391"/>
          <w:jc w:val="center"/>
        </w:trPr>
        <w:tc>
          <w:tcPr>
            <w:tcW w:w="9804" w:type="dxa"/>
            <w:gridSpan w:val="11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4F21B8" w:rsidRPr="004F21B8" w:rsidRDefault="004F21B8">
            <w:pPr>
              <w:rPr>
                <w:b/>
              </w:rPr>
            </w:pPr>
            <w:r w:rsidRPr="004F21B8">
              <w:rPr>
                <w:b/>
              </w:rPr>
              <w:lastRenderedPageBreak/>
              <w:t>Opções de Alteração</w:t>
            </w:r>
          </w:p>
        </w:tc>
      </w:tr>
      <w:tr w:rsidR="00C876B5" w:rsidRPr="002054A8" w:rsidTr="0002325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876B5" w:rsidRPr="0022476E" w:rsidRDefault="00C876B5" w:rsidP="00DE732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23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C876B5" w:rsidRDefault="00C876B5" w:rsidP="00DE7324">
            <w:pPr>
              <w:tabs>
                <w:tab w:val="left" w:pos="1276"/>
              </w:tabs>
              <w:ind w:left="71"/>
            </w:pPr>
            <w:r>
              <w:t>Botão Confirmar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2325C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2325C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2325C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295C26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2325C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C876B5" w:rsidRDefault="00C876B5" w:rsidP="004F21B8">
            <w:pPr>
              <w:jc w:val="left"/>
            </w:pPr>
            <w:r>
              <w:t>Ao acionar, o sistema confirma as alterações.</w:t>
            </w:r>
          </w:p>
        </w:tc>
      </w:tr>
      <w:tr w:rsidR="00C876B5" w:rsidRPr="002054A8" w:rsidTr="0002325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876B5" w:rsidRPr="0022476E" w:rsidRDefault="00C876B5" w:rsidP="00DE732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24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C876B5" w:rsidRDefault="00C876B5" w:rsidP="00DE7324">
            <w:pPr>
              <w:tabs>
                <w:tab w:val="left" w:pos="1276"/>
              </w:tabs>
              <w:ind w:left="71"/>
            </w:pPr>
            <w:r>
              <w:t>Botão Voltar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2325C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2325C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2325C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295C26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2325C">
            <w:pPr>
              <w:jc w:val="left"/>
            </w:pPr>
            <w:r w:rsidRPr="00F856A5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876B5" w:rsidRPr="00F856A5" w:rsidRDefault="00C876B5" w:rsidP="0002325C">
            <w:pPr>
              <w:jc w:val="left"/>
              <w:rPr>
                <w:iCs/>
                <w:color w:val="auto"/>
              </w:rPr>
            </w:pPr>
            <w:r w:rsidRPr="00F856A5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C876B5" w:rsidRDefault="00C876B5" w:rsidP="004F21B8">
            <w:pPr>
              <w:jc w:val="left"/>
            </w:pPr>
            <w:r>
              <w:t>Ao acionar, o sistema retorna a Tela de Consulta de Aviso – 2.2.2 deste documento.</w:t>
            </w:r>
          </w:p>
        </w:tc>
      </w:tr>
      <w:tr w:rsidR="005B70B2" w:rsidRPr="002054A8" w:rsidTr="004F21B8">
        <w:trPr>
          <w:cantSplit/>
          <w:trHeight w:val="2206"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4F21B8" w:rsidRPr="002054A8" w:rsidRDefault="004F21B8" w:rsidP="004F21B8">
            <w:pPr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>Máscaras: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LC</w:t>
            </w:r>
            <w:r w:rsidRPr="002054A8">
              <w:rPr>
                <w:sz w:val="16"/>
                <w:szCs w:val="16"/>
              </w:rPr>
              <w:t xml:space="preserve"> – Caracteres Caixa Baixa, </w:t>
            </w:r>
            <w:r w:rsidRPr="002054A8">
              <w:rPr>
                <w:b/>
                <w:bCs/>
                <w:sz w:val="16"/>
                <w:szCs w:val="16"/>
              </w:rPr>
              <w:t>UC</w:t>
            </w:r>
            <w:r w:rsidRPr="002054A8">
              <w:rPr>
                <w:sz w:val="16"/>
                <w:szCs w:val="16"/>
              </w:rPr>
              <w:t xml:space="preserve"> –Caracteres Caixa Alta, </w:t>
            </w:r>
            <w:r w:rsidRPr="002054A8">
              <w:rPr>
                <w:b/>
                <w:bCs/>
                <w:sz w:val="16"/>
                <w:szCs w:val="16"/>
              </w:rPr>
              <w:t>CS</w:t>
            </w:r>
            <w:r>
              <w:rPr>
                <w:sz w:val="16"/>
                <w:szCs w:val="16"/>
              </w:rPr>
              <w:t xml:space="preserve"> – Ignora Caixa</w:t>
            </w:r>
          </w:p>
          <w:p w:rsidR="004F21B8" w:rsidRPr="002054A8" w:rsidRDefault="004F21B8" w:rsidP="004F21B8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CE</w:t>
            </w:r>
            <w:r w:rsidRPr="00310AFC">
              <w:rPr>
                <w:bCs/>
                <w:sz w:val="16"/>
                <w:szCs w:val="16"/>
              </w:rPr>
              <w:t xml:space="preserve"> –</w:t>
            </w:r>
            <w:r w:rsidRPr="002054A8">
              <w:rPr>
                <w:sz w:val="16"/>
                <w:szCs w:val="16"/>
              </w:rPr>
              <w:t xml:space="preserve"> Aceita Caracteres Especiais,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NE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>Não Aceita Caracteres Especiais</w:t>
            </w:r>
          </w:p>
          <w:p w:rsidR="004F21B8" w:rsidRPr="002054A8" w:rsidRDefault="004F21B8" w:rsidP="004F21B8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CA</w:t>
            </w:r>
            <w:r w:rsidRPr="00310AFC">
              <w:rPr>
                <w:sz w:val="16"/>
                <w:szCs w:val="16"/>
              </w:rPr>
              <w:t xml:space="preserve"> –</w:t>
            </w:r>
            <w:r w:rsidRPr="002054A8">
              <w:rPr>
                <w:sz w:val="16"/>
                <w:szCs w:val="16"/>
              </w:rPr>
              <w:t xml:space="preserve"> Aceita Caracteres Acentuados, </w:t>
            </w:r>
            <w:r w:rsidRPr="002054A8">
              <w:rPr>
                <w:b/>
                <w:bCs/>
                <w:sz w:val="16"/>
                <w:szCs w:val="16"/>
              </w:rPr>
              <w:t>NA</w:t>
            </w:r>
            <w:r w:rsidRPr="002054A8">
              <w:rPr>
                <w:sz w:val="16"/>
                <w:szCs w:val="16"/>
              </w:rPr>
              <w:t xml:space="preserve"> – Não Aceita Caracteres Acentuados</w:t>
            </w:r>
          </w:p>
          <w:p w:rsidR="004F21B8" w:rsidRPr="002054A8" w:rsidRDefault="004F21B8" w:rsidP="004F21B8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VN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 xml:space="preserve">Valores Inteiros, </w:t>
            </w:r>
            <w:r w:rsidRPr="002054A8">
              <w:rPr>
                <w:b/>
                <w:bCs/>
                <w:sz w:val="16"/>
                <w:szCs w:val="16"/>
              </w:rPr>
              <w:t>VD</w:t>
            </w:r>
            <w:r w:rsidRPr="002054A8">
              <w:rPr>
                <w:sz w:val="16"/>
                <w:szCs w:val="16"/>
              </w:rPr>
              <w:t xml:space="preserve"> – Valores com Casas Decimais</w:t>
            </w:r>
          </w:p>
          <w:p w:rsidR="004F21B8" w:rsidRPr="002054A8" w:rsidRDefault="004F21B8" w:rsidP="004F21B8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DT–</w:t>
            </w:r>
            <w:r w:rsidRPr="002054A8">
              <w:rPr>
                <w:sz w:val="16"/>
                <w:szCs w:val="16"/>
              </w:rPr>
              <w:t>Data (dd/mm/yyyy),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MA</w:t>
            </w:r>
            <w:r>
              <w:rPr>
                <w:sz w:val="16"/>
                <w:szCs w:val="16"/>
              </w:rPr>
              <w:t xml:space="preserve"> – Mês/Ano (mm/yyyy)</w:t>
            </w:r>
          </w:p>
          <w:p w:rsidR="004F21B8" w:rsidRPr="002054A8" w:rsidRDefault="004F21B8" w:rsidP="004F21B8">
            <w:pPr>
              <w:rPr>
                <w:sz w:val="16"/>
                <w:szCs w:val="16"/>
                <w:lang w:val="en-US"/>
              </w:rPr>
            </w:pPr>
            <w:r w:rsidRPr="002054A8">
              <w:rPr>
                <w:b/>
                <w:bCs/>
                <w:sz w:val="16"/>
                <w:szCs w:val="16"/>
                <w:lang w:val="en-US"/>
              </w:rPr>
              <w:t>TS</w:t>
            </w:r>
            <w:r w:rsidRPr="00310AFC">
              <w:rPr>
                <w:bCs/>
                <w:sz w:val="16"/>
                <w:szCs w:val="16"/>
                <w:lang w:val="en-US"/>
              </w:rPr>
              <w:t xml:space="preserve"> – </w:t>
            </w:r>
            <w:r w:rsidRPr="002054A8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2054A8">
              <w:rPr>
                <w:b/>
                <w:bCs/>
                <w:sz w:val="16"/>
                <w:szCs w:val="16"/>
                <w:lang w:val="en-US"/>
              </w:rPr>
              <w:t>HH</w:t>
            </w:r>
            <w:r w:rsidRPr="00310AFC">
              <w:rPr>
                <w:bCs/>
                <w:sz w:val="16"/>
                <w:szCs w:val="16"/>
                <w:lang w:val="en-US"/>
              </w:rPr>
              <w:t xml:space="preserve"> – </w:t>
            </w:r>
            <w:r w:rsidRPr="002054A8">
              <w:rPr>
                <w:sz w:val="16"/>
                <w:szCs w:val="16"/>
                <w:lang w:val="en-US"/>
              </w:rPr>
              <w:t>Hora (99:99),</w:t>
            </w:r>
          </w:p>
          <w:p w:rsidR="004F21B8" w:rsidRPr="002054A8" w:rsidRDefault="004F21B8" w:rsidP="004F21B8">
            <w:pPr>
              <w:ind w:left="1093" w:hanging="1093"/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 xml:space="preserve">Informação BD: deverá constar o </w:t>
            </w:r>
            <w:r w:rsidRPr="002054A8">
              <w:rPr>
                <w:b/>
                <w:bCs/>
                <w:iCs/>
                <w:sz w:val="16"/>
                <w:szCs w:val="16"/>
              </w:rPr>
              <w:t>nome do campo</w:t>
            </w:r>
            <w:r w:rsidRPr="002054A8">
              <w:rPr>
                <w:sz w:val="16"/>
                <w:szCs w:val="16"/>
              </w:rPr>
              <w:t xml:space="preserve"> e sua respectiva </w:t>
            </w:r>
            <w:r w:rsidRPr="002054A8">
              <w:rPr>
                <w:b/>
                <w:bCs/>
                <w:iCs/>
                <w:sz w:val="16"/>
                <w:szCs w:val="16"/>
              </w:rPr>
              <w:t>tabela</w:t>
            </w:r>
            <w:r w:rsidRPr="002054A8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2054A8">
              <w:rPr>
                <w:b/>
                <w:bCs/>
                <w:iCs/>
                <w:sz w:val="16"/>
                <w:szCs w:val="16"/>
              </w:rPr>
              <w:t>tamanho</w:t>
            </w:r>
            <w:r w:rsidRPr="002054A8">
              <w:rPr>
                <w:sz w:val="16"/>
                <w:szCs w:val="16"/>
              </w:rPr>
              <w:t xml:space="preserve"> e </w:t>
            </w:r>
            <w:r w:rsidRPr="002054A8">
              <w:rPr>
                <w:b/>
                <w:bCs/>
                <w:iCs/>
                <w:sz w:val="16"/>
                <w:szCs w:val="16"/>
              </w:rPr>
              <w:t>tipo</w:t>
            </w:r>
            <w:r w:rsidRPr="002054A8">
              <w:rPr>
                <w:sz w:val="16"/>
                <w:szCs w:val="16"/>
              </w:rPr>
              <w:t xml:space="preserve"> da informação. Para este último deve-se usar </w:t>
            </w:r>
            <w:r w:rsidRPr="002054A8">
              <w:rPr>
                <w:b/>
                <w:bCs/>
                <w:sz w:val="16"/>
                <w:szCs w:val="16"/>
              </w:rPr>
              <w:t>A</w:t>
            </w:r>
            <w:r w:rsidRPr="00310AFC">
              <w:rPr>
                <w:bCs/>
                <w:sz w:val="16"/>
                <w:szCs w:val="16"/>
              </w:rPr>
              <w:t xml:space="preserve"> –</w:t>
            </w:r>
            <w:r w:rsidRPr="002054A8">
              <w:rPr>
                <w:sz w:val="16"/>
                <w:szCs w:val="16"/>
              </w:rPr>
              <w:t xml:space="preserve"> Alfanumérico, </w:t>
            </w:r>
            <w:r w:rsidRPr="002054A8">
              <w:rPr>
                <w:b/>
                <w:bCs/>
                <w:sz w:val="16"/>
                <w:szCs w:val="16"/>
              </w:rPr>
              <w:t>N</w:t>
            </w:r>
            <w:r w:rsidRPr="00310AFC">
              <w:rPr>
                <w:bCs/>
                <w:sz w:val="16"/>
                <w:szCs w:val="16"/>
              </w:rPr>
              <w:t xml:space="preserve"> </w:t>
            </w:r>
            <w:r w:rsidRPr="002054A8">
              <w:rPr>
                <w:sz w:val="16"/>
                <w:szCs w:val="16"/>
              </w:rPr>
              <w:t xml:space="preserve">– Numérico, </w:t>
            </w:r>
            <w:r w:rsidRPr="00310AFC">
              <w:rPr>
                <w:b/>
                <w:bCs/>
                <w:sz w:val="16"/>
                <w:szCs w:val="16"/>
              </w:rPr>
              <w:t>I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 xml:space="preserve">Inteiro, </w:t>
            </w:r>
            <w:r w:rsidRPr="002054A8">
              <w:rPr>
                <w:b/>
                <w:bCs/>
                <w:sz w:val="16"/>
                <w:szCs w:val="16"/>
              </w:rPr>
              <w:t>D –</w:t>
            </w:r>
            <w:r w:rsidRPr="002054A8">
              <w:rPr>
                <w:sz w:val="16"/>
                <w:szCs w:val="16"/>
              </w:rPr>
              <w:t xml:space="preserve"> Decimal, </w:t>
            </w:r>
            <w:r w:rsidRPr="002054A8">
              <w:rPr>
                <w:b/>
                <w:bCs/>
                <w:sz w:val="16"/>
                <w:szCs w:val="16"/>
              </w:rPr>
              <w:t>TS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 xml:space="preserve">TimeStamp, </w:t>
            </w:r>
            <w:r w:rsidRPr="002054A8">
              <w:rPr>
                <w:b/>
                <w:bCs/>
                <w:sz w:val="16"/>
                <w:szCs w:val="16"/>
              </w:rPr>
              <w:t>DT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>Data</w:t>
            </w:r>
          </w:p>
          <w:p w:rsidR="004F21B8" w:rsidRPr="002054A8" w:rsidRDefault="004F21B8" w:rsidP="004F21B8">
            <w:pPr>
              <w:ind w:left="1093" w:hanging="1093"/>
              <w:rPr>
                <w:sz w:val="16"/>
                <w:szCs w:val="16"/>
              </w:rPr>
            </w:pPr>
          </w:p>
          <w:p w:rsidR="005B70B2" w:rsidRPr="002054A8" w:rsidRDefault="004F21B8" w:rsidP="004F21B8">
            <w:pPr>
              <w:rPr>
                <w:sz w:val="22"/>
              </w:rPr>
            </w:pPr>
            <w:r w:rsidRPr="002054A8">
              <w:rPr>
                <w:sz w:val="16"/>
                <w:szCs w:val="16"/>
              </w:rPr>
              <w:t xml:space="preserve">Não se Aplica: </w:t>
            </w:r>
            <w:r w:rsidRPr="002054A8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00727B" w:rsidRPr="00D87FD9" w:rsidRDefault="0000727B" w:rsidP="00777FC4">
      <w:pPr>
        <w:pStyle w:val="STJNivel3"/>
      </w:pPr>
      <w:bookmarkStart w:id="10" w:name="_Toc401158862"/>
      <w:bookmarkStart w:id="11" w:name="_Toc401835470"/>
      <w:r w:rsidRPr="00D87FD9">
        <w:t>Tela Detalhes do Aviso</w:t>
      </w:r>
      <w:bookmarkEnd w:id="10"/>
      <w:bookmarkEnd w:id="11"/>
    </w:p>
    <w:p w:rsidR="0000727B" w:rsidRDefault="0000727B" w:rsidP="0000727B">
      <w:pPr>
        <w:pStyle w:val="Instruo"/>
        <w:keepNext/>
        <w:keepLines/>
        <w:rPr>
          <w:noProof/>
          <w:color w:val="auto"/>
        </w:rPr>
      </w:pPr>
    </w:p>
    <w:p w:rsidR="0000727B" w:rsidRDefault="0000727B" w:rsidP="0000727B">
      <w:pPr>
        <w:pStyle w:val="Instruo"/>
        <w:keepNext/>
        <w:keepLines/>
        <w:jc w:val="center"/>
        <w:rPr>
          <w:noProof/>
          <w:color w:val="auto"/>
        </w:rPr>
      </w:pPr>
      <w:r>
        <w:rPr>
          <w:noProof/>
          <w:color w:val="auto"/>
        </w:rPr>
        <w:drawing>
          <wp:inline distT="0" distB="0" distL="0" distR="0">
            <wp:extent cx="6296025" cy="2305050"/>
            <wp:effectExtent l="19050" t="19050" r="28575" b="190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305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727B" w:rsidRPr="00D87FD9" w:rsidRDefault="0000727B" w:rsidP="0000727B">
      <w:pPr>
        <w:pStyle w:val="Instruo"/>
        <w:keepNext/>
        <w:keepLines/>
        <w:jc w:val="center"/>
        <w:rPr>
          <w:i w:val="0"/>
          <w:color w:val="auto"/>
        </w:rPr>
      </w:pPr>
      <w:r>
        <w:rPr>
          <w:i w:val="0"/>
          <w:color w:val="auto"/>
        </w:rPr>
        <w:t>Figura 2</w:t>
      </w:r>
      <w:r w:rsidRPr="00D87FD9">
        <w:rPr>
          <w:i w:val="0"/>
          <w:color w:val="auto"/>
        </w:rPr>
        <w:t xml:space="preserve"> - Tela </w:t>
      </w:r>
      <w:r>
        <w:rPr>
          <w:i w:val="0"/>
          <w:color w:val="auto"/>
        </w:rPr>
        <w:t>Detalhes do Aviso</w:t>
      </w:r>
    </w:p>
    <w:p w:rsidR="0000727B" w:rsidRDefault="0000727B" w:rsidP="0000727B">
      <w:pPr>
        <w:pStyle w:val="Ttulo4"/>
        <w:keepLines/>
        <w:numPr>
          <w:ilvl w:val="0"/>
          <w:numId w:val="43"/>
        </w:numPr>
        <w:tabs>
          <w:tab w:val="clear" w:pos="360"/>
        </w:tabs>
        <w:ind w:left="851" w:hanging="851"/>
        <w:rPr>
          <w:sz w:val="20"/>
        </w:rPr>
      </w:pPr>
      <w:r>
        <w:rPr>
          <w:sz w:val="20"/>
        </w:rPr>
        <w:t>Regras de Apresentação</w:t>
      </w:r>
    </w:p>
    <w:p w:rsidR="0000727B" w:rsidRDefault="0000727B" w:rsidP="0000727B">
      <w:pPr>
        <w:pStyle w:val="PargrafodaLista"/>
        <w:numPr>
          <w:ilvl w:val="0"/>
          <w:numId w:val="39"/>
        </w:numPr>
        <w:ind w:left="567" w:hanging="425"/>
        <w:rPr>
          <w:color w:val="auto"/>
        </w:rPr>
      </w:pPr>
      <w:r w:rsidRPr="00A80043">
        <w:rPr>
          <w:color w:val="auto"/>
        </w:rPr>
        <w:t xml:space="preserve">Ao clicar </w:t>
      </w:r>
      <w:r>
        <w:rPr>
          <w:color w:val="auto"/>
        </w:rPr>
        <w:t>na opção Alterar, o sistema exibe a tela para alteração do aviso;</w:t>
      </w:r>
    </w:p>
    <w:p w:rsidR="0000727B" w:rsidRPr="00A80043" w:rsidRDefault="0000727B" w:rsidP="0000727B">
      <w:pPr>
        <w:pStyle w:val="PargrafodaLista"/>
        <w:numPr>
          <w:ilvl w:val="0"/>
          <w:numId w:val="39"/>
        </w:numPr>
        <w:ind w:left="567" w:hanging="425"/>
        <w:rPr>
          <w:color w:val="auto"/>
        </w:rPr>
      </w:pPr>
      <w:r>
        <w:rPr>
          <w:color w:val="auto"/>
        </w:rPr>
        <w:t>Ao clicar na opção Voltar, o sistema exibe a “tela Meus Avisos – 2.2.1” deste documento.</w:t>
      </w:r>
    </w:p>
    <w:p w:rsidR="0000727B" w:rsidRDefault="0000727B" w:rsidP="0000727B">
      <w:pPr>
        <w:pStyle w:val="Ttulo4"/>
        <w:keepLines/>
        <w:numPr>
          <w:ilvl w:val="0"/>
          <w:numId w:val="43"/>
        </w:numPr>
        <w:tabs>
          <w:tab w:val="clear" w:pos="360"/>
        </w:tabs>
        <w:ind w:left="851" w:hanging="851"/>
        <w:rPr>
          <w:sz w:val="20"/>
        </w:rPr>
      </w:pPr>
      <w:r>
        <w:rPr>
          <w:sz w:val="20"/>
        </w:rPr>
        <w:t>Exceções</w:t>
      </w:r>
    </w:p>
    <w:p w:rsidR="0000727B" w:rsidRPr="00A95545" w:rsidRDefault="0000727B" w:rsidP="0000727B">
      <w:pPr>
        <w:keepNext/>
        <w:keepLines/>
        <w:spacing w:before="100" w:beforeAutospacing="1"/>
        <w:ind w:firstLine="142"/>
      </w:pPr>
      <w:r w:rsidRPr="009609DC">
        <w:rPr>
          <w:color w:val="auto"/>
        </w:rPr>
        <w:t>Não se aplica</w:t>
      </w:r>
      <w:r>
        <w:rPr>
          <w:color w:val="auto"/>
        </w:rPr>
        <w:t>.</w:t>
      </w:r>
    </w:p>
    <w:p w:rsidR="0000727B" w:rsidRDefault="0000727B">
      <w:pPr>
        <w:jc w:val="left"/>
        <w:rPr>
          <w:rFonts w:cs="Times New Roman"/>
          <w:b/>
          <w:snapToGrid w:val="0"/>
          <w:color w:val="auto"/>
        </w:rPr>
      </w:pPr>
      <w:r>
        <w:br w:type="page"/>
      </w:r>
    </w:p>
    <w:p w:rsidR="0000727B" w:rsidRPr="0000727B" w:rsidRDefault="0000727B" w:rsidP="0000727B">
      <w:pPr>
        <w:pStyle w:val="Ttulo4"/>
        <w:keepLines/>
        <w:numPr>
          <w:ilvl w:val="0"/>
          <w:numId w:val="43"/>
        </w:numPr>
        <w:tabs>
          <w:tab w:val="clear" w:pos="360"/>
        </w:tabs>
        <w:spacing w:before="100" w:beforeAutospacing="1" w:after="0"/>
        <w:ind w:left="851" w:hanging="851"/>
        <w:rPr>
          <w:sz w:val="20"/>
        </w:rPr>
      </w:pPr>
      <w:r w:rsidRPr="000E3149">
        <w:rPr>
          <w:sz w:val="20"/>
        </w:rPr>
        <w:lastRenderedPageBreak/>
        <w:t>Itens</w:t>
      </w:r>
      <w:r w:rsidRPr="0000727B">
        <w:rPr>
          <w:sz w:val="20"/>
        </w:rPr>
        <w:t xml:space="preserve"> </w:t>
      </w:r>
      <w:r w:rsidRPr="00F711E3">
        <w:rPr>
          <w:sz w:val="20"/>
        </w:rPr>
        <w:t>de</w:t>
      </w:r>
      <w:r w:rsidRPr="0000727B">
        <w:rPr>
          <w:sz w:val="20"/>
        </w:rPr>
        <w:t xml:space="preserve"> Controle</w:t>
      </w:r>
    </w:p>
    <w:p w:rsidR="0000727B" w:rsidRPr="000E3149" w:rsidRDefault="0000727B" w:rsidP="0000727B"/>
    <w:tbl>
      <w:tblPr>
        <w:tblW w:w="10017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939"/>
        <w:gridCol w:w="850"/>
        <w:gridCol w:w="758"/>
        <w:gridCol w:w="496"/>
        <w:gridCol w:w="660"/>
        <w:gridCol w:w="320"/>
        <w:gridCol w:w="1199"/>
        <w:gridCol w:w="360"/>
        <w:gridCol w:w="985"/>
        <w:gridCol w:w="1896"/>
      </w:tblGrid>
      <w:tr w:rsidR="0000727B" w:rsidTr="00B40416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00727B" w:rsidRDefault="0000727B" w:rsidP="0002325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939" w:type="dxa"/>
            <w:shd w:val="pct25" w:color="auto" w:fill="auto"/>
            <w:vAlign w:val="center"/>
          </w:tcPr>
          <w:p w:rsidR="0000727B" w:rsidRDefault="0000727B" w:rsidP="0002325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850" w:type="dxa"/>
            <w:shd w:val="pct25" w:color="auto" w:fill="auto"/>
            <w:textDirection w:val="btLr"/>
            <w:vAlign w:val="center"/>
          </w:tcPr>
          <w:p w:rsidR="0000727B" w:rsidRDefault="0000727B" w:rsidP="0002325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758" w:type="dxa"/>
            <w:shd w:val="pct25" w:color="auto" w:fill="auto"/>
            <w:textDirection w:val="btLr"/>
            <w:vAlign w:val="center"/>
          </w:tcPr>
          <w:p w:rsidR="0000727B" w:rsidRDefault="0000727B" w:rsidP="0002325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00727B" w:rsidRDefault="0000727B" w:rsidP="0002325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660" w:type="dxa"/>
            <w:shd w:val="pct25" w:color="auto" w:fill="auto"/>
            <w:textDirection w:val="btLr"/>
            <w:vAlign w:val="center"/>
          </w:tcPr>
          <w:p w:rsidR="0000727B" w:rsidRDefault="0000727B" w:rsidP="0002325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20" w:type="dxa"/>
            <w:shd w:val="pct25" w:color="auto" w:fill="auto"/>
            <w:textDirection w:val="btLr"/>
            <w:vAlign w:val="center"/>
          </w:tcPr>
          <w:p w:rsidR="0000727B" w:rsidRDefault="0000727B" w:rsidP="0002325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1199" w:type="dxa"/>
            <w:shd w:val="pct25" w:color="auto" w:fill="auto"/>
            <w:textDirection w:val="btLr"/>
            <w:vAlign w:val="center"/>
          </w:tcPr>
          <w:p w:rsidR="0000727B" w:rsidRDefault="0000727B" w:rsidP="0002325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00727B" w:rsidRDefault="0000727B" w:rsidP="0002325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00727B" w:rsidRDefault="0000727B" w:rsidP="0002325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00727B" w:rsidRDefault="0000727B" w:rsidP="0002325C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00727B" w:rsidRPr="00C451B1" w:rsidTr="00B4041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Endereçado 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vAlign w:val="center"/>
          </w:tcPr>
          <w:p w:rsidR="0000727B" w:rsidRDefault="00B40416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Todos;</w:t>
            </w:r>
          </w:p>
          <w:p w:rsidR="00B40416" w:rsidRPr="000E3149" w:rsidRDefault="00B40416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Destinatário Específico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1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0727B" w:rsidRPr="000E3149" w:rsidRDefault="00B40416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única.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 O sistema r</w:t>
            </w:r>
            <w:r w:rsidRPr="000E3149">
              <w:rPr>
                <w:iCs/>
                <w:color w:val="auto"/>
              </w:rPr>
              <w:t>ecupera a lista de pessoas e local, a qual o aviso está endereçado</w:t>
            </w:r>
            <w:r w:rsidR="00613D6A">
              <w:rPr>
                <w:iCs/>
                <w:color w:val="auto"/>
              </w:rPr>
              <w:t>.</w:t>
            </w:r>
          </w:p>
        </w:tc>
      </w:tr>
      <w:tr w:rsidR="0000727B" w:rsidRPr="00C451B1" w:rsidTr="00B4041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center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2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Descrição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00727B" w:rsidRPr="000E3149" w:rsidRDefault="00C31FC3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</w:t>
            </w:r>
            <w:r w:rsidR="00B40416">
              <w:rPr>
                <w:iCs/>
                <w:color w:val="auto"/>
              </w:rPr>
              <w:t xml:space="preserve"> (500)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2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0727B" w:rsidRDefault="0000727B" w:rsidP="0002325C">
            <w:pPr>
              <w:jc w:val="left"/>
            </w:pPr>
            <w:r w:rsidRPr="00340184">
              <w:rPr>
                <w:iCs/>
                <w:color w:val="auto"/>
              </w:rPr>
              <w:t>Texto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 O sistema r</w:t>
            </w:r>
            <w:r w:rsidRPr="000E3149">
              <w:rPr>
                <w:iCs/>
                <w:color w:val="auto"/>
              </w:rPr>
              <w:t>ecupera a descrição do aviso</w:t>
            </w:r>
            <w:r w:rsidR="00613D6A">
              <w:rPr>
                <w:iCs/>
                <w:color w:val="auto"/>
              </w:rPr>
              <w:t>.</w:t>
            </w:r>
          </w:p>
        </w:tc>
      </w:tr>
      <w:tr w:rsidR="0000727B" w:rsidRPr="00C451B1" w:rsidTr="00B4041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center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3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Data de inclusão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00727B" w:rsidRPr="000E3149" w:rsidRDefault="00C31FC3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DT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00727B" w:rsidRPr="000E3149" w:rsidRDefault="00C31FC3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DT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3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0727B" w:rsidRDefault="0000727B" w:rsidP="0002325C">
            <w:pPr>
              <w:jc w:val="left"/>
            </w:pPr>
            <w:r w:rsidRPr="00340184">
              <w:rPr>
                <w:iCs/>
                <w:color w:val="auto"/>
              </w:rPr>
              <w:t>Texto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 O sistema r</w:t>
            </w:r>
            <w:r w:rsidRPr="000E3149">
              <w:rPr>
                <w:iCs/>
                <w:color w:val="auto"/>
              </w:rPr>
              <w:t>ecupera a data de inclusão do aviso</w:t>
            </w:r>
            <w:r w:rsidR="00613D6A">
              <w:rPr>
                <w:iCs/>
                <w:color w:val="auto"/>
              </w:rPr>
              <w:t>.</w:t>
            </w:r>
          </w:p>
        </w:tc>
      </w:tr>
      <w:tr w:rsidR="0000727B" w:rsidRPr="00C451B1" w:rsidTr="00B4041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center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4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Situação do Aviso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4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0727B" w:rsidRDefault="0000727B" w:rsidP="0002325C">
            <w:pPr>
              <w:jc w:val="left"/>
            </w:pPr>
            <w:r w:rsidRPr="00340184">
              <w:rPr>
                <w:iCs/>
                <w:color w:val="auto"/>
              </w:rPr>
              <w:t>Texto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 O sistema r</w:t>
            </w:r>
            <w:r w:rsidRPr="000E3149">
              <w:rPr>
                <w:iCs/>
                <w:color w:val="auto"/>
              </w:rPr>
              <w:t>ecupera a situação do aviso.</w:t>
            </w:r>
          </w:p>
        </w:tc>
      </w:tr>
      <w:tr w:rsidR="0000727B" w:rsidRPr="00C451B1" w:rsidTr="00B4041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center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5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Data de Solução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00727B" w:rsidRPr="000E3149" w:rsidRDefault="00C31FC3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DT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00727B" w:rsidRPr="000E3149" w:rsidRDefault="00C31FC3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DT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5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0727B" w:rsidRDefault="0000727B" w:rsidP="0002325C">
            <w:pPr>
              <w:jc w:val="left"/>
            </w:pPr>
            <w:r w:rsidRPr="00340184">
              <w:rPr>
                <w:iCs/>
                <w:color w:val="auto"/>
              </w:rPr>
              <w:t>Texto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 O sistema r</w:t>
            </w:r>
            <w:r w:rsidRPr="000E3149">
              <w:rPr>
                <w:iCs/>
                <w:color w:val="auto"/>
              </w:rPr>
              <w:t>ecupera a data de solução do aviso.</w:t>
            </w:r>
          </w:p>
        </w:tc>
      </w:tr>
      <w:tr w:rsidR="0000727B" w:rsidRPr="00C451B1" w:rsidTr="00B4041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center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6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Relacionado a Documento?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6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00727B" w:rsidRDefault="0000727B" w:rsidP="0002325C">
            <w:pPr>
              <w:jc w:val="left"/>
            </w:pPr>
            <w:r w:rsidRPr="00340184">
              <w:rPr>
                <w:iCs/>
                <w:color w:val="auto"/>
              </w:rPr>
              <w:t>Texto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00727B" w:rsidRPr="000E3149" w:rsidRDefault="0000727B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 O sistema r</w:t>
            </w:r>
            <w:r w:rsidRPr="000E3149">
              <w:rPr>
                <w:iCs/>
                <w:color w:val="auto"/>
              </w:rPr>
              <w:t xml:space="preserve">ecupera </w:t>
            </w:r>
            <w:r>
              <w:rPr>
                <w:iCs/>
                <w:color w:val="auto"/>
              </w:rPr>
              <w:t>S</w:t>
            </w:r>
            <w:r w:rsidR="0008545E">
              <w:rPr>
                <w:iCs/>
                <w:color w:val="auto"/>
              </w:rPr>
              <w:t>i</w:t>
            </w:r>
            <w:r>
              <w:rPr>
                <w:iCs/>
                <w:color w:val="auto"/>
              </w:rPr>
              <w:t>m ou Não para a existência de algum documento anexado ao aviso.</w:t>
            </w:r>
          </w:p>
        </w:tc>
      </w:tr>
      <w:tr w:rsidR="0000727B" w:rsidRPr="00C451B1" w:rsidTr="00B40416">
        <w:trPr>
          <w:cantSplit/>
          <w:trHeight w:val="391"/>
          <w:jc w:val="center"/>
        </w:trPr>
        <w:tc>
          <w:tcPr>
            <w:tcW w:w="10017" w:type="dxa"/>
            <w:gridSpan w:val="11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00727B" w:rsidRPr="009F73E7" w:rsidRDefault="0000727B" w:rsidP="0002325C">
            <w:pPr>
              <w:jc w:val="left"/>
              <w:rPr>
                <w:b/>
                <w:iCs/>
                <w:color w:val="auto"/>
              </w:rPr>
            </w:pPr>
            <w:r>
              <w:br w:type="page"/>
            </w:r>
            <w:r w:rsidRPr="009F73E7">
              <w:rPr>
                <w:b/>
                <w:iCs/>
                <w:color w:val="auto"/>
              </w:rPr>
              <w:t>Botões</w:t>
            </w:r>
          </w:p>
        </w:tc>
      </w:tr>
      <w:tr w:rsidR="00C876B5" w:rsidRPr="00C451B1" w:rsidTr="00B4041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876B5" w:rsidRPr="000E3149" w:rsidRDefault="00C876B5" w:rsidP="0002325C">
            <w:pPr>
              <w:jc w:val="center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7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C876B5" w:rsidRPr="000E3149" w:rsidRDefault="00C876B5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 xml:space="preserve">Botão Alterar 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876B5" w:rsidRPr="000E3149" w:rsidRDefault="00C876B5" w:rsidP="0002325C">
            <w:pPr>
              <w:jc w:val="center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C876B5" w:rsidRPr="000E3149" w:rsidRDefault="00C876B5" w:rsidP="0002325C">
            <w:pPr>
              <w:jc w:val="center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C876B5" w:rsidRPr="000E3149" w:rsidRDefault="00C876B5" w:rsidP="0002325C">
            <w:pPr>
              <w:jc w:val="center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vAlign w:val="center"/>
          </w:tcPr>
          <w:p w:rsidR="00C876B5" w:rsidRPr="000E3149" w:rsidRDefault="00C876B5" w:rsidP="0002325C">
            <w:pPr>
              <w:jc w:val="center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295C26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vAlign w:val="center"/>
          </w:tcPr>
          <w:p w:rsidR="00C876B5" w:rsidRPr="000E3149" w:rsidRDefault="00C876B5" w:rsidP="0002325C">
            <w:pPr>
              <w:jc w:val="center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876B5" w:rsidRPr="000E3149" w:rsidRDefault="00C876B5" w:rsidP="0002325C">
            <w:pPr>
              <w:jc w:val="center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7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C876B5" w:rsidRPr="000E3149" w:rsidRDefault="00C876B5" w:rsidP="0002325C">
            <w:pPr>
              <w:jc w:val="center"/>
              <w:rPr>
                <w:color w:val="auto"/>
              </w:rPr>
            </w:pPr>
            <w:r w:rsidRPr="000E3149">
              <w:rPr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C876B5" w:rsidRPr="000E3149" w:rsidRDefault="00C876B5" w:rsidP="0002325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exibe a tela para alteração do aviso – 2.2.3 deste documento.</w:t>
            </w:r>
          </w:p>
        </w:tc>
      </w:tr>
      <w:tr w:rsidR="00C876B5" w:rsidRPr="00C451B1" w:rsidTr="00B4041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876B5" w:rsidRPr="000E3149" w:rsidRDefault="00C876B5" w:rsidP="0002325C">
            <w:pPr>
              <w:jc w:val="center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8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C876B5" w:rsidRPr="000E3149" w:rsidRDefault="00C876B5" w:rsidP="0002325C">
            <w:pPr>
              <w:jc w:val="left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Botão Voltar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876B5" w:rsidRPr="000E3149" w:rsidRDefault="00C876B5" w:rsidP="0002325C">
            <w:pPr>
              <w:jc w:val="center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C876B5" w:rsidRPr="000E3149" w:rsidRDefault="00C876B5" w:rsidP="0002325C">
            <w:pPr>
              <w:jc w:val="center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C876B5" w:rsidRPr="000E3149" w:rsidRDefault="00C876B5" w:rsidP="0002325C">
            <w:pPr>
              <w:jc w:val="center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vAlign w:val="center"/>
          </w:tcPr>
          <w:p w:rsidR="00C876B5" w:rsidRPr="000E3149" w:rsidRDefault="00C876B5" w:rsidP="0002325C">
            <w:pPr>
              <w:jc w:val="center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vAlign w:val="center"/>
          </w:tcPr>
          <w:p w:rsidR="00C876B5" w:rsidRPr="00DB1949" w:rsidRDefault="00C876B5" w:rsidP="00295C26">
            <w:pPr>
              <w:jc w:val="center"/>
              <w:rPr>
                <w:iCs/>
                <w:color w:val="auto"/>
              </w:rPr>
            </w:pPr>
            <w:r w:rsidRPr="00DB1949">
              <w:rPr>
                <w:iCs/>
                <w:color w:val="auto"/>
              </w:rPr>
              <w:t>N/A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vAlign w:val="center"/>
          </w:tcPr>
          <w:p w:rsidR="00C876B5" w:rsidRPr="000E3149" w:rsidRDefault="00C876B5" w:rsidP="0002325C">
            <w:pPr>
              <w:jc w:val="center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876B5" w:rsidRPr="000E3149" w:rsidRDefault="00C876B5" w:rsidP="0002325C">
            <w:pPr>
              <w:jc w:val="center"/>
              <w:rPr>
                <w:iCs/>
                <w:color w:val="auto"/>
              </w:rPr>
            </w:pPr>
            <w:r w:rsidRPr="000E3149">
              <w:rPr>
                <w:iCs/>
                <w:color w:val="auto"/>
              </w:rPr>
              <w:t>8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C876B5" w:rsidRPr="000E3149" w:rsidRDefault="00C876B5" w:rsidP="0002325C">
            <w:pPr>
              <w:jc w:val="center"/>
              <w:rPr>
                <w:color w:val="auto"/>
              </w:rPr>
            </w:pPr>
            <w:r w:rsidRPr="000E3149">
              <w:rPr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C876B5" w:rsidRPr="000E3149" w:rsidRDefault="00C876B5" w:rsidP="009731E1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r</w:t>
            </w:r>
            <w:r w:rsidRPr="000E3149">
              <w:rPr>
                <w:iCs/>
                <w:color w:val="auto"/>
              </w:rPr>
              <w:t xml:space="preserve">etorna para </w:t>
            </w:r>
            <w:r>
              <w:rPr>
                <w:iCs/>
                <w:color w:val="auto"/>
              </w:rPr>
              <w:t>tela Consultar Avisos – 2.2.2” deste documento.</w:t>
            </w:r>
          </w:p>
        </w:tc>
      </w:tr>
      <w:tr w:rsidR="0000727B" w:rsidRPr="002054A8" w:rsidTr="00B40416">
        <w:trPr>
          <w:cantSplit/>
          <w:jc w:val="center"/>
        </w:trPr>
        <w:tc>
          <w:tcPr>
            <w:tcW w:w="10017" w:type="dxa"/>
            <w:gridSpan w:val="11"/>
            <w:shd w:val="pct25" w:color="auto" w:fill="auto"/>
            <w:vAlign w:val="center"/>
          </w:tcPr>
          <w:p w:rsidR="0000727B" w:rsidRPr="002054A8" w:rsidRDefault="0000727B" w:rsidP="0002325C">
            <w:pPr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>Máscaras: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LC</w:t>
            </w:r>
            <w:r w:rsidRPr="002054A8">
              <w:rPr>
                <w:sz w:val="16"/>
                <w:szCs w:val="16"/>
              </w:rPr>
              <w:t xml:space="preserve"> – Caracteres Caixa Baixa, </w:t>
            </w:r>
            <w:r w:rsidRPr="002054A8">
              <w:rPr>
                <w:b/>
                <w:bCs/>
                <w:sz w:val="16"/>
                <w:szCs w:val="16"/>
              </w:rPr>
              <w:t>UC</w:t>
            </w:r>
            <w:r w:rsidRPr="002054A8">
              <w:rPr>
                <w:sz w:val="16"/>
                <w:szCs w:val="16"/>
              </w:rPr>
              <w:t xml:space="preserve"> –Caracteres Caixa Alta, </w:t>
            </w:r>
            <w:r w:rsidRPr="002054A8">
              <w:rPr>
                <w:b/>
                <w:bCs/>
                <w:sz w:val="16"/>
                <w:szCs w:val="16"/>
              </w:rPr>
              <w:t>CS</w:t>
            </w:r>
            <w:r>
              <w:rPr>
                <w:sz w:val="16"/>
                <w:szCs w:val="16"/>
              </w:rPr>
              <w:t xml:space="preserve"> – Ignora Caixa</w:t>
            </w:r>
          </w:p>
          <w:p w:rsidR="0000727B" w:rsidRPr="002054A8" w:rsidRDefault="0000727B" w:rsidP="0002325C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CE</w:t>
            </w:r>
            <w:r w:rsidRPr="00310AFC">
              <w:rPr>
                <w:bCs/>
                <w:sz w:val="16"/>
                <w:szCs w:val="16"/>
              </w:rPr>
              <w:t xml:space="preserve"> –</w:t>
            </w:r>
            <w:r w:rsidRPr="002054A8">
              <w:rPr>
                <w:sz w:val="16"/>
                <w:szCs w:val="16"/>
              </w:rPr>
              <w:t xml:space="preserve"> Aceita Caracteres Especiais,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NE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>Não Aceita Caracteres Especiais</w:t>
            </w:r>
          </w:p>
          <w:p w:rsidR="0000727B" w:rsidRPr="002054A8" w:rsidRDefault="0000727B" w:rsidP="0002325C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CA</w:t>
            </w:r>
            <w:r w:rsidRPr="00310AFC">
              <w:rPr>
                <w:sz w:val="16"/>
                <w:szCs w:val="16"/>
              </w:rPr>
              <w:t xml:space="preserve"> –</w:t>
            </w:r>
            <w:r w:rsidRPr="002054A8">
              <w:rPr>
                <w:sz w:val="16"/>
                <w:szCs w:val="16"/>
              </w:rPr>
              <w:t xml:space="preserve"> Aceita Caracteres Acentuados, </w:t>
            </w:r>
            <w:r w:rsidRPr="002054A8">
              <w:rPr>
                <w:b/>
                <w:bCs/>
                <w:sz w:val="16"/>
                <w:szCs w:val="16"/>
              </w:rPr>
              <w:t>NA</w:t>
            </w:r>
            <w:r w:rsidRPr="002054A8">
              <w:rPr>
                <w:sz w:val="16"/>
                <w:szCs w:val="16"/>
              </w:rPr>
              <w:t xml:space="preserve"> – Não Aceita Caracteres Acentuados</w:t>
            </w:r>
          </w:p>
          <w:p w:rsidR="0000727B" w:rsidRPr="002054A8" w:rsidRDefault="0000727B" w:rsidP="0002325C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VN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 xml:space="preserve">Valores Inteiros, </w:t>
            </w:r>
            <w:r w:rsidRPr="002054A8">
              <w:rPr>
                <w:b/>
                <w:bCs/>
                <w:sz w:val="16"/>
                <w:szCs w:val="16"/>
              </w:rPr>
              <w:t>VD</w:t>
            </w:r>
            <w:r w:rsidRPr="002054A8">
              <w:rPr>
                <w:sz w:val="16"/>
                <w:szCs w:val="16"/>
              </w:rPr>
              <w:t xml:space="preserve"> – Valores com Casas Decimais</w:t>
            </w:r>
          </w:p>
          <w:p w:rsidR="0000727B" w:rsidRPr="002054A8" w:rsidRDefault="0000727B" w:rsidP="0002325C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DT–</w:t>
            </w:r>
            <w:r w:rsidRPr="002054A8">
              <w:rPr>
                <w:sz w:val="16"/>
                <w:szCs w:val="16"/>
              </w:rPr>
              <w:t>Data (dd/mm/yyyy),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MA</w:t>
            </w:r>
            <w:r>
              <w:rPr>
                <w:sz w:val="16"/>
                <w:szCs w:val="16"/>
              </w:rPr>
              <w:t xml:space="preserve"> – Mês/Ano (mm/yyyy)</w:t>
            </w:r>
          </w:p>
          <w:p w:rsidR="0000727B" w:rsidRPr="002054A8" w:rsidRDefault="0000727B" w:rsidP="0002325C">
            <w:pPr>
              <w:rPr>
                <w:sz w:val="16"/>
                <w:szCs w:val="16"/>
                <w:lang w:val="en-US"/>
              </w:rPr>
            </w:pPr>
            <w:r w:rsidRPr="002054A8">
              <w:rPr>
                <w:b/>
                <w:bCs/>
                <w:sz w:val="16"/>
                <w:szCs w:val="16"/>
                <w:lang w:val="en-US"/>
              </w:rPr>
              <w:t>TS</w:t>
            </w:r>
            <w:r w:rsidRPr="00310AFC">
              <w:rPr>
                <w:bCs/>
                <w:sz w:val="16"/>
                <w:szCs w:val="16"/>
                <w:lang w:val="en-US"/>
              </w:rPr>
              <w:t xml:space="preserve"> – </w:t>
            </w:r>
            <w:r w:rsidRPr="002054A8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2054A8">
              <w:rPr>
                <w:b/>
                <w:bCs/>
                <w:sz w:val="16"/>
                <w:szCs w:val="16"/>
                <w:lang w:val="en-US"/>
              </w:rPr>
              <w:t>HH</w:t>
            </w:r>
            <w:r w:rsidRPr="00310AFC">
              <w:rPr>
                <w:bCs/>
                <w:sz w:val="16"/>
                <w:szCs w:val="16"/>
                <w:lang w:val="en-US"/>
              </w:rPr>
              <w:t xml:space="preserve"> – </w:t>
            </w:r>
            <w:r w:rsidRPr="002054A8">
              <w:rPr>
                <w:sz w:val="16"/>
                <w:szCs w:val="16"/>
                <w:lang w:val="en-US"/>
              </w:rPr>
              <w:t>Hora (99:99),</w:t>
            </w:r>
          </w:p>
          <w:p w:rsidR="0000727B" w:rsidRPr="002054A8" w:rsidRDefault="0000727B" w:rsidP="0002325C">
            <w:pPr>
              <w:ind w:left="1093" w:hanging="1093"/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 xml:space="preserve">Informação BD: deverá constar o </w:t>
            </w:r>
            <w:r w:rsidRPr="002054A8">
              <w:rPr>
                <w:b/>
                <w:bCs/>
                <w:iCs/>
                <w:sz w:val="16"/>
                <w:szCs w:val="16"/>
              </w:rPr>
              <w:t>nome do campo</w:t>
            </w:r>
            <w:r w:rsidRPr="002054A8">
              <w:rPr>
                <w:sz w:val="16"/>
                <w:szCs w:val="16"/>
              </w:rPr>
              <w:t xml:space="preserve"> e sua respectiva </w:t>
            </w:r>
            <w:r w:rsidRPr="002054A8">
              <w:rPr>
                <w:b/>
                <w:bCs/>
                <w:iCs/>
                <w:sz w:val="16"/>
                <w:szCs w:val="16"/>
              </w:rPr>
              <w:t>tabela</w:t>
            </w:r>
            <w:r w:rsidRPr="002054A8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2054A8">
              <w:rPr>
                <w:b/>
                <w:bCs/>
                <w:iCs/>
                <w:sz w:val="16"/>
                <w:szCs w:val="16"/>
              </w:rPr>
              <w:t>tamanho</w:t>
            </w:r>
            <w:r w:rsidRPr="002054A8">
              <w:rPr>
                <w:sz w:val="16"/>
                <w:szCs w:val="16"/>
              </w:rPr>
              <w:t xml:space="preserve"> e </w:t>
            </w:r>
            <w:r w:rsidRPr="002054A8">
              <w:rPr>
                <w:b/>
                <w:bCs/>
                <w:iCs/>
                <w:sz w:val="16"/>
                <w:szCs w:val="16"/>
              </w:rPr>
              <w:t>tipo</w:t>
            </w:r>
            <w:r w:rsidRPr="002054A8">
              <w:rPr>
                <w:sz w:val="16"/>
                <w:szCs w:val="16"/>
              </w:rPr>
              <w:t xml:space="preserve"> da informação. Para este último deve-se usar </w:t>
            </w:r>
            <w:r w:rsidRPr="002054A8">
              <w:rPr>
                <w:b/>
                <w:bCs/>
                <w:sz w:val="16"/>
                <w:szCs w:val="16"/>
              </w:rPr>
              <w:t>A</w:t>
            </w:r>
            <w:r w:rsidRPr="00310AFC">
              <w:rPr>
                <w:bCs/>
                <w:sz w:val="16"/>
                <w:szCs w:val="16"/>
              </w:rPr>
              <w:t xml:space="preserve"> –</w:t>
            </w:r>
            <w:r w:rsidRPr="002054A8">
              <w:rPr>
                <w:sz w:val="16"/>
                <w:szCs w:val="16"/>
              </w:rPr>
              <w:t xml:space="preserve"> Alfanumérico, </w:t>
            </w:r>
            <w:r w:rsidRPr="002054A8">
              <w:rPr>
                <w:b/>
                <w:bCs/>
                <w:sz w:val="16"/>
                <w:szCs w:val="16"/>
              </w:rPr>
              <w:t>N</w:t>
            </w:r>
            <w:r w:rsidRPr="00310AFC">
              <w:rPr>
                <w:bCs/>
                <w:sz w:val="16"/>
                <w:szCs w:val="16"/>
              </w:rPr>
              <w:t xml:space="preserve"> </w:t>
            </w:r>
            <w:r w:rsidRPr="002054A8">
              <w:rPr>
                <w:sz w:val="16"/>
                <w:szCs w:val="16"/>
              </w:rPr>
              <w:t xml:space="preserve">– Numérico, </w:t>
            </w:r>
            <w:r w:rsidRPr="00310AFC">
              <w:rPr>
                <w:b/>
                <w:bCs/>
                <w:sz w:val="16"/>
                <w:szCs w:val="16"/>
              </w:rPr>
              <w:t>I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 xml:space="preserve">Inteiro, </w:t>
            </w:r>
            <w:r w:rsidRPr="002054A8">
              <w:rPr>
                <w:b/>
                <w:bCs/>
                <w:sz w:val="16"/>
                <w:szCs w:val="16"/>
              </w:rPr>
              <w:t>D –</w:t>
            </w:r>
            <w:r w:rsidRPr="002054A8">
              <w:rPr>
                <w:sz w:val="16"/>
                <w:szCs w:val="16"/>
              </w:rPr>
              <w:t xml:space="preserve"> Decimal, </w:t>
            </w:r>
            <w:r w:rsidRPr="002054A8">
              <w:rPr>
                <w:b/>
                <w:bCs/>
                <w:sz w:val="16"/>
                <w:szCs w:val="16"/>
              </w:rPr>
              <w:t>TS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 xml:space="preserve">TimeStamp, </w:t>
            </w:r>
            <w:r w:rsidRPr="002054A8">
              <w:rPr>
                <w:b/>
                <w:bCs/>
                <w:sz w:val="16"/>
                <w:szCs w:val="16"/>
              </w:rPr>
              <w:t>DT</w:t>
            </w:r>
            <w:r w:rsidRPr="00310AFC">
              <w:rPr>
                <w:bCs/>
                <w:sz w:val="16"/>
                <w:szCs w:val="16"/>
              </w:rPr>
              <w:t xml:space="preserve"> – </w:t>
            </w:r>
            <w:r w:rsidRPr="002054A8">
              <w:rPr>
                <w:sz w:val="16"/>
                <w:szCs w:val="16"/>
              </w:rPr>
              <w:t>Data</w:t>
            </w:r>
          </w:p>
          <w:p w:rsidR="0000727B" w:rsidRPr="002054A8" w:rsidRDefault="0000727B" w:rsidP="0002325C">
            <w:pPr>
              <w:ind w:left="1093" w:hanging="1093"/>
              <w:rPr>
                <w:sz w:val="16"/>
                <w:szCs w:val="16"/>
              </w:rPr>
            </w:pPr>
          </w:p>
          <w:p w:rsidR="0000727B" w:rsidRPr="002054A8" w:rsidRDefault="0000727B" w:rsidP="0002325C">
            <w:pPr>
              <w:rPr>
                <w:sz w:val="22"/>
              </w:rPr>
            </w:pPr>
            <w:r w:rsidRPr="002054A8">
              <w:rPr>
                <w:sz w:val="16"/>
                <w:szCs w:val="16"/>
              </w:rPr>
              <w:t xml:space="preserve">Não se Aplica: </w:t>
            </w:r>
            <w:r w:rsidRPr="002054A8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0457D0" w:rsidRDefault="000457D0" w:rsidP="00C43EA0">
      <w:pPr>
        <w:pStyle w:val="STJNivel3"/>
        <w:numPr>
          <w:ilvl w:val="0"/>
          <w:numId w:val="0"/>
        </w:numPr>
      </w:pPr>
    </w:p>
    <w:sectPr w:rsidR="000457D0" w:rsidSect="00200361">
      <w:type w:val="continuous"/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831" w:rsidRDefault="00D36831">
      <w:r>
        <w:separator/>
      </w:r>
    </w:p>
  </w:endnote>
  <w:endnote w:type="continuationSeparator" w:id="1">
    <w:p w:rsidR="00D36831" w:rsidRDefault="00D368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59" w:rsidRDefault="009F2959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59" w:rsidRDefault="009F2959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121" w:rsidRDefault="003F7121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3F7121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F7121" w:rsidRDefault="003F7121">
          <w:r>
            <w:t>Politec Ltda.</w:t>
          </w:r>
        </w:p>
        <w:p w:rsidR="003F7121" w:rsidRDefault="003F7121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F7121" w:rsidRDefault="003F7121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3F7121" w:rsidRDefault="003F7121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3F7121" w:rsidRDefault="003F7121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121" w:rsidRDefault="003F7121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3F7121">
      <w:trPr>
        <w:cantSplit/>
        <w:jc w:val="center"/>
      </w:trPr>
      <w:tc>
        <w:tcPr>
          <w:tcW w:w="8005" w:type="dxa"/>
        </w:tcPr>
        <w:p w:rsidR="003F7121" w:rsidRDefault="003F7121" w:rsidP="00B204B5">
          <w:pPr>
            <w:pStyle w:val="Rodap"/>
            <w:ind w:right="360"/>
          </w:pPr>
          <w:r w:rsidRPr="00EC5319">
            <w:t>saad_es</w:t>
          </w:r>
          <w:r>
            <w:t>te_it003_manter_aviso</w:t>
          </w:r>
        </w:p>
      </w:tc>
      <w:tc>
        <w:tcPr>
          <w:tcW w:w="1705" w:type="dxa"/>
          <w:vAlign w:val="center"/>
        </w:tcPr>
        <w:p w:rsidR="003F7121" w:rsidRPr="00203AE9" w:rsidRDefault="003F7121" w:rsidP="00845586">
          <w:pPr>
            <w:pStyle w:val="Rodap"/>
            <w:jc w:val="right"/>
          </w:pPr>
          <w:r w:rsidRPr="00203AE9">
            <w:t>Pág.</w:t>
          </w:r>
          <w:r>
            <w:t xml:space="preserve"> </w:t>
          </w:r>
          <w:r w:rsidR="008B5B4D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8B5B4D">
            <w:rPr>
              <w:rStyle w:val="Nmerodepgina"/>
              <w:sz w:val="20"/>
            </w:rPr>
            <w:fldChar w:fldCharType="separate"/>
          </w:r>
          <w:r w:rsidR="00C876B5">
            <w:rPr>
              <w:rStyle w:val="Nmerodepgina"/>
              <w:noProof/>
              <w:sz w:val="20"/>
            </w:rPr>
            <w:t>17</w:t>
          </w:r>
          <w:r w:rsidR="008B5B4D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Pr="00203AE9">
            <w:t xml:space="preserve">de </w:t>
          </w:r>
          <w:fldSimple w:instr=" NUMPAGES ">
            <w:r w:rsidR="00C876B5">
              <w:rPr>
                <w:noProof/>
              </w:rPr>
              <w:t>17</w:t>
            </w:r>
          </w:fldSimple>
        </w:p>
      </w:tc>
    </w:tr>
  </w:tbl>
  <w:p w:rsidR="003F7121" w:rsidRDefault="003F712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831" w:rsidRDefault="00D36831">
      <w:r>
        <w:separator/>
      </w:r>
    </w:p>
  </w:footnote>
  <w:footnote w:type="continuationSeparator" w:id="1">
    <w:p w:rsidR="00D36831" w:rsidRDefault="00D368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959" w:rsidRDefault="009F2959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121" w:rsidRDefault="003F7121">
    <w:pPr>
      <w:pStyle w:val="Cabealho"/>
    </w:pPr>
    <w:r w:rsidRPr="00483313">
      <w:rPr>
        <w:noProof/>
      </w:rPr>
      <w:drawing>
        <wp:inline distT="0" distB="0" distL="0" distR="0">
          <wp:extent cx="623455" cy="552796"/>
          <wp:effectExtent l="0" t="0" r="5715" b="0"/>
          <wp:docPr id="9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a_marca_stj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455" cy="552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B5B4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4099" type="#_x0000_t202" style="position:absolute;left:0;text-align:left;margin-left:408.75pt;margin-top:26.7pt;width:68.25pt;height:18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cC2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" filled="f" stroked="f">
          <v:textbox>
            <w:txbxContent>
              <w:p w:rsidR="003F7121" w:rsidRPr="00EF182A" w:rsidRDefault="003F7121" w:rsidP="000A3E7C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</w:p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3F7121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3F7121" w:rsidRDefault="003F7121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3F7121" w:rsidRDefault="003F7121">
          <w:pPr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3F7121" w:rsidRDefault="003F7121">
          <w:pPr>
            <w:jc w:val="right"/>
            <w:rPr>
              <w:b/>
            </w:rPr>
          </w:pPr>
          <w:r w:rsidRPr="00DE5ED4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75pt;height:34.5pt" o:ole="">
                <v:imagedata r:id="rId1" o:title=""/>
              </v:shape>
              <o:OLEObject Type="Embed" ProgID="Word.Picture.8" ShapeID="_x0000_i1025" DrawAspect="Content" ObjectID="_1477314508" r:id="rId2"/>
            </w:object>
          </w:r>
        </w:p>
      </w:tc>
    </w:tr>
  </w:tbl>
  <w:p w:rsidR="003F7121" w:rsidRDefault="003F7121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3F7121">
      <w:trPr>
        <w:cantSplit/>
        <w:trHeight w:val="575"/>
        <w:jc w:val="center"/>
      </w:trPr>
      <w:tc>
        <w:tcPr>
          <w:tcW w:w="720" w:type="pct"/>
          <w:vAlign w:val="center"/>
        </w:tcPr>
        <w:p w:rsidR="003F7121" w:rsidRDefault="003F7121">
          <w:pPr>
            <w:pStyle w:val="Cabealho"/>
            <w:ind w:left="-68" w:right="-57"/>
            <w:rPr>
              <w:i/>
              <w:color w:val="auto"/>
            </w:rPr>
          </w:pPr>
          <w:r w:rsidRPr="00483313">
            <w:rPr>
              <w:i/>
              <w:noProof/>
              <w:color w:val="auto"/>
            </w:rPr>
            <w:drawing>
              <wp:inline distT="0" distB="0" distL="0" distR="0">
                <wp:extent cx="623455" cy="552796"/>
                <wp:effectExtent l="0" t="0" r="5715" b="0"/>
                <wp:docPr id="8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ova_marca_stj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55" cy="552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5" w:type="pct"/>
          <w:vAlign w:val="center"/>
        </w:tcPr>
        <w:p w:rsidR="003F7121" w:rsidRDefault="003F7121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B444D2">
            <w:rPr>
              <w:sz w:val="24"/>
              <w:szCs w:val="24"/>
            </w:rPr>
            <w:t>Especificação de Tela</w:t>
          </w:r>
        </w:p>
        <w:p w:rsidR="003F7121" w:rsidRPr="00B444D2" w:rsidRDefault="003F7121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Manter Aviso</w:t>
          </w:r>
        </w:p>
        <w:p w:rsidR="003F7121" w:rsidRDefault="009F2959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9F2959">
            <w:rPr>
              <w:noProof/>
              <w:sz w:val="24"/>
              <w:szCs w:val="24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4459605</wp:posOffset>
                </wp:positionH>
                <wp:positionV relativeFrom="paragraph">
                  <wp:posOffset>-548640</wp:posOffset>
                </wp:positionV>
                <wp:extent cx="1080135" cy="1076325"/>
                <wp:effectExtent l="19050" t="0" r="5715" b="0"/>
                <wp:wrapNone/>
                <wp:docPr id="2" name="Imagem 22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3F7121" w:rsidRDefault="003F7121" w:rsidP="009439FB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r>
            <w:rPr>
              <w:sz w:val="24"/>
              <w:szCs w:val="24"/>
            </w:rPr>
            <w:t>SAAD- Sistema de Acompanhamento Administrativo de Documentos</w:t>
          </w:r>
          <w:r w:rsidR="008B5B4D" w:rsidRPr="00B444D2">
            <w:rPr>
              <w:sz w:val="24"/>
              <w:szCs w:val="24"/>
            </w:rPr>
            <w:fldChar w:fldCharType="begin"/>
          </w:r>
          <w:r w:rsidRPr="00B444D2">
            <w:rPr>
              <w:sz w:val="24"/>
              <w:szCs w:val="24"/>
            </w:rPr>
            <w:instrText xml:space="preserve"> DOCPROPERTY MANAGER </w:instrText>
          </w:r>
          <w:r w:rsidR="008B5B4D"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3F7121" w:rsidRPr="00B444D2" w:rsidRDefault="003F7121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</w:tc>
    </w:tr>
  </w:tbl>
  <w:p w:rsidR="003F7121" w:rsidRDefault="003F712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041D4"/>
    <w:multiLevelType w:val="hybridMultilevel"/>
    <w:tmpl w:val="2402E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21068D"/>
    <w:multiLevelType w:val="hybridMultilevel"/>
    <w:tmpl w:val="05246EE6"/>
    <w:lvl w:ilvl="0" w:tplc="9CC81EB4">
      <w:start w:val="1"/>
      <w:numFmt w:val="decimal"/>
      <w:lvlText w:val="2.2.%1."/>
      <w:lvlJc w:val="left"/>
      <w:pPr>
        <w:ind w:left="2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425" w:hanging="360"/>
      </w:pPr>
    </w:lvl>
    <w:lvl w:ilvl="2" w:tplc="0416001B" w:tentative="1">
      <w:start w:val="1"/>
      <w:numFmt w:val="lowerRoman"/>
      <w:lvlText w:val="%3."/>
      <w:lvlJc w:val="right"/>
      <w:pPr>
        <w:ind w:left="4145" w:hanging="180"/>
      </w:pPr>
    </w:lvl>
    <w:lvl w:ilvl="3" w:tplc="0416000F" w:tentative="1">
      <w:start w:val="1"/>
      <w:numFmt w:val="decimal"/>
      <w:lvlText w:val="%4."/>
      <w:lvlJc w:val="left"/>
      <w:pPr>
        <w:ind w:left="4865" w:hanging="360"/>
      </w:pPr>
    </w:lvl>
    <w:lvl w:ilvl="4" w:tplc="04160019" w:tentative="1">
      <w:start w:val="1"/>
      <w:numFmt w:val="lowerLetter"/>
      <w:lvlText w:val="%5."/>
      <w:lvlJc w:val="left"/>
      <w:pPr>
        <w:ind w:left="5585" w:hanging="360"/>
      </w:pPr>
    </w:lvl>
    <w:lvl w:ilvl="5" w:tplc="0416001B" w:tentative="1">
      <w:start w:val="1"/>
      <w:numFmt w:val="lowerRoman"/>
      <w:lvlText w:val="%6."/>
      <w:lvlJc w:val="right"/>
      <w:pPr>
        <w:ind w:left="6305" w:hanging="180"/>
      </w:pPr>
    </w:lvl>
    <w:lvl w:ilvl="6" w:tplc="0416000F" w:tentative="1">
      <w:start w:val="1"/>
      <w:numFmt w:val="decimal"/>
      <w:lvlText w:val="%7."/>
      <w:lvlJc w:val="left"/>
      <w:pPr>
        <w:ind w:left="7025" w:hanging="360"/>
      </w:pPr>
    </w:lvl>
    <w:lvl w:ilvl="7" w:tplc="04160019" w:tentative="1">
      <w:start w:val="1"/>
      <w:numFmt w:val="lowerLetter"/>
      <w:lvlText w:val="%8."/>
      <w:lvlJc w:val="left"/>
      <w:pPr>
        <w:ind w:left="7745" w:hanging="360"/>
      </w:pPr>
    </w:lvl>
    <w:lvl w:ilvl="8" w:tplc="0416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3">
    <w:nsid w:val="1043185C"/>
    <w:multiLevelType w:val="multilevel"/>
    <w:tmpl w:val="7B46D24C"/>
    <w:lvl w:ilvl="0">
      <w:start w:val="1"/>
      <w:numFmt w:val="decimal"/>
      <w:lvlText w:val="%1."/>
      <w:lvlJc w:val="left"/>
      <w:pPr>
        <w:ind w:left="2847" w:hanging="360"/>
      </w:pPr>
    </w:lvl>
    <w:lvl w:ilvl="1">
      <w:start w:val="2"/>
      <w:numFmt w:val="decimal"/>
      <w:isLgl/>
      <w:lvlText w:val="%1.%2."/>
      <w:lvlJc w:val="left"/>
      <w:pPr>
        <w:ind w:left="320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7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2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87" w:hanging="1800"/>
      </w:pPr>
      <w:rPr>
        <w:rFonts w:hint="default"/>
      </w:rPr>
    </w:lvl>
  </w:abstractNum>
  <w:abstractNum w:abstractNumId="4">
    <w:nsid w:val="13E868DA"/>
    <w:multiLevelType w:val="hybridMultilevel"/>
    <w:tmpl w:val="FEE66770"/>
    <w:lvl w:ilvl="0" w:tplc="C72090DC">
      <w:start w:val="1"/>
      <w:numFmt w:val="decimal"/>
      <w:pStyle w:val="STJNivel3"/>
      <w:lvlText w:val="2.2.%1.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6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BB657E6"/>
    <w:multiLevelType w:val="hybridMultilevel"/>
    <w:tmpl w:val="BA9C91C0"/>
    <w:lvl w:ilvl="0" w:tplc="27D6914A">
      <w:start w:val="1"/>
      <w:numFmt w:val="decimal"/>
      <w:lvlText w:val="2.2.1.%1."/>
      <w:lvlJc w:val="left"/>
      <w:pPr>
        <w:ind w:left="3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85" w:hanging="360"/>
      </w:pPr>
    </w:lvl>
    <w:lvl w:ilvl="2" w:tplc="0416001B" w:tentative="1">
      <w:start w:val="1"/>
      <w:numFmt w:val="lowerRoman"/>
      <w:lvlText w:val="%3."/>
      <w:lvlJc w:val="right"/>
      <w:pPr>
        <w:ind w:left="4505" w:hanging="180"/>
      </w:pPr>
    </w:lvl>
    <w:lvl w:ilvl="3" w:tplc="0416000F" w:tentative="1">
      <w:start w:val="1"/>
      <w:numFmt w:val="decimal"/>
      <w:lvlText w:val="%4."/>
      <w:lvlJc w:val="left"/>
      <w:pPr>
        <w:ind w:left="5225" w:hanging="360"/>
      </w:pPr>
    </w:lvl>
    <w:lvl w:ilvl="4" w:tplc="04160019" w:tentative="1">
      <w:start w:val="1"/>
      <w:numFmt w:val="lowerLetter"/>
      <w:lvlText w:val="%5."/>
      <w:lvlJc w:val="left"/>
      <w:pPr>
        <w:ind w:left="5945" w:hanging="360"/>
      </w:pPr>
    </w:lvl>
    <w:lvl w:ilvl="5" w:tplc="0416001B" w:tentative="1">
      <w:start w:val="1"/>
      <w:numFmt w:val="lowerRoman"/>
      <w:lvlText w:val="%6."/>
      <w:lvlJc w:val="right"/>
      <w:pPr>
        <w:ind w:left="6665" w:hanging="180"/>
      </w:pPr>
    </w:lvl>
    <w:lvl w:ilvl="6" w:tplc="0416000F" w:tentative="1">
      <w:start w:val="1"/>
      <w:numFmt w:val="decimal"/>
      <w:lvlText w:val="%7."/>
      <w:lvlJc w:val="left"/>
      <w:pPr>
        <w:ind w:left="7385" w:hanging="360"/>
      </w:pPr>
    </w:lvl>
    <w:lvl w:ilvl="7" w:tplc="04160019" w:tentative="1">
      <w:start w:val="1"/>
      <w:numFmt w:val="lowerLetter"/>
      <w:lvlText w:val="%8."/>
      <w:lvlJc w:val="left"/>
      <w:pPr>
        <w:ind w:left="8105" w:hanging="360"/>
      </w:pPr>
    </w:lvl>
    <w:lvl w:ilvl="8" w:tplc="0416001B" w:tentative="1">
      <w:start w:val="1"/>
      <w:numFmt w:val="lowerRoman"/>
      <w:lvlText w:val="%9."/>
      <w:lvlJc w:val="right"/>
      <w:pPr>
        <w:ind w:left="8825" w:hanging="180"/>
      </w:pPr>
    </w:lvl>
  </w:abstractNum>
  <w:abstractNum w:abstractNumId="8">
    <w:nsid w:val="1CDA0D48"/>
    <w:multiLevelType w:val="hybridMultilevel"/>
    <w:tmpl w:val="159A0D36"/>
    <w:lvl w:ilvl="0" w:tplc="928CAD7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806BF9"/>
    <w:multiLevelType w:val="hybridMultilevel"/>
    <w:tmpl w:val="69DED72E"/>
    <w:lvl w:ilvl="0" w:tplc="8926EA60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1">
    <w:nsid w:val="260C6523"/>
    <w:multiLevelType w:val="hybridMultilevel"/>
    <w:tmpl w:val="9ADE9ED0"/>
    <w:lvl w:ilvl="0" w:tplc="8FF2A036">
      <w:start w:val="1"/>
      <w:numFmt w:val="decimal"/>
      <w:lvlText w:val="2.2.2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D65534"/>
    <w:multiLevelType w:val="hybridMultilevel"/>
    <w:tmpl w:val="D6C613AA"/>
    <w:lvl w:ilvl="0" w:tplc="5956B8EC">
      <w:start w:val="1"/>
      <w:numFmt w:val="decimal"/>
      <w:lvlText w:val="2.2.3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4">
    <w:nsid w:val="34E73AC6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29F1FBE"/>
    <w:multiLevelType w:val="hybridMultilevel"/>
    <w:tmpl w:val="DC3C769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5EF2F74"/>
    <w:multiLevelType w:val="multilevel"/>
    <w:tmpl w:val="5CCA49D4"/>
    <w:styleLink w:val="Estilo1"/>
    <w:lvl w:ilvl="0">
      <w:start w:val="1"/>
      <w:numFmt w:val="decimal"/>
      <w:lvlText w:val="FA-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0">
    <w:nsid w:val="4D5D1D68"/>
    <w:multiLevelType w:val="hybridMultilevel"/>
    <w:tmpl w:val="C49C11D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F913837"/>
    <w:multiLevelType w:val="multilevel"/>
    <w:tmpl w:val="65CA832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2">
    <w:nsid w:val="4FE1296B"/>
    <w:multiLevelType w:val="hybridMultilevel"/>
    <w:tmpl w:val="52F614AE"/>
    <w:lvl w:ilvl="0" w:tplc="8FF2A036">
      <w:start w:val="1"/>
      <w:numFmt w:val="decimal"/>
      <w:lvlText w:val="2.2.2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256FCA"/>
    <w:multiLevelType w:val="hybridMultilevel"/>
    <w:tmpl w:val="AD204FF6"/>
    <w:lvl w:ilvl="0" w:tplc="4F361FCA">
      <w:start w:val="1"/>
      <w:numFmt w:val="decimal"/>
      <w:lvlText w:val="2.2.4.%1.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5">
    <w:nsid w:val="64EB60F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7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8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F6B354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5CA263D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>
    <w:nsid w:val="7DB14B0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32"/>
  </w:num>
  <w:num w:numId="3">
    <w:abstractNumId w:val="15"/>
  </w:num>
  <w:num w:numId="4">
    <w:abstractNumId w:val="33"/>
  </w:num>
  <w:num w:numId="5">
    <w:abstractNumId w:val="1"/>
  </w:num>
  <w:num w:numId="6">
    <w:abstractNumId w:val="6"/>
  </w:num>
  <w:num w:numId="7">
    <w:abstractNumId w:val="28"/>
  </w:num>
  <w:num w:numId="8">
    <w:abstractNumId w:val="5"/>
  </w:num>
  <w:num w:numId="9">
    <w:abstractNumId w:val="19"/>
  </w:num>
  <w:num w:numId="10">
    <w:abstractNumId w:val="13"/>
  </w:num>
  <w:num w:numId="11">
    <w:abstractNumId w:val="10"/>
  </w:num>
  <w:num w:numId="12">
    <w:abstractNumId w:val="18"/>
  </w:num>
  <w:num w:numId="13">
    <w:abstractNumId w:val="27"/>
  </w:num>
  <w:num w:numId="14">
    <w:abstractNumId w:val="26"/>
  </w:num>
  <w:num w:numId="15">
    <w:abstractNumId w:val="21"/>
  </w:num>
  <w:num w:numId="16">
    <w:abstractNumId w:val="24"/>
  </w:num>
  <w:num w:numId="17">
    <w:abstractNumId w:val="0"/>
  </w:num>
  <w:num w:numId="18">
    <w:abstractNumId w:val="29"/>
  </w:num>
  <w:num w:numId="19">
    <w:abstractNumId w:val="25"/>
  </w:num>
  <w:num w:numId="20">
    <w:abstractNumId w:val="31"/>
  </w:num>
  <w:num w:numId="21">
    <w:abstractNumId w:val="20"/>
  </w:num>
  <w:num w:numId="22">
    <w:abstractNumId w:val="14"/>
  </w:num>
  <w:num w:numId="23">
    <w:abstractNumId w:val="16"/>
  </w:num>
  <w:num w:numId="24">
    <w:abstractNumId w:val="4"/>
  </w:num>
  <w:num w:numId="25">
    <w:abstractNumId w:val="4"/>
  </w:num>
  <w:num w:numId="26">
    <w:abstractNumId w:val="2"/>
  </w:num>
  <w:num w:numId="27">
    <w:abstractNumId w:val="7"/>
  </w:num>
  <w:num w:numId="28">
    <w:abstractNumId w:val="32"/>
  </w:num>
  <w:num w:numId="29">
    <w:abstractNumId w:val="32"/>
  </w:num>
  <w:num w:numId="30">
    <w:abstractNumId w:val="22"/>
  </w:num>
  <w:num w:numId="31">
    <w:abstractNumId w:val="32"/>
  </w:num>
  <w:num w:numId="32">
    <w:abstractNumId w:val="32"/>
  </w:num>
  <w:num w:numId="33">
    <w:abstractNumId w:val="12"/>
  </w:num>
  <w:num w:numId="34">
    <w:abstractNumId w:val="32"/>
  </w:num>
  <w:num w:numId="35">
    <w:abstractNumId w:val="32"/>
  </w:num>
  <w:num w:numId="36">
    <w:abstractNumId w:val="8"/>
  </w:num>
  <w:num w:numId="37">
    <w:abstractNumId w:val="6"/>
  </w:num>
  <w:num w:numId="38">
    <w:abstractNumId w:val="6"/>
  </w:num>
  <w:num w:numId="39">
    <w:abstractNumId w:val="3"/>
  </w:num>
  <w:num w:numId="40">
    <w:abstractNumId w:val="9"/>
  </w:num>
  <w:num w:numId="41">
    <w:abstractNumId w:val="11"/>
  </w:num>
  <w:num w:numId="42">
    <w:abstractNumId w:val="4"/>
  </w:num>
  <w:num w:numId="43">
    <w:abstractNumId w:val="23"/>
  </w:num>
  <w:num w:numId="44">
    <w:abstractNumId w:val="32"/>
  </w:num>
  <w:num w:numId="45">
    <w:abstractNumId w:val="32"/>
  </w:num>
  <w:num w:numId="46">
    <w:abstractNumId w:val="1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2355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05371C"/>
    <w:rsid w:val="00000189"/>
    <w:rsid w:val="00003393"/>
    <w:rsid w:val="0000727B"/>
    <w:rsid w:val="00015AAB"/>
    <w:rsid w:val="00016448"/>
    <w:rsid w:val="0002325C"/>
    <w:rsid w:val="00025216"/>
    <w:rsid w:val="00027B04"/>
    <w:rsid w:val="00036D97"/>
    <w:rsid w:val="000457D0"/>
    <w:rsid w:val="0004748C"/>
    <w:rsid w:val="00047F8E"/>
    <w:rsid w:val="0005371C"/>
    <w:rsid w:val="000548E6"/>
    <w:rsid w:val="00063BB4"/>
    <w:rsid w:val="00065576"/>
    <w:rsid w:val="000713D5"/>
    <w:rsid w:val="00077D87"/>
    <w:rsid w:val="00081615"/>
    <w:rsid w:val="000817EF"/>
    <w:rsid w:val="000822FE"/>
    <w:rsid w:val="0008545E"/>
    <w:rsid w:val="0009016B"/>
    <w:rsid w:val="000A0681"/>
    <w:rsid w:val="000A3E7C"/>
    <w:rsid w:val="000A5058"/>
    <w:rsid w:val="000A54AE"/>
    <w:rsid w:val="000A7490"/>
    <w:rsid w:val="000B1FDE"/>
    <w:rsid w:val="000B2EEA"/>
    <w:rsid w:val="000C58D7"/>
    <w:rsid w:val="000D78C0"/>
    <w:rsid w:val="000E523A"/>
    <w:rsid w:val="00103470"/>
    <w:rsid w:val="00114151"/>
    <w:rsid w:val="001275D8"/>
    <w:rsid w:val="00127BDE"/>
    <w:rsid w:val="00132549"/>
    <w:rsid w:val="001327E3"/>
    <w:rsid w:val="00154CB7"/>
    <w:rsid w:val="00156E41"/>
    <w:rsid w:val="001609C7"/>
    <w:rsid w:val="00172B33"/>
    <w:rsid w:val="001803CA"/>
    <w:rsid w:val="0018358A"/>
    <w:rsid w:val="00183D03"/>
    <w:rsid w:val="001A077C"/>
    <w:rsid w:val="001A12E8"/>
    <w:rsid w:val="001A17A2"/>
    <w:rsid w:val="001A189E"/>
    <w:rsid w:val="001B00B2"/>
    <w:rsid w:val="001B051A"/>
    <w:rsid w:val="001B09CA"/>
    <w:rsid w:val="001B1DE6"/>
    <w:rsid w:val="001B6F84"/>
    <w:rsid w:val="001C1F8D"/>
    <w:rsid w:val="001D24BC"/>
    <w:rsid w:val="001D44CB"/>
    <w:rsid w:val="001E2036"/>
    <w:rsid w:val="001E5654"/>
    <w:rsid w:val="001F4A2B"/>
    <w:rsid w:val="001F76C5"/>
    <w:rsid w:val="00200361"/>
    <w:rsid w:val="00203AE9"/>
    <w:rsid w:val="002054A8"/>
    <w:rsid w:val="00212C6C"/>
    <w:rsid w:val="00220BC0"/>
    <w:rsid w:val="00220EBB"/>
    <w:rsid w:val="0022476E"/>
    <w:rsid w:val="00232E91"/>
    <w:rsid w:val="0023707C"/>
    <w:rsid w:val="00246405"/>
    <w:rsid w:val="002501EA"/>
    <w:rsid w:val="00253782"/>
    <w:rsid w:val="00262BD2"/>
    <w:rsid w:val="00271060"/>
    <w:rsid w:val="002758B5"/>
    <w:rsid w:val="00275E57"/>
    <w:rsid w:val="002814A6"/>
    <w:rsid w:val="00284492"/>
    <w:rsid w:val="00285390"/>
    <w:rsid w:val="0029602B"/>
    <w:rsid w:val="002A0015"/>
    <w:rsid w:val="002A5082"/>
    <w:rsid w:val="002B1912"/>
    <w:rsid w:val="002B295F"/>
    <w:rsid w:val="002B402A"/>
    <w:rsid w:val="002B4ADE"/>
    <w:rsid w:val="002C1946"/>
    <w:rsid w:val="002C6391"/>
    <w:rsid w:val="002E5B8D"/>
    <w:rsid w:val="002E6F5A"/>
    <w:rsid w:val="002F3C07"/>
    <w:rsid w:val="0031035B"/>
    <w:rsid w:val="0031344A"/>
    <w:rsid w:val="00321220"/>
    <w:rsid w:val="0032321C"/>
    <w:rsid w:val="00325FC2"/>
    <w:rsid w:val="00330FF9"/>
    <w:rsid w:val="00340B62"/>
    <w:rsid w:val="00344B01"/>
    <w:rsid w:val="003503D6"/>
    <w:rsid w:val="00350465"/>
    <w:rsid w:val="00354098"/>
    <w:rsid w:val="00354E33"/>
    <w:rsid w:val="0036361A"/>
    <w:rsid w:val="00374BA0"/>
    <w:rsid w:val="00376D29"/>
    <w:rsid w:val="00377FB8"/>
    <w:rsid w:val="003B1833"/>
    <w:rsid w:val="003C5939"/>
    <w:rsid w:val="003C62E6"/>
    <w:rsid w:val="003C636E"/>
    <w:rsid w:val="003F5A74"/>
    <w:rsid w:val="003F7121"/>
    <w:rsid w:val="0040454E"/>
    <w:rsid w:val="00413200"/>
    <w:rsid w:val="00417B67"/>
    <w:rsid w:val="00423CC5"/>
    <w:rsid w:val="00431D8F"/>
    <w:rsid w:val="00435FA7"/>
    <w:rsid w:val="00445B84"/>
    <w:rsid w:val="00457B0D"/>
    <w:rsid w:val="004602C0"/>
    <w:rsid w:val="00483313"/>
    <w:rsid w:val="00492107"/>
    <w:rsid w:val="00492370"/>
    <w:rsid w:val="00493A5E"/>
    <w:rsid w:val="00497E35"/>
    <w:rsid w:val="004A2D38"/>
    <w:rsid w:val="004B5499"/>
    <w:rsid w:val="004B5BED"/>
    <w:rsid w:val="004C7DBC"/>
    <w:rsid w:val="004D29B5"/>
    <w:rsid w:val="004F21B8"/>
    <w:rsid w:val="00501A91"/>
    <w:rsid w:val="005066B2"/>
    <w:rsid w:val="00507C53"/>
    <w:rsid w:val="00507E83"/>
    <w:rsid w:val="0051310D"/>
    <w:rsid w:val="00513773"/>
    <w:rsid w:val="00532AD7"/>
    <w:rsid w:val="00534860"/>
    <w:rsid w:val="00544C4D"/>
    <w:rsid w:val="0055439E"/>
    <w:rsid w:val="0055564C"/>
    <w:rsid w:val="00561B96"/>
    <w:rsid w:val="005719CB"/>
    <w:rsid w:val="00572A5B"/>
    <w:rsid w:val="00587468"/>
    <w:rsid w:val="0059661D"/>
    <w:rsid w:val="005978F0"/>
    <w:rsid w:val="005B252A"/>
    <w:rsid w:val="005B6ED4"/>
    <w:rsid w:val="005B70B2"/>
    <w:rsid w:val="005C324F"/>
    <w:rsid w:val="005D1594"/>
    <w:rsid w:val="005E3355"/>
    <w:rsid w:val="005E50F8"/>
    <w:rsid w:val="00600AFB"/>
    <w:rsid w:val="00602408"/>
    <w:rsid w:val="00605DEE"/>
    <w:rsid w:val="00613D6A"/>
    <w:rsid w:val="0061647E"/>
    <w:rsid w:val="00623B64"/>
    <w:rsid w:val="006248F8"/>
    <w:rsid w:val="006266E7"/>
    <w:rsid w:val="00627D41"/>
    <w:rsid w:val="00645EDD"/>
    <w:rsid w:val="00646D96"/>
    <w:rsid w:val="006622E3"/>
    <w:rsid w:val="00662D53"/>
    <w:rsid w:val="00674D1F"/>
    <w:rsid w:val="00675F5E"/>
    <w:rsid w:val="0069130B"/>
    <w:rsid w:val="0069174F"/>
    <w:rsid w:val="006A19D1"/>
    <w:rsid w:val="006C04A9"/>
    <w:rsid w:val="006C6D6D"/>
    <w:rsid w:val="006D06CF"/>
    <w:rsid w:val="006D0EB5"/>
    <w:rsid w:val="006D1CBB"/>
    <w:rsid w:val="006E57BE"/>
    <w:rsid w:val="006F14A2"/>
    <w:rsid w:val="006F7DB5"/>
    <w:rsid w:val="00702F4D"/>
    <w:rsid w:val="00707820"/>
    <w:rsid w:val="00707CAF"/>
    <w:rsid w:val="007223EA"/>
    <w:rsid w:val="00723C4D"/>
    <w:rsid w:val="00727EF3"/>
    <w:rsid w:val="0073183F"/>
    <w:rsid w:val="0073749A"/>
    <w:rsid w:val="00741E0F"/>
    <w:rsid w:val="00743983"/>
    <w:rsid w:val="00747C41"/>
    <w:rsid w:val="00753FB6"/>
    <w:rsid w:val="007575E9"/>
    <w:rsid w:val="00763160"/>
    <w:rsid w:val="00766A3D"/>
    <w:rsid w:val="007677F3"/>
    <w:rsid w:val="0077291A"/>
    <w:rsid w:val="00776745"/>
    <w:rsid w:val="00777FC4"/>
    <w:rsid w:val="007833BE"/>
    <w:rsid w:val="00787E5F"/>
    <w:rsid w:val="007A0EB9"/>
    <w:rsid w:val="007B36F2"/>
    <w:rsid w:val="007C3B65"/>
    <w:rsid w:val="007C69D2"/>
    <w:rsid w:val="007D61E0"/>
    <w:rsid w:val="007E5E04"/>
    <w:rsid w:val="007E609C"/>
    <w:rsid w:val="007E7632"/>
    <w:rsid w:val="007F5B61"/>
    <w:rsid w:val="0080097B"/>
    <w:rsid w:val="00801444"/>
    <w:rsid w:val="00801812"/>
    <w:rsid w:val="008065DC"/>
    <w:rsid w:val="00810CED"/>
    <w:rsid w:val="008118A5"/>
    <w:rsid w:val="0081784C"/>
    <w:rsid w:val="0082015E"/>
    <w:rsid w:val="00820D1B"/>
    <w:rsid w:val="00822A13"/>
    <w:rsid w:val="008235E2"/>
    <w:rsid w:val="008322BD"/>
    <w:rsid w:val="00834261"/>
    <w:rsid w:val="00836AE9"/>
    <w:rsid w:val="00841A31"/>
    <w:rsid w:val="00845586"/>
    <w:rsid w:val="00853199"/>
    <w:rsid w:val="00856069"/>
    <w:rsid w:val="0087266F"/>
    <w:rsid w:val="0087394A"/>
    <w:rsid w:val="008755CC"/>
    <w:rsid w:val="00880FFD"/>
    <w:rsid w:val="00883671"/>
    <w:rsid w:val="008847FF"/>
    <w:rsid w:val="00884A85"/>
    <w:rsid w:val="00886D4B"/>
    <w:rsid w:val="00893D9F"/>
    <w:rsid w:val="008A2017"/>
    <w:rsid w:val="008A37EB"/>
    <w:rsid w:val="008A53BB"/>
    <w:rsid w:val="008A65B3"/>
    <w:rsid w:val="008B2F64"/>
    <w:rsid w:val="008B5775"/>
    <w:rsid w:val="008B5B4D"/>
    <w:rsid w:val="008D20F1"/>
    <w:rsid w:val="008D6E70"/>
    <w:rsid w:val="008E278D"/>
    <w:rsid w:val="008E4B60"/>
    <w:rsid w:val="008F73B0"/>
    <w:rsid w:val="009031B5"/>
    <w:rsid w:val="0090514D"/>
    <w:rsid w:val="009135BC"/>
    <w:rsid w:val="009172F4"/>
    <w:rsid w:val="00927057"/>
    <w:rsid w:val="00935759"/>
    <w:rsid w:val="009439FB"/>
    <w:rsid w:val="009506F1"/>
    <w:rsid w:val="0095158A"/>
    <w:rsid w:val="00954D2D"/>
    <w:rsid w:val="00966020"/>
    <w:rsid w:val="009731E1"/>
    <w:rsid w:val="0097705F"/>
    <w:rsid w:val="00977868"/>
    <w:rsid w:val="009838CE"/>
    <w:rsid w:val="00986B0C"/>
    <w:rsid w:val="00991C41"/>
    <w:rsid w:val="00993D10"/>
    <w:rsid w:val="0099511D"/>
    <w:rsid w:val="009A12DF"/>
    <w:rsid w:val="009B1DC7"/>
    <w:rsid w:val="009B2F9E"/>
    <w:rsid w:val="009B7EE8"/>
    <w:rsid w:val="009C562F"/>
    <w:rsid w:val="009D3A70"/>
    <w:rsid w:val="009D45F1"/>
    <w:rsid w:val="009D570D"/>
    <w:rsid w:val="009E2A8A"/>
    <w:rsid w:val="009F2959"/>
    <w:rsid w:val="009F60B2"/>
    <w:rsid w:val="00A00CC9"/>
    <w:rsid w:val="00A04DD5"/>
    <w:rsid w:val="00A05B29"/>
    <w:rsid w:val="00A13235"/>
    <w:rsid w:val="00A14B0B"/>
    <w:rsid w:val="00A21816"/>
    <w:rsid w:val="00A25B51"/>
    <w:rsid w:val="00A40283"/>
    <w:rsid w:val="00A420E0"/>
    <w:rsid w:val="00A441B2"/>
    <w:rsid w:val="00A46654"/>
    <w:rsid w:val="00A47AA9"/>
    <w:rsid w:val="00A505CE"/>
    <w:rsid w:val="00A518ED"/>
    <w:rsid w:val="00A5293D"/>
    <w:rsid w:val="00A54825"/>
    <w:rsid w:val="00A561A3"/>
    <w:rsid w:val="00A64856"/>
    <w:rsid w:val="00A658CF"/>
    <w:rsid w:val="00A70EB9"/>
    <w:rsid w:val="00A736EE"/>
    <w:rsid w:val="00A73DD9"/>
    <w:rsid w:val="00A75202"/>
    <w:rsid w:val="00A86465"/>
    <w:rsid w:val="00A95545"/>
    <w:rsid w:val="00AA6634"/>
    <w:rsid w:val="00AB0CD8"/>
    <w:rsid w:val="00AC42B7"/>
    <w:rsid w:val="00AD1B84"/>
    <w:rsid w:val="00AD3A1E"/>
    <w:rsid w:val="00AD7D56"/>
    <w:rsid w:val="00AE051F"/>
    <w:rsid w:val="00AE06C9"/>
    <w:rsid w:val="00AE3B52"/>
    <w:rsid w:val="00AF3F67"/>
    <w:rsid w:val="00AF67BD"/>
    <w:rsid w:val="00B046F0"/>
    <w:rsid w:val="00B05F28"/>
    <w:rsid w:val="00B1381F"/>
    <w:rsid w:val="00B146E8"/>
    <w:rsid w:val="00B17C79"/>
    <w:rsid w:val="00B204B5"/>
    <w:rsid w:val="00B22F3D"/>
    <w:rsid w:val="00B324BC"/>
    <w:rsid w:val="00B32D32"/>
    <w:rsid w:val="00B40416"/>
    <w:rsid w:val="00B430BC"/>
    <w:rsid w:val="00B444D2"/>
    <w:rsid w:val="00B44A8A"/>
    <w:rsid w:val="00B553B5"/>
    <w:rsid w:val="00B61D66"/>
    <w:rsid w:val="00B64120"/>
    <w:rsid w:val="00B66E46"/>
    <w:rsid w:val="00B718B6"/>
    <w:rsid w:val="00B71BF2"/>
    <w:rsid w:val="00B724E6"/>
    <w:rsid w:val="00B74482"/>
    <w:rsid w:val="00B7499F"/>
    <w:rsid w:val="00B74AEF"/>
    <w:rsid w:val="00B82465"/>
    <w:rsid w:val="00B82858"/>
    <w:rsid w:val="00B82AD4"/>
    <w:rsid w:val="00B83117"/>
    <w:rsid w:val="00B85C8C"/>
    <w:rsid w:val="00B8700C"/>
    <w:rsid w:val="00B87117"/>
    <w:rsid w:val="00BA0055"/>
    <w:rsid w:val="00BA44A8"/>
    <w:rsid w:val="00BA4C61"/>
    <w:rsid w:val="00BC53BC"/>
    <w:rsid w:val="00BD34E1"/>
    <w:rsid w:val="00BE0B0B"/>
    <w:rsid w:val="00BE31B0"/>
    <w:rsid w:val="00BE666E"/>
    <w:rsid w:val="00BF1681"/>
    <w:rsid w:val="00BF1DFF"/>
    <w:rsid w:val="00C0342E"/>
    <w:rsid w:val="00C14887"/>
    <w:rsid w:val="00C20067"/>
    <w:rsid w:val="00C22007"/>
    <w:rsid w:val="00C31FC3"/>
    <w:rsid w:val="00C32703"/>
    <w:rsid w:val="00C32A7E"/>
    <w:rsid w:val="00C423DB"/>
    <w:rsid w:val="00C43EA0"/>
    <w:rsid w:val="00C4459B"/>
    <w:rsid w:val="00C45CCD"/>
    <w:rsid w:val="00C506D7"/>
    <w:rsid w:val="00C5619E"/>
    <w:rsid w:val="00C56787"/>
    <w:rsid w:val="00C61E9A"/>
    <w:rsid w:val="00C638AD"/>
    <w:rsid w:val="00C66FAD"/>
    <w:rsid w:val="00C70834"/>
    <w:rsid w:val="00C7549C"/>
    <w:rsid w:val="00C76665"/>
    <w:rsid w:val="00C77F20"/>
    <w:rsid w:val="00C876B5"/>
    <w:rsid w:val="00CA03F7"/>
    <w:rsid w:val="00CB6295"/>
    <w:rsid w:val="00CC58B0"/>
    <w:rsid w:val="00CC68C7"/>
    <w:rsid w:val="00CD47E9"/>
    <w:rsid w:val="00CD5250"/>
    <w:rsid w:val="00CF6184"/>
    <w:rsid w:val="00CF7CCB"/>
    <w:rsid w:val="00D05959"/>
    <w:rsid w:val="00D073B9"/>
    <w:rsid w:val="00D20A00"/>
    <w:rsid w:val="00D244E3"/>
    <w:rsid w:val="00D269CE"/>
    <w:rsid w:val="00D26D27"/>
    <w:rsid w:val="00D33DF7"/>
    <w:rsid w:val="00D348E1"/>
    <w:rsid w:val="00D36126"/>
    <w:rsid w:val="00D364A3"/>
    <w:rsid w:val="00D36831"/>
    <w:rsid w:val="00D37D0E"/>
    <w:rsid w:val="00D45991"/>
    <w:rsid w:val="00D64C30"/>
    <w:rsid w:val="00DB01F9"/>
    <w:rsid w:val="00DB1949"/>
    <w:rsid w:val="00DB32E2"/>
    <w:rsid w:val="00DC2E27"/>
    <w:rsid w:val="00DC2E4E"/>
    <w:rsid w:val="00DC45DB"/>
    <w:rsid w:val="00DE5ED4"/>
    <w:rsid w:val="00DE7324"/>
    <w:rsid w:val="00DF7080"/>
    <w:rsid w:val="00E04725"/>
    <w:rsid w:val="00E13B36"/>
    <w:rsid w:val="00E208E4"/>
    <w:rsid w:val="00E338AE"/>
    <w:rsid w:val="00E356D2"/>
    <w:rsid w:val="00E45DF1"/>
    <w:rsid w:val="00E605D3"/>
    <w:rsid w:val="00E66F15"/>
    <w:rsid w:val="00E67691"/>
    <w:rsid w:val="00E71A72"/>
    <w:rsid w:val="00E86E0B"/>
    <w:rsid w:val="00E9554F"/>
    <w:rsid w:val="00EB1850"/>
    <w:rsid w:val="00EB2BAD"/>
    <w:rsid w:val="00EB58C7"/>
    <w:rsid w:val="00ED228B"/>
    <w:rsid w:val="00EE01E5"/>
    <w:rsid w:val="00EE5B0C"/>
    <w:rsid w:val="00EE738D"/>
    <w:rsid w:val="00EE79A6"/>
    <w:rsid w:val="00EF182A"/>
    <w:rsid w:val="00EF7199"/>
    <w:rsid w:val="00F000A3"/>
    <w:rsid w:val="00F05EF6"/>
    <w:rsid w:val="00F1292E"/>
    <w:rsid w:val="00F1497A"/>
    <w:rsid w:val="00F16E1C"/>
    <w:rsid w:val="00F2507B"/>
    <w:rsid w:val="00F36ACB"/>
    <w:rsid w:val="00F37018"/>
    <w:rsid w:val="00F47C64"/>
    <w:rsid w:val="00F50530"/>
    <w:rsid w:val="00F56A03"/>
    <w:rsid w:val="00F856A5"/>
    <w:rsid w:val="00FA11AC"/>
    <w:rsid w:val="00FB1B9A"/>
    <w:rsid w:val="00FC7963"/>
    <w:rsid w:val="00FE25C4"/>
    <w:rsid w:val="00FE5419"/>
    <w:rsid w:val="00FE59D2"/>
    <w:rsid w:val="00FF0969"/>
    <w:rsid w:val="00FF44E4"/>
    <w:rsid w:val="00FF44FF"/>
    <w:rsid w:val="00FF526D"/>
    <w:rsid w:val="00FF57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5ED4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DE5ED4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DE5ED4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DE5ED4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DE5ED4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DE5ED4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DE5ED4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DE5ED4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DE5ED4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DE5ED4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DE5ED4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DE5ED4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DE5ED4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DE5ED4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DE5ED4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DE5ED4"/>
    <w:pPr>
      <w:jc w:val="left"/>
    </w:pPr>
    <w:rPr>
      <w:i/>
      <w:color w:val="0000FF"/>
    </w:rPr>
  </w:style>
  <w:style w:type="paragraph" w:styleId="Lista">
    <w:name w:val="List"/>
    <w:basedOn w:val="Normal"/>
    <w:rsid w:val="00DE5ED4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DE5ED4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DE5ED4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DE5ED4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DE5ED4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DE5ED4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492107"/>
    <w:pPr>
      <w:numPr>
        <w:numId w:val="15"/>
      </w:numPr>
      <w:tabs>
        <w:tab w:val="clear" w:pos="717"/>
        <w:tab w:val="left" w:pos="993"/>
      </w:tabs>
      <w:spacing w:before="100" w:beforeAutospacing="1" w:after="0"/>
      <w:ind w:left="993" w:hanging="636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777FC4"/>
    <w:pPr>
      <w:keepNext w:val="0"/>
      <w:widowControl w:val="0"/>
      <w:numPr>
        <w:ilvl w:val="0"/>
        <w:numId w:val="24"/>
      </w:numPr>
      <w:tabs>
        <w:tab w:val="left" w:pos="851"/>
        <w:tab w:val="left" w:pos="2511"/>
      </w:tabs>
      <w:spacing w:before="100" w:beforeAutospacing="1" w:after="0"/>
      <w:ind w:left="1276" w:hanging="850"/>
      <w:jc w:val="both"/>
    </w:pPr>
    <w:rPr>
      <w:rFonts w:cs="Arial"/>
      <w:sz w:val="22"/>
      <w:szCs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1323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13235"/>
    <w:rPr>
      <w:rFonts w:ascii="Tahoma" w:hAnsi="Tahoma" w:cs="Tahoma"/>
      <w:color w:val="000000"/>
      <w:sz w:val="16"/>
      <w:szCs w:val="16"/>
    </w:rPr>
  </w:style>
  <w:style w:type="character" w:styleId="Refdecomentrio">
    <w:name w:val="annotation reference"/>
    <w:basedOn w:val="Fontepargpadro"/>
    <w:rsid w:val="003C636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C636E"/>
  </w:style>
  <w:style w:type="character" w:customStyle="1" w:styleId="TextodecomentrioChar">
    <w:name w:val="Texto de comentário Char"/>
    <w:basedOn w:val="Fontepargpadro"/>
    <w:link w:val="Textodecomentrio"/>
    <w:rsid w:val="003C636E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3C636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3C636E"/>
    <w:rPr>
      <w:rFonts w:ascii="Arial" w:hAnsi="Arial" w:cs="Arial"/>
      <w:b/>
      <w:bCs/>
      <w:color w:val="000000"/>
    </w:rPr>
  </w:style>
  <w:style w:type="paragraph" w:customStyle="1" w:styleId="infoblue">
    <w:name w:val="infoblue"/>
    <w:basedOn w:val="Normal"/>
    <w:rsid w:val="005978F0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PargrafodaLista">
    <w:name w:val="List Paragraph"/>
    <w:basedOn w:val="Normal"/>
    <w:uiPriority w:val="34"/>
    <w:qFormat/>
    <w:rsid w:val="000457D0"/>
    <w:pPr>
      <w:ind w:left="720"/>
      <w:contextualSpacing/>
    </w:pPr>
  </w:style>
  <w:style w:type="numbering" w:customStyle="1" w:styleId="Estilo1">
    <w:name w:val="Estilo1"/>
    <w:uiPriority w:val="99"/>
    <w:rsid w:val="000C58D7"/>
    <w:pPr>
      <w:numPr>
        <w:numId w:val="4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11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48B11-0DEE-40F9-9DA9-B8ACEEBEB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</Template>
  <TotalTime>414</TotalTime>
  <Pages>17</Pages>
  <Words>2661</Words>
  <Characters>14370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16998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christine.magalhaes</cp:lastModifiedBy>
  <cp:revision>85</cp:revision>
  <cp:lastPrinted>2009-03-06T18:55:00Z</cp:lastPrinted>
  <dcterms:created xsi:type="dcterms:W3CDTF">2014-10-16T11:33:00Z</dcterms:created>
  <dcterms:modified xsi:type="dcterms:W3CDTF">2014-11-12T18:22:00Z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XXXX/200X</vt:lpwstr>
  </property>
  <property fmtid="{D5CDD505-2E9C-101B-9397-08002B2CF9AE}" pid="3" name="SiglaNomeProjeto">
    <vt:lpwstr>&lt;Sigla do Projeto&gt; - &lt;Nome do Projeto&gt;</vt:lpwstr>
  </property>
</Properties>
</file>