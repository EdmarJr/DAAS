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E2036" w:rsidRPr="00FF0969" w:rsidRDefault="00EB22A6">
      <w:r w:rsidRPr="00EB22A6"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5215890</wp:posOffset>
            </wp:positionH>
            <wp:positionV relativeFrom="paragraph">
              <wp:posOffset>-2359025</wp:posOffset>
            </wp:positionV>
            <wp:extent cx="1080135" cy="1076325"/>
            <wp:effectExtent l="19050" t="0" r="5715" b="0"/>
            <wp:wrapNone/>
            <wp:docPr id="1" name="Imagem 22" descr="CariFlPro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ariFlProc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5C27"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-36.3pt;margin-top:0;width:513pt;height:177.6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" stroked="f">
            <v:textbox>
              <w:txbxContent>
                <w:p w:rsidR="005652BF" w:rsidRPr="00B324BC" w:rsidRDefault="005652BF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</w:rPr>
                    <w:t>Projeto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</w:rPr>
                    <w:t xml:space="preserve"> Sistema de Acompanhamento Administrativo de Documentos</w:t>
                  </w: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</w:rPr>
                    <w:t xml:space="preserve"> </w:t>
                  </w:r>
                </w:p>
                <w:p w:rsidR="005652BF" w:rsidRDefault="005652BF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</w:rPr>
                  </w:pPr>
                </w:p>
                <w:p w:rsidR="005652BF" w:rsidRDefault="005652BF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</w:rPr>
                    <w:t>Especificação de Tela</w:t>
                  </w:r>
                </w:p>
                <w:p w:rsidR="005652BF" w:rsidRPr="00352FB8" w:rsidRDefault="005652BF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</w:rPr>
                    <w:t>Exibir Avisos e Documentos</w:t>
                  </w:r>
                </w:p>
                <w:p w:rsidR="005652BF" w:rsidRPr="00352FB8" w:rsidRDefault="005652BF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</w:rPr>
                  </w:pPr>
                </w:p>
                <w:p w:rsidR="005652BF" w:rsidRPr="00352FB8" w:rsidRDefault="00CC34BA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</w:rPr>
                    <w:t>Versão 0.02</w:t>
                  </w:r>
                </w:p>
                <w:p w:rsidR="005652BF" w:rsidRDefault="005652BF">
                  <w:pPr>
                    <w:pStyle w:val="Titulodocumento"/>
                    <w:jc w:val="right"/>
                  </w:pPr>
                </w:p>
              </w:txbxContent>
            </v:textbox>
          </v:shape>
        </w:pict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>
      <w:pPr>
        <w:jc w:val="center"/>
      </w:pPr>
    </w:p>
    <w:p w:rsidR="001E2036" w:rsidRDefault="001E2036">
      <w:pPr>
        <w:pStyle w:val="Cabealho"/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noProof/>
        </w:rPr>
        <w:sectPr w:rsidR="001E2036" w:rsidSect="00D54F4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3970" w:right="851" w:bottom="1134" w:left="1701" w:header="720" w:footer="720" w:gutter="0"/>
          <w:cols w:space="708"/>
          <w:docGrid w:linePitch="360"/>
        </w:sectPr>
      </w:pPr>
    </w:p>
    <w:p w:rsidR="00203AE9" w:rsidRDefault="00203AE9" w:rsidP="00203AE9">
      <w:pPr>
        <w:pStyle w:val="Ttulo"/>
        <w:jc w:val="center"/>
      </w:pPr>
      <w:r>
        <w:lastRenderedPageBreak/>
        <w:t>HISTÓRICO DE REVISÃO</w:t>
      </w:r>
    </w:p>
    <w:p w:rsidR="00203AE9" w:rsidRDefault="00203AE9" w:rsidP="00203AE9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203AE9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75778F" w:rsidTr="00C37201">
        <w:trPr>
          <w:jc w:val="center"/>
        </w:trPr>
        <w:tc>
          <w:tcPr>
            <w:tcW w:w="1639" w:type="dxa"/>
          </w:tcPr>
          <w:p w:rsidR="0075778F" w:rsidRPr="00873131" w:rsidRDefault="00D87B8F" w:rsidP="00C3720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15/10</w:t>
            </w:r>
            <w:r w:rsidR="0075778F">
              <w:rPr>
                <w:b w:val="0"/>
                <w:lang w:val="pt-BR"/>
              </w:rPr>
              <w:t>/2014</w:t>
            </w:r>
          </w:p>
        </w:tc>
        <w:tc>
          <w:tcPr>
            <w:tcW w:w="960" w:type="dxa"/>
          </w:tcPr>
          <w:p w:rsidR="0075778F" w:rsidRPr="00873131" w:rsidRDefault="0075778F" w:rsidP="00C3720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5778F" w:rsidRPr="00873131" w:rsidRDefault="0075778F" w:rsidP="00C3720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Criação do documento.</w:t>
            </w:r>
          </w:p>
        </w:tc>
        <w:tc>
          <w:tcPr>
            <w:tcW w:w="2040" w:type="dxa"/>
          </w:tcPr>
          <w:p w:rsidR="0075778F" w:rsidRPr="00873131" w:rsidRDefault="00D87B8F" w:rsidP="00C37201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Christine Magalhães</w:t>
            </w:r>
          </w:p>
        </w:tc>
      </w:tr>
      <w:tr w:rsidR="00E62F0C" w:rsidTr="00F9339B">
        <w:trPr>
          <w:jc w:val="center"/>
        </w:trPr>
        <w:tc>
          <w:tcPr>
            <w:tcW w:w="1639" w:type="dxa"/>
            <w:vAlign w:val="center"/>
          </w:tcPr>
          <w:p w:rsidR="00E62F0C" w:rsidRDefault="00E62F0C" w:rsidP="0084196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27/10/2014</w:t>
            </w:r>
          </w:p>
        </w:tc>
        <w:tc>
          <w:tcPr>
            <w:tcW w:w="960" w:type="dxa"/>
            <w:vAlign w:val="center"/>
          </w:tcPr>
          <w:p w:rsidR="00E62F0C" w:rsidRPr="002A6C57" w:rsidRDefault="00E62F0C" w:rsidP="0084196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vAlign w:val="center"/>
          </w:tcPr>
          <w:p w:rsidR="00E62F0C" w:rsidRPr="002A6C57" w:rsidRDefault="00E62F0C" w:rsidP="0084196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Revisão em pares.</w:t>
            </w:r>
          </w:p>
        </w:tc>
        <w:tc>
          <w:tcPr>
            <w:tcW w:w="2040" w:type="dxa"/>
            <w:vAlign w:val="center"/>
          </w:tcPr>
          <w:p w:rsidR="00E62F0C" w:rsidRDefault="00E62F0C" w:rsidP="0084196A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Mariana Marucchi</w:t>
            </w:r>
          </w:p>
        </w:tc>
      </w:tr>
      <w:tr w:rsidR="00CC34BA" w:rsidTr="007C52E3">
        <w:trPr>
          <w:jc w:val="center"/>
        </w:trPr>
        <w:tc>
          <w:tcPr>
            <w:tcW w:w="1639" w:type="dxa"/>
            <w:vAlign w:val="center"/>
          </w:tcPr>
          <w:p w:rsidR="00CC34BA" w:rsidRDefault="00CC34BA" w:rsidP="0084196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05/11/2014</w:t>
            </w:r>
          </w:p>
        </w:tc>
        <w:tc>
          <w:tcPr>
            <w:tcW w:w="960" w:type="dxa"/>
            <w:vAlign w:val="center"/>
          </w:tcPr>
          <w:p w:rsidR="00CC34BA" w:rsidRDefault="00CC34BA" w:rsidP="0084196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vAlign w:val="center"/>
          </w:tcPr>
          <w:p w:rsidR="00CC34BA" w:rsidRDefault="00CC34BA" w:rsidP="0084196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Correção Mantis 1519</w:t>
            </w:r>
          </w:p>
        </w:tc>
        <w:tc>
          <w:tcPr>
            <w:tcW w:w="2040" w:type="dxa"/>
          </w:tcPr>
          <w:p w:rsidR="00CC34BA" w:rsidRPr="00873131" w:rsidRDefault="00CC34BA" w:rsidP="008D6943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Christine Magalhães</w:t>
            </w:r>
          </w:p>
        </w:tc>
      </w:tr>
    </w:tbl>
    <w:p w:rsidR="00200361" w:rsidRDefault="00200361">
      <w:pPr>
        <w:pStyle w:val="Ttulo"/>
        <w:widowControl w:val="0"/>
        <w:spacing w:before="0" w:after="0"/>
        <w:jc w:val="center"/>
        <w:rPr>
          <w:rFonts w:cs="Arial"/>
        </w:rPr>
        <w:sectPr w:rsidR="00200361" w:rsidSect="00D87B8F">
          <w:headerReference w:type="default" r:id="rId15"/>
          <w:footerReference w:type="default" r:id="rId16"/>
          <w:pgSz w:w="11907" w:h="16840" w:code="9"/>
          <w:pgMar w:top="3247" w:right="567" w:bottom="1418" w:left="1418" w:header="993" w:footer="488" w:gutter="0"/>
          <w:pgNumType w:fmt="lowerRoman"/>
          <w:cols w:space="708"/>
          <w:docGrid w:linePitch="360"/>
        </w:sectPr>
      </w:pPr>
    </w:p>
    <w:p w:rsidR="00D87B8F" w:rsidRDefault="00D87B8F">
      <w:pPr>
        <w:jc w:val="left"/>
        <w:rPr>
          <w:rFonts w:cs="Times New Roman"/>
          <w:b/>
          <w:color w:val="auto"/>
          <w:sz w:val="36"/>
        </w:rPr>
      </w:pPr>
      <w:r>
        <w:rPr>
          <w:caps/>
          <w:sz w:val="36"/>
        </w:rPr>
        <w:lastRenderedPageBreak/>
        <w:br w:type="page"/>
      </w:r>
    </w:p>
    <w:p w:rsidR="001E2036" w:rsidRDefault="001E2036">
      <w:pPr>
        <w:pStyle w:val="Ttulo"/>
        <w:widowControl w:val="0"/>
        <w:spacing w:before="0" w:after="0"/>
        <w:jc w:val="center"/>
        <w:rPr>
          <w:rFonts w:ascii="Times New Roman" w:hAnsi="Times New Roman"/>
          <w:b w:val="0"/>
          <w:bCs/>
          <w:i/>
          <w:caps w:val="0"/>
          <w:color w:val="000000"/>
          <w:sz w:val="24"/>
          <w:lang w:val="en-US" w:eastAsia="pt-BR"/>
        </w:rPr>
      </w:pPr>
      <w:r>
        <w:rPr>
          <w:caps w:val="0"/>
          <w:sz w:val="36"/>
        </w:rPr>
        <w:lastRenderedPageBreak/>
        <w:t>SUMÁRIO</w:t>
      </w:r>
    </w:p>
    <w:bookmarkStart w:id="0" w:name="_GoBack"/>
    <w:bookmarkEnd w:id="0"/>
    <w:p w:rsidR="00F52424" w:rsidRDefault="00CD5C27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 w:rsidRPr="00CD5C27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begin"/>
      </w:r>
      <w:r w:rsidR="001E2036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instrText xml:space="preserve"> TOC \o "1-3" \h \z </w:instrText>
      </w:r>
      <w:r w:rsidRPr="00CD5C27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separate"/>
      </w:r>
      <w:hyperlink w:anchor="_Toc401835451" w:history="1">
        <w:r w:rsidR="00F52424" w:rsidRPr="00557BB3">
          <w:rPr>
            <w:rStyle w:val="Hyperlink"/>
            <w:lang w:val="pt-PT"/>
          </w:rPr>
          <w:t>1.</w:t>
        </w:r>
        <w:r w:rsidR="00F52424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F52424" w:rsidRPr="00557BB3">
          <w:rPr>
            <w:rStyle w:val="Hyperlink"/>
            <w:lang w:val="pt-PT"/>
          </w:rPr>
          <w:t>INTRODUÇÃO</w:t>
        </w:r>
        <w:r w:rsidR="00F52424">
          <w:rPr>
            <w:webHidden/>
          </w:rPr>
          <w:tab/>
        </w:r>
        <w:r>
          <w:rPr>
            <w:webHidden/>
          </w:rPr>
          <w:fldChar w:fldCharType="begin"/>
        </w:r>
        <w:r w:rsidR="00F52424">
          <w:rPr>
            <w:webHidden/>
          </w:rPr>
          <w:instrText xml:space="preserve"> PAGEREF _Toc401835451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52424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52424" w:rsidRDefault="00CD5C27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01835452" w:history="1">
        <w:r w:rsidR="00F52424" w:rsidRPr="00557BB3">
          <w:rPr>
            <w:rStyle w:val="Hyperlink"/>
            <w:lang w:val="pt-PT"/>
          </w:rPr>
          <w:t>2.</w:t>
        </w:r>
        <w:r w:rsidR="00F52424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F52424" w:rsidRPr="00557BB3">
          <w:rPr>
            <w:rStyle w:val="Hyperlink"/>
            <w:lang w:val="pt-PT"/>
          </w:rPr>
          <w:t>Detalhamento da Apresentação</w:t>
        </w:r>
        <w:r w:rsidR="00F52424">
          <w:rPr>
            <w:webHidden/>
          </w:rPr>
          <w:tab/>
        </w:r>
        <w:r>
          <w:rPr>
            <w:webHidden/>
          </w:rPr>
          <w:fldChar w:fldCharType="begin"/>
        </w:r>
        <w:r w:rsidR="00F52424">
          <w:rPr>
            <w:webHidden/>
          </w:rPr>
          <w:instrText xml:space="preserve"> PAGEREF _Toc401835452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52424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52424" w:rsidRDefault="00CD5C27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01835453" w:history="1">
        <w:r w:rsidR="00F52424" w:rsidRPr="00557BB3">
          <w:rPr>
            <w:rStyle w:val="Hyperlink"/>
          </w:rPr>
          <w:t>2.1</w:t>
        </w:r>
        <w:r w:rsidR="00F52424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F52424" w:rsidRPr="00557BB3">
          <w:rPr>
            <w:rStyle w:val="Hyperlink"/>
            <w:lang w:val="pt-PT"/>
          </w:rPr>
          <w:t>Usuário</w:t>
        </w:r>
        <w:r w:rsidR="00F52424" w:rsidRPr="00557BB3">
          <w:rPr>
            <w:rStyle w:val="Hyperlink"/>
          </w:rPr>
          <w:t>s / Atores</w:t>
        </w:r>
        <w:r w:rsidR="00F52424">
          <w:rPr>
            <w:webHidden/>
          </w:rPr>
          <w:tab/>
        </w:r>
        <w:r>
          <w:rPr>
            <w:webHidden/>
          </w:rPr>
          <w:fldChar w:fldCharType="begin"/>
        </w:r>
        <w:r w:rsidR="00F52424">
          <w:rPr>
            <w:webHidden/>
          </w:rPr>
          <w:instrText xml:space="preserve"> PAGEREF _Toc401835453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52424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52424" w:rsidRDefault="00CD5C27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01835454" w:history="1">
        <w:r w:rsidR="00F52424" w:rsidRPr="00557BB3">
          <w:rPr>
            <w:rStyle w:val="Hyperlink"/>
          </w:rPr>
          <w:t>2.2</w:t>
        </w:r>
        <w:r w:rsidR="00F52424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F52424" w:rsidRPr="00557BB3">
          <w:rPr>
            <w:rStyle w:val="Hyperlink"/>
          </w:rPr>
          <w:t>Exibir Avisos</w:t>
        </w:r>
        <w:r w:rsidR="00F52424">
          <w:rPr>
            <w:webHidden/>
          </w:rPr>
          <w:tab/>
        </w:r>
        <w:r>
          <w:rPr>
            <w:webHidden/>
          </w:rPr>
          <w:fldChar w:fldCharType="begin"/>
        </w:r>
        <w:r w:rsidR="00F52424">
          <w:rPr>
            <w:webHidden/>
          </w:rPr>
          <w:instrText xml:space="preserve"> PAGEREF _Toc401835454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52424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52424" w:rsidRDefault="00CD5C27">
      <w:pPr>
        <w:pStyle w:val="Sumrio3"/>
        <w:tabs>
          <w:tab w:val="left" w:pos="1760"/>
        </w:tabs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01835455" w:history="1">
        <w:r w:rsidR="00F52424" w:rsidRPr="00557BB3">
          <w:rPr>
            <w:rStyle w:val="Hyperlink"/>
          </w:rPr>
          <w:t>2.2.1.</w:t>
        </w:r>
        <w:r w:rsidR="00F52424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F52424" w:rsidRPr="00557BB3">
          <w:rPr>
            <w:rStyle w:val="Hyperlink"/>
          </w:rPr>
          <w:t>Tela Meus Avisos</w:t>
        </w:r>
        <w:r w:rsidR="00F52424">
          <w:rPr>
            <w:webHidden/>
          </w:rPr>
          <w:tab/>
        </w:r>
        <w:r>
          <w:rPr>
            <w:webHidden/>
          </w:rPr>
          <w:fldChar w:fldCharType="begin"/>
        </w:r>
        <w:r w:rsidR="00F52424">
          <w:rPr>
            <w:webHidden/>
          </w:rPr>
          <w:instrText xml:space="preserve"> PAGEREF _Toc401835455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52424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52424" w:rsidRDefault="00CD5C27">
      <w:pPr>
        <w:pStyle w:val="Sumrio3"/>
        <w:tabs>
          <w:tab w:val="left" w:pos="1760"/>
        </w:tabs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01835456" w:history="1">
        <w:r w:rsidR="00F52424" w:rsidRPr="00557BB3">
          <w:rPr>
            <w:rStyle w:val="Hyperlink"/>
          </w:rPr>
          <w:t>2.2.2.</w:t>
        </w:r>
        <w:r w:rsidR="00F52424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F52424" w:rsidRPr="00557BB3">
          <w:rPr>
            <w:rStyle w:val="Hyperlink"/>
          </w:rPr>
          <w:t>Tela Detalhes do Aviso</w:t>
        </w:r>
        <w:r w:rsidR="00F52424">
          <w:rPr>
            <w:webHidden/>
          </w:rPr>
          <w:tab/>
        </w:r>
        <w:r>
          <w:rPr>
            <w:webHidden/>
          </w:rPr>
          <w:fldChar w:fldCharType="begin"/>
        </w:r>
        <w:r w:rsidR="00F52424">
          <w:rPr>
            <w:webHidden/>
          </w:rPr>
          <w:instrText xml:space="preserve"> PAGEREF _Toc401835456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52424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52424" w:rsidRDefault="00CD5C27">
      <w:pPr>
        <w:pStyle w:val="Sumrio3"/>
        <w:tabs>
          <w:tab w:val="left" w:pos="1760"/>
        </w:tabs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01835457" w:history="1">
        <w:r w:rsidR="00F52424" w:rsidRPr="00557BB3">
          <w:rPr>
            <w:rStyle w:val="Hyperlink"/>
          </w:rPr>
          <w:t>2.2.3.</w:t>
        </w:r>
        <w:r w:rsidR="00F52424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F52424" w:rsidRPr="00557BB3">
          <w:rPr>
            <w:rStyle w:val="Hyperlink"/>
          </w:rPr>
          <w:t>Tela Avisos da Unidade</w:t>
        </w:r>
        <w:r w:rsidR="00F52424">
          <w:rPr>
            <w:webHidden/>
          </w:rPr>
          <w:tab/>
        </w:r>
        <w:r>
          <w:rPr>
            <w:webHidden/>
          </w:rPr>
          <w:fldChar w:fldCharType="begin"/>
        </w:r>
        <w:r w:rsidR="00F52424">
          <w:rPr>
            <w:webHidden/>
          </w:rPr>
          <w:instrText xml:space="preserve"> PAGEREF _Toc401835457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52424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F52424" w:rsidRDefault="00CD5C27">
      <w:pPr>
        <w:pStyle w:val="Sumrio3"/>
        <w:tabs>
          <w:tab w:val="left" w:pos="1760"/>
        </w:tabs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01835458" w:history="1">
        <w:r w:rsidR="00F52424" w:rsidRPr="00557BB3">
          <w:rPr>
            <w:rStyle w:val="Hyperlink"/>
          </w:rPr>
          <w:t>2.2.4.</w:t>
        </w:r>
        <w:r w:rsidR="00F52424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F52424" w:rsidRPr="00557BB3">
          <w:rPr>
            <w:rStyle w:val="Hyperlink"/>
          </w:rPr>
          <w:t>Tela Documentos Pendentes</w:t>
        </w:r>
        <w:r w:rsidR="00F52424">
          <w:rPr>
            <w:webHidden/>
          </w:rPr>
          <w:tab/>
        </w:r>
        <w:r>
          <w:rPr>
            <w:webHidden/>
          </w:rPr>
          <w:fldChar w:fldCharType="begin"/>
        </w:r>
        <w:r w:rsidR="00F52424">
          <w:rPr>
            <w:webHidden/>
          </w:rPr>
          <w:instrText xml:space="preserve"> PAGEREF _Toc401835458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52424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F52424" w:rsidRDefault="00CD5C27">
      <w:pPr>
        <w:pStyle w:val="Sumrio3"/>
        <w:tabs>
          <w:tab w:val="left" w:pos="1760"/>
        </w:tabs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01835459" w:history="1">
        <w:r w:rsidR="00F52424" w:rsidRPr="00557BB3">
          <w:rPr>
            <w:rStyle w:val="Hyperlink"/>
          </w:rPr>
          <w:t>2.2.5.</w:t>
        </w:r>
        <w:r w:rsidR="00F52424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F52424" w:rsidRPr="00557BB3">
          <w:rPr>
            <w:rStyle w:val="Hyperlink"/>
          </w:rPr>
          <w:t>Tela Minhas Tarefas Pendentes</w:t>
        </w:r>
        <w:r w:rsidR="00F52424">
          <w:rPr>
            <w:webHidden/>
          </w:rPr>
          <w:tab/>
        </w:r>
        <w:r>
          <w:rPr>
            <w:webHidden/>
          </w:rPr>
          <w:fldChar w:fldCharType="begin"/>
        </w:r>
        <w:r w:rsidR="00F52424">
          <w:rPr>
            <w:webHidden/>
          </w:rPr>
          <w:instrText xml:space="preserve"> PAGEREF _Toc401835459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52424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F52424" w:rsidRDefault="00CD5C27">
      <w:pPr>
        <w:pStyle w:val="Sumrio3"/>
        <w:tabs>
          <w:tab w:val="left" w:pos="1760"/>
        </w:tabs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01835460" w:history="1">
        <w:r w:rsidR="00F52424" w:rsidRPr="00557BB3">
          <w:rPr>
            <w:rStyle w:val="Hyperlink"/>
          </w:rPr>
          <w:t>2.2.6.</w:t>
        </w:r>
        <w:r w:rsidR="00F52424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F52424" w:rsidRPr="00557BB3">
          <w:rPr>
            <w:rStyle w:val="Hyperlink"/>
          </w:rPr>
          <w:t>Tela Detalhes do Documento</w:t>
        </w:r>
        <w:r w:rsidR="00F52424">
          <w:rPr>
            <w:webHidden/>
          </w:rPr>
          <w:tab/>
        </w:r>
        <w:r>
          <w:rPr>
            <w:webHidden/>
          </w:rPr>
          <w:fldChar w:fldCharType="begin"/>
        </w:r>
        <w:r w:rsidR="00F52424">
          <w:rPr>
            <w:webHidden/>
          </w:rPr>
          <w:instrText xml:space="preserve"> PAGEREF _Toc401835460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52424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6E0561" w:rsidRDefault="00CD5C27" w:rsidP="006E0561">
      <w:pPr>
        <w:pStyle w:val="STJNvel1"/>
        <w:numPr>
          <w:ilvl w:val="0"/>
          <w:numId w:val="0"/>
        </w:numPr>
        <w:spacing w:before="100" w:beforeAutospacing="1" w:after="0"/>
        <w:rPr>
          <w:b w:val="0"/>
          <w:bCs w:val="0"/>
          <w:smallCaps w:val="0"/>
        </w:rPr>
      </w:pPr>
      <w:r>
        <w:rPr>
          <w:rFonts w:ascii="Times New Roman" w:hAnsi="Times New Roman"/>
          <w:b w:val="0"/>
          <w:bCs w:val="0"/>
          <w:i/>
          <w:caps/>
          <w:sz w:val="24"/>
          <w:lang w:val="en-US"/>
        </w:rPr>
        <w:fldChar w:fldCharType="end"/>
      </w:r>
      <w:bookmarkStart w:id="1" w:name="_Toc221095147"/>
      <w:r w:rsidR="006E0561">
        <w:br w:type="page"/>
      </w:r>
    </w:p>
    <w:p w:rsidR="001E2036" w:rsidRPr="006E0561" w:rsidRDefault="001E2036" w:rsidP="00B40E36">
      <w:pPr>
        <w:pStyle w:val="STJNvel1"/>
        <w:spacing w:before="100" w:beforeAutospacing="1" w:after="0"/>
        <w:ind w:left="357" w:hanging="357"/>
        <w:rPr>
          <w:lang w:val="pt-PT"/>
        </w:rPr>
      </w:pPr>
      <w:bookmarkStart w:id="2" w:name="_Toc401835451"/>
      <w:r w:rsidRPr="006E0561">
        <w:rPr>
          <w:lang w:val="pt-PT"/>
        </w:rPr>
        <w:lastRenderedPageBreak/>
        <w:t>INTRODUÇÃO</w:t>
      </w:r>
      <w:bookmarkEnd w:id="1"/>
      <w:bookmarkEnd w:id="2"/>
    </w:p>
    <w:p w:rsidR="004E333C" w:rsidRPr="009609DC" w:rsidRDefault="001F76C5" w:rsidP="006E0561">
      <w:pPr>
        <w:pStyle w:val="Instruo"/>
        <w:spacing w:before="100" w:beforeAutospacing="1"/>
        <w:jc w:val="both"/>
        <w:rPr>
          <w:i w:val="0"/>
          <w:color w:val="auto"/>
        </w:rPr>
      </w:pPr>
      <w:r w:rsidRPr="004E333C">
        <w:rPr>
          <w:i w:val="0"/>
          <w:color w:val="auto"/>
        </w:rPr>
        <w:t xml:space="preserve">O objetivo do documento é </w:t>
      </w:r>
      <w:r w:rsidR="004E333C">
        <w:rPr>
          <w:i w:val="0"/>
          <w:color w:val="auto"/>
        </w:rPr>
        <w:t xml:space="preserve">especificar </w:t>
      </w:r>
      <w:r w:rsidR="004E333C" w:rsidRPr="009609DC">
        <w:rPr>
          <w:i w:val="0"/>
          <w:color w:val="auto"/>
        </w:rPr>
        <w:t xml:space="preserve">as interfaces de telas </w:t>
      </w:r>
      <w:r w:rsidR="004E333C">
        <w:rPr>
          <w:i w:val="0"/>
          <w:color w:val="auto"/>
        </w:rPr>
        <w:t xml:space="preserve">da </w:t>
      </w:r>
      <w:r w:rsidR="004E333C" w:rsidRPr="004E333C">
        <w:rPr>
          <w:i w:val="0"/>
          <w:color w:val="auto"/>
        </w:rPr>
        <w:t xml:space="preserve">funcionalidade </w:t>
      </w:r>
      <w:r w:rsidR="0064793F">
        <w:rPr>
          <w:i w:val="0"/>
          <w:color w:val="auto"/>
        </w:rPr>
        <w:t>“</w:t>
      </w:r>
      <w:r w:rsidR="004E333C" w:rsidRPr="004E333C">
        <w:rPr>
          <w:i w:val="0"/>
          <w:color w:val="auto"/>
        </w:rPr>
        <w:t>Exibir Avisos</w:t>
      </w:r>
      <w:r w:rsidR="000F14EE">
        <w:rPr>
          <w:i w:val="0"/>
          <w:color w:val="auto"/>
        </w:rPr>
        <w:t xml:space="preserve"> e Documentos</w:t>
      </w:r>
      <w:r w:rsidR="0064793F">
        <w:rPr>
          <w:i w:val="0"/>
          <w:color w:val="auto"/>
        </w:rPr>
        <w:t>”</w:t>
      </w:r>
      <w:r w:rsidR="004E333C" w:rsidRPr="004E333C">
        <w:rPr>
          <w:i w:val="0"/>
          <w:color w:val="auto"/>
        </w:rPr>
        <w:t xml:space="preserve"> </w:t>
      </w:r>
      <w:r w:rsidR="004E333C" w:rsidRPr="009609DC">
        <w:rPr>
          <w:i w:val="0"/>
          <w:color w:val="auto"/>
        </w:rPr>
        <w:t>e definir os tipos de campos, tamanho, obrigatoriedade e regras de apresentação que compõem cada tela.</w:t>
      </w:r>
    </w:p>
    <w:p w:rsidR="001E2036" w:rsidRDefault="001E2036" w:rsidP="00D87FD9">
      <w:pPr>
        <w:pStyle w:val="STJNvel1"/>
        <w:spacing w:before="100" w:beforeAutospacing="1" w:after="0"/>
        <w:ind w:left="357" w:hanging="357"/>
        <w:rPr>
          <w:lang w:val="pt-PT"/>
        </w:rPr>
      </w:pPr>
      <w:bookmarkStart w:id="3" w:name="_Toc401835452"/>
      <w:r>
        <w:rPr>
          <w:lang w:val="pt-PT"/>
        </w:rPr>
        <w:t>Detalhamento da Apresentação</w:t>
      </w:r>
      <w:bookmarkEnd w:id="3"/>
    </w:p>
    <w:p w:rsidR="00841F13" w:rsidRPr="00212240" w:rsidRDefault="00841F13" w:rsidP="00841F13">
      <w:pPr>
        <w:pStyle w:val="Instruo"/>
        <w:spacing w:before="100" w:beforeAutospacing="1"/>
        <w:ind w:firstLine="357"/>
        <w:jc w:val="both"/>
        <w:rPr>
          <w:i w:val="0"/>
          <w:color w:val="auto"/>
        </w:rPr>
      </w:pPr>
      <w:r w:rsidRPr="00212240">
        <w:rPr>
          <w:i w:val="0"/>
          <w:color w:val="auto"/>
        </w:rPr>
        <w:t xml:space="preserve">A ação que será executada na tela será </w:t>
      </w:r>
      <w:r>
        <w:rPr>
          <w:i w:val="0"/>
          <w:color w:val="auto"/>
        </w:rPr>
        <w:t>Exibir Avisos</w:t>
      </w:r>
      <w:r w:rsidRPr="00212240">
        <w:rPr>
          <w:i w:val="0"/>
          <w:color w:val="auto"/>
        </w:rPr>
        <w:t>.</w:t>
      </w:r>
    </w:p>
    <w:p w:rsidR="001E2036" w:rsidRDefault="001E2036" w:rsidP="00D87FD9">
      <w:pPr>
        <w:pStyle w:val="STJNvel2"/>
      </w:pPr>
      <w:bookmarkStart w:id="4" w:name="_Toc401835453"/>
      <w:r>
        <w:rPr>
          <w:lang w:val="pt-PT"/>
        </w:rPr>
        <w:t>Usuário</w:t>
      </w:r>
      <w:r w:rsidR="00532AD7">
        <w:t xml:space="preserve">s </w:t>
      </w:r>
      <w:r>
        <w:t>/ Ator</w:t>
      </w:r>
      <w:r w:rsidR="00532AD7">
        <w:t>es</w:t>
      </w:r>
      <w:bookmarkEnd w:id="4"/>
    </w:p>
    <w:p w:rsidR="001E2036" w:rsidRPr="002A635D" w:rsidRDefault="003C636E" w:rsidP="00D87FD9">
      <w:pPr>
        <w:pStyle w:val="Instruo"/>
        <w:spacing w:before="100" w:beforeAutospacing="1"/>
        <w:ind w:firstLine="851"/>
        <w:jc w:val="both"/>
        <w:rPr>
          <w:i w:val="0"/>
          <w:color w:val="auto"/>
        </w:rPr>
      </w:pPr>
      <w:r w:rsidRPr="002A635D">
        <w:rPr>
          <w:i w:val="0"/>
          <w:color w:val="auto"/>
        </w:rPr>
        <w:t>Gestor:</w:t>
      </w:r>
      <w:r w:rsidR="002A635D" w:rsidRPr="002A635D">
        <w:rPr>
          <w:i w:val="0"/>
          <w:color w:val="auto"/>
        </w:rPr>
        <w:t xml:space="preserve"> Usuário com permissão de visualizar os avisos no sistema.</w:t>
      </w:r>
    </w:p>
    <w:p w:rsidR="001E2036" w:rsidRDefault="00C47E70" w:rsidP="00D87FD9">
      <w:pPr>
        <w:pStyle w:val="STJNvel2"/>
      </w:pPr>
      <w:r>
        <w:t xml:space="preserve"> </w:t>
      </w:r>
      <w:bookmarkStart w:id="5" w:name="_Toc401835454"/>
      <w:r>
        <w:t>Exibir A</w:t>
      </w:r>
      <w:r w:rsidR="0080097B">
        <w:t>viso</w:t>
      </w:r>
      <w:r>
        <w:t>s</w:t>
      </w:r>
      <w:bookmarkEnd w:id="5"/>
    </w:p>
    <w:p w:rsidR="001E2036" w:rsidRDefault="001E2036" w:rsidP="008B7941">
      <w:pPr>
        <w:pStyle w:val="STJNivel3"/>
      </w:pPr>
      <w:bookmarkStart w:id="6" w:name="_Toc401835455"/>
      <w:r>
        <w:t xml:space="preserve">Tela </w:t>
      </w:r>
      <w:r w:rsidR="00AC00DF">
        <w:t xml:space="preserve">Meus </w:t>
      </w:r>
      <w:r w:rsidR="0080097B">
        <w:t>Aviso</w:t>
      </w:r>
      <w:r w:rsidR="00AC00DF">
        <w:t>s</w:t>
      </w:r>
      <w:bookmarkEnd w:id="6"/>
    </w:p>
    <w:p w:rsidR="0080097B" w:rsidRPr="00D87FD9" w:rsidRDefault="0080097B" w:rsidP="00D87B8F">
      <w:pPr>
        <w:pStyle w:val="Instruo"/>
        <w:rPr>
          <w:noProof/>
          <w:color w:val="auto"/>
          <w:sz w:val="16"/>
          <w:szCs w:val="16"/>
        </w:rPr>
      </w:pPr>
    </w:p>
    <w:p w:rsidR="00C37201" w:rsidRPr="00C37201" w:rsidRDefault="0060437A" w:rsidP="00C37201">
      <w:r>
        <w:rPr>
          <w:noProof/>
          <w:lang w:eastAsia="pt-BR"/>
        </w:rPr>
        <w:drawing>
          <wp:inline distT="0" distB="0" distL="0" distR="0">
            <wp:extent cx="6309995" cy="179832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995" cy="179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E2036" w:rsidRPr="00D87B8F" w:rsidRDefault="001E2036">
      <w:pPr>
        <w:pStyle w:val="Instruo"/>
        <w:jc w:val="center"/>
        <w:rPr>
          <w:i w:val="0"/>
          <w:color w:val="auto"/>
        </w:rPr>
      </w:pPr>
      <w:r w:rsidRPr="00D87B8F">
        <w:rPr>
          <w:i w:val="0"/>
          <w:color w:val="auto"/>
        </w:rPr>
        <w:t xml:space="preserve">Figura 1 - Tela </w:t>
      </w:r>
      <w:r w:rsidR="00AC00DF" w:rsidRPr="00D87B8F">
        <w:rPr>
          <w:i w:val="0"/>
          <w:color w:val="auto"/>
        </w:rPr>
        <w:t>Meus Avisos</w:t>
      </w:r>
    </w:p>
    <w:p w:rsidR="001E2036" w:rsidRDefault="001E2036" w:rsidP="00B40E36">
      <w:pPr>
        <w:pStyle w:val="Ttulo4"/>
        <w:numPr>
          <w:ilvl w:val="0"/>
          <w:numId w:val="12"/>
        </w:numPr>
        <w:tabs>
          <w:tab w:val="clear" w:pos="360"/>
        </w:tabs>
        <w:spacing w:before="100" w:beforeAutospacing="1" w:after="0"/>
        <w:ind w:left="2268" w:hanging="992"/>
        <w:rPr>
          <w:sz w:val="20"/>
        </w:rPr>
      </w:pPr>
      <w:r>
        <w:rPr>
          <w:sz w:val="20"/>
        </w:rPr>
        <w:t>Regras de Apresentação</w:t>
      </w:r>
    </w:p>
    <w:p w:rsidR="00BB7BDC" w:rsidRPr="00401565" w:rsidRDefault="00D87B8F" w:rsidP="00B40E36">
      <w:pPr>
        <w:pStyle w:val="PargrafodaLista"/>
        <w:numPr>
          <w:ilvl w:val="0"/>
          <w:numId w:val="8"/>
        </w:numPr>
        <w:spacing w:before="100" w:beforeAutospacing="1"/>
        <w:ind w:left="2415" w:hanging="357"/>
        <w:rPr>
          <w:color w:val="auto"/>
        </w:rPr>
      </w:pPr>
      <w:r w:rsidRPr="00401565">
        <w:rPr>
          <w:color w:val="auto"/>
        </w:rPr>
        <w:t>A</w:t>
      </w:r>
      <w:r w:rsidR="00C451B1" w:rsidRPr="00401565">
        <w:rPr>
          <w:color w:val="auto"/>
        </w:rPr>
        <w:t xml:space="preserve"> aba "Meus Avisos</w:t>
      </w:r>
      <w:r w:rsidR="005652BF">
        <w:rPr>
          <w:color w:val="auto"/>
        </w:rPr>
        <w:t>" do Mural de Avisos apresenta</w:t>
      </w:r>
      <w:r w:rsidR="00C451B1" w:rsidRPr="00401565">
        <w:rPr>
          <w:color w:val="auto"/>
        </w:rPr>
        <w:t xml:space="preserve"> uma lista de avisos que estão sob a responsabilidade do usuário.</w:t>
      </w:r>
    </w:p>
    <w:p w:rsidR="00D87B8F" w:rsidRPr="00401565" w:rsidRDefault="00D87B8F" w:rsidP="00B40E36">
      <w:pPr>
        <w:pStyle w:val="PargrafodaLista"/>
        <w:numPr>
          <w:ilvl w:val="0"/>
          <w:numId w:val="8"/>
        </w:numPr>
      </w:pPr>
      <w:r w:rsidRPr="00401565">
        <w:rPr>
          <w:color w:val="auto"/>
        </w:rPr>
        <w:t xml:space="preserve">O </w:t>
      </w:r>
      <w:r w:rsidR="00BB7BDC" w:rsidRPr="00401565">
        <w:rPr>
          <w:color w:val="auto"/>
        </w:rPr>
        <w:t>sistema</w:t>
      </w:r>
      <w:r w:rsidR="00BB7BDC" w:rsidRPr="00401565">
        <w:rPr>
          <w:rFonts w:eastAsia="Arial Unicode MS"/>
          <w:color w:val="auto"/>
        </w:rPr>
        <w:t xml:space="preserve"> </w:t>
      </w:r>
      <w:r w:rsidR="005652BF">
        <w:rPr>
          <w:rFonts w:eastAsia="Arial Unicode MS"/>
          <w:color w:val="auto"/>
        </w:rPr>
        <w:t>apresenta</w:t>
      </w:r>
      <w:r w:rsidR="00BB7BDC" w:rsidRPr="00401565">
        <w:t xml:space="preserve"> </w:t>
      </w:r>
      <w:r w:rsidR="00890E02" w:rsidRPr="00401565">
        <w:t>2</w:t>
      </w:r>
      <w:r w:rsidR="00BB7BDC" w:rsidRPr="00401565">
        <w:t xml:space="preserve"> (</w:t>
      </w:r>
      <w:r w:rsidR="005652BF">
        <w:t>dois</w:t>
      </w:r>
      <w:r w:rsidR="00BB7BDC" w:rsidRPr="00401565">
        <w:t xml:space="preserve">) </w:t>
      </w:r>
      <w:r w:rsidR="00C14BF6">
        <w:t>tipos</w:t>
      </w:r>
      <w:r w:rsidR="00BB7BDC" w:rsidRPr="00401565">
        <w:t xml:space="preserve"> de endereçam</w:t>
      </w:r>
      <w:r w:rsidRPr="00401565">
        <w:t>ento:</w:t>
      </w:r>
    </w:p>
    <w:p w:rsidR="00D87B8F" w:rsidRPr="00401565" w:rsidRDefault="00890E02" w:rsidP="00B40E36">
      <w:pPr>
        <w:pStyle w:val="PargrafodaLista"/>
        <w:numPr>
          <w:ilvl w:val="1"/>
          <w:numId w:val="8"/>
        </w:numPr>
      </w:pPr>
      <w:r w:rsidRPr="00401565">
        <w:rPr>
          <w:color w:val="auto"/>
        </w:rPr>
        <w:t>Avisos endereçados para mais de um destinatário</w:t>
      </w:r>
      <w:r w:rsidR="00C14BF6">
        <w:rPr>
          <w:color w:val="auto"/>
        </w:rPr>
        <w:t>: em destaque de cor “preta”;</w:t>
      </w:r>
    </w:p>
    <w:p w:rsidR="00BB7BDC" w:rsidRPr="00401565" w:rsidRDefault="00890E02" w:rsidP="00B40E36">
      <w:pPr>
        <w:pStyle w:val="PargrafodaLista"/>
        <w:numPr>
          <w:ilvl w:val="1"/>
          <w:numId w:val="8"/>
        </w:numPr>
      </w:pPr>
      <w:r w:rsidRPr="00401565">
        <w:rPr>
          <w:color w:val="auto"/>
        </w:rPr>
        <w:t>Avisos endereçados apenas para mim</w:t>
      </w:r>
      <w:r w:rsidR="00C14BF6">
        <w:rPr>
          <w:color w:val="auto"/>
        </w:rPr>
        <w:t>: em destaque de cor “Laranja”</w:t>
      </w:r>
    </w:p>
    <w:p w:rsidR="00F50228" w:rsidRPr="00EE0744" w:rsidRDefault="00F50228" w:rsidP="00B40E36">
      <w:pPr>
        <w:pStyle w:val="PargrafodaLista"/>
        <w:numPr>
          <w:ilvl w:val="0"/>
          <w:numId w:val="8"/>
        </w:numPr>
        <w:spacing w:before="100" w:beforeAutospacing="1"/>
      </w:pPr>
      <w:r>
        <w:rPr>
          <w:color w:val="auto"/>
        </w:rPr>
        <w:t xml:space="preserve">Ao acionar a opção </w:t>
      </w:r>
      <w:r>
        <w:rPr>
          <w:noProof/>
          <w:color w:val="auto"/>
          <w:lang w:eastAsia="pt-BR"/>
        </w:rPr>
        <w:drawing>
          <wp:inline distT="0" distB="0" distL="0" distR="0">
            <wp:extent cx="161925" cy="1524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>(Detalhes do Aviso), o sistema exibe a tela “Detalhes do Aviso – 2.2.2”, deste documento.</w:t>
      </w:r>
    </w:p>
    <w:p w:rsidR="001E2036" w:rsidRDefault="001E2036" w:rsidP="00B40E36">
      <w:pPr>
        <w:pStyle w:val="Ttulo4"/>
        <w:numPr>
          <w:ilvl w:val="0"/>
          <w:numId w:val="12"/>
        </w:numPr>
        <w:tabs>
          <w:tab w:val="clear" w:pos="360"/>
        </w:tabs>
        <w:spacing w:before="100" w:beforeAutospacing="1" w:after="0"/>
        <w:ind w:left="2268" w:hanging="992"/>
        <w:rPr>
          <w:sz w:val="20"/>
        </w:rPr>
      </w:pPr>
      <w:r>
        <w:rPr>
          <w:sz w:val="20"/>
        </w:rPr>
        <w:t>Exceções</w:t>
      </w:r>
    </w:p>
    <w:p w:rsidR="00A95545" w:rsidRDefault="00A95545" w:rsidP="00D87B8F">
      <w:pPr>
        <w:spacing w:before="100" w:beforeAutospacing="1"/>
        <w:ind w:left="2127" w:hanging="142"/>
        <w:rPr>
          <w:color w:val="auto"/>
        </w:rPr>
      </w:pPr>
      <w:r w:rsidRPr="009609DC">
        <w:rPr>
          <w:color w:val="auto"/>
        </w:rPr>
        <w:t>Não se aplica</w:t>
      </w:r>
      <w:r w:rsidR="00244C15">
        <w:rPr>
          <w:color w:val="auto"/>
        </w:rPr>
        <w:t>.</w:t>
      </w:r>
    </w:p>
    <w:p w:rsidR="00D87B8F" w:rsidRDefault="00D87B8F">
      <w:pPr>
        <w:jc w:val="left"/>
        <w:rPr>
          <w:b/>
          <w:snapToGrid w:val="0"/>
          <w:color w:val="auto"/>
        </w:rPr>
      </w:pPr>
      <w:bookmarkStart w:id="7" w:name="_Toc118115343"/>
      <w:r>
        <w:br w:type="page"/>
      </w:r>
    </w:p>
    <w:p w:rsidR="001E2036" w:rsidRDefault="001E2036" w:rsidP="00B40E36">
      <w:pPr>
        <w:pStyle w:val="Ttulo4"/>
        <w:numPr>
          <w:ilvl w:val="0"/>
          <w:numId w:val="12"/>
        </w:numPr>
        <w:tabs>
          <w:tab w:val="clear" w:pos="360"/>
        </w:tabs>
        <w:spacing w:before="100" w:beforeAutospacing="1" w:after="0"/>
        <w:ind w:left="2268" w:hanging="992"/>
        <w:rPr>
          <w:rFonts w:cs="Arial"/>
          <w:sz w:val="20"/>
        </w:rPr>
      </w:pPr>
      <w:r>
        <w:rPr>
          <w:rFonts w:cs="Arial"/>
          <w:sz w:val="20"/>
        </w:rPr>
        <w:lastRenderedPageBreak/>
        <w:t>Itens de Controle</w:t>
      </w:r>
      <w:bookmarkEnd w:id="7"/>
    </w:p>
    <w:p w:rsidR="00D87B8F" w:rsidRPr="00D87B8F" w:rsidRDefault="00D87B8F" w:rsidP="00D87B8F">
      <w:pPr>
        <w:rPr>
          <w:sz w:val="16"/>
          <w:szCs w:val="16"/>
        </w:rPr>
      </w:pP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939"/>
        <w:gridCol w:w="850"/>
        <w:gridCol w:w="758"/>
        <w:gridCol w:w="496"/>
        <w:gridCol w:w="1110"/>
        <w:gridCol w:w="360"/>
        <w:gridCol w:w="496"/>
        <w:gridCol w:w="608"/>
        <w:gridCol w:w="1134"/>
        <w:gridCol w:w="1499"/>
      </w:tblGrid>
      <w:tr w:rsidR="001E2036" w:rsidTr="00D87B8F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1939" w:type="dxa"/>
            <w:shd w:val="pct25" w:color="auto" w:fill="auto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850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758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1110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608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1134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499" w:type="dxa"/>
            <w:shd w:val="pct25" w:color="auto" w:fill="auto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D87B8F" w:rsidRPr="00C451B1" w:rsidTr="00D87B8F">
        <w:trPr>
          <w:cantSplit/>
          <w:trHeight w:val="313"/>
          <w:jc w:val="center"/>
        </w:trPr>
        <w:tc>
          <w:tcPr>
            <w:tcW w:w="9804" w:type="dxa"/>
            <w:gridSpan w:val="11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D87B8F" w:rsidRPr="00D87B8F" w:rsidRDefault="00D87B8F" w:rsidP="000B0E24">
            <w:pPr>
              <w:rPr>
                <w:b/>
                <w:iCs/>
                <w:color w:val="auto"/>
              </w:rPr>
            </w:pPr>
            <w:r w:rsidRPr="00D87B8F">
              <w:rPr>
                <w:b/>
                <w:iCs/>
                <w:color w:val="auto"/>
              </w:rPr>
              <w:t>Menu</w:t>
            </w:r>
          </w:p>
        </w:tc>
      </w:tr>
      <w:tr w:rsidR="00D87B8F" w:rsidRPr="00C451B1" w:rsidTr="00D87B8F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87B8F" w:rsidRPr="00D87B8F" w:rsidRDefault="00D87B8F" w:rsidP="00BF3CA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1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D87B8F" w:rsidRPr="00D87B8F" w:rsidRDefault="00D87B8F" w:rsidP="00BF3CA6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Inicio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D87B8F" w:rsidRPr="00D87B8F" w:rsidRDefault="00D87B8F" w:rsidP="00BF3CA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D87B8F" w:rsidRPr="00D87B8F" w:rsidRDefault="00D87B8F" w:rsidP="00BF3CA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87B8F" w:rsidRPr="00D87B8F" w:rsidRDefault="00D87B8F" w:rsidP="00BF3CA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D87B8F" w:rsidRPr="00D87B8F" w:rsidRDefault="00D87B8F" w:rsidP="00BF3CA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D87B8F" w:rsidRPr="00D87B8F" w:rsidRDefault="00D87B8F" w:rsidP="00BF3CA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87B8F" w:rsidRPr="00D87B8F" w:rsidRDefault="00D87B8F" w:rsidP="00BF3CA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D87B8F" w:rsidRPr="00D87B8F" w:rsidRDefault="00D87B8F" w:rsidP="00BF3CA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D87B8F" w:rsidRPr="00D87B8F" w:rsidRDefault="00FC56BB" w:rsidP="00BF3CA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:rsidR="00D87B8F" w:rsidRPr="00D87B8F" w:rsidRDefault="00D87B8F" w:rsidP="00D87B8F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acionar, o sistema exibe a página principal.</w:t>
            </w:r>
          </w:p>
        </w:tc>
      </w:tr>
      <w:tr w:rsidR="00FC56BB" w:rsidRPr="00C451B1" w:rsidTr="00FC56BB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F3CA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F3CA6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Aviso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F3CA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F3CA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F3CA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F3CA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F3CA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F3CA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F3CA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FC56BB" w:rsidRDefault="00FC56BB" w:rsidP="00FC56BB">
            <w:pPr>
              <w:jc w:val="center"/>
            </w:pPr>
            <w:r w:rsidRPr="00CC739D">
              <w:rPr>
                <w:iCs/>
                <w:color w:val="auto"/>
              </w:rPr>
              <w:t>Click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D87B8F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acionar, o sistema exibe as opções “Incluir” e “Consultar”.</w:t>
            </w:r>
          </w:p>
        </w:tc>
      </w:tr>
      <w:tr w:rsidR="00FC56BB" w:rsidRPr="00C451B1" w:rsidTr="00FC56BB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C56BB" w:rsidRDefault="00FC56BB" w:rsidP="00BF3CA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3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FC56BB" w:rsidRDefault="00FC56BB" w:rsidP="00BF3CA6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Incluir (Aviso)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F3CA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F3CA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F3CA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F3CA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F3CA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F3CA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F3CA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FC56BB" w:rsidRDefault="00FC56BB" w:rsidP="00FC56BB">
            <w:pPr>
              <w:jc w:val="center"/>
            </w:pPr>
            <w:r w:rsidRPr="00CC739D">
              <w:rPr>
                <w:iCs/>
                <w:color w:val="auto"/>
              </w:rPr>
              <w:t>Click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:rsidR="00FC56BB" w:rsidRDefault="00FC56BB" w:rsidP="00D87B8F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acionar, o sistema exibe a tela para incluir um novo aviso.</w:t>
            </w:r>
          </w:p>
        </w:tc>
      </w:tr>
      <w:tr w:rsidR="00FC56BB" w:rsidRPr="00C451B1" w:rsidTr="00FC56BB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C56BB" w:rsidRDefault="00FC56BB" w:rsidP="00BF3CA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4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FC56BB" w:rsidRDefault="00FC56BB" w:rsidP="00BF3CA6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Consultar (Aviso)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F3CA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F3CA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F3CA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F3CA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F3CA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F3CA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F3CA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FC56BB" w:rsidRDefault="00FC56BB" w:rsidP="00FC56BB">
            <w:pPr>
              <w:jc w:val="center"/>
            </w:pPr>
            <w:r w:rsidRPr="00CC739D">
              <w:rPr>
                <w:iCs/>
                <w:color w:val="auto"/>
              </w:rPr>
              <w:t>Click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:rsidR="00FC56BB" w:rsidRDefault="00FC56BB" w:rsidP="00011ED6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acionar, o sistema exibe a tela para consultar aviso.</w:t>
            </w:r>
          </w:p>
        </w:tc>
      </w:tr>
      <w:tr w:rsidR="00FC56BB" w:rsidRPr="00C451B1" w:rsidTr="00FC56BB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C56BB" w:rsidRDefault="00FC56BB" w:rsidP="00BF3CA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5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FC56BB" w:rsidRDefault="00FC56BB" w:rsidP="00BF3CA6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Documento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F3CA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F3CA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F3CA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F3CA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F3CA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F3CA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F3CA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FC56BB" w:rsidRDefault="00FC56BB" w:rsidP="00FC56BB">
            <w:pPr>
              <w:jc w:val="center"/>
            </w:pPr>
            <w:r w:rsidRPr="00CC739D">
              <w:rPr>
                <w:iCs/>
                <w:color w:val="auto"/>
              </w:rPr>
              <w:t>Click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D87B8F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acionar, o sistema exibe as opções “Incluir” e “Consultar”.</w:t>
            </w:r>
          </w:p>
        </w:tc>
      </w:tr>
      <w:tr w:rsidR="00FC56BB" w:rsidRPr="00C451B1" w:rsidTr="00FC56BB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C56BB" w:rsidRDefault="00FC56BB" w:rsidP="00BF3CA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6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FC56BB" w:rsidRDefault="00FC56BB" w:rsidP="00011ED6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Incluir (Documento)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93678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93678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93678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93678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93678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93678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93678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FC56BB" w:rsidRDefault="00FC56BB" w:rsidP="00FC56BB">
            <w:pPr>
              <w:jc w:val="center"/>
            </w:pPr>
            <w:r w:rsidRPr="00CC739D">
              <w:rPr>
                <w:iCs/>
                <w:color w:val="auto"/>
              </w:rPr>
              <w:t>Click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:rsidR="00FC56BB" w:rsidRDefault="00FC56BB" w:rsidP="00011ED6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acionar, o sistema exibe a tela para incluir um novo documento.</w:t>
            </w:r>
          </w:p>
        </w:tc>
      </w:tr>
      <w:tr w:rsidR="00FC56BB" w:rsidRPr="00C451B1" w:rsidTr="00FC56BB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C56BB" w:rsidRDefault="00E635FB" w:rsidP="00BF3CA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7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FC56BB" w:rsidRDefault="00FC56BB" w:rsidP="00011ED6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Documento Recebido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57E79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57E79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57E79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57E79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57E79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57E79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57E79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FC56BB" w:rsidRDefault="00FC56BB" w:rsidP="00FC56BB">
            <w:pPr>
              <w:jc w:val="center"/>
            </w:pPr>
            <w:r w:rsidRPr="00CC739D">
              <w:rPr>
                <w:iCs/>
                <w:color w:val="auto"/>
              </w:rPr>
              <w:t>Click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:rsidR="00FC56BB" w:rsidRDefault="00FC56BB" w:rsidP="00FC56BB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acionar, o sistema exibe a tela para a inclusão de documento recebido.</w:t>
            </w:r>
          </w:p>
        </w:tc>
      </w:tr>
      <w:tr w:rsidR="00FC56BB" w:rsidRPr="00C451B1" w:rsidTr="00FC56BB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C56BB" w:rsidRDefault="00E635FB" w:rsidP="00BF3CA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8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FC56BB" w:rsidRDefault="00FC56BB" w:rsidP="00011ED6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Documento Expedido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57E79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57E79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57E79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57E79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57E79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57E79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57E79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FC56BB" w:rsidRDefault="00FC56BB" w:rsidP="00FC56BB">
            <w:pPr>
              <w:jc w:val="center"/>
            </w:pPr>
            <w:r w:rsidRPr="00CC739D">
              <w:rPr>
                <w:iCs/>
                <w:color w:val="auto"/>
              </w:rPr>
              <w:t>Click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:rsidR="00FC56BB" w:rsidRDefault="00FC56BB" w:rsidP="00011ED6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acionar, o sistema exibe a tela para a inclusão de documento expedido.</w:t>
            </w:r>
          </w:p>
        </w:tc>
      </w:tr>
      <w:tr w:rsidR="00FC56BB" w:rsidRPr="00C451B1" w:rsidTr="00FC56BB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C56BB" w:rsidRDefault="00E635FB" w:rsidP="00BF3CA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lastRenderedPageBreak/>
              <w:t>9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FC56BB" w:rsidRDefault="00FC56BB" w:rsidP="00011ED6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Consultar (Documento)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93678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93678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93678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93678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93678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93678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93678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FC56BB" w:rsidRDefault="00FC56BB" w:rsidP="00FC56BB">
            <w:pPr>
              <w:jc w:val="center"/>
            </w:pPr>
            <w:r w:rsidRPr="00CC739D">
              <w:rPr>
                <w:iCs/>
                <w:color w:val="auto"/>
              </w:rPr>
              <w:t>Click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:rsidR="00FC56BB" w:rsidRDefault="00FC56BB" w:rsidP="00FC56BB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acionar</w:t>
            </w:r>
            <w:r w:rsidR="000F14EE">
              <w:rPr>
                <w:iCs/>
                <w:color w:val="auto"/>
              </w:rPr>
              <w:t>,</w:t>
            </w:r>
            <w:r>
              <w:rPr>
                <w:iCs/>
                <w:color w:val="auto"/>
              </w:rPr>
              <w:t xml:space="preserve"> o sistema exibe a tela para consultar documento.</w:t>
            </w:r>
          </w:p>
        </w:tc>
      </w:tr>
      <w:tr w:rsidR="00FC56BB" w:rsidRPr="00C451B1" w:rsidTr="00FC56BB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C56BB" w:rsidRDefault="00E635FB" w:rsidP="00BF3CA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10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FC56BB" w:rsidRDefault="00FC56BB" w:rsidP="00011ED6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Andamento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57E79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57E79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57E79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57E79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57E79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57E79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57E79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FC56BB" w:rsidRDefault="00FC56BB" w:rsidP="00FC56BB">
            <w:pPr>
              <w:jc w:val="center"/>
            </w:pPr>
            <w:r w:rsidRPr="00CC739D">
              <w:rPr>
                <w:iCs/>
                <w:color w:val="auto"/>
              </w:rPr>
              <w:t>Click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:rsidR="00FC56BB" w:rsidRDefault="00FC56BB" w:rsidP="00FC56BB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acionar, o sistema exibe a tela para a consulta de Andamento.</w:t>
            </w:r>
          </w:p>
        </w:tc>
      </w:tr>
      <w:tr w:rsidR="00FC56BB" w:rsidRPr="00C451B1" w:rsidTr="008B391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C56BB" w:rsidRDefault="00E635FB" w:rsidP="00BF3CA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11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FC56BB" w:rsidRDefault="00FC56BB" w:rsidP="00011ED6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Documento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57E79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57E79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57E79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57E79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57E79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57E79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57E79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FC56BB" w:rsidRDefault="00FC56BB" w:rsidP="00FC56BB">
            <w:pPr>
              <w:jc w:val="center"/>
            </w:pPr>
            <w:r w:rsidRPr="00CC739D">
              <w:rPr>
                <w:iCs/>
                <w:color w:val="auto"/>
              </w:rPr>
              <w:t>Click</w:t>
            </w:r>
          </w:p>
        </w:tc>
        <w:tc>
          <w:tcPr>
            <w:tcW w:w="1499" w:type="dxa"/>
            <w:tcBorders>
              <w:bottom w:val="single" w:sz="4" w:space="0" w:color="auto"/>
            </w:tcBorders>
          </w:tcPr>
          <w:p w:rsidR="00FC56BB" w:rsidRDefault="00FC56BB" w:rsidP="00FC56BB">
            <w:pPr>
              <w:jc w:val="left"/>
            </w:pPr>
            <w:r w:rsidRPr="008F0F7C">
              <w:rPr>
                <w:iCs/>
                <w:color w:val="auto"/>
              </w:rPr>
              <w:t xml:space="preserve">Ao acionar, o sistema exibe a tela para a consulta de </w:t>
            </w:r>
            <w:r>
              <w:rPr>
                <w:iCs/>
                <w:color w:val="auto"/>
              </w:rPr>
              <w:t>Documento</w:t>
            </w:r>
            <w:r w:rsidRPr="008F0F7C">
              <w:rPr>
                <w:iCs/>
                <w:color w:val="auto"/>
              </w:rPr>
              <w:t>.</w:t>
            </w:r>
          </w:p>
        </w:tc>
      </w:tr>
      <w:tr w:rsidR="00FC56BB" w:rsidRPr="00C451B1" w:rsidTr="008B391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C56BB" w:rsidRDefault="00E635FB" w:rsidP="00BF3CA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12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FC56BB" w:rsidRDefault="00FC56BB" w:rsidP="00011ED6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Visualizar Anexo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57E79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57E79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57E79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57E79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57E79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57E79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57E79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FC56BB" w:rsidRDefault="00FC56BB" w:rsidP="00FC56BB">
            <w:pPr>
              <w:jc w:val="center"/>
            </w:pPr>
            <w:r w:rsidRPr="00CC739D">
              <w:rPr>
                <w:iCs/>
                <w:color w:val="auto"/>
              </w:rPr>
              <w:t>Click</w:t>
            </w:r>
          </w:p>
        </w:tc>
        <w:tc>
          <w:tcPr>
            <w:tcW w:w="1499" w:type="dxa"/>
            <w:tcBorders>
              <w:bottom w:val="single" w:sz="4" w:space="0" w:color="auto"/>
            </w:tcBorders>
          </w:tcPr>
          <w:p w:rsidR="00FC56BB" w:rsidRDefault="00FC56BB" w:rsidP="00FC56BB">
            <w:pPr>
              <w:jc w:val="left"/>
            </w:pPr>
            <w:r w:rsidRPr="008F0F7C">
              <w:rPr>
                <w:iCs/>
                <w:color w:val="auto"/>
              </w:rPr>
              <w:t xml:space="preserve">Ao acionar, o sistema exibe a tela para a consulta de </w:t>
            </w:r>
            <w:r>
              <w:rPr>
                <w:iCs/>
                <w:color w:val="auto"/>
              </w:rPr>
              <w:t>Anexo</w:t>
            </w:r>
            <w:r w:rsidRPr="008F0F7C">
              <w:rPr>
                <w:iCs/>
                <w:color w:val="auto"/>
              </w:rPr>
              <w:t>.</w:t>
            </w:r>
          </w:p>
        </w:tc>
      </w:tr>
      <w:tr w:rsidR="00FC56BB" w:rsidRPr="00C451B1" w:rsidTr="00FC56BB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C56BB" w:rsidRDefault="00E635FB" w:rsidP="00BF3CA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13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FC56BB" w:rsidRDefault="00FC56BB" w:rsidP="00BF3CA6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Sair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F3CA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F3CA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F3CA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F3CA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F3CA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F3CA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BF3CA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FC56BB" w:rsidRDefault="00FC56BB" w:rsidP="00FC56BB">
            <w:pPr>
              <w:jc w:val="center"/>
            </w:pPr>
            <w:r w:rsidRPr="00CC739D">
              <w:rPr>
                <w:iCs/>
                <w:color w:val="auto"/>
              </w:rPr>
              <w:t>Click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:rsidR="00FC56BB" w:rsidRPr="00D87B8F" w:rsidRDefault="00FC56BB" w:rsidP="00D87B8F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acionar, o sistema retorna à tela de efetuar o login.</w:t>
            </w:r>
          </w:p>
        </w:tc>
      </w:tr>
      <w:tr w:rsidR="00011ED6" w:rsidRPr="00C451B1" w:rsidTr="00D87B8F">
        <w:trPr>
          <w:cantSplit/>
          <w:trHeight w:val="391"/>
          <w:jc w:val="center"/>
        </w:trPr>
        <w:tc>
          <w:tcPr>
            <w:tcW w:w="9804" w:type="dxa"/>
            <w:gridSpan w:val="11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011ED6" w:rsidRPr="00D87B8F" w:rsidRDefault="00532195" w:rsidP="00BF3CA6">
            <w:pPr>
              <w:rPr>
                <w:b/>
                <w:iCs/>
                <w:color w:val="auto"/>
              </w:rPr>
            </w:pPr>
            <w:r>
              <w:br w:type="page"/>
            </w:r>
            <w:r w:rsidR="00153851">
              <w:rPr>
                <w:b/>
                <w:iCs/>
                <w:color w:val="auto"/>
              </w:rPr>
              <w:t xml:space="preserve">Quadro de Dados - </w:t>
            </w:r>
            <w:r w:rsidR="00011ED6" w:rsidRPr="00D87B8F">
              <w:rPr>
                <w:b/>
                <w:iCs/>
                <w:color w:val="auto"/>
              </w:rPr>
              <w:t>Meus Avisos</w:t>
            </w:r>
          </w:p>
        </w:tc>
      </w:tr>
      <w:tr w:rsidR="00532195" w:rsidRPr="00C451B1" w:rsidTr="00D87B8F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32195" w:rsidRPr="00D87B8F" w:rsidRDefault="00E635FB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14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Data da Inclusão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93678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93678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93678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93678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93678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93678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93678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93678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882DBA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</w:t>
            </w:r>
            <w:r w:rsidR="00882DBA">
              <w:rPr>
                <w:iCs/>
                <w:color w:val="auto"/>
              </w:rPr>
              <w:t xml:space="preserve"> O sistema recupera a data da inclusão do aviso.</w:t>
            </w:r>
          </w:p>
        </w:tc>
      </w:tr>
      <w:tr w:rsidR="00532195" w:rsidRPr="00C451B1" w:rsidTr="00D87B8F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32195" w:rsidRDefault="00E635FB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15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Descrição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93678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93678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93678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93678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93678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93678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93678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93678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882DBA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</w:t>
            </w:r>
            <w:r w:rsidR="00882DBA">
              <w:rPr>
                <w:iCs/>
                <w:color w:val="auto"/>
              </w:rPr>
              <w:t xml:space="preserve"> O sistema recupera a descrição do aviso.</w:t>
            </w:r>
          </w:p>
        </w:tc>
      </w:tr>
      <w:tr w:rsidR="00532195" w:rsidRPr="00C451B1" w:rsidTr="00D87B8F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32195" w:rsidRDefault="00E635FB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16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Endereçado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93678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93678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93678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93678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93678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93678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93678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93678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882DBA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</w:t>
            </w:r>
            <w:r w:rsidR="00882DBA">
              <w:rPr>
                <w:iCs/>
                <w:color w:val="auto"/>
              </w:rPr>
              <w:t xml:space="preserve"> O sistema recupera </w:t>
            </w:r>
            <w:r w:rsidR="00882DBA" w:rsidRPr="00D87B8F">
              <w:rPr>
                <w:iCs/>
                <w:color w:val="auto"/>
              </w:rPr>
              <w:t>pessoas e/ou o local a qual o aviso foi endereçado</w:t>
            </w:r>
            <w:r w:rsidR="00882DBA">
              <w:rPr>
                <w:iCs/>
                <w:color w:val="auto"/>
              </w:rPr>
              <w:t xml:space="preserve"> </w:t>
            </w:r>
          </w:p>
        </w:tc>
      </w:tr>
      <w:tr w:rsidR="00532195" w:rsidRPr="00C451B1" w:rsidTr="00D87B8F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32195" w:rsidRDefault="00E635FB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lastRenderedPageBreak/>
              <w:t>17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Situação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93678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93678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93678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93678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93678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93678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93678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93678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882DBA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</w:t>
            </w:r>
            <w:r w:rsidR="00882DBA">
              <w:rPr>
                <w:iCs/>
                <w:color w:val="auto"/>
              </w:rPr>
              <w:t xml:space="preserve"> O sistema recupera a situação do aviso.</w:t>
            </w:r>
          </w:p>
        </w:tc>
      </w:tr>
      <w:tr w:rsidR="00532195" w:rsidRPr="00C451B1" w:rsidTr="00D87B8F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32195" w:rsidRDefault="00E635FB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18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Visualização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93678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93678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93678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93678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93678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93678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93678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32195" w:rsidRPr="00D87B8F" w:rsidRDefault="00C67644" w:rsidP="0093678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:rsidR="00532195" w:rsidRPr="00D87B8F" w:rsidRDefault="00882DBA" w:rsidP="00882DBA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 sistema exibe a opção “Detalhe do Aviso”.</w:t>
            </w:r>
          </w:p>
        </w:tc>
      </w:tr>
      <w:tr w:rsidR="00882DBA" w:rsidRPr="00C451B1" w:rsidTr="00882DBA">
        <w:trPr>
          <w:cantSplit/>
          <w:trHeight w:val="391"/>
          <w:jc w:val="center"/>
        </w:trPr>
        <w:tc>
          <w:tcPr>
            <w:tcW w:w="9804" w:type="dxa"/>
            <w:gridSpan w:val="11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882DBA" w:rsidRPr="00882DBA" w:rsidRDefault="00882DBA" w:rsidP="00C451B1">
            <w:pPr>
              <w:rPr>
                <w:b/>
                <w:iCs/>
                <w:color w:val="auto"/>
              </w:rPr>
            </w:pPr>
            <w:r w:rsidRPr="00882DBA">
              <w:rPr>
                <w:b/>
                <w:iCs/>
                <w:color w:val="auto"/>
              </w:rPr>
              <w:t>Navegabilidade das Páginas</w:t>
            </w:r>
          </w:p>
        </w:tc>
      </w:tr>
      <w:tr w:rsidR="00532195" w:rsidRPr="00C451B1" w:rsidTr="00D87B8F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32195" w:rsidRPr="00D87B8F" w:rsidRDefault="00E635FB" w:rsidP="00342018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19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342018">
            <w:pPr>
              <w:jc w:val="left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Botão Primeira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4C39C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4C39C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4C39C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4C39C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4C39C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4C39C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BF3CA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4C39C6">
            <w:pPr>
              <w:jc w:val="center"/>
              <w:rPr>
                <w:color w:val="auto"/>
              </w:rPr>
            </w:pPr>
            <w:r w:rsidRPr="00D87B8F">
              <w:rPr>
                <w:color w:val="auto"/>
              </w:rPr>
              <w:t>Click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4C39C6">
            <w:pPr>
              <w:jc w:val="left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Exibe a primeira página da aba meus avisos.</w:t>
            </w:r>
          </w:p>
        </w:tc>
      </w:tr>
      <w:tr w:rsidR="00532195" w:rsidRPr="00C451B1" w:rsidTr="00D87B8F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32195" w:rsidRPr="00D87B8F" w:rsidRDefault="00E635FB" w:rsidP="00342018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20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342018">
            <w:pPr>
              <w:jc w:val="left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Botão Anterior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4C39C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4C39C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4C39C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4C39C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4C39C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4C39C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BF3CA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4C39C6">
            <w:pPr>
              <w:jc w:val="center"/>
              <w:rPr>
                <w:iCs/>
                <w:color w:val="auto"/>
              </w:rPr>
            </w:pPr>
            <w:r w:rsidRPr="00D87B8F">
              <w:rPr>
                <w:color w:val="auto"/>
              </w:rPr>
              <w:t>Click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2D1084">
            <w:pPr>
              <w:jc w:val="left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Exibe a página anterior da aba meus avisos.</w:t>
            </w:r>
          </w:p>
        </w:tc>
      </w:tr>
      <w:tr w:rsidR="00532195" w:rsidRPr="00C451B1" w:rsidTr="00D87B8F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32195" w:rsidRPr="00D87B8F" w:rsidRDefault="00E635FB" w:rsidP="00342018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21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342018">
            <w:pPr>
              <w:jc w:val="left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Botão Próxima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4C39C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4C39C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4C39C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4C39C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4C39C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4C39C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BF3CA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4C39C6">
            <w:pPr>
              <w:jc w:val="center"/>
              <w:rPr>
                <w:iCs/>
                <w:color w:val="auto"/>
              </w:rPr>
            </w:pPr>
            <w:r w:rsidRPr="00D87B8F">
              <w:rPr>
                <w:color w:val="auto"/>
              </w:rPr>
              <w:t>Click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2D1084">
            <w:pPr>
              <w:jc w:val="left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Exibe a próxima página da aba meus avisos.</w:t>
            </w:r>
          </w:p>
        </w:tc>
      </w:tr>
      <w:tr w:rsidR="00532195" w:rsidRPr="00C451B1" w:rsidTr="00D87B8F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32195" w:rsidRPr="00D87B8F" w:rsidRDefault="00E635FB" w:rsidP="00342018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22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342018">
            <w:pPr>
              <w:jc w:val="left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Botão Última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4C39C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4C39C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4C39C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4C39C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4C39C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4C39C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BF3CA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4C39C6">
            <w:pPr>
              <w:jc w:val="center"/>
              <w:rPr>
                <w:iCs/>
                <w:color w:val="auto"/>
              </w:rPr>
            </w:pPr>
            <w:r w:rsidRPr="00D87B8F">
              <w:rPr>
                <w:color w:val="auto"/>
              </w:rPr>
              <w:t>Click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4C39C6">
            <w:pPr>
              <w:jc w:val="left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Exibe a última página de da aba meus avisos.</w:t>
            </w:r>
          </w:p>
        </w:tc>
      </w:tr>
      <w:tr w:rsidR="00882DBA" w:rsidRPr="00C451B1" w:rsidTr="00882DBA">
        <w:trPr>
          <w:cantSplit/>
          <w:trHeight w:val="391"/>
          <w:jc w:val="center"/>
        </w:trPr>
        <w:tc>
          <w:tcPr>
            <w:tcW w:w="9804" w:type="dxa"/>
            <w:gridSpan w:val="11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882DBA" w:rsidRPr="00882DBA" w:rsidRDefault="00882DBA" w:rsidP="004C39C6">
            <w:pPr>
              <w:jc w:val="left"/>
              <w:rPr>
                <w:b/>
                <w:iCs/>
                <w:color w:val="auto"/>
              </w:rPr>
            </w:pPr>
            <w:r>
              <w:br w:type="page"/>
            </w:r>
            <w:r w:rsidRPr="00882DBA">
              <w:rPr>
                <w:b/>
                <w:iCs/>
                <w:color w:val="auto"/>
              </w:rPr>
              <w:t>Rodapé</w:t>
            </w:r>
          </w:p>
        </w:tc>
      </w:tr>
      <w:tr w:rsidR="00882DBA" w:rsidRPr="00C451B1" w:rsidTr="00D87B8F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82DBA" w:rsidRPr="00D87B8F" w:rsidRDefault="00E635FB" w:rsidP="00342018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23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882DBA" w:rsidRPr="00D87B8F" w:rsidRDefault="00882DBA" w:rsidP="00342018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Total de avisos pendentes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882DBA" w:rsidRPr="00D87B8F" w:rsidRDefault="00882DBA" w:rsidP="0093678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882DBA" w:rsidRPr="00D87B8F" w:rsidRDefault="00882DBA" w:rsidP="0093678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882DBA" w:rsidRPr="00D87B8F" w:rsidRDefault="00882DBA" w:rsidP="0093678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882DBA" w:rsidRPr="00D87B8F" w:rsidRDefault="00882DBA" w:rsidP="0093678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882DBA" w:rsidRPr="00D87B8F" w:rsidRDefault="00882DBA" w:rsidP="0093678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882DBA" w:rsidRPr="00D87B8F" w:rsidRDefault="00882DBA" w:rsidP="0093678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882DBA" w:rsidRPr="00D87B8F" w:rsidRDefault="00882DBA" w:rsidP="0093678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82DBA" w:rsidRPr="00D87B8F" w:rsidRDefault="00882DBA" w:rsidP="0093678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:rsidR="00882DBA" w:rsidRPr="00D87B8F" w:rsidRDefault="00882DBA" w:rsidP="004C39C6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 O sistem</w:t>
            </w:r>
            <w:r w:rsidR="00153851">
              <w:rPr>
                <w:iCs/>
                <w:color w:val="auto"/>
              </w:rPr>
              <w:t>a recupera o total de avisos pen</w:t>
            </w:r>
            <w:r>
              <w:rPr>
                <w:iCs/>
                <w:color w:val="auto"/>
              </w:rPr>
              <w:t>dentes.</w:t>
            </w:r>
          </w:p>
        </w:tc>
      </w:tr>
      <w:tr w:rsidR="00532195" w:rsidRPr="00C451B1" w:rsidTr="00D87B8F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32195" w:rsidRPr="00D87B8F" w:rsidRDefault="00E635FB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24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532195" w:rsidRPr="00D87B8F" w:rsidRDefault="00882DBA" w:rsidP="00882DBA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Avisos endereçados para mais de um destinatário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4C39C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4C39C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4C39C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4C39C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4C39C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4C39C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532195" w:rsidRPr="00D87B8F" w:rsidRDefault="00532195" w:rsidP="00BF3CA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32195" w:rsidRPr="00D87B8F" w:rsidRDefault="00882DBA" w:rsidP="004C39C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  <w:r w:rsidR="00CB064F">
              <w:rPr>
                <w:iCs/>
                <w:color w:val="auto"/>
              </w:rPr>
              <w:t>/ Legenda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:rsidR="00532195" w:rsidRPr="00D87B8F" w:rsidRDefault="006A18E7" w:rsidP="002D108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</w:t>
            </w:r>
          </w:p>
        </w:tc>
      </w:tr>
      <w:tr w:rsidR="006A18E7" w:rsidRPr="00C451B1" w:rsidTr="00D87B8F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A18E7" w:rsidRPr="00D87B8F" w:rsidRDefault="006A18E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</w:t>
            </w:r>
            <w:r w:rsidR="00E635FB">
              <w:rPr>
                <w:iCs/>
                <w:color w:val="auto"/>
              </w:rPr>
              <w:t>5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6A18E7" w:rsidRDefault="006A18E7" w:rsidP="00882DBA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Avisos endereçados apenas para mim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A18E7" w:rsidRPr="00D87B8F" w:rsidRDefault="006A18E7" w:rsidP="0093678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6A18E7" w:rsidRPr="00D87B8F" w:rsidRDefault="006A18E7" w:rsidP="0093678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A18E7" w:rsidRPr="00D87B8F" w:rsidRDefault="006A18E7" w:rsidP="0093678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6A18E7" w:rsidRPr="00D87B8F" w:rsidRDefault="006A18E7" w:rsidP="0093678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A18E7" w:rsidRPr="00D87B8F" w:rsidRDefault="006A18E7" w:rsidP="0093678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A18E7" w:rsidRPr="00D87B8F" w:rsidRDefault="006A18E7" w:rsidP="0093678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6A18E7" w:rsidRPr="00D87B8F" w:rsidRDefault="006A18E7" w:rsidP="00936786">
            <w:pPr>
              <w:jc w:val="center"/>
              <w:rPr>
                <w:iCs/>
                <w:color w:val="auto"/>
              </w:rPr>
            </w:pPr>
            <w:r w:rsidRPr="00D87B8F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6A18E7" w:rsidRPr="00D87B8F" w:rsidRDefault="006A18E7" w:rsidP="0093678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  <w:r w:rsidR="00CB064F">
              <w:rPr>
                <w:iCs/>
                <w:color w:val="auto"/>
              </w:rPr>
              <w:t>/ Legenda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:rsidR="006A18E7" w:rsidRPr="00D87B8F" w:rsidRDefault="006A18E7" w:rsidP="00936786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</w:t>
            </w:r>
          </w:p>
        </w:tc>
      </w:tr>
      <w:tr w:rsidR="00532195" w:rsidRPr="002054A8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603B91" w:rsidRPr="002054A8" w:rsidRDefault="00603B91" w:rsidP="00603B91">
            <w:pPr>
              <w:rPr>
                <w:sz w:val="16"/>
                <w:szCs w:val="16"/>
              </w:rPr>
            </w:pPr>
            <w:r w:rsidRPr="002054A8">
              <w:rPr>
                <w:sz w:val="16"/>
                <w:szCs w:val="16"/>
              </w:rPr>
              <w:t>Máscaras:</w:t>
            </w:r>
            <w:r>
              <w:rPr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>LC</w:t>
            </w:r>
            <w:r w:rsidRPr="002054A8">
              <w:rPr>
                <w:sz w:val="16"/>
                <w:szCs w:val="16"/>
              </w:rPr>
              <w:t xml:space="preserve"> – Caracteres Caixa Baixa, </w:t>
            </w:r>
            <w:r w:rsidRPr="002054A8">
              <w:rPr>
                <w:b/>
                <w:bCs/>
                <w:sz w:val="16"/>
                <w:szCs w:val="16"/>
              </w:rPr>
              <w:t>UC</w:t>
            </w:r>
            <w:r w:rsidRPr="002054A8">
              <w:rPr>
                <w:sz w:val="16"/>
                <w:szCs w:val="16"/>
              </w:rPr>
              <w:t xml:space="preserve"> –Caracteres Caixa Alta, </w:t>
            </w:r>
            <w:r w:rsidRPr="002054A8">
              <w:rPr>
                <w:b/>
                <w:bCs/>
                <w:sz w:val="16"/>
                <w:szCs w:val="16"/>
              </w:rPr>
              <w:t>CS</w:t>
            </w:r>
            <w:r>
              <w:rPr>
                <w:sz w:val="16"/>
                <w:szCs w:val="16"/>
              </w:rPr>
              <w:t xml:space="preserve"> – Ignora Caixa</w:t>
            </w:r>
          </w:p>
          <w:p w:rsidR="00603B91" w:rsidRPr="002054A8" w:rsidRDefault="00603B91" w:rsidP="00603B91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CE</w:t>
            </w:r>
            <w:r w:rsidRPr="00310AFC">
              <w:rPr>
                <w:bCs/>
                <w:sz w:val="16"/>
                <w:szCs w:val="16"/>
              </w:rPr>
              <w:t xml:space="preserve"> –</w:t>
            </w:r>
            <w:r w:rsidRPr="002054A8">
              <w:rPr>
                <w:sz w:val="16"/>
                <w:szCs w:val="16"/>
              </w:rPr>
              <w:t xml:space="preserve"> Aceita Caracteres Especiais,</w:t>
            </w:r>
            <w:r>
              <w:rPr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>NE</w:t>
            </w:r>
            <w:r w:rsidRPr="00310AFC">
              <w:rPr>
                <w:bCs/>
                <w:sz w:val="16"/>
                <w:szCs w:val="16"/>
              </w:rPr>
              <w:t xml:space="preserve"> – </w:t>
            </w:r>
            <w:r w:rsidRPr="002054A8">
              <w:rPr>
                <w:sz w:val="16"/>
                <w:szCs w:val="16"/>
              </w:rPr>
              <w:t>Não Aceita Caracteres Especiais</w:t>
            </w:r>
          </w:p>
          <w:p w:rsidR="00603B91" w:rsidRPr="002054A8" w:rsidRDefault="00603B91" w:rsidP="00603B91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CA</w:t>
            </w:r>
            <w:r w:rsidRPr="00310AFC">
              <w:rPr>
                <w:sz w:val="16"/>
                <w:szCs w:val="16"/>
              </w:rPr>
              <w:t xml:space="preserve"> –</w:t>
            </w:r>
            <w:r w:rsidRPr="002054A8">
              <w:rPr>
                <w:sz w:val="16"/>
                <w:szCs w:val="16"/>
              </w:rPr>
              <w:t xml:space="preserve"> Aceita Caracteres Acentuados, </w:t>
            </w:r>
            <w:r w:rsidRPr="002054A8">
              <w:rPr>
                <w:b/>
                <w:bCs/>
                <w:sz w:val="16"/>
                <w:szCs w:val="16"/>
              </w:rPr>
              <w:t>NA</w:t>
            </w:r>
            <w:r w:rsidRPr="002054A8">
              <w:rPr>
                <w:sz w:val="16"/>
                <w:szCs w:val="16"/>
              </w:rPr>
              <w:t xml:space="preserve"> – Não Aceita Caracteres Acentuados</w:t>
            </w:r>
          </w:p>
          <w:p w:rsidR="00603B91" w:rsidRPr="002054A8" w:rsidRDefault="00603B91" w:rsidP="00603B91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VN</w:t>
            </w:r>
            <w:r w:rsidRPr="00310AFC">
              <w:rPr>
                <w:bCs/>
                <w:sz w:val="16"/>
                <w:szCs w:val="16"/>
              </w:rPr>
              <w:t xml:space="preserve"> – </w:t>
            </w:r>
            <w:r w:rsidRPr="002054A8">
              <w:rPr>
                <w:sz w:val="16"/>
                <w:szCs w:val="16"/>
              </w:rPr>
              <w:t xml:space="preserve">Valores Inteiros, </w:t>
            </w:r>
            <w:r w:rsidRPr="002054A8">
              <w:rPr>
                <w:b/>
                <w:bCs/>
                <w:sz w:val="16"/>
                <w:szCs w:val="16"/>
              </w:rPr>
              <w:t>VD</w:t>
            </w:r>
            <w:r w:rsidRPr="002054A8">
              <w:rPr>
                <w:sz w:val="16"/>
                <w:szCs w:val="16"/>
              </w:rPr>
              <w:t xml:space="preserve"> – Valores com Casas Decimais</w:t>
            </w:r>
          </w:p>
          <w:p w:rsidR="00603B91" w:rsidRPr="002054A8" w:rsidRDefault="00603B91" w:rsidP="00603B91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DT–</w:t>
            </w:r>
            <w:r w:rsidRPr="002054A8">
              <w:rPr>
                <w:sz w:val="16"/>
                <w:szCs w:val="16"/>
              </w:rPr>
              <w:t>Data (dd/mm/yyyy),</w:t>
            </w:r>
            <w:r>
              <w:rPr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>MA</w:t>
            </w:r>
            <w:r>
              <w:rPr>
                <w:sz w:val="16"/>
                <w:szCs w:val="16"/>
              </w:rPr>
              <w:t xml:space="preserve"> – Mês/Ano (mm/yyyy)</w:t>
            </w:r>
          </w:p>
          <w:p w:rsidR="00603B91" w:rsidRPr="002054A8" w:rsidRDefault="00603B91" w:rsidP="00603B91">
            <w:pPr>
              <w:rPr>
                <w:sz w:val="16"/>
                <w:szCs w:val="16"/>
                <w:lang w:val="en-US"/>
              </w:rPr>
            </w:pPr>
            <w:r w:rsidRPr="002054A8">
              <w:rPr>
                <w:b/>
                <w:bCs/>
                <w:sz w:val="16"/>
                <w:szCs w:val="16"/>
                <w:lang w:val="en-US"/>
              </w:rPr>
              <w:t>TS</w:t>
            </w:r>
            <w:r w:rsidRPr="00310AFC">
              <w:rPr>
                <w:bCs/>
                <w:sz w:val="16"/>
                <w:szCs w:val="16"/>
                <w:lang w:val="en-US"/>
              </w:rPr>
              <w:t xml:space="preserve"> – </w:t>
            </w:r>
            <w:r w:rsidRPr="002054A8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2054A8">
              <w:rPr>
                <w:b/>
                <w:bCs/>
                <w:sz w:val="16"/>
                <w:szCs w:val="16"/>
                <w:lang w:val="en-US"/>
              </w:rPr>
              <w:t>HH</w:t>
            </w:r>
            <w:r w:rsidRPr="00310AFC">
              <w:rPr>
                <w:bCs/>
                <w:sz w:val="16"/>
                <w:szCs w:val="16"/>
                <w:lang w:val="en-US"/>
              </w:rPr>
              <w:t xml:space="preserve"> – </w:t>
            </w:r>
            <w:r w:rsidRPr="002054A8">
              <w:rPr>
                <w:sz w:val="16"/>
                <w:szCs w:val="16"/>
                <w:lang w:val="en-US"/>
              </w:rPr>
              <w:t>Hora (99:99),</w:t>
            </w:r>
          </w:p>
          <w:p w:rsidR="00603B91" w:rsidRPr="002054A8" w:rsidRDefault="00603B91" w:rsidP="00603B91">
            <w:pPr>
              <w:ind w:left="1093" w:hanging="1093"/>
              <w:rPr>
                <w:sz w:val="16"/>
                <w:szCs w:val="16"/>
              </w:rPr>
            </w:pPr>
            <w:r w:rsidRPr="002054A8">
              <w:rPr>
                <w:sz w:val="16"/>
                <w:szCs w:val="16"/>
              </w:rPr>
              <w:t xml:space="preserve">Informação BD: deverá constar o </w:t>
            </w:r>
            <w:r w:rsidRPr="002054A8">
              <w:rPr>
                <w:b/>
                <w:bCs/>
                <w:iCs/>
                <w:sz w:val="16"/>
                <w:szCs w:val="16"/>
              </w:rPr>
              <w:t>nome do campo</w:t>
            </w:r>
            <w:r w:rsidRPr="002054A8">
              <w:rPr>
                <w:sz w:val="16"/>
                <w:szCs w:val="16"/>
              </w:rPr>
              <w:t xml:space="preserve"> e sua respectiva </w:t>
            </w:r>
            <w:r w:rsidRPr="002054A8">
              <w:rPr>
                <w:b/>
                <w:bCs/>
                <w:iCs/>
                <w:sz w:val="16"/>
                <w:szCs w:val="16"/>
              </w:rPr>
              <w:t>tabela</w:t>
            </w:r>
            <w:r w:rsidRPr="002054A8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2054A8">
              <w:rPr>
                <w:b/>
                <w:bCs/>
                <w:iCs/>
                <w:sz w:val="16"/>
                <w:szCs w:val="16"/>
              </w:rPr>
              <w:t>tamanho</w:t>
            </w:r>
            <w:r w:rsidRPr="002054A8">
              <w:rPr>
                <w:sz w:val="16"/>
                <w:szCs w:val="16"/>
              </w:rPr>
              <w:t xml:space="preserve"> e </w:t>
            </w:r>
            <w:r w:rsidRPr="002054A8">
              <w:rPr>
                <w:b/>
                <w:bCs/>
                <w:iCs/>
                <w:sz w:val="16"/>
                <w:szCs w:val="16"/>
              </w:rPr>
              <w:t>tipo</w:t>
            </w:r>
            <w:r w:rsidRPr="002054A8">
              <w:rPr>
                <w:sz w:val="16"/>
                <w:szCs w:val="16"/>
              </w:rPr>
              <w:t xml:space="preserve"> da informação. Para este último deve-se usar </w:t>
            </w:r>
            <w:r w:rsidRPr="002054A8">
              <w:rPr>
                <w:b/>
                <w:bCs/>
                <w:sz w:val="16"/>
                <w:szCs w:val="16"/>
              </w:rPr>
              <w:t>A</w:t>
            </w:r>
            <w:r w:rsidRPr="00310AFC">
              <w:rPr>
                <w:bCs/>
                <w:sz w:val="16"/>
                <w:szCs w:val="16"/>
              </w:rPr>
              <w:t xml:space="preserve"> –</w:t>
            </w:r>
            <w:r w:rsidRPr="002054A8">
              <w:rPr>
                <w:sz w:val="16"/>
                <w:szCs w:val="16"/>
              </w:rPr>
              <w:t xml:space="preserve"> Alfanumérico, </w:t>
            </w:r>
            <w:r w:rsidRPr="002054A8">
              <w:rPr>
                <w:b/>
                <w:bCs/>
                <w:sz w:val="16"/>
                <w:szCs w:val="16"/>
              </w:rPr>
              <w:t>N</w:t>
            </w:r>
            <w:r w:rsidRPr="00310AFC">
              <w:rPr>
                <w:bCs/>
                <w:sz w:val="16"/>
                <w:szCs w:val="16"/>
              </w:rPr>
              <w:t xml:space="preserve"> </w:t>
            </w:r>
            <w:r w:rsidRPr="002054A8">
              <w:rPr>
                <w:sz w:val="16"/>
                <w:szCs w:val="16"/>
              </w:rPr>
              <w:t xml:space="preserve">– Numérico, </w:t>
            </w:r>
            <w:r w:rsidRPr="00310AFC">
              <w:rPr>
                <w:b/>
                <w:bCs/>
                <w:sz w:val="16"/>
                <w:szCs w:val="16"/>
              </w:rPr>
              <w:t>I</w:t>
            </w:r>
            <w:r w:rsidRPr="00310AFC">
              <w:rPr>
                <w:bCs/>
                <w:sz w:val="16"/>
                <w:szCs w:val="16"/>
              </w:rPr>
              <w:t xml:space="preserve"> – </w:t>
            </w:r>
            <w:r w:rsidRPr="002054A8">
              <w:rPr>
                <w:sz w:val="16"/>
                <w:szCs w:val="16"/>
              </w:rPr>
              <w:t xml:space="preserve">Inteiro, </w:t>
            </w:r>
            <w:r w:rsidRPr="002054A8">
              <w:rPr>
                <w:b/>
                <w:bCs/>
                <w:sz w:val="16"/>
                <w:szCs w:val="16"/>
              </w:rPr>
              <w:t>D –</w:t>
            </w:r>
            <w:r w:rsidRPr="002054A8">
              <w:rPr>
                <w:sz w:val="16"/>
                <w:szCs w:val="16"/>
              </w:rPr>
              <w:t xml:space="preserve"> Decimal, </w:t>
            </w:r>
            <w:r w:rsidRPr="002054A8">
              <w:rPr>
                <w:b/>
                <w:bCs/>
                <w:sz w:val="16"/>
                <w:szCs w:val="16"/>
              </w:rPr>
              <w:t>TS</w:t>
            </w:r>
            <w:r w:rsidRPr="00310AFC">
              <w:rPr>
                <w:bCs/>
                <w:sz w:val="16"/>
                <w:szCs w:val="16"/>
              </w:rPr>
              <w:t xml:space="preserve"> – </w:t>
            </w:r>
            <w:r w:rsidRPr="002054A8">
              <w:rPr>
                <w:sz w:val="16"/>
                <w:szCs w:val="16"/>
              </w:rPr>
              <w:t xml:space="preserve">TimeStamp, </w:t>
            </w:r>
            <w:r w:rsidRPr="002054A8">
              <w:rPr>
                <w:b/>
                <w:bCs/>
                <w:sz w:val="16"/>
                <w:szCs w:val="16"/>
              </w:rPr>
              <w:t>DT</w:t>
            </w:r>
            <w:r w:rsidRPr="00310AFC">
              <w:rPr>
                <w:bCs/>
                <w:sz w:val="16"/>
                <w:szCs w:val="16"/>
              </w:rPr>
              <w:t xml:space="preserve"> – </w:t>
            </w:r>
            <w:r w:rsidRPr="002054A8">
              <w:rPr>
                <w:sz w:val="16"/>
                <w:szCs w:val="16"/>
              </w:rPr>
              <w:t>Data</w:t>
            </w:r>
          </w:p>
          <w:p w:rsidR="00603B91" w:rsidRPr="002054A8" w:rsidRDefault="00603B91" w:rsidP="00603B91">
            <w:pPr>
              <w:ind w:left="1093" w:hanging="1093"/>
              <w:rPr>
                <w:sz w:val="16"/>
                <w:szCs w:val="16"/>
              </w:rPr>
            </w:pPr>
          </w:p>
          <w:p w:rsidR="00532195" w:rsidRPr="002054A8" w:rsidRDefault="00603B91" w:rsidP="00603B91">
            <w:pPr>
              <w:rPr>
                <w:sz w:val="22"/>
              </w:rPr>
            </w:pPr>
            <w:r w:rsidRPr="002054A8">
              <w:rPr>
                <w:sz w:val="16"/>
                <w:szCs w:val="16"/>
              </w:rPr>
              <w:t xml:space="preserve">Não se Aplica: </w:t>
            </w:r>
            <w:r w:rsidRPr="002054A8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7A7D68" w:rsidRPr="00D87FD9" w:rsidRDefault="007A7D68" w:rsidP="008B7941">
      <w:pPr>
        <w:pStyle w:val="STJNivel3"/>
      </w:pPr>
      <w:bookmarkStart w:id="8" w:name="_Toc401835456"/>
      <w:r w:rsidRPr="00D87FD9">
        <w:lastRenderedPageBreak/>
        <w:t xml:space="preserve">Tela </w:t>
      </w:r>
      <w:r w:rsidR="00D87FD9" w:rsidRPr="00D87FD9">
        <w:t>Detalhes do Aviso</w:t>
      </w:r>
      <w:bookmarkEnd w:id="8"/>
    </w:p>
    <w:p w:rsidR="007A7D68" w:rsidRDefault="007A7D68" w:rsidP="00D87FD9">
      <w:pPr>
        <w:pStyle w:val="Instruo"/>
        <w:keepNext/>
        <w:keepLines/>
        <w:rPr>
          <w:noProof/>
          <w:color w:val="auto"/>
        </w:rPr>
      </w:pPr>
    </w:p>
    <w:p w:rsidR="007A7D68" w:rsidRDefault="00D87FD9" w:rsidP="00A80043">
      <w:pPr>
        <w:pStyle w:val="Instruo"/>
        <w:keepNext/>
        <w:keepLines/>
        <w:jc w:val="center"/>
        <w:rPr>
          <w:noProof/>
          <w:color w:val="auto"/>
        </w:rPr>
      </w:pPr>
      <w:r>
        <w:rPr>
          <w:noProof/>
          <w:color w:val="auto"/>
          <w:lang w:eastAsia="pt-BR"/>
        </w:rPr>
        <w:drawing>
          <wp:inline distT="0" distB="0" distL="0" distR="0">
            <wp:extent cx="6296025" cy="2305050"/>
            <wp:effectExtent l="19050" t="19050" r="28575" b="190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305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A7D68" w:rsidRPr="00D87FD9" w:rsidRDefault="008E7786" w:rsidP="007A7D68">
      <w:pPr>
        <w:pStyle w:val="Instruo"/>
        <w:keepNext/>
        <w:keepLines/>
        <w:jc w:val="center"/>
        <w:rPr>
          <w:i w:val="0"/>
          <w:color w:val="auto"/>
        </w:rPr>
      </w:pPr>
      <w:r>
        <w:rPr>
          <w:i w:val="0"/>
          <w:color w:val="auto"/>
        </w:rPr>
        <w:t>Figura 2</w:t>
      </w:r>
      <w:r w:rsidR="007A7D68" w:rsidRPr="00D87FD9">
        <w:rPr>
          <w:i w:val="0"/>
          <w:color w:val="auto"/>
        </w:rPr>
        <w:t xml:space="preserve"> - Tela </w:t>
      </w:r>
      <w:r w:rsidR="00D87FD9">
        <w:rPr>
          <w:i w:val="0"/>
          <w:color w:val="auto"/>
        </w:rPr>
        <w:t>Detalhes do Aviso</w:t>
      </w:r>
    </w:p>
    <w:p w:rsidR="007A7D68" w:rsidRDefault="007A7D68" w:rsidP="00B40E36">
      <w:pPr>
        <w:pStyle w:val="Ttulo4"/>
        <w:keepLines/>
        <w:numPr>
          <w:ilvl w:val="0"/>
          <w:numId w:val="13"/>
        </w:numPr>
        <w:tabs>
          <w:tab w:val="clear" w:pos="360"/>
        </w:tabs>
        <w:ind w:firstLine="556"/>
        <w:rPr>
          <w:sz w:val="20"/>
        </w:rPr>
      </w:pPr>
      <w:r>
        <w:rPr>
          <w:sz w:val="20"/>
        </w:rPr>
        <w:t>Regras de Apresentação</w:t>
      </w:r>
    </w:p>
    <w:p w:rsidR="00A80043" w:rsidRDefault="00F75E7D" w:rsidP="00B40E36">
      <w:pPr>
        <w:pStyle w:val="PargrafodaLista"/>
        <w:numPr>
          <w:ilvl w:val="0"/>
          <w:numId w:val="9"/>
        </w:numPr>
        <w:rPr>
          <w:color w:val="auto"/>
        </w:rPr>
      </w:pPr>
      <w:r w:rsidRPr="00A80043">
        <w:rPr>
          <w:color w:val="auto"/>
        </w:rPr>
        <w:t xml:space="preserve">Ao clicar </w:t>
      </w:r>
      <w:r w:rsidR="00A80043">
        <w:rPr>
          <w:color w:val="auto"/>
        </w:rPr>
        <w:t>na opção Alterar, o sistema exibe a tela para alteração do aviso;</w:t>
      </w:r>
    </w:p>
    <w:p w:rsidR="00A80043" w:rsidRPr="00A80043" w:rsidRDefault="00A80043" w:rsidP="00B40E36">
      <w:pPr>
        <w:pStyle w:val="PargrafodaLista"/>
        <w:numPr>
          <w:ilvl w:val="0"/>
          <w:numId w:val="9"/>
        </w:numPr>
        <w:rPr>
          <w:color w:val="auto"/>
        </w:rPr>
      </w:pPr>
      <w:r>
        <w:rPr>
          <w:color w:val="auto"/>
        </w:rPr>
        <w:t>Ao clicar na opção Voltar, o sistema exibe a “tela Meus Avisos – 2.2.1” deste documento.</w:t>
      </w:r>
    </w:p>
    <w:p w:rsidR="007A7D68" w:rsidRDefault="007A7D68" w:rsidP="00B40E36">
      <w:pPr>
        <w:pStyle w:val="Ttulo4"/>
        <w:keepLines/>
        <w:numPr>
          <w:ilvl w:val="0"/>
          <w:numId w:val="13"/>
        </w:numPr>
        <w:tabs>
          <w:tab w:val="clear" w:pos="360"/>
        </w:tabs>
        <w:spacing w:before="100" w:beforeAutospacing="1" w:after="0"/>
        <w:ind w:firstLine="556"/>
        <w:rPr>
          <w:sz w:val="20"/>
        </w:rPr>
      </w:pPr>
      <w:r>
        <w:rPr>
          <w:sz w:val="20"/>
        </w:rPr>
        <w:t>Exceções</w:t>
      </w:r>
    </w:p>
    <w:p w:rsidR="007A7D68" w:rsidRPr="00A95545" w:rsidRDefault="007A7D68" w:rsidP="000E3149">
      <w:pPr>
        <w:keepNext/>
        <w:keepLines/>
        <w:spacing w:before="100" w:beforeAutospacing="1"/>
        <w:ind w:firstLine="2552"/>
      </w:pPr>
      <w:r w:rsidRPr="009609DC">
        <w:rPr>
          <w:color w:val="auto"/>
        </w:rPr>
        <w:t>Não se aplica</w:t>
      </w:r>
      <w:r w:rsidR="00F75E7D">
        <w:rPr>
          <w:color w:val="auto"/>
        </w:rPr>
        <w:t>.</w:t>
      </w:r>
    </w:p>
    <w:p w:rsidR="007A7D68" w:rsidRDefault="007A7D68" w:rsidP="00B40E36">
      <w:pPr>
        <w:pStyle w:val="Ttulo4"/>
        <w:keepLines/>
        <w:numPr>
          <w:ilvl w:val="0"/>
          <w:numId w:val="13"/>
        </w:numPr>
        <w:tabs>
          <w:tab w:val="clear" w:pos="360"/>
        </w:tabs>
        <w:spacing w:before="100" w:beforeAutospacing="1" w:after="0"/>
        <w:ind w:firstLine="556"/>
        <w:rPr>
          <w:rFonts w:cs="Arial"/>
          <w:sz w:val="20"/>
        </w:rPr>
      </w:pPr>
      <w:r w:rsidRPr="000E3149">
        <w:rPr>
          <w:sz w:val="20"/>
        </w:rPr>
        <w:t>Itens</w:t>
      </w:r>
      <w:r>
        <w:rPr>
          <w:rFonts w:cs="Arial"/>
          <w:sz w:val="20"/>
        </w:rPr>
        <w:t xml:space="preserve"> </w:t>
      </w:r>
      <w:r w:rsidRPr="00F711E3">
        <w:rPr>
          <w:sz w:val="20"/>
        </w:rPr>
        <w:t>de</w:t>
      </w:r>
      <w:r>
        <w:rPr>
          <w:rFonts w:cs="Arial"/>
          <w:sz w:val="20"/>
        </w:rPr>
        <w:t xml:space="preserve"> Controle</w:t>
      </w:r>
    </w:p>
    <w:p w:rsidR="000E3149" w:rsidRPr="000E3149" w:rsidRDefault="000E3149" w:rsidP="000E3149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939"/>
        <w:gridCol w:w="850"/>
        <w:gridCol w:w="758"/>
        <w:gridCol w:w="496"/>
        <w:gridCol w:w="1110"/>
        <w:gridCol w:w="360"/>
        <w:gridCol w:w="496"/>
        <w:gridCol w:w="360"/>
        <w:gridCol w:w="985"/>
        <w:gridCol w:w="1896"/>
      </w:tblGrid>
      <w:tr w:rsidR="003D644D" w:rsidTr="00342018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3D644D" w:rsidRDefault="003D644D" w:rsidP="00342018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1939" w:type="dxa"/>
            <w:shd w:val="pct25" w:color="auto" w:fill="auto"/>
            <w:vAlign w:val="center"/>
          </w:tcPr>
          <w:p w:rsidR="003D644D" w:rsidRDefault="003D644D" w:rsidP="00342018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850" w:type="dxa"/>
            <w:shd w:val="pct25" w:color="auto" w:fill="auto"/>
            <w:textDirection w:val="btLr"/>
            <w:vAlign w:val="center"/>
          </w:tcPr>
          <w:p w:rsidR="003D644D" w:rsidRDefault="003D644D" w:rsidP="00342018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758" w:type="dxa"/>
            <w:shd w:val="pct25" w:color="auto" w:fill="auto"/>
            <w:textDirection w:val="btLr"/>
            <w:vAlign w:val="center"/>
          </w:tcPr>
          <w:p w:rsidR="003D644D" w:rsidRDefault="003D644D" w:rsidP="00342018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3D644D" w:rsidRDefault="003D644D" w:rsidP="00342018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1110" w:type="dxa"/>
            <w:shd w:val="pct25" w:color="auto" w:fill="auto"/>
            <w:textDirection w:val="btLr"/>
            <w:vAlign w:val="center"/>
          </w:tcPr>
          <w:p w:rsidR="003D644D" w:rsidRDefault="003D644D" w:rsidP="00342018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3D644D" w:rsidRDefault="003D644D" w:rsidP="00342018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3D644D" w:rsidRDefault="003D644D" w:rsidP="00342018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3D644D" w:rsidRDefault="003D644D" w:rsidP="00342018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3D644D" w:rsidRDefault="003D644D" w:rsidP="00342018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3D644D" w:rsidRDefault="003D644D" w:rsidP="00342018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0E3149" w:rsidRPr="00C451B1" w:rsidTr="000E3149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342018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0E3149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Endereçado 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0E3149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0E3149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0E3149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0E3149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0E3149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0E3149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0E3149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1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0E3149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0E3149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 O sistema r</w:t>
            </w:r>
            <w:r w:rsidRPr="000E3149">
              <w:rPr>
                <w:iCs/>
                <w:color w:val="auto"/>
              </w:rPr>
              <w:t>ecupera a lista de pessoas e local, a qual o aviso está endereçado</w:t>
            </w:r>
            <w:r w:rsidR="000F14EE">
              <w:rPr>
                <w:iCs/>
                <w:color w:val="auto"/>
              </w:rPr>
              <w:t>.</w:t>
            </w:r>
          </w:p>
        </w:tc>
      </w:tr>
      <w:tr w:rsidR="000E3149" w:rsidRPr="00C451B1" w:rsidTr="000E3149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342018">
            <w:pPr>
              <w:jc w:val="center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2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0E3149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Descrição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0E3149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0E3149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0E3149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0E3149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0E3149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0E3149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0E3149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2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0E3149" w:rsidRDefault="000E3149" w:rsidP="000E3149">
            <w:pPr>
              <w:jc w:val="left"/>
            </w:pPr>
            <w:r w:rsidRPr="00340184">
              <w:rPr>
                <w:iCs/>
                <w:color w:val="auto"/>
              </w:rPr>
              <w:t>Texto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0E3149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 O sistema r</w:t>
            </w:r>
            <w:r w:rsidRPr="000E3149">
              <w:rPr>
                <w:iCs/>
                <w:color w:val="auto"/>
              </w:rPr>
              <w:t>ecupera a descrição do aviso</w:t>
            </w:r>
          </w:p>
        </w:tc>
      </w:tr>
      <w:tr w:rsidR="000E3149" w:rsidRPr="00C451B1" w:rsidTr="000E3149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342018">
            <w:pPr>
              <w:jc w:val="center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3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0E3149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Data de inclusão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0E3149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0E3149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0E3149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0E3149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0E3149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0E3149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0E3149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3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0E3149" w:rsidRDefault="000E3149" w:rsidP="000E3149">
            <w:pPr>
              <w:jc w:val="left"/>
            </w:pPr>
            <w:r w:rsidRPr="00340184">
              <w:rPr>
                <w:iCs/>
                <w:color w:val="auto"/>
              </w:rPr>
              <w:t>Texto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0E3149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 O sistema r</w:t>
            </w:r>
            <w:r w:rsidRPr="000E3149">
              <w:rPr>
                <w:iCs/>
                <w:color w:val="auto"/>
              </w:rPr>
              <w:t>ecupera a data de inclusão do aviso</w:t>
            </w:r>
            <w:r w:rsidR="000F14EE">
              <w:rPr>
                <w:iCs/>
                <w:color w:val="auto"/>
              </w:rPr>
              <w:t>.</w:t>
            </w:r>
          </w:p>
        </w:tc>
      </w:tr>
      <w:tr w:rsidR="000E3149" w:rsidRPr="00C451B1" w:rsidTr="000E3149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0B0E24">
            <w:pPr>
              <w:jc w:val="center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lastRenderedPageBreak/>
              <w:t>4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0E3149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Situação do Aviso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0E3149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0E3149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0E3149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0E3149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0E3149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0E3149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0E3149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4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0E3149" w:rsidRDefault="000E3149" w:rsidP="000E3149">
            <w:pPr>
              <w:jc w:val="left"/>
            </w:pPr>
            <w:r w:rsidRPr="00340184">
              <w:rPr>
                <w:iCs/>
                <w:color w:val="auto"/>
              </w:rPr>
              <w:t>Texto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0E3149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 O sistema r</w:t>
            </w:r>
            <w:r w:rsidRPr="000E3149">
              <w:rPr>
                <w:iCs/>
                <w:color w:val="auto"/>
              </w:rPr>
              <w:t>ecupera a situação do aviso.</w:t>
            </w:r>
          </w:p>
        </w:tc>
      </w:tr>
      <w:tr w:rsidR="000E3149" w:rsidRPr="00C451B1" w:rsidTr="000E3149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0B0E24">
            <w:pPr>
              <w:jc w:val="center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5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0E3149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Data de Solução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0E3149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0E3149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0E3149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0E3149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0E3149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0E3149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0E3149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5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0E3149" w:rsidRDefault="000E3149" w:rsidP="000E3149">
            <w:pPr>
              <w:jc w:val="left"/>
            </w:pPr>
            <w:r w:rsidRPr="00340184">
              <w:rPr>
                <w:iCs/>
                <w:color w:val="auto"/>
              </w:rPr>
              <w:t>Texto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0E3149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 O sistema r</w:t>
            </w:r>
            <w:r w:rsidRPr="000E3149">
              <w:rPr>
                <w:iCs/>
                <w:color w:val="auto"/>
              </w:rPr>
              <w:t>ecupera a data de solução do aviso.</w:t>
            </w:r>
          </w:p>
        </w:tc>
      </w:tr>
      <w:tr w:rsidR="000E3149" w:rsidRPr="00C451B1" w:rsidTr="000E3149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342018">
            <w:pPr>
              <w:jc w:val="center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6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0E3149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Relacionado a Documento?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0E3149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0E3149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0E3149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0E3149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0E3149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0E3149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0E3149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6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0E3149" w:rsidRDefault="000E3149" w:rsidP="000E3149">
            <w:pPr>
              <w:jc w:val="left"/>
            </w:pPr>
            <w:r w:rsidRPr="00340184">
              <w:rPr>
                <w:iCs/>
                <w:color w:val="auto"/>
              </w:rPr>
              <w:t>Texto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1D0443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 O sistema r</w:t>
            </w:r>
            <w:r w:rsidRPr="000E3149">
              <w:rPr>
                <w:iCs/>
                <w:color w:val="auto"/>
              </w:rPr>
              <w:t xml:space="preserve">ecupera </w:t>
            </w:r>
            <w:r w:rsidR="001D0443">
              <w:rPr>
                <w:iCs/>
                <w:color w:val="auto"/>
              </w:rPr>
              <w:t>S</w:t>
            </w:r>
            <w:r w:rsidR="000F14EE">
              <w:rPr>
                <w:iCs/>
                <w:color w:val="auto"/>
              </w:rPr>
              <w:t>i</w:t>
            </w:r>
            <w:r w:rsidR="001D0443">
              <w:rPr>
                <w:iCs/>
                <w:color w:val="auto"/>
              </w:rPr>
              <w:t>m ou Não para a existência de algum documento anexado ao aviso.</w:t>
            </w:r>
          </w:p>
        </w:tc>
      </w:tr>
    </w:tbl>
    <w:p w:rsidR="009F73E7" w:rsidRDefault="009F73E7">
      <w:r>
        <w:br w:type="page"/>
      </w: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939"/>
        <w:gridCol w:w="850"/>
        <w:gridCol w:w="758"/>
        <w:gridCol w:w="496"/>
        <w:gridCol w:w="1110"/>
        <w:gridCol w:w="360"/>
        <w:gridCol w:w="496"/>
        <w:gridCol w:w="360"/>
        <w:gridCol w:w="985"/>
        <w:gridCol w:w="1896"/>
      </w:tblGrid>
      <w:tr w:rsidR="009F73E7" w:rsidRPr="00C451B1" w:rsidTr="009F73E7">
        <w:trPr>
          <w:cantSplit/>
          <w:trHeight w:val="391"/>
          <w:jc w:val="center"/>
        </w:trPr>
        <w:tc>
          <w:tcPr>
            <w:tcW w:w="9804" w:type="dxa"/>
            <w:gridSpan w:val="11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9F73E7" w:rsidRPr="009F73E7" w:rsidRDefault="009F73E7" w:rsidP="001D0443">
            <w:pPr>
              <w:jc w:val="left"/>
              <w:rPr>
                <w:b/>
                <w:iCs/>
                <w:color w:val="auto"/>
              </w:rPr>
            </w:pPr>
            <w:r w:rsidRPr="009F73E7">
              <w:rPr>
                <w:b/>
                <w:iCs/>
                <w:color w:val="auto"/>
              </w:rPr>
              <w:lastRenderedPageBreak/>
              <w:t>Botões</w:t>
            </w:r>
          </w:p>
        </w:tc>
      </w:tr>
      <w:tr w:rsidR="000E3149" w:rsidRPr="00C451B1" w:rsidTr="000B0E24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0B0E24">
            <w:pPr>
              <w:jc w:val="center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7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4A0968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 xml:space="preserve">Botão Alterar 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0B0E24">
            <w:pPr>
              <w:jc w:val="center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0B0E24">
            <w:pPr>
              <w:jc w:val="center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0B0E24">
            <w:pPr>
              <w:jc w:val="center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0B0E24">
            <w:pPr>
              <w:jc w:val="center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0B0E24">
            <w:pPr>
              <w:jc w:val="center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0B0E24">
            <w:pPr>
              <w:jc w:val="center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0B0E24">
            <w:pPr>
              <w:jc w:val="center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7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0B0E24">
            <w:pPr>
              <w:jc w:val="center"/>
              <w:rPr>
                <w:color w:val="auto"/>
              </w:rPr>
            </w:pPr>
            <w:r w:rsidRPr="000E3149">
              <w:rPr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0E3149" w:rsidRPr="000E3149" w:rsidRDefault="001D0443" w:rsidP="000B0E2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acionar, o sistema exibe a tela para alteração do aviso.</w:t>
            </w:r>
          </w:p>
        </w:tc>
      </w:tr>
      <w:tr w:rsidR="000E3149" w:rsidRPr="00C451B1" w:rsidTr="00342018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342018">
            <w:pPr>
              <w:jc w:val="center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8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3D644D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Botão Voltar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342018">
            <w:pPr>
              <w:jc w:val="center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342018">
            <w:pPr>
              <w:jc w:val="center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342018">
            <w:pPr>
              <w:jc w:val="center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342018">
            <w:pPr>
              <w:jc w:val="center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342018">
            <w:pPr>
              <w:jc w:val="center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342018">
            <w:pPr>
              <w:jc w:val="center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342018">
            <w:pPr>
              <w:jc w:val="center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8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0E3149" w:rsidRPr="000E3149" w:rsidRDefault="000E3149" w:rsidP="00342018">
            <w:pPr>
              <w:jc w:val="center"/>
              <w:rPr>
                <w:color w:val="auto"/>
              </w:rPr>
            </w:pPr>
            <w:r w:rsidRPr="000E3149">
              <w:rPr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0E3149" w:rsidRPr="000E3149" w:rsidRDefault="001D0443" w:rsidP="001D0443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acionar, o sistema r</w:t>
            </w:r>
            <w:r w:rsidR="000E3149" w:rsidRPr="000E3149">
              <w:rPr>
                <w:iCs/>
                <w:color w:val="auto"/>
              </w:rPr>
              <w:t xml:space="preserve">etorna para </w:t>
            </w:r>
            <w:r>
              <w:rPr>
                <w:iCs/>
                <w:color w:val="auto"/>
              </w:rPr>
              <w:t>tela “Meus Avisos – 2.2.1” deste documento.</w:t>
            </w:r>
          </w:p>
        </w:tc>
      </w:tr>
      <w:tr w:rsidR="000E3149" w:rsidRPr="002054A8" w:rsidTr="00342018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9773DF" w:rsidRPr="002054A8" w:rsidRDefault="009773DF" w:rsidP="009773DF">
            <w:pPr>
              <w:rPr>
                <w:sz w:val="16"/>
                <w:szCs w:val="16"/>
              </w:rPr>
            </w:pPr>
            <w:r w:rsidRPr="002054A8">
              <w:rPr>
                <w:sz w:val="16"/>
                <w:szCs w:val="16"/>
              </w:rPr>
              <w:t>Máscaras:</w:t>
            </w:r>
            <w:r>
              <w:rPr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>LC</w:t>
            </w:r>
            <w:r w:rsidRPr="002054A8">
              <w:rPr>
                <w:sz w:val="16"/>
                <w:szCs w:val="16"/>
              </w:rPr>
              <w:t xml:space="preserve"> – Caracteres Caixa Baixa, </w:t>
            </w:r>
            <w:r w:rsidRPr="002054A8">
              <w:rPr>
                <w:b/>
                <w:bCs/>
                <w:sz w:val="16"/>
                <w:szCs w:val="16"/>
              </w:rPr>
              <w:t>UC</w:t>
            </w:r>
            <w:r w:rsidRPr="002054A8">
              <w:rPr>
                <w:sz w:val="16"/>
                <w:szCs w:val="16"/>
              </w:rPr>
              <w:t xml:space="preserve"> –Caracteres Caixa Alta, </w:t>
            </w:r>
            <w:r w:rsidRPr="002054A8">
              <w:rPr>
                <w:b/>
                <w:bCs/>
                <w:sz w:val="16"/>
                <w:szCs w:val="16"/>
              </w:rPr>
              <w:t>CS</w:t>
            </w:r>
            <w:r>
              <w:rPr>
                <w:sz w:val="16"/>
                <w:szCs w:val="16"/>
              </w:rPr>
              <w:t xml:space="preserve"> – Ignora Caixa</w:t>
            </w:r>
          </w:p>
          <w:p w:rsidR="009773DF" w:rsidRPr="002054A8" w:rsidRDefault="009773DF" w:rsidP="009773DF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CE</w:t>
            </w:r>
            <w:r w:rsidRPr="00310AFC">
              <w:rPr>
                <w:bCs/>
                <w:sz w:val="16"/>
                <w:szCs w:val="16"/>
              </w:rPr>
              <w:t xml:space="preserve"> –</w:t>
            </w:r>
            <w:r w:rsidRPr="002054A8">
              <w:rPr>
                <w:sz w:val="16"/>
                <w:szCs w:val="16"/>
              </w:rPr>
              <w:t xml:space="preserve"> Aceita Caracteres Especiais,</w:t>
            </w:r>
            <w:r>
              <w:rPr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>NE</w:t>
            </w:r>
            <w:r w:rsidRPr="00310AFC">
              <w:rPr>
                <w:bCs/>
                <w:sz w:val="16"/>
                <w:szCs w:val="16"/>
              </w:rPr>
              <w:t xml:space="preserve"> – </w:t>
            </w:r>
            <w:r w:rsidRPr="002054A8">
              <w:rPr>
                <w:sz w:val="16"/>
                <w:szCs w:val="16"/>
              </w:rPr>
              <w:t>Não Aceita Caracteres Especiais</w:t>
            </w:r>
          </w:p>
          <w:p w:rsidR="009773DF" w:rsidRPr="002054A8" w:rsidRDefault="009773DF" w:rsidP="009773DF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CA</w:t>
            </w:r>
            <w:r w:rsidRPr="00310AFC">
              <w:rPr>
                <w:sz w:val="16"/>
                <w:szCs w:val="16"/>
              </w:rPr>
              <w:t xml:space="preserve"> –</w:t>
            </w:r>
            <w:r w:rsidRPr="002054A8">
              <w:rPr>
                <w:sz w:val="16"/>
                <w:szCs w:val="16"/>
              </w:rPr>
              <w:t xml:space="preserve"> Aceita Caracteres Acentuados, </w:t>
            </w:r>
            <w:r w:rsidRPr="002054A8">
              <w:rPr>
                <w:b/>
                <w:bCs/>
                <w:sz w:val="16"/>
                <w:szCs w:val="16"/>
              </w:rPr>
              <w:t>NA</w:t>
            </w:r>
            <w:r w:rsidRPr="002054A8">
              <w:rPr>
                <w:sz w:val="16"/>
                <w:szCs w:val="16"/>
              </w:rPr>
              <w:t xml:space="preserve"> – Não Aceita Caracteres Acentuados</w:t>
            </w:r>
          </w:p>
          <w:p w:rsidR="009773DF" w:rsidRPr="002054A8" w:rsidRDefault="009773DF" w:rsidP="009773DF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VN</w:t>
            </w:r>
            <w:r w:rsidRPr="00310AFC">
              <w:rPr>
                <w:bCs/>
                <w:sz w:val="16"/>
                <w:szCs w:val="16"/>
              </w:rPr>
              <w:t xml:space="preserve"> – </w:t>
            </w:r>
            <w:r w:rsidRPr="002054A8">
              <w:rPr>
                <w:sz w:val="16"/>
                <w:szCs w:val="16"/>
              </w:rPr>
              <w:t xml:space="preserve">Valores Inteiros, </w:t>
            </w:r>
            <w:r w:rsidRPr="002054A8">
              <w:rPr>
                <w:b/>
                <w:bCs/>
                <w:sz w:val="16"/>
                <w:szCs w:val="16"/>
              </w:rPr>
              <w:t>VD</w:t>
            </w:r>
            <w:r w:rsidRPr="002054A8">
              <w:rPr>
                <w:sz w:val="16"/>
                <w:szCs w:val="16"/>
              </w:rPr>
              <w:t xml:space="preserve"> – Valores com Casas Decimais</w:t>
            </w:r>
          </w:p>
          <w:p w:rsidR="009773DF" w:rsidRPr="002054A8" w:rsidRDefault="009773DF" w:rsidP="009773DF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DT–</w:t>
            </w:r>
            <w:r w:rsidRPr="002054A8">
              <w:rPr>
                <w:sz w:val="16"/>
                <w:szCs w:val="16"/>
              </w:rPr>
              <w:t>Data (dd/mm/yyyy),</w:t>
            </w:r>
            <w:r>
              <w:rPr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>MA</w:t>
            </w:r>
            <w:r>
              <w:rPr>
                <w:sz w:val="16"/>
                <w:szCs w:val="16"/>
              </w:rPr>
              <w:t xml:space="preserve"> – Mês/Ano (mm/yyyy)</w:t>
            </w:r>
          </w:p>
          <w:p w:rsidR="009773DF" w:rsidRPr="002054A8" w:rsidRDefault="009773DF" w:rsidP="009773DF">
            <w:pPr>
              <w:rPr>
                <w:sz w:val="16"/>
                <w:szCs w:val="16"/>
                <w:lang w:val="en-US"/>
              </w:rPr>
            </w:pPr>
            <w:r w:rsidRPr="002054A8">
              <w:rPr>
                <w:b/>
                <w:bCs/>
                <w:sz w:val="16"/>
                <w:szCs w:val="16"/>
                <w:lang w:val="en-US"/>
              </w:rPr>
              <w:t>TS</w:t>
            </w:r>
            <w:r w:rsidRPr="00310AFC">
              <w:rPr>
                <w:bCs/>
                <w:sz w:val="16"/>
                <w:szCs w:val="16"/>
                <w:lang w:val="en-US"/>
              </w:rPr>
              <w:t xml:space="preserve"> – </w:t>
            </w:r>
            <w:r w:rsidRPr="002054A8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2054A8">
              <w:rPr>
                <w:b/>
                <w:bCs/>
                <w:sz w:val="16"/>
                <w:szCs w:val="16"/>
                <w:lang w:val="en-US"/>
              </w:rPr>
              <w:t>HH</w:t>
            </w:r>
            <w:r w:rsidRPr="00310AFC">
              <w:rPr>
                <w:bCs/>
                <w:sz w:val="16"/>
                <w:szCs w:val="16"/>
                <w:lang w:val="en-US"/>
              </w:rPr>
              <w:t xml:space="preserve"> – </w:t>
            </w:r>
            <w:r w:rsidRPr="002054A8">
              <w:rPr>
                <w:sz w:val="16"/>
                <w:szCs w:val="16"/>
                <w:lang w:val="en-US"/>
              </w:rPr>
              <w:t>Hora (99:99),</w:t>
            </w:r>
          </w:p>
          <w:p w:rsidR="009773DF" w:rsidRPr="002054A8" w:rsidRDefault="009773DF" w:rsidP="009773DF">
            <w:pPr>
              <w:ind w:left="1093" w:hanging="1093"/>
              <w:rPr>
                <w:sz w:val="16"/>
                <w:szCs w:val="16"/>
              </w:rPr>
            </w:pPr>
            <w:r w:rsidRPr="002054A8">
              <w:rPr>
                <w:sz w:val="16"/>
                <w:szCs w:val="16"/>
              </w:rPr>
              <w:t xml:space="preserve">Informação BD: deverá constar o </w:t>
            </w:r>
            <w:r w:rsidRPr="002054A8">
              <w:rPr>
                <w:b/>
                <w:bCs/>
                <w:iCs/>
                <w:sz w:val="16"/>
                <w:szCs w:val="16"/>
              </w:rPr>
              <w:t>nome do campo</w:t>
            </w:r>
            <w:r w:rsidRPr="002054A8">
              <w:rPr>
                <w:sz w:val="16"/>
                <w:szCs w:val="16"/>
              </w:rPr>
              <w:t xml:space="preserve"> e sua respectiva </w:t>
            </w:r>
            <w:r w:rsidRPr="002054A8">
              <w:rPr>
                <w:b/>
                <w:bCs/>
                <w:iCs/>
                <w:sz w:val="16"/>
                <w:szCs w:val="16"/>
              </w:rPr>
              <w:t>tabela</w:t>
            </w:r>
            <w:r w:rsidRPr="002054A8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2054A8">
              <w:rPr>
                <w:b/>
                <w:bCs/>
                <w:iCs/>
                <w:sz w:val="16"/>
                <w:szCs w:val="16"/>
              </w:rPr>
              <w:t>tamanho</w:t>
            </w:r>
            <w:r w:rsidRPr="002054A8">
              <w:rPr>
                <w:sz w:val="16"/>
                <w:szCs w:val="16"/>
              </w:rPr>
              <w:t xml:space="preserve"> e </w:t>
            </w:r>
            <w:r w:rsidRPr="002054A8">
              <w:rPr>
                <w:b/>
                <w:bCs/>
                <w:iCs/>
                <w:sz w:val="16"/>
                <w:szCs w:val="16"/>
              </w:rPr>
              <w:t>tipo</w:t>
            </w:r>
            <w:r w:rsidRPr="002054A8">
              <w:rPr>
                <w:sz w:val="16"/>
                <w:szCs w:val="16"/>
              </w:rPr>
              <w:t xml:space="preserve"> da informação. Para este último deve-se usar </w:t>
            </w:r>
            <w:r w:rsidRPr="002054A8">
              <w:rPr>
                <w:b/>
                <w:bCs/>
                <w:sz w:val="16"/>
                <w:szCs w:val="16"/>
              </w:rPr>
              <w:t>A</w:t>
            </w:r>
            <w:r w:rsidRPr="00310AFC">
              <w:rPr>
                <w:bCs/>
                <w:sz w:val="16"/>
                <w:szCs w:val="16"/>
              </w:rPr>
              <w:t xml:space="preserve"> –</w:t>
            </w:r>
            <w:r w:rsidRPr="002054A8">
              <w:rPr>
                <w:sz w:val="16"/>
                <w:szCs w:val="16"/>
              </w:rPr>
              <w:t xml:space="preserve"> Alfanumérico, </w:t>
            </w:r>
            <w:r w:rsidRPr="002054A8">
              <w:rPr>
                <w:b/>
                <w:bCs/>
                <w:sz w:val="16"/>
                <w:szCs w:val="16"/>
              </w:rPr>
              <w:t>N</w:t>
            </w:r>
            <w:r w:rsidRPr="00310AFC">
              <w:rPr>
                <w:bCs/>
                <w:sz w:val="16"/>
                <w:szCs w:val="16"/>
              </w:rPr>
              <w:t xml:space="preserve"> </w:t>
            </w:r>
            <w:r w:rsidRPr="002054A8">
              <w:rPr>
                <w:sz w:val="16"/>
                <w:szCs w:val="16"/>
              </w:rPr>
              <w:t xml:space="preserve">– Numérico, </w:t>
            </w:r>
            <w:r w:rsidRPr="00310AFC">
              <w:rPr>
                <w:b/>
                <w:bCs/>
                <w:sz w:val="16"/>
                <w:szCs w:val="16"/>
              </w:rPr>
              <w:t>I</w:t>
            </w:r>
            <w:r w:rsidRPr="00310AFC">
              <w:rPr>
                <w:bCs/>
                <w:sz w:val="16"/>
                <w:szCs w:val="16"/>
              </w:rPr>
              <w:t xml:space="preserve"> – </w:t>
            </w:r>
            <w:r w:rsidRPr="002054A8">
              <w:rPr>
                <w:sz w:val="16"/>
                <w:szCs w:val="16"/>
              </w:rPr>
              <w:t xml:space="preserve">Inteiro, </w:t>
            </w:r>
            <w:r w:rsidRPr="002054A8">
              <w:rPr>
                <w:b/>
                <w:bCs/>
                <w:sz w:val="16"/>
                <w:szCs w:val="16"/>
              </w:rPr>
              <w:t>D –</w:t>
            </w:r>
            <w:r w:rsidRPr="002054A8">
              <w:rPr>
                <w:sz w:val="16"/>
                <w:szCs w:val="16"/>
              </w:rPr>
              <w:t xml:space="preserve"> Decimal, </w:t>
            </w:r>
            <w:r w:rsidRPr="002054A8">
              <w:rPr>
                <w:b/>
                <w:bCs/>
                <w:sz w:val="16"/>
                <w:szCs w:val="16"/>
              </w:rPr>
              <w:t>TS</w:t>
            </w:r>
            <w:r w:rsidRPr="00310AFC">
              <w:rPr>
                <w:bCs/>
                <w:sz w:val="16"/>
                <w:szCs w:val="16"/>
              </w:rPr>
              <w:t xml:space="preserve"> – </w:t>
            </w:r>
            <w:r w:rsidRPr="002054A8">
              <w:rPr>
                <w:sz w:val="16"/>
                <w:szCs w:val="16"/>
              </w:rPr>
              <w:t xml:space="preserve">TimeStamp, </w:t>
            </w:r>
            <w:r w:rsidRPr="002054A8">
              <w:rPr>
                <w:b/>
                <w:bCs/>
                <w:sz w:val="16"/>
                <w:szCs w:val="16"/>
              </w:rPr>
              <w:t>DT</w:t>
            </w:r>
            <w:r w:rsidRPr="00310AFC">
              <w:rPr>
                <w:bCs/>
                <w:sz w:val="16"/>
                <w:szCs w:val="16"/>
              </w:rPr>
              <w:t xml:space="preserve"> – </w:t>
            </w:r>
            <w:r w:rsidRPr="002054A8">
              <w:rPr>
                <w:sz w:val="16"/>
                <w:szCs w:val="16"/>
              </w:rPr>
              <w:t>Data</w:t>
            </w:r>
          </w:p>
          <w:p w:rsidR="009773DF" w:rsidRPr="002054A8" w:rsidRDefault="009773DF" w:rsidP="009773DF">
            <w:pPr>
              <w:ind w:left="1093" w:hanging="1093"/>
              <w:rPr>
                <w:sz w:val="16"/>
                <w:szCs w:val="16"/>
              </w:rPr>
            </w:pPr>
          </w:p>
          <w:p w:rsidR="000E3149" w:rsidRPr="002054A8" w:rsidRDefault="009773DF" w:rsidP="009773DF">
            <w:pPr>
              <w:rPr>
                <w:sz w:val="22"/>
              </w:rPr>
            </w:pPr>
            <w:r w:rsidRPr="002054A8">
              <w:rPr>
                <w:sz w:val="16"/>
                <w:szCs w:val="16"/>
              </w:rPr>
              <w:t xml:space="preserve">Não se Aplica: </w:t>
            </w:r>
            <w:r w:rsidRPr="002054A8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936786" w:rsidRDefault="00936786" w:rsidP="008B7941">
      <w:pPr>
        <w:pStyle w:val="STJNivel3"/>
      </w:pPr>
      <w:bookmarkStart w:id="9" w:name="_Toc400961894"/>
      <w:bookmarkStart w:id="10" w:name="_Toc401835457"/>
      <w:r w:rsidRPr="00D23980">
        <w:t>Tela Avisos da Unidade</w:t>
      </w:r>
      <w:bookmarkEnd w:id="9"/>
      <w:bookmarkEnd w:id="10"/>
    </w:p>
    <w:p w:rsidR="005E47D4" w:rsidRPr="00D23980" w:rsidRDefault="005E47D4" w:rsidP="008B7941">
      <w:pPr>
        <w:pStyle w:val="STJNivel3"/>
        <w:numPr>
          <w:ilvl w:val="0"/>
          <w:numId w:val="0"/>
        </w:numPr>
        <w:ind w:left="714"/>
      </w:pPr>
    </w:p>
    <w:p w:rsidR="00936786" w:rsidRPr="0060437A" w:rsidRDefault="0060437A" w:rsidP="0060437A">
      <w:r>
        <w:rPr>
          <w:noProof/>
          <w:lang w:eastAsia="pt-BR"/>
        </w:rPr>
        <w:drawing>
          <wp:inline distT="0" distB="0" distL="0" distR="0">
            <wp:extent cx="6276975" cy="1343025"/>
            <wp:effectExtent l="19050" t="19050" r="28575" b="285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343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36786" w:rsidRPr="00936786" w:rsidRDefault="008E7786" w:rsidP="00936786">
      <w:pPr>
        <w:pStyle w:val="Instruo"/>
        <w:jc w:val="center"/>
        <w:rPr>
          <w:i w:val="0"/>
          <w:color w:val="auto"/>
        </w:rPr>
      </w:pPr>
      <w:r>
        <w:rPr>
          <w:i w:val="0"/>
          <w:color w:val="auto"/>
        </w:rPr>
        <w:t>Figura 3</w:t>
      </w:r>
      <w:r w:rsidR="00936786" w:rsidRPr="00936786">
        <w:rPr>
          <w:i w:val="0"/>
          <w:color w:val="auto"/>
        </w:rPr>
        <w:t xml:space="preserve"> - Tela Avisos da Unidade</w:t>
      </w:r>
    </w:p>
    <w:p w:rsidR="00936786" w:rsidRDefault="00936786" w:rsidP="00B40E36">
      <w:pPr>
        <w:pStyle w:val="Ttulo4"/>
        <w:numPr>
          <w:ilvl w:val="0"/>
          <w:numId w:val="14"/>
        </w:numPr>
        <w:ind w:firstLine="556"/>
        <w:rPr>
          <w:sz w:val="20"/>
        </w:rPr>
      </w:pPr>
      <w:r>
        <w:rPr>
          <w:sz w:val="20"/>
        </w:rPr>
        <w:t>Regras de Apresentação</w:t>
      </w:r>
    </w:p>
    <w:p w:rsidR="00936786" w:rsidRPr="00031E9C" w:rsidRDefault="00936786" w:rsidP="00B40E36">
      <w:pPr>
        <w:pStyle w:val="PargrafodaLista"/>
        <w:numPr>
          <w:ilvl w:val="0"/>
          <w:numId w:val="10"/>
        </w:numPr>
        <w:spacing w:before="100" w:beforeAutospacing="1"/>
        <w:ind w:left="2846" w:hanging="357"/>
      </w:pPr>
      <w:r>
        <w:t>Ao clicar a aba "</w:t>
      </w:r>
      <w:r w:rsidRPr="00342018">
        <w:rPr>
          <w:color w:val="auto"/>
        </w:rPr>
        <w:t xml:space="preserve">Avisos da Unidade" do Mural de Avisos, </w:t>
      </w:r>
      <w:r w:rsidR="005652BF">
        <w:rPr>
          <w:color w:val="auto"/>
        </w:rPr>
        <w:t>é</w:t>
      </w:r>
      <w:r w:rsidRPr="00342018">
        <w:rPr>
          <w:color w:val="auto"/>
        </w:rPr>
        <w:t xml:space="preserve"> apresentada uma lista de avisos </w:t>
      </w:r>
      <w:r w:rsidRPr="004E333C">
        <w:rPr>
          <w:color w:val="auto"/>
        </w:rPr>
        <w:t>que pode ser visualizada por todos os servidores da respectiva Unidade</w:t>
      </w:r>
      <w:r>
        <w:rPr>
          <w:color w:val="auto"/>
        </w:rPr>
        <w:t>.</w:t>
      </w:r>
    </w:p>
    <w:p w:rsidR="00031E9C" w:rsidRPr="00EE0744" w:rsidRDefault="00031E9C" w:rsidP="00B40E36">
      <w:pPr>
        <w:pStyle w:val="PargrafodaLista"/>
        <w:numPr>
          <w:ilvl w:val="0"/>
          <w:numId w:val="10"/>
        </w:numPr>
        <w:spacing w:before="100" w:beforeAutospacing="1"/>
        <w:ind w:left="2846" w:hanging="357"/>
      </w:pPr>
      <w:r>
        <w:rPr>
          <w:color w:val="auto"/>
        </w:rPr>
        <w:t xml:space="preserve">Ao acionar a opção </w:t>
      </w:r>
      <w:r>
        <w:rPr>
          <w:noProof/>
          <w:color w:val="auto"/>
          <w:lang w:eastAsia="pt-BR"/>
        </w:rPr>
        <w:drawing>
          <wp:inline distT="0" distB="0" distL="0" distR="0">
            <wp:extent cx="161925" cy="1524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>(Detalhes do Aviso), o sistema exibe a tela “Detalhes do Aviso – 2.2.2”, deste documento.</w:t>
      </w:r>
    </w:p>
    <w:p w:rsidR="00936786" w:rsidRDefault="00936786" w:rsidP="00B40E36">
      <w:pPr>
        <w:pStyle w:val="Ttulo4"/>
        <w:numPr>
          <w:ilvl w:val="0"/>
          <w:numId w:val="14"/>
        </w:numPr>
        <w:ind w:firstLine="556"/>
        <w:rPr>
          <w:sz w:val="20"/>
        </w:rPr>
      </w:pPr>
      <w:r>
        <w:rPr>
          <w:sz w:val="20"/>
        </w:rPr>
        <w:t>Exceções</w:t>
      </w:r>
    </w:p>
    <w:p w:rsidR="00936786" w:rsidRPr="00A95545" w:rsidRDefault="00936786" w:rsidP="00EC7564">
      <w:pPr>
        <w:spacing w:before="100" w:beforeAutospacing="1"/>
        <w:ind w:firstLine="2552"/>
      </w:pPr>
      <w:r w:rsidRPr="009609DC">
        <w:rPr>
          <w:color w:val="auto"/>
        </w:rPr>
        <w:t>Não se aplica</w:t>
      </w:r>
      <w:r w:rsidR="000F14EE">
        <w:rPr>
          <w:color w:val="auto"/>
        </w:rPr>
        <w:t>.</w:t>
      </w:r>
    </w:p>
    <w:p w:rsidR="00EC7564" w:rsidRDefault="00EC7564">
      <w:pPr>
        <w:jc w:val="left"/>
        <w:rPr>
          <w:b/>
          <w:snapToGrid w:val="0"/>
          <w:color w:val="auto"/>
        </w:rPr>
      </w:pPr>
      <w:r>
        <w:br w:type="page"/>
      </w:r>
    </w:p>
    <w:p w:rsidR="00936786" w:rsidRDefault="00936786" w:rsidP="00B40E36">
      <w:pPr>
        <w:pStyle w:val="Ttulo4"/>
        <w:numPr>
          <w:ilvl w:val="0"/>
          <w:numId w:val="14"/>
        </w:numPr>
        <w:ind w:firstLine="556"/>
        <w:rPr>
          <w:rFonts w:cs="Arial"/>
          <w:sz w:val="20"/>
        </w:rPr>
      </w:pPr>
      <w:r>
        <w:rPr>
          <w:rFonts w:cs="Arial"/>
          <w:sz w:val="20"/>
        </w:rPr>
        <w:lastRenderedPageBreak/>
        <w:t>Itens de Controle</w:t>
      </w:r>
    </w:p>
    <w:p w:rsidR="00936786" w:rsidRPr="00CB0165" w:rsidRDefault="00936786" w:rsidP="00936786">
      <w:pPr>
        <w:pStyle w:val="Rodap"/>
        <w:tabs>
          <w:tab w:val="clear" w:pos="4320"/>
          <w:tab w:val="clear" w:pos="8640"/>
        </w:tabs>
        <w:rPr>
          <w:sz w:val="16"/>
          <w:szCs w:val="16"/>
        </w:rPr>
      </w:pP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939"/>
        <w:gridCol w:w="850"/>
        <w:gridCol w:w="758"/>
        <w:gridCol w:w="496"/>
        <w:gridCol w:w="1110"/>
        <w:gridCol w:w="360"/>
        <w:gridCol w:w="496"/>
        <w:gridCol w:w="608"/>
        <w:gridCol w:w="737"/>
        <w:gridCol w:w="1896"/>
      </w:tblGrid>
      <w:tr w:rsidR="00936786" w:rsidTr="0071164D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936786" w:rsidRDefault="00936786" w:rsidP="00936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1939" w:type="dxa"/>
            <w:shd w:val="pct25" w:color="auto" w:fill="auto"/>
            <w:vAlign w:val="center"/>
          </w:tcPr>
          <w:p w:rsidR="00936786" w:rsidRDefault="00936786" w:rsidP="00936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850" w:type="dxa"/>
            <w:shd w:val="pct25" w:color="auto" w:fill="auto"/>
            <w:textDirection w:val="btLr"/>
            <w:vAlign w:val="center"/>
          </w:tcPr>
          <w:p w:rsidR="00936786" w:rsidRDefault="00936786" w:rsidP="00936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758" w:type="dxa"/>
            <w:shd w:val="pct25" w:color="auto" w:fill="auto"/>
            <w:textDirection w:val="btLr"/>
            <w:vAlign w:val="center"/>
          </w:tcPr>
          <w:p w:rsidR="00936786" w:rsidRDefault="00936786" w:rsidP="00936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936786" w:rsidRDefault="00936786" w:rsidP="00936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1110" w:type="dxa"/>
            <w:shd w:val="pct25" w:color="auto" w:fill="auto"/>
            <w:textDirection w:val="btLr"/>
            <w:vAlign w:val="center"/>
          </w:tcPr>
          <w:p w:rsidR="00936786" w:rsidRDefault="00936786" w:rsidP="00936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936786" w:rsidRDefault="00936786" w:rsidP="00936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936786" w:rsidRDefault="00936786" w:rsidP="00936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608" w:type="dxa"/>
            <w:shd w:val="pct25" w:color="auto" w:fill="auto"/>
            <w:textDirection w:val="btLr"/>
            <w:vAlign w:val="center"/>
          </w:tcPr>
          <w:p w:rsidR="00936786" w:rsidRDefault="00936786" w:rsidP="00936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737" w:type="dxa"/>
            <w:shd w:val="pct25" w:color="auto" w:fill="auto"/>
            <w:textDirection w:val="btLr"/>
            <w:vAlign w:val="center"/>
          </w:tcPr>
          <w:p w:rsidR="00936786" w:rsidRDefault="00936786" w:rsidP="00936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936786" w:rsidRDefault="00936786" w:rsidP="00936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EC7564" w:rsidRPr="00C451B1" w:rsidTr="00EC7564">
        <w:trPr>
          <w:cantSplit/>
          <w:trHeight w:val="288"/>
          <w:jc w:val="center"/>
        </w:trPr>
        <w:tc>
          <w:tcPr>
            <w:tcW w:w="9804" w:type="dxa"/>
            <w:gridSpan w:val="11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EC7564" w:rsidRPr="00EC7564" w:rsidRDefault="00EC7564" w:rsidP="00936786">
            <w:pPr>
              <w:rPr>
                <w:b/>
                <w:iCs/>
                <w:color w:val="auto"/>
              </w:rPr>
            </w:pPr>
            <w:r w:rsidRPr="00EC7564">
              <w:rPr>
                <w:b/>
                <w:iCs/>
                <w:color w:val="auto"/>
              </w:rPr>
              <w:t>Quadro de Dados – Avisos da Unidade</w:t>
            </w:r>
          </w:p>
        </w:tc>
      </w:tr>
      <w:tr w:rsidR="0071164D" w:rsidRPr="00C451B1" w:rsidTr="0071164D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5652BF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1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6D2F45">
            <w:pPr>
              <w:jc w:val="left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 xml:space="preserve">Data </w:t>
            </w:r>
            <w:r>
              <w:rPr>
                <w:iCs/>
                <w:color w:val="auto"/>
              </w:rPr>
              <w:t>de Inclusão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5652BF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5652BF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5652BF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5652BF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5652BF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5652BF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5652BF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N/A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5652BF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EC756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 O sistema r</w:t>
            </w:r>
            <w:r w:rsidRPr="00EC7564">
              <w:rPr>
                <w:iCs/>
                <w:color w:val="auto"/>
              </w:rPr>
              <w:t>ecupera a data de inclusão do aviso</w:t>
            </w:r>
            <w:r w:rsidR="000F14EE">
              <w:rPr>
                <w:iCs/>
                <w:color w:val="auto"/>
              </w:rPr>
              <w:t>.</w:t>
            </w:r>
          </w:p>
        </w:tc>
      </w:tr>
      <w:tr w:rsidR="0071164D" w:rsidRPr="00C451B1" w:rsidTr="0071164D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936786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2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6D2F45">
            <w:pPr>
              <w:jc w:val="left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Descrição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936786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936786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936786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936786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936786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936786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5652BF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N/A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5652BF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EC756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 O sistema r</w:t>
            </w:r>
            <w:r w:rsidRPr="00EC7564">
              <w:rPr>
                <w:iCs/>
                <w:color w:val="auto"/>
              </w:rPr>
              <w:t>ecupera a descrição do aviso</w:t>
            </w:r>
            <w:r w:rsidR="000F14EE">
              <w:rPr>
                <w:iCs/>
                <w:color w:val="auto"/>
              </w:rPr>
              <w:t>.</w:t>
            </w:r>
          </w:p>
        </w:tc>
      </w:tr>
      <w:tr w:rsidR="0071164D" w:rsidRPr="00C451B1" w:rsidTr="0071164D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936786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3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6D2F45">
            <w:pPr>
              <w:jc w:val="left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Situação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936786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936786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936786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936786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936786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936786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5652BF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N/A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5652BF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EC756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 O sistema r</w:t>
            </w:r>
            <w:r w:rsidRPr="00EC7564">
              <w:rPr>
                <w:iCs/>
                <w:color w:val="auto"/>
              </w:rPr>
              <w:t>ecupera a situação do aviso.</w:t>
            </w:r>
          </w:p>
        </w:tc>
      </w:tr>
      <w:tr w:rsidR="0071164D" w:rsidRPr="00C451B1" w:rsidTr="0071164D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936786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4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6D2F45">
            <w:pPr>
              <w:jc w:val="left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Visualização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936786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936786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936786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936786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936786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936786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5652BF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N/A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936786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3E2A9D">
            <w:pPr>
              <w:jc w:val="left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 xml:space="preserve">Exibe a </w:t>
            </w:r>
            <w:r>
              <w:rPr>
                <w:iCs/>
                <w:color w:val="auto"/>
              </w:rPr>
              <w:t>tela “Detalhe do Aviso - 2.2.2” deste documento.</w:t>
            </w:r>
          </w:p>
        </w:tc>
      </w:tr>
      <w:tr w:rsidR="006D2F45" w:rsidRPr="00C451B1" w:rsidTr="006D2F45">
        <w:trPr>
          <w:cantSplit/>
          <w:trHeight w:val="391"/>
          <w:jc w:val="center"/>
        </w:trPr>
        <w:tc>
          <w:tcPr>
            <w:tcW w:w="9804" w:type="dxa"/>
            <w:gridSpan w:val="11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6D2F45" w:rsidRPr="006D2F45" w:rsidRDefault="006D2F45" w:rsidP="006D2F45">
            <w:pPr>
              <w:jc w:val="left"/>
              <w:rPr>
                <w:b/>
                <w:iCs/>
                <w:color w:val="auto"/>
              </w:rPr>
            </w:pPr>
            <w:r w:rsidRPr="006D2F45">
              <w:rPr>
                <w:b/>
                <w:iCs/>
                <w:color w:val="auto"/>
              </w:rPr>
              <w:t>Opções de Navegabilidade</w:t>
            </w:r>
          </w:p>
        </w:tc>
      </w:tr>
      <w:tr w:rsidR="0071164D" w:rsidRPr="00C451B1" w:rsidTr="0071164D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936786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5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6D2F45">
            <w:pPr>
              <w:jc w:val="left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Botão Primeira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936786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936786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936786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936786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936786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936786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5652BF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N/A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936786">
            <w:pPr>
              <w:jc w:val="center"/>
              <w:rPr>
                <w:color w:val="auto"/>
              </w:rPr>
            </w:pPr>
            <w:r w:rsidRPr="00EC7564">
              <w:rPr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EC7564">
            <w:pPr>
              <w:jc w:val="left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Exibe a primeira página da aba meus avisos.</w:t>
            </w:r>
          </w:p>
        </w:tc>
      </w:tr>
      <w:tr w:rsidR="0071164D" w:rsidRPr="00C451B1" w:rsidTr="0071164D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936786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6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6D2F45">
            <w:pPr>
              <w:jc w:val="left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Botão Anterior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936786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936786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936786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936786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936786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936786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5652BF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N/A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936786">
            <w:pPr>
              <w:jc w:val="center"/>
              <w:rPr>
                <w:iCs/>
                <w:color w:val="auto"/>
              </w:rPr>
            </w:pPr>
            <w:r w:rsidRPr="00EC7564">
              <w:rPr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EC7564">
            <w:pPr>
              <w:jc w:val="left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Exibe a página anterior da aba meus avisos.</w:t>
            </w:r>
          </w:p>
        </w:tc>
      </w:tr>
      <w:tr w:rsidR="0071164D" w:rsidRPr="00C451B1" w:rsidTr="0071164D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936786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7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6D2F45">
            <w:pPr>
              <w:jc w:val="left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Botão Próxima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936786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936786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936786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936786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936786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936786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5652BF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N/A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936786">
            <w:pPr>
              <w:jc w:val="center"/>
              <w:rPr>
                <w:iCs/>
                <w:color w:val="auto"/>
              </w:rPr>
            </w:pPr>
            <w:r w:rsidRPr="00EC7564">
              <w:rPr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EC7564">
            <w:pPr>
              <w:jc w:val="left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Exibe a próxima página da aba meus avisos.</w:t>
            </w:r>
          </w:p>
        </w:tc>
      </w:tr>
      <w:tr w:rsidR="0071164D" w:rsidRPr="00C451B1" w:rsidTr="0071164D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936786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8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6D2F45">
            <w:pPr>
              <w:jc w:val="left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Botão Última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936786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936786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936786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936786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936786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936786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5652BF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N/A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936786">
            <w:pPr>
              <w:jc w:val="center"/>
              <w:rPr>
                <w:iCs/>
                <w:color w:val="auto"/>
              </w:rPr>
            </w:pPr>
            <w:r w:rsidRPr="00EC7564">
              <w:rPr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EC7564">
            <w:pPr>
              <w:jc w:val="left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Exibe a última página de da aba meus avisos.</w:t>
            </w:r>
          </w:p>
        </w:tc>
      </w:tr>
      <w:tr w:rsidR="006D2F45" w:rsidRPr="00C451B1" w:rsidTr="006D2F45">
        <w:trPr>
          <w:cantSplit/>
          <w:trHeight w:val="391"/>
          <w:jc w:val="center"/>
        </w:trPr>
        <w:tc>
          <w:tcPr>
            <w:tcW w:w="9804" w:type="dxa"/>
            <w:gridSpan w:val="11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6D2F45" w:rsidRPr="006D2F45" w:rsidRDefault="006D2F45" w:rsidP="00EC7564">
            <w:pPr>
              <w:jc w:val="left"/>
              <w:rPr>
                <w:b/>
                <w:iCs/>
                <w:color w:val="auto"/>
              </w:rPr>
            </w:pPr>
            <w:r w:rsidRPr="006D2F45">
              <w:rPr>
                <w:b/>
                <w:iCs/>
                <w:color w:val="auto"/>
              </w:rPr>
              <w:t>Rodapé</w:t>
            </w:r>
          </w:p>
        </w:tc>
      </w:tr>
      <w:tr w:rsidR="0071164D" w:rsidRPr="00C451B1" w:rsidTr="0071164D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93678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10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6D2F4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Total de avisos pendentes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5652BF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5652BF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5652BF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5652BF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5652BF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5652BF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5652BF">
            <w:pPr>
              <w:jc w:val="center"/>
              <w:rPr>
                <w:iCs/>
                <w:color w:val="auto"/>
              </w:rPr>
            </w:pPr>
            <w:r w:rsidRPr="00EC7564">
              <w:rPr>
                <w:iCs/>
                <w:color w:val="auto"/>
              </w:rPr>
              <w:t>N/A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93678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71164D" w:rsidRPr="00EC7564" w:rsidRDefault="0071164D" w:rsidP="00EC756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 O sistema recupera o total de avisos pendentes.</w:t>
            </w:r>
          </w:p>
        </w:tc>
      </w:tr>
      <w:tr w:rsidR="0071164D" w:rsidRPr="002054A8" w:rsidTr="00936786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71164D" w:rsidRPr="002054A8" w:rsidRDefault="0071164D" w:rsidP="00EC7564">
            <w:pPr>
              <w:rPr>
                <w:sz w:val="16"/>
                <w:szCs w:val="16"/>
              </w:rPr>
            </w:pPr>
            <w:r w:rsidRPr="002054A8">
              <w:rPr>
                <w:sz w:val="16"/>
                <w:szCs w:val="16"/>
              </w:rPr>
              <w:t>Máscaras:</w:t>
            </w:r>
            <w:r>
              <w:rPr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>LC</w:t>
            </w:r>
            <w:r w:rsidRPr="002054A8">
              <w:rPr>
                <w:sz w:val="16"/>
                <w:szCs w:val="16"/>
              </w:rPr>
              <w:t xml:space="preserve"> – Caracteres Caixa Baixa, </w:t>
            </w:r>
            <w:r w:rsidRPr="002054A8">
              <w:rPr>
                <w:b/>
                <w:bCs/>
                <w:sz w:val="16"/>
                <w:szCs w:val="16"/>
              </w:rPr>
              <w:t>UC</w:t>
            </w:r>
            <w:r w:rsidRPr="002054A8">
              <w:rPr>
                <w:sz w:val="16"/>
                <w:szCs w:val="16"/>
              </w:rPr>
              <w:t xml:space="preserve"> –Caracteres Caixa Alta, </w:t>
            </w:r>
            <w:r w:rsidRPr="002054A8">
              <w:rPr>
                <w:b/>
                <w:bCs/>
                <w:sz w:val="16"/>
                <w:szCs w:val="16"/>
              </w:rPr>
              <w:t>CS</w:t>
            </w:r>
            <w:r>
              <w:rPr>
                <w:sz w:val="16"/>
                <w:szCs w:val="16"/>
              </w:rPr>
              <w:t xml:space="preserve"> – Ignora Caixa</w:t>
            </w:r>
          </w:p>
          <w:p w:rsidR="0071164D" w:rsidRPr="002054A8" w:rsidRDefault="0071164D" w:rsidP="00EC7564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CE</w:t>
            </w:r>
            <w:r w:rsidRPr="00310AFC">
              <w:rPr>
                <w:bCs/>
                <w:sz w:val="16"/>
                <w:szCs w:val="16"/>
              </w:rPr>
              <w:t xml:space="preserve"> –</w:t>
            </w:r>
            <w:r w:rsidRPr="002054A8">
              <w:rPr>
                <w:sz w:val="16"/>
                <w:szCs w:val="16"/>
              </w:rPr>
              <w:t xml:space="preserve"> Aceita Caracteres Especiais,</w:t>
            </w:r>
            <w:r>
              <w:rPr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>NE</w:t>
            </w:r>
            <w:r w:rsidRPr="00310AFC">
              <w:rPr>
                <w:bCs/>
                <w:sz w:val="16"/>
                <w:szCs w:val="16"/>
              </w:rPr>
              <w:t xml:space="preserve"> – </w:t>
            </w:r>
            <w:r w:rsidRPr="002054A8">
              <w:rPr>
                <w:sz w:val="16"/>
                <w:szCs w:val="16"/>
              </w:rPr>
              <w:t>Não Aceita Caracteres Especiais</w:t>
            </w:r>
          </w:p>
          <w:p w:rsidR="0071164D" w:rsidRPr="002054A8" w:rsidRDefault="0071164D" w:rsidP="00EC7564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CA</w:t>
            </w:r>
            <w:r w:rsidRPr="00310AFC">
              <w:rPr>
                <w:sz w:val="16"/>
                <w:szCs w:val="16"/>
              </w:rPr>
              <w:t xml:space="preserve"> –</w:t>
            </w:r>
            <w:r w:rsidRPr="002054A8">
              <w:rPr>
                <w:sz w:val="16"/>
                <w:szCs w:val="16"/>
              </w:rPr>
              <w:t xml:space="preserve"> Aceita Caracteres Acentuados, </w:t>
            </w:r>
            <w:r w:rsidRPr="002054A8">
              <w:rPr>
                <w:b/>
                <w:bCs/>
                <w:sz w:val="16"/>
                <w:szCs w:val="16"/>
              </w:rPr>
              <w:t>NA</w:t>
            </w:r>
            <w:r w:rsidRPr="002054A8">
              <w:rPr>
                <w:sz w:val="16"/>
                <w:szCs w:val="16"/>
              </w:rPr>
              <w:t xml:space="preserve"> – Não Aceita Caracteres Acentuados</w:t>
            </w:r>
          </w:p>
          <w:p w:rsidR="0071164D" w:rsidRPr="002054A8" w:rsidRDefault="0071164D" w:rsidP="00EC7564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VN</w:t>
            </w:r>
            <w:r w:rsidRPr="00310AFC">
              <w:rPr>
                <w:bCs/>
                <w:sz w:val="16"/>
                <w:szCs w:val="16"/>
              </w:rPr>
              <w:t xml:space="preserve"> – </w:t>
            </w:r>
            <w:r w:rsidRPr="002054A8">
              <w:rPr>
                <w:sz w:val="16"/>
                <w:szCs w:val="16"/>
              </w:rPr>
              <w:t xml:space="preserve">Valores Inteiros, </w:t>
            </w:r>
            <w:r w:rsidRPr="002054A8">
              <w:rPr>
                <w:b/>
                <w:bCs/>
                <w:sz w:val="16"/>
                <w:szCs w:val="16"/>
              </w:rPr>
              <w:t>VD</w:t>
            </w:r>
            <w:r w:rsidRPr="002054A8">
              <w:rPr>
                <w:sz w:val="16"/>
                <w:szCs w:val="16"/>
              </w:rPr>
              <w:t xml:space="preserve"> – Valores com Casas Decimais</w:t>
            </w:r>
          </w:p>
          <w:p w:rsidR="0071164D" w:rsidRPr="002054A8" w:rsidRDefault="0071164D" w:rsidP="00EC7564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DT–</w:t>
            </w:r>
            <w:r w:rsidRPr="002054A8">
              <w:rPr>
                <w:sz w:val="16"/>
                <w:szCs w:val="16"/>
              </w:rPr>
              <w:t>Data (dd/mm/yyyy),</w:t>
            </w:r>
            <w:r>
              <w:rPr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>MA</w:t>
            </w:r>
            <w:r>
              <w:rPr>
                <w:sz w:val="16"/>
                <w:szCs w:val="16"/>
              </w:rPr>
              <w:t xml:space="preserve"> – Mês/Ano (mm/yyyy)</w:t>
            </w:r>
          </w:p>
          <w:p w:rsidR="0071164D" w:rsidRPr="002054A8" w:rsidRDefault="0071164D" w:rsidP="00EC7564">
            <w:pPr>
              <w:rPr>
                <w:sz w:val="16"/>
                <w:szCs w:val="16"/>
                <w:lang w:val="en-US"/>
              </w:rPr>
            </w:pPr>
            <w:r w:rsidRPr="002054A8">
              <w:rPr>
                <w:b/>
                <w:bCs/>
                <w:sz w:val="16"/>
                <w:szCs w:val="16"/>
                <w:lang w:val="en-US"/>
              </w:rPr>
              <w:t>TS</w:t>
            </w:r>
            <w:r w:rsidRPr="00310AFC">
              <w:rPr>
                <w:bCs/>
                <w:sz w:val="16"/>
                <w:szCs w:val="16"/>
                <w:lang w:val="en-US"/>
              </w:rPr>
              <w:t xml:space="preserve"> – </w:t>
            </w:r>
            <w:r w:rsidRPr="002054A8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2054A8">
              <w:rPr>
                <w:b/>
                <w:bCs/>
                <w:sz w:val="16"/>
                <w:szCs w:val="16"/>
                <w:lang w:val="en-US"/>
              </w:rPr>
              <w:t>HH</w:t>
            </w:r>
            <w:r w:rsidRPr="00310AFC">
              <w:rPr>
                <w:bCs/>
                <w:sz w:val="16"/>
                <w:szCs w:val="16"/>
                <w:lang w:val="en-US"/>
              </w:rPr>
              <w:t xml:space="preserve"> – </w:t>
            </w:r>
            <w:r w:rsidRPr="002054A8">
              <w:rPr>
                <w:sz w:val="16"/>
                <w:szCs w:val="16"/>
                <w:lang w:val="en-US"/>
              </w:rPr>
              <w:t>Hora (99:99),</w:t>
            </w:r>
          </w:p>
          <w:p w:rsidR="0071164D" w:rsidRPr="002054A8" w:rsidRDefault="0071164D" w:rsidP="00EC7564">
            <w:pPr>
              <w:ind w:left="1093" w:hanging="1093"/>
              <w:rPr>
                <w:sz w:val="16"/>
                <w:szCs w:val="16"/>
              </w:rPr>
            </w:pPr>
            <w:r w:rsidRPr="002054A8">
              <w:rPr>
                <w:sz w:val="16"/>
                <w:szCs w:val="16"/>
              </w:rPr>
              <w:t xml:space="preserve">Informação BD: deverá constar o </w:t>
            </w:r>
            <w:r w:rsidRPr="002054A8">
              <w:rPr>
                <w:b/>
                <w:bCs/>
                <w:iCs/>
                <w:sz w:val="16"/>
                <w:szCs w:val="16"/>
              </w:rPr>
              <w:t>nome do campo</w:t>
            </w:r>
            <w:r w:rsidRPr="002054A8">
              <w:rPr>
                <w:sz w:val="16"/>
                <w:szCs w:val="16"/>
              </w:rPr>
              <w:t xml:space="preserve"> e sua respectiva </w:t>
            </w:r>
            <w:r w:rsidRPr="002054A8">
              <w:rPr>
                <w:b/>
                <w:bCs/>
                <w:iCs/>
                <w:sz w:val="16"/>
                <w:szCs w:val="16"/>
              </w:rPr>
              <w:t>tabela</w:t>
            </w:r>
            <w:r w:rsidRPr="002054A8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2054A8">
              <w:rPr>
                <w:b/>
                <w:bCs/>
                <w:iCs/>
                <w:sz w:val="16"/>
                <w:szCs w:val="16"/>
              </w:rPr>
              <w:t>tamanho</w:t>
            </w:r>
            <w:r w:rsidRPr="002054A8">
              <w:rPr>
                <w:sz w:val="16"/>
                <w:szCs w:val="16"/>
              </w:rPr>
              <w:t xml:space="preserve"> e </w:t>
            </w:r>
            <w:r w:rsidRPr="002054A8">
              <w:rPr>
                <w:b/>
                <w:bCs/>
                <w:iCs/>
                <w:sz w:val="16"/>
                <w:szCs w:val="16"/>
              </w:rPr>
              <w:t>tipo</w:t>
            </w:r>
            <w:r w:rsidRPr="002054A8">
              <w:rPr>
                <w:sz w:val="16"/>
                <w:szCs w:val="16"/>
              </w:rPr>
              <w:t xml:space="preserve"> da informação. Para este último deve-se usar </w:t>
            </w:r>
            <w:r w:rsidRPr="002054A8">
              <w:rPr>
                <w:b/>
                <w:bCs/>
                <w:sz w:val="16"/>
                <w:szCs w:val="16"/>
              </w:rPr>
              <w:t>A</w:t>
            </w:r>
            <w:r w:rsidRPr="00310AFC">
              <w:rPr>
                <w:bCs/>
                <w:sz w:val="16"/>
                <w:szCs w:val="16"/>
              </w:rPr>
              <w:t xml:space="preserve"> –</w:t>
            </w:r>
            <w:r w:rsidRPr="002054A8">
              <w:rPr>
                <w:sz w:val="16"/>
                <w:szCs w:val="16"/>
              </w:rPr>
              <w:t xml:space="preserve"> Alfanumérico, </w:t>
            </w:r>
            <w:r w:rsidRPr="002054A8">
              <w:rPr>
                <w:b/>
                <w:bCs/>
                <w:sz w:val="16"/>
                <w:szCs w:val="16"/>
              </w:rPr>
              <w:t>N</w:t>
            </w:r>
            <w:r w:rsidRPr="00310AFC">
              <w:rPr>
                <w:bCs/>
                <w:sz w:val="16"/>
                <w:szCs w:val="16"/>
              </w:rPr>
              <w:t xml:space="preserve"> </w:t>
            </w:r>
            <w:r w:rsidRPr="002054A8">
              <w:rPr>
                <w:sz w:val="16"/>
                <w:szCs w:val="16"/>
              </w:rPr>
              <w:t xml:space="preserve">– Numérico, </w:t>
            </w:r>
            <w:r w:rsidRPr="00310AFC">
              <w:rPr>
                <w:b/>
                <w:bCs/>
                <w:sz w:val="16"/>
                <w:szCs w:val="16"/>
              </w:rPr>
              <w:t>I</w:t>
            </w:r>
            <w:r w:rsidRPr="00310AFC">
              <w:rPr>
                <w:bCs/>
                <w:sz w:val="16"/>
                <w:szCs w:val="16"/>
              </w:rPr>
              <w:t xml:space="preserve"> – </w:t>
            </w:r>
            <w:r w:rsidRPr="002054A8">
              <w:rPr>
                <w:sz w:val="16"/>
                <w:szCs w:val="16"/>
              </w:rPr>
              <w:t xml:space="preserve">Inteiro, </w:t>
            </w:r>
            <w:r w:rsidRPr="002054A8">
              <w:rPr>
                <w:b/>
                <w:bCs/>
                <w:sz w:val="16"/>
                <w:szCs w:val="16"/>
              </w:rPr>
              <w:t>D –</w:t>
            </w:r>
            <w:r w:rsidRPr="002054A8">
              <w:rPr>
                <w:sz w:val="16"/>
                <w:szCs w:val="16"/>
              </w:rPr>
              <w:t xml:space="preserve"> Decimal, </w:t>
            </w:r>
            <w:r w:rsidRPr="002054A8">
              <w:rPr>
                <w:b/>
                <w:bCs/>
                <w:sz w:val="16"/>
                <w:szCs w:val="16"/>
              </w:rPr>
              <w:t>TS</w:t>
            </w:r>
            <w:r w:rsidRPr="00310AFC">
              <w:rPr>
                <w:bCs/>
                <w:sz w:val="16"/>
                <w:szCs w:val="16"/>
              </w:rPr>
              <w:t xml:space="preserve"> – </w:t>
            </w:r>
            <w:r w:rsidRPr="002054A8">
              <w:rPr>
                <w:sz w:val="16"/>
                <w:szCs w:val="16"/>
              </w:rPr>
              <w:t xml:space="preserve">TimeStamp, </w:t>
            </w:r>
            <w:r w:rsidRPr="002054A8">
              <w:rPr>
                <w:b/>
                <w:bCs/>
                <w:sz w:val="16"/>
                <w:szCs w:val="16"/>
              </w:rPr>
              <w:t>DT</w:t>
            </w:r>
            <w:r w:rsidRPr="00310AFC">
              <w:rPr>
                <w:bCs/>
                <w:sz w:val="16"/>
                <w:szCs w:val="16"/>
              </w:rPr>
              <w:t xml:space="preserve"> – </w:t>
            </w:r>
            <w:r w:rsidRPr="002054A8">
              <w:rPr>
                <w:sz w:val="16"/>
                <w:szCs w:val="16"/>
              </w:rPr>
              <w:t>Data</w:t>
            </w:r>
          </w:p>
          <w:p w:rsidR="0071164D" w:rsidRPr="002054A8" w:rsidRDefault="0071164D" w:rsidP="00EC7564">
            <w:pPr>
              <w:ind w:left="1093" w:hanging="1093"/>
              <w:rPr>
                <w:sz w:val="16"/>
                <w:szCs w:val="16"/>
              </w:rPr>
            </w:pPr>
          </w:p>
          <w:p w:rsidR="0071164D" w:rsidRPr="002054A8" w:rsidRDefault="0071164D" w:rsidP="00EC7564">
            <w:pPr>
              <w:rPr>
                <w:sz w:val="22"/>
              </w:rPr>
            </w:pPr>
            <w:r w:rsidRPr="002054A8">
              <w:rPr>
                <w:sz w:val="16"/>
                <w:szCs w:val="16"/>
              </w:rPr>
              <w:t xml:space="preserve">Não se Aplica: </w:t>
            </w:r>
            <w:r w:rsidRPr="002054A8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8E7786" w:rsidRDefault="00CC3BC2" w:rsidP="008B7941">
      <w:pPr>
        <w:pStyle w:val="STJNivel3"/>
      </w:pPr>
      <w:bookmarkStart w:id="11" w:name="_Toc400961895"/>
      <w:bookmarkStart w:id="12" w:name="_Toc401835458"/>
      <w:r>
        <w:lastRenderedPageBreak/>
        <w:t xml:space="preserve">Tela </w:t>
      </w:r>
      <w:r w:rsidR="008E7786">
        <w:t>Documentos Pendentes</w:t>
      </w:r>
      <w:bookmarkEnd w:id="11"/>
      <w:bookmarkEnd w:id="12"/>
    </w:p>
    <w:p w:rsidR="005E47D4" w:rsidRPr="00D23980" w:rsidRDefault="005E47D4" w:rsidP="008B7941">
      <w:pPr>
        <w:pStyle w:val="STJNivel3"/>
        <w:numPr>
          <w:ilvl w:val="0"/>
          <w:numId w:val="0"/>
        </w:numPr>
        <w:ind w:left="714"/>
      </w:pPr>
    </w:p>
    <w:p w:rsidR="008E7786" w:rsidRPr="005E47D4" w:rsidRDefault="005E47D4" w:rsidP="005E47D4">
      <w:r>
        <w:rPr>
          <w:noProof/>
          <w:lang w:eastAsia="pt-BR"/>
        </w:rPr>
        <w:drawing>
          <wp:inline distT="0" distB="0" distL="0" distR="0">
            <wp:extent cx="6296025" cy="1647825"/>
            <wp:effectExtent l="19050" t="19050" r="28575" b="285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647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E7786" w:rsidRPr="008E7786" w:rsidRDefault="008E7786" w:rsidP="008E7786">
      <w:pPr>
        <w:pStyle w:val="Instruo"/>
        <w:jc w:val="center"/>
        <w:rPr>
          <w:i w:val="0"/>
          <w:color w:val="auto"/>
        </w:rPr>
      </w:pPr>
      <w:r w:rsidRPr="008E7786">
        <w:rPr>
          <w:i w:val="0"/>
          <w:color w:val="auto"/>
        </w:rPr>
        <w:t xml:space="preserve">Figura </w:t>
      </w:r>
      <w:r>
        <w:rPr>
          <w:i w:val="0"/>
          <w:color w:val="auto"/>
        </w:rPr>
        <w:t>4</w:t>
      </w:r>
      <w:r w:rsidRPr="008E7786">
        <w:rPr>
          <w:i w:val="0"/>
          <w:color w:val="auto"/>
        </w:rPr>
        <w:t xml:space="preserve"> - Tela de Documentos Pendentes</w:t>
      </w:r>
    </w:p>
    <w:p w:rsidR="008E7786" w:rsidRPr="00F103A0" w:rsidRDefault="008E7786" w:rsidP="00B40E36">
      <w:pPr>
        <w:pStyle w:val="Ttulo4"/>
        <w:numPr>
          <w:ilvl w:val="0"/>
          <w:numId w:val="15"/>
        </w:numPr>
        <w:spacing w:before="100" w:beforeAutospacing="1" w:after="0"/>
        <w:ind w:firstLine="556"/>
        <w:rPr>
          <w:sz w:val="20"/>
        </w:rPr>
      </w:pPr>
      <w:r>
        <w:rPr>
          <w:sz w:val="20"/>
        </w:rPr>
        <w:t xml:space="preserve">Regras de </w:t>
      </w:r>
      <w:r w:rsidRPr="00F103A0">
        <w:rPr>
          <w:sz w:val="20"/>
        </w:rPr>
        <w:t>Apresentação</w:t>
      </w:r>
    </w:p>
    <w:p w:rsidR="008E7786" w:rsidRDefault="008E7786" w:rsidP="00B40E36">
      <w:pPr>
        <w:pStyle w:val="PargrafodaLista"/>
        <w:numPr>
          <w:ilvl w:val="0"/>
          <w:numId w:val="6"/>
        </w:numPr>
        <w:tabs>
          <w:tab w:val="clear" w:pos="720"/>
          <w:tab w:val="num" w:pos="2977"/>
        </w:tabs>
        <w:spacing w:before="100" w:beforeAutospacing="1"/>
        <w:ind w:left="2977" w:hanging="425"/>
        <w:rPr>
          <w:color w:val="auto"/>
        </w:rPr>
      </w:pPr>
      <w:r w:rsidRPr="00F103A0">
        <w:rPr>
          <w:color w:val="auto"/>
        </w:rPr>
        <w:t>Ao clicar a aba "Documentos Pendentes</w:t>
      </w:r>
      <w:r w:rsidR="005F5C5A">
        <w:rPr>
          <w:color w:val="auto"/>
        </w:rPr>
        <w:t xml:space="preserve">", </w:t>
      </w:r>
      <w:r w:rsidRPr="00F103A0">
        <w:rPr>
          <w:color w:val="auto"/>
        </w:rPr>
        <w:t xml:space="preserve">será apresentada uma lista de avisos referente aos documentos, destacando as datas de acordo </w:t>
      </w:r>
      <w:r w:rsidRPr="00010B4E">
        <w:rPr>
          <w:color w:val="auto"/>
        </w:rPr>
        <w:t>com a proximidade da data planejada para concluir a demanda.</w:t>
      </w:r>
    </w:p>
    <w:p w:rsidR="00F50228" w:rsidRPr="00EE0744" w:rsidRDefault="00F50228" w:rsidP="00B40E36">
      <w:pPr>
        <w:pStyle w:val="PargrafodaLista"/>
        <w:numPr>
          <w:ilvl w:val="0"/>
          <w:numId w:val="6"/>
        </w:numPr>
        <w:tabs>
          <w:tab w:val="clear" w:pos="720"/>
          <w:tab w:val="num" w:pos="2977"/>
        </w:tabs>
        <w:spacing w:before="100" w:beforeAutospacing="1"/>
        <w:ind w:left="2977" w:hanging="425"/>
      </w:pPr>
      <w:r>
        <w:rPr>
          <w:color w:val="auto"/>
        </w:rPr>
        <w:t xml:space="preserve">Ao acionar a opção </w:t>
      </w:r>
      <w:r>
        <w:rPr>
          <w:noProof/>
          <w:color w:val="auto"/>
          <w:lang w:eastAsia="pt-BR"/>
        </w:rPr>
        <w:drawing>
          <wp:inline distT="0" distB="0" distL="0" distR="0">
            <wp:extent cx="161925" cy="15240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 xml:space="preserve">(Detalhes do </w:t>
      </w:r>
      <w:r w:rsidR="000F14EE">
        <w:rPr>
          <w:color w:val="auto"/>
        </w:rPr>
        <w:t>Documento</w:t>
      </w:r>
      <w:r>
        <w:rPr>
          <w:color w:val="auto"/>
        </w:rPr>
        <w:t xml:space="preserve">), o sistema exibe a tela “Detalhes do </w:t>
      </w:r>
      <w:r w:rsidR="000F14EE">
        <w:rPr>
          <w:color w:val="auto"/>
        </w:rPr>
        <w:t>Documento – 2.2.6</w:t>
      </w:r>
      <w:r>
        <w:rPr>
          <w:color w:val="auto"/>
        </w:rPr>
        <w:t>”, deste documento.</w:t>
      </w:r>
    </w:p>
    <w:p w:rsidR="005F5C5A" w:rsidRDefault="008E7786" w:rsidP="00B40E36">
      <w:pPr>
        <w:pStyle w:val="PargrafodaLista"/>
        <w:numPr>
          <w:ilvl w:val="0"/>
          <w:numId w:val="6"/>
        </w:numPr>
        <w:tabs>
          <w:tab w:val="clear" w:pos="720"/>
          <w:tab w:val="num" w:pos="2977"/>
        </w:tabs>
        <w:spacing w:before="100" w:beforeAutospacing="1"/>
        <w:ind w:left="2977" w:hanging="425"/>
        <w:rPr>
          <w:color w:val="auto"/>
        </w:rPr>
      </w:pPr>
      <w:r w:rsidRPr="00010B4E">
        <w:rPr>
          <w:color w:val="auto"/>
        </w:rPr>
        <w:t xml:space="preserve">O sistema </w:t>
      </w:r>
      <w:r w:rsidR="005F5C5A">
        <w:rPr>
          <w:color w:val="auto"/>
        </w:rPr>
        <w:t>apresenta</w:t>
      </w:r>
      <w:r w:rsidRPr="00010B4E">
        <w:rPr>
          <w:color w:val="auto"/>
        </w:rPr>
        <w:t xml:space="preserve"> a descrição do documento</w:t>
      </w:r>
      <w:r w:rsidR="005F5C5A">
        <w:rPr>
          <w:color w:val="auto"/>
        </w:rPr>
        <w:t xml:space="preserve"> em:</w:t>
      </w:r>
    </w:p>
    <w:p w:rsidR="005F5C5A" w:rsidRDefault="008E7786" w:rsidP="00B40E36">
      <w:pPr>
        <w:pStyle w:val="PargrafodaLista"/>
        <w:numPr>
          <w:ilvl w:val="1"/>
          <w:numId w:val="6"/>
        </w:numPr>
        <w:spacing w:before="100" w:beforeAutospacing="1"/>
        <w:ind w:firstLine="1821"/>
        <w:rPr>
          <w:color w:val="auto"/>
        </w:rPr>
      </w:pPr>
      <w:r w:rsidRPr="00010B4E">
        <w:rPr>
          <w:color w:val="auto"/>
        </w:rPr>
        <w:t xml:space="preserve"> </w:t>
      </w:r>
      <w:r w:rsidR="005F5C5A" w:rsidRPr="00010B4E">
        <w:rPr>
          <w:color w:val="auto"/>
        </w:rPr>
        <w:t>V</w:t>
      </w:r>
      <w:r w:rsidRPr="00010B4E">
        <w:rPr>
          <w:color w:val="auto"/>
        </w:rPr>
        <w:t>ermelho</w:t>
      </w:r>
      <w:r w:rsidR="005F5C5A">
        <w:rPr>
          <w:color w:val="auto"/>
        </w:rPr>
        <w:t xml:space="preserve">: </w:t>
      </w:r>
      <w:r w:rsidRPr="00010B4E">
        <w:rPr>
          <w:color w:val="auto"/>
        </w:rPr>
        <w:t xml:space="preserve">quando faltar 3 (três) dias ou menos </w:t>
      </w:r>
      <w:r w:rsidR="005F5C5A">
        <w:rPr>
          <w:color w:val="auto"/>
        </w:rPr>
        <w:t>para vencer;</w:t>
      </w:r>
    </w:p>
    <w:p w:rsidR="005F5C5A" w:rsidRDefault="005F5C5A" w:rsidP="00B40E36">
      <w:pPr>
        <w:pStyle w:val="PargrafodaLista"/>
        <w:numPr>
          <w:ilvl w:val="1"/>
          <w:numId w:val="6"/>
        </w:numPr>
        <w:spacing w:before="100" w:beforeAutospacing="1"/>
        <w:ind w:firstLine="1821"/>
        <w:rPr>
          <w:color w:val="auto"/>
        </w:rPr>
      </w:pPr>
      <w:r>
        <w:rPr>
          <w:color w:val="auto"/>
        </w:rPr>
        <w:t xml:space="preserve"> </w:t>
      </w:r>
      <w:r w:rsidRPr="005F5C5A">
        <w:rPr>
          <w:color w:val="auto"/>
        </w:rPr>
        <w:t>V</w:t>
      </w:r>
      <w:r w:rsidR="008E7786" w:rsidRPr="005F5C5A">
        <w:rPr>
          <w:color w:val="auto"/>
        </w:rPr>
        <w:t>erde</w:t>
      </w:r>
      <w:r>
        <w:rPr>
          <w:color w:val="auto"/>
        </w:rPr>
        <w:t xml:space="preserve">: </w:t>
      </w:r>
      <w:r w:rsidR="008E7786" w:rsidRPr="005F5C5A">
        <w:rPr>
          <w:color w:val="auto"/>
        </w:rPr>
        <w:t>quando faltar de 3 (três) a</w:t>
      </w:r>
      <w:r>
        <w:rPr>
          <w:color w:val="auto"/>
        </w:rPr>
        <w:t xml:space="preserve"> 6 (seis) dias;</w:t>
      </w:r>
    </w:p>
    <w:p w:rsidR="008E7786" w:rsidRPr="005F5C5A" w:rsidRDefault="005F5C5A" w:rsidP="00B40E36">
      <w:pPr>
        <w:pStyle w:val="PargrafodaLista"/>
        <w:numPr>
          <w:ilvl w:val="1"/>
          <w:numId w:val="6"/>
        </w:numPr>
        <w:spacing w:before="100" w:beforeAutospacing="1"/>
        <w:ind w:firstLine="1821"/>
        <w:rPr>
          <w:color w:val="auto"/>
        </w:rPr>
      </w:pPr>
      <w:r>
        <w:rPr>
          <w:color w:val="auto"/>
        </w:rPr>
        <w:t xml:space="preserve"> P</w:t>
      </w:r>
      <w:r w:rsidR="008E7786" w:rsidRPr="005F5C5A">
        <w:rPr>
          <w:color w:val="auto"/>
        </w:rPr>
        <w:t>reto</w:t>
      </w:r>
      <w:r>
        <w:rPr>
          <w:color w:val="auto"/>
        </w:rPr>
        <w:t xml:space="preserve">: </w:t>
      </w:r>
      <w:r w:rsidR="008E7786" w:rsidRPr="005F5C5A">
        <w:rPr>
          <w:color w:val="auto"/>
        </w:rPr>
        <w:t>quando tiver mais de 6 (seis) dias.</w:t>
      </w:r>
    </w:p>
    <w:p w:rsidR="008E7786" w:rsidRDefault="008E7786" w:rsidP="00B40E36">
      <w:pPr>
        <w:pStyle w:val="PargrafodaLista"/>
        <w:numPr>
          <w:ilvl w:val="0"/>
          <w:numId w:val="6"/>
        </w:numPr>
        <w:tabs>
          <w:tab w:val="clear" w:pos="720"/>
          <w:tab w:val="num" w:pos="2977"/>
        </w:tabs>
        <w:spacing w:before="100" w:beforeAutospacing="1"/>
        <w:ind w:left="2977" w:hanging="425"/>
        <w:rPr>
          <w:color w:val="auto"/>
        </w:rPr>
      </w:pPr>
      <w:r w:rsidRPr="00C413AB">
        <w:rPr>
          <w:color w:val="auto"/>
        </w:rPr>
        <w:t xml:space="preserve">O sistema </w:t>
      </w:r>
      <w:r w:rsidR="00600F64">
        <w:rPr>
          <w:color w:val="auto"/>
        </w:rPr>
        <w:t>apresenta</w:t>
      </w:r>
      <w:r w:rsidRPr="00C413AB">
        <w:rPr>
          <w:color w:val="auto"/>
        </w:rPr>
        <w:t xml:space="preserve"> um</w:t>
      </w:r>
      <w:r w:rsidR="00600F64">
        <w:rPr>
          <w:color w:val="auto"/>
        </w:rPr>
        <w:t xml:space="preserve"> </w:t>
      </w:r>
      <w:r w:rsidR="00CC58C4">
        <w:rPr>
          <w:color w:val="auto"/>
        </w:rPr>
        <w:t>“</w:t>
      </w:r>
      <w:r w:rsidR="00600F64">
        <w:rPr>
          <w:color w:val="auto"/>
        </w:rPr>
        <w:t>asterisco</w:t>
      </w:r>
      <w:r w:rsidR="00CC58C4">
        <w:rPr>
          <w:color w:val="auto"/>
        </w:rPr>
        <w:t>”</w:t>
      </w:r>
      <w:r w:rsidRPr="00C413AB">
        <w:rPr>
          <w:color w:val="auto"/>
        </w:rPr>
        <w:t xml:space="preserve"> (*) quando tiver mais de uma tarefa cadastrada para o documento.</w:t>
      </w:r>
    </w:p>
    <w:p w:rsidR="008E7786" w:rsidRDefault="008E7786" w:rsidP="00B40E36">
      <w:pPr>
        <w:pStyle w:val="Ttulo4"/>
        <w:numPr>
          <w:ilvl w:val="0"/>
          <w:numId w:val="15"/>
        </w:numPr>
        <w:spacing w:before="100" w:beforeAutospacing="1" w:after="0"/>
        <w:ind w:firstLine="556"/>
        <w:rPr>
          <w:sz w:val="20"/>
        </w:rPr>
      </w:pPr>
      <w:r>
        <w:rPr>
          <w:sz w:val="20"/>
        </w:rPr>
        <w:t>Exceções</w:t>
      </w:r>
    </w:p>
    <w:p w:rsidR="008E7786" w:rsidRDefault="008E7786" w:rsidP="008E7786">
      <w:pPr>
        <w:spacing w:before="100" w:beforeAutospacing="1"/>
        <w:ind w:firstLine="2552"/>
        <w:rPr>
          <w:color w:val="auto"/>
        </w:rPr>
      </w:pPr>
      <w:r w:rsidRPr="009609DC">
        <w:rPr>
          <w:color w:val="auto"/>
        </w:rPr>
        <w:t>Não se aplica</w:t>
      </w:r>
      <w:r w:rsidR="000F14EE">
        <w:rPr>
          <w:color w:val="auto"/>
        </w:rPr>
        <w:t>.</w:t>
      </w:r>
    </w:p>
    <w:p w:rsidR="001161B3" w:rsidRDefault="001161B3">
      <w:pPr>
        <w:jc w:val="left"/>
        <w:rPr>
          <w:b/>
          <w:snapToGrid w:val="0"/>
          <w:color w:val="auto"/>
        </w:rPr>
      </w:pPr>
      <w:r>
        <w:br w:type="page"/>
      </w:r>
    </w:p>
    <w:p w:rsidR="008E7786" w:rsidRDefault="008E7786" w:rsidP="00B40E36">
      <w:pPr>
        <w:pStyle w:val="Ttulo4"/>
        <w:numPr>
          <w:ilvl w:val="0"/>
          <w:numId w:val="15"/>
        </w:numPr>
        <w:spacing w:before="100" w:beforeAutospacing="1" w:after="0"/>
        <w:ind w:firstLine="556"/>
        <w:rPr>
          <w:rFonts w:cs="Arial"/>
          <w:sz w:val="20"/>
        </w:rPr>
      </w:pPr>
      <w:r>
        <w:rPr>
          <w:rFonts w:cs="Arial"/>
          <w:sz w:val="20"/>
        </w:rPr>
        <w:lastRenderedPageBreak/>
        <w:t>Itens de Controle</w:t>
      </w:r>
    </w:p>
    <w:p w:rsidR="008E7786" w:rsidRPr="008E7786" w:rsidRDefault="008E7786" w:rsidP="008E7786">
      <w:pPr>
        <w:pStyle w:val="Rodap"/>
        <w:tabs>
          <w:tab w:val="clear" w:pos="4320"/>
          <w:tab w:val="clear" w:pos="8640"/>
        </w:tabs>
        <w:rPr>
          <w:sz w:val="16"/>
          <w:szCs w:val="16"/>
        </w:rPr>
      </w:pP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939"/>
        <w:gridCol w:w="850"/>
        <w:gridCol w:w="758"/>
        <w:gridCol w:w="496"/>
        <w:gridCol w:w="1110"/>
        <w:gridCol w:w="360"/>
        <w:gridCol w:w="496"/>
        <w:gridCol w:w="608"/>
        <w:gridCol w:w="737"/>
        <w:gridCol w:w="1896"/>
      </w:tblGrid>
      <w:tr w:rsidR="008E7786" w:rsidTr="003958AD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8E7786" w:rsidRDefault="008E7786" w:rsidP="005652BF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1939" w:type="dxa"/>
            <w:shd w:val="pct25" w:color="auto" w:fill="auto"/>
            <w:vAlign w:val="center"/>
          </w:tcPr>
          <w:p w:rsidR="008E7786" w:rsidRDefault="008E7786" w:rsidP="005652BF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850" w:type="dxa"/>
            <w:shd w:val="pct25" w:color="auto" w:fill="auto"/>
            <w:textDirection w:val="btLr"/>
            <w:vAlign w:val="center"/>
          </w:tcPr>
          <w:p w:rsidR="008E7786" w:rsidRDefault="008E7786" w:rsidP="005652BF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758" w:type="dxa"/>
            <w:shd w:val="pct25" w:color="auto" w:fill="auto"/>
            <w:textDirection w:val="btLr"/>
            <w:vAlign w:val="center"/>
          </w:tcPr>
          <w:p w:rsidR="008E7786" w:rsidRDefault="008E7786" w:rsidP="005652BF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8E7786" w:rsidRDefault="008E7786" w:rsidP="005652BF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1110" w:type="dxa"/>
            <w:shd w:val="pct25" w:color="auto" w:fill="auto"/>
            <w:textDirection w:val="btLr"/>
            <w:vAlign w:val="center"/>
          </w:tcPr>
          <w:p w:rsidR="008E7786" w:rsidRDefault="008E7786" w:rsidP="005652BF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8E7786" w:rsidRDefault="008E7786" w:rsidP="005652BF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8E7786" w:rsidRDefault="008E7786" w:rsidP="005652BF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608" w:type="dxa"/>
            <w:shd w:val="pct25" w:color="auto" w:fill="auto"/>
            <w:textDirection w:val="btLr"/>
            <w:vAlign w:val="center"/>
          </w:tcPr>
          <w:p w:rsidR="008E7786" w:rsidRDefault="008E7786" w:rsidP="005652BF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737" w:type="dxa"/>
            <w:shd w:val="pct25" w:color="auto" w:fill="auto"/>
            <w:textDirection w:val="btLr"/>
            <w:vAlign w:val="center"/>
          </w:tcPr>
          <w:p w:rsidR="008E7786" w:rsidRDefault="008E7786" w:rsidP="005652BF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8E7786" w:rsidRDefault="008E7786" w:rsidP="005652BF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6817D6" w:rsidRPr="00C451B1" w:rsidTr="006817D6">
        <w:trPr>
          <w:cantSplit/>
          <w:trHeight w:val="391"/>
          <w:jc w:val="center"/>
        </w:trPr>
        <w:tc>
          <w:tcPr>
            <w:tcW w:w="9804" w:type="dxa"/>
            <w:gridSpan w:val="11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6817D6" w:rsidRPr="006817D6" w:rsidRDefault="006817D6" w:rsidP="003958AD">
            <w:pPr>
              <w:jc w:val="left"/>
              <w:rPr>
                <w:b/>
                <w:iCs/>
                <w:color w:val="auto"/>
              </w:rPr>
            </w:pPr>
            <w:r w:rsidRPr="006817D6">
              <w:rPr>
                <w:b/>
                <w:iCs/>
                <w:color w:val="auto"/>
              </w:rPr>
              <w:t>Quadro de Dados – Documentos Pendentes</w:t>
            </w:r>
          </w:p>
        </w:tc>
      </w:tr>
      <w:tr w:rsidR="006817D6" w:rsidRPr="00C451B1" w:rsidTr="006817D6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1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left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Resolver até (Última tarefa)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6817D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6817D6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 O sistema r</w:t>
            </w:r>
            <w:r w:rsidRPr="003958AD">
              <w:rPr>
                <w:iCs/>
                <w:color w:val="auto"/>
              </w:rPr>
              <w:t>ecupera a data para resolução do documento.</w:t>
            </w:r>
          </w:p>
        </w:tc>
      </w:tr>
      <w:tr w:rsidR="006817D6" w:rsidRPr="00C451B1" w:rsidTr="006817D6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2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3958AD">
            <w:pPr>
              <w:jc w:val="left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Identificador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vAlign w:val="center"/>
          </w:tcPr>
          <w:p w:rsidR="006817D6" w:rsidRDefault="006817D6" w:rsidP="006817D6">
            <w:pPr>
              <w:jc w:val="center"/>
            </w:pPr>
            <w:r w:rsidRPr="001F47D1">
              <w:rPr>
                <w:iCs/>
                <w:color w:val="auto"/>
              </w:rPr>
              <w:t>Texto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6817D6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 O sistema r</w:t>
            </w:r>
            <w:r w:rsidRPr="003958AD">
              <w:rPr>
                <w:iCs/>
                <w:color w:val="auto"/>
              </w:rPr>
              <w:t xml:space="preserve">ecupera o </w:t>
            </w:r>
            <w:r>
              <w:rPr>
                <w:iCs/>
                <w:color w:val="auto"/>
              </w:rPr>
              <w:t xml:space="preserve">título do </w:t>
            </w:r>
            <w:r w:rsidRPr="003958AD">
              <w:rPr>
                <w:iCs/>
                <w:color w:val="auto"/>
              </w:rPr>
              <w:t>documento</w:t>
            </w:r>
            <w:r>
              <w:rPr>
                <w:iCs/>
                <w:color w:val="auto"/>
              </w:rPr>
              <w:t>.</w:t>
            </w:r>
          </w:p>
        </w:tc>
      </w:tr>
      <w:tr w:rsidR="006817D6" w:rsidRPr="00C451B1" w:rsidTr="006817D6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3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3958AD">
            <w:pPr>
              <w:jc w:val="left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Situação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vAlign w:val="center"/>
          </w:tcPr>
          <w:p w:rsidR="006817D6" w:rsidRDefault="006817D6" w:rsidP="006817D6">
            <w:pPr>
              <w:jc w:val="center"/>
            </w:pPr>
            <w:r w:rsidRPr="001F47D1">
              <w:rPr>
                <w:iCs/>
                <w:color w:val="auto"/>
              </w:rPr>
              <w:t>Texto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6817D6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 O sistema r</w:t>
            </w:r>
            <w:r w:rsidRPr="003958AD">
              <w:rPr>
                <w:iCs/>
                <w:color w:val="auto"/>
              </w:rPr>
              <w:t>ecupera a situação do aviso.</w:t>
            </w:r>
          </w:p>
        </w:tc>
      </w:tr>
      <w:tr w:rsidR="006817D6" w:rsidRPr="00C451B1" w:rsidTr="003958AD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4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3958AD">
            <w:pPr>
              <w:jc w:val="left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Data Criação do Documento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1F47D1">
              <w:rPr>
                <w:iCs/>
                <w:color w:val="auto"/>
              </w:rPr>
              <w:t>Texto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6817D6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 O sistema r</w:t>
            </w:r>
            <w:r w:rsidRPr="003958AD">
              <w:rPr>
                <w:iCs/>
                <w:color w:val="auto"/>
              </w:rPr>
              <w:t>ecupera a data de criação do documento.</w:t>
            </w:r>
          </w:p>
        </w:tc>
      </w:tr>
      <w:tr w:rsidR="006817D6" w:rsidRPr="00C451B1" w:rsidTr="003958AD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5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3958AD">
            <w:pPr>
              <w:jc w:val="left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Visualização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color w:val="auto"/>
              </w:rPr>
            </w:pPr>
            <w:r w:rsidRPr="003958AD">
              <w:rPr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3958AD">
            <w:pPr>
              <w:jc w:val="left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Exibe a primeira página da aba alertas.</w:t>
            </w:r>
          </w:p>
        </w:tc>
      </w:tr>
      <w:tr w:rsidR="00510635" w:rsidRPr="00C451B1" w:rsidTr="00510635">
        <w:trPr>
          <w:cantSplit/>
          <w:trHeight w:val="391"/>
          <w:jc w:val="center"/>
        </w:trPr>
        <w:tc>
          <w:tcPr>
            <w:tcW w:w="9804" w:type="dxa"/>
            <w:gridSpan w:val="11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510635" w:rsidRPr="00510635" w:rsidRDefault="00510635" w:rsidP="003958AD">
            <w:pPr>
              <w:jc w:val="left"/>
              <w:rPr>
                <w:b/>
                <w:iCs/>
                <w:color w:val="auto"/>
              </w:rPr>
            </w:pPr>
            <w:r w:rsidRPr="00510635">
              <w:rPr>
                <w:b/>
                <w:iCs/>
                <w:color w:val="auto"/>
              </w:rPr>
              <w:t>Opções de Navegabilidade</w:t>
            </w:r>
          </w:p>
        </w:tc>
      </w:tr>
      <w:tr w:rsidR="006817D6" w:rsidRPr="00C451B1" w:rsidTr="003958AD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6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3958AD">
            <w:pPr>
              <w:jc w:val="left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Botão Primeira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color w:val="auto"/>
              </w:rPr>
            </w:pPr>
            <w:r w:rsidRPr="003958AD">
              <w:rPr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3958AD">
            <w:pPr>
              <w:jc w:val="left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Exibe a primeira página da aba alertas.</w:t>
            </w:r>
          </w:p>
        </w:tc>
      </w:tr>
      <w:tr w:rsidR="006817D6" w:rsidRPr="00C451B1" w:rsidTr="003958AD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7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3958AD">
            <w:pPr>
              <w:jc w:val="left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Botão Anterior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3958AD">
            <w:pPr>
              <w:jc w:val="left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Exibe a página anterior da aba alertas.</w:t>
            </w:r>
          </w:p>
        </w:tc>
      </w:tr>
      <w:tr w:rsidR="006817D6" w:rsidRPr="00C451B1" w:rsidTr="003958AD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8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3958AD">
            <w:pPr>
              <w:jc w:val="left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Botão Próxima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3958AD">
            <w:pPr>
              <w:jc w:val="left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Exibe a próxima página da aba alertas.</w:t>
            </w:r>
          </w:p>
        </w:tc>
      </w:tr>
      <w:tr w:rsidR="006817D6" w:rsidRPr="00C451B1" w:rsidTr="003958AD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9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3958AD">
            <w:pPr>
              <w:jc w:val="left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Botão Última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3958AD">
            <w:pPr>
              <w:jc w:val="left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Exibe a última página de da aba alertas.</w:t>
            </w:r>
          </w:p>
        </w:tc>
      </w:tr>
    </w:tbl>
    <w:p w:rsidR="001161B3" w:rsidRDefault="001161B3">
      <w:r>
        <w:br w:type="page"/>
      </w: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939"/>
        <w:gridCol w:w="850"/>
        <w:gridCol w:w="758"/>
        <w:gridCol w:w="496"/>
        <w:gridCol w:w="1110"/>
        <w:gridCol w:w="360"/>
        <w:gridCol w:w="496"/>
        <w:gridCol w:w="608"/>
        <w:gridCol w:w="737"/>
        <w:gridCol w:w="1896"/>
      </w:tblGrid>
      <w:tr w:rsidR="00510635" w:rsidRPr="00C451B1" w:rsidTr="00510635">
        <w:trPr>
          <w:cantSplit/>
          <w:trHeight w:val="391"/>
          <w:jc w:val="center"/>
        </w:trPr>
        <w:tc>
          <w:tcPr>
            <w:tcW w:w="9804" w:type="dxa"/>
            <w:gridSpan w:val="11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510635" w:rsidRPr="00510635" w:rsidRDefault="00510635" w:rsidP="003958AD">
            <w:pPr>
              <w:jc w:val="left"/>
              <w:rPr>
                <w:b/>
                <w:iCs/>
                <w:color w:val="auto"/>
              </w:rPr>
            </w:pPr>
            <w:r w:rsidRPr="00510635">
              <w:rPr>
                <w:b/>
                <w:iCs/>
                <w:color w:val="auto"/>
              </w:rPr>
              <w:lastRenderedPageBreak/>
              <w:t>Rodapé</w:t>
            </w:r>
          </w:p>
        </w:tc>
      </w:tr>
      <w:tr w:rsidR="006817D6" w:rsidRPr="00C451B1" w:rsidTr="003958AD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10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3958AD">
            <w:pPr>
              <w:jc w:val="left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Total de documentos pendentes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6817D6" w:rsidRPr="003958AD" w:rsidRDefault="006817D6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vAlign w:val="center"/>
          </w:tcPr>
          <w:p w:rsidR="006817D6" w:rsidRPr="003958AD" w:rsidRDefault="00510635" w:rsidP="005652BF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6817D6" w:rsidRPr="003958AD" w:rsidRDefault="00510635" w:rsidP="0051063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 O sistema exibe</w:t>
            </w:r>
            <w:r w:rsidR="006817D6" w:rsidRPr="003958AD">
              <w:rPr>
                <w:iCs/>
                <w:color w:val="auto"/>
              </w:rPr>
              <w:t xml:space="preserve"> o total de documentos pendentes</w:t>
            </w:r>
            <w:r>
              <w:rPr>
                <w:iCs/>
                <w:color w:val="auto"/>
              </w:rPr>
              <w:t>.</w:t>
            </w:r>
          </w:p>
        </w:tc>
      </w:tr>
      <w:tr w:rsidR="000F14EE" w:rsidRPr="00C451B1" w:rsidTr="003958AD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F14EE" w:rsidRPr="003958AD" w:rsidRDefault="000F14EE" w:rsidP="005652BF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11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0F14EE" w:rsidRPr="003958AD" w:rsidRDefault="000F14EE" w:rsidP="003958AD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(*) Existe mais de uma tarefa cadastrada para o documento.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0F14EE" w:rsidRPr="003958AD" w:rsidRDefault="000F14EE" w:rsidP="008D6943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0F14EE" w:rsidRPr="003958AD" w:rsidRDefault="000F14EE" w:rsidP="008D6943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0F14EE" w:rsidRPr="003958AD" w:rsidRDefault="000F14EE" w:rsidP="008D6943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0F14EE" w:rsidRPr="003958AD" w:rsidRDefault="000F14EE" w:rsidP="008D6943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0F14EE" w:rsidRPr="003958AD" w:rsidRDefault="000F14EE" w:rsidP="008D6943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0F14EE" w:rsidRPr="003958AD" w:rsidRDefault="000F14EE" w:rsidP="008D6943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0F14EE" w:rsidRPr="003958AD" w:rsidRDefault="000F14EE" w:rsidP="008D6943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vAlign w:val="center"/>
          </w:tcPr>
          <w:p w:rsidR="000F14EE" w:rsidRPr="003958AD" w:rsidRDefault="000F14EE" w:rsidP="005652BF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0F14EE" w:rsidRPr="003958AD" w:rsidRDefault="000F14EE" w:rsidP="003958AD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</w:t>
            </w:r>
          </w:p>
        </w:tc>
      </w:tr>
      <w:tr w:rsidR="000F14EE" w:rsidRPr="00C451B1" w:rsidTr="0051063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F14EE" w:rsidRPr="003958AD" w:rsidRDefault="000F14EE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1</w:t>
            </w:r>
            <w:r>
              <w:rPr>
                <w:iCs/>
                <w:color w:val="auto"/>
              </w:rPr>
              <w:t>2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0F14EE" w:rsidRPr="003958AD" w:rsidRDefault="000F14EE" w:rsidP="003958AD">
            <w:pPr>
              <w:jc w:val="left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3 dias</w:t>
            </w:r>
            <w:r>
              <w:rPr>
                <w:iCs/>
                <w:color w:val="auto"/>
              </w:rPr>
              <w:t xml:space="preserve"> ou menos (total: &lt;total&gt;)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0F14EE" w:rsidRPr="003958AD" w:rsidRDefault="000F14EE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0F14EE" w:rsidRPr="003958AD" w:rsidRDefault="000F14EE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0F14EE" w:rsidRPr="003958AD" w:rsidRDefault="000F14EE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0F14EE" w:rsidRPr="003958AD" w:rsidRDefault="000F14EE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0F14EE" w:rsidRPr="003958AD" w:rsidRDefault="000F14EE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0F14EE" w:rsidRPr="003958AD" w:rsidRDefault="000F14EE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0F14EE" w:rsidRPr="003958AD" w:rsidRDefault="000F14EE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vAlign w:val="center"/>
          </w:tcPr>
          <w:p w:rsidR="000F14EE" w:rsidRDefault="000F14EE" w:rsidP="00510635">
            <w:pPr>
              <w:jc w:val="center"/>
            </w:pPr>
            <w:r w:rsidRPr="00AC0DEC">
              <w:rPr>
                <w:iCs/>
                <w:color w:val="auto"/>
              </w:rPr>
              <w:t>Texto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0F14EE" w:rsidRPr="003958AD" w:rsidRDefault="000F14EE" w:rsidP="0051063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 O sistema exibe o t</w:t>
            </w:r>
            <w:r w:rsidRPr="003958AD">
              <w:rPr>
                <w:iCs/>
                <w:color w:val="auto"/>
              </w:rPr>
              <w:t>otal de documentos a vencer nos próximos 3 dias</w:t>
            </w:r>
            <w:r>
              <w:rPr>
                <w:iCs/>
                <w:color w:val="auto"/>
              </w:rPr>
              <w:t>.</w:t>
            </w:r>
          </w:p>
        </w:tc>
      </w:tr>
      <w:tr w:rsidR="000F14EE" w:rsidRPr="00C451B1" w:rsidTr="0051063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F14EE" w:rsidRPr="003958AD" w:rsidRDefault="000F14EE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1</w:t>
            </w:r>
            <w:r>
              <w:rPr>
                <w:iCs/>
                <w:color w:val="auto"/>
              </w:rPr>
              <w:t>3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0F14EE" w:rsidRPr="003958AD" w:rsidRDefault="000F14EE" w:rsidP="003958AD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De 3 a 6 dias (total: &lt;total&gt;)</w:t>
            </w:r>
            <w:r w:rsidRPr="003958AD">
              <w:rPr>
                <w:iCs/>
                <w:color w:val="auto"/>
              </w:rPr>
              <w:t xml:space="preserve"> 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0F14EE" w:rsidRPr="003958AD" w:rsidRDefault="000F14EE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0F14EE" w:rsidRPr="003958AD" w:rsidRDefault="000F14EE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0F14EE" w:rsidRPr="003958AD" w:rsidRDefault="000F14EE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0F14EE" w:rsidRPr="003958AD" w:rsidRDefault="000F14EE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0F14EE" w:rsidRPr="003958AD" w:rsidRDefault="000F14EE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0F14EE" w:rsidRPr="003958AD" w:rsidRDefault="000F14EE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0F14EE" w:rsidRPr="003958AD" w:rsidRDefault="000F14EE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vAlign w:val="center"/>
          </w:tcPr>
          <w:p w:rsidR="000F14EE" w:rsidRDefault="000F14EE" w:rsidP="00510635">
            <w:pPr>
              <w:jc w:val="center"/>
            </w:pPr>
            <w:r w:rsidRPr="00AC0DEC">
              <w:rPr>
                <w:iCs/>
                <w:color w:val="auto"/>
              </w:rPr>
              <w:t>Texto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0F14EE" w:rsidRPr="003958AD" w:rsidRDefault="000F14EE" w:rsidP="0051063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 O sistema exibe o t</w:t>
            </w:r>
            <w:r w:rsidRPr="003958AD">
              <w:rPr>
                <w:iCs/>
                <w:color w:val="auto"/>
              </w:rPr>
              <w:t>otal de docum</w:t>
            </w:r>
            <w:r>
              <w:rPr>
                <w:iCs/>
                <w:color w:val="auto"/>
              </w:rPr>
              <w:t xml:space="preserve">entos a vencer nos próximos de </w:t>
            </w:r>
            <w:r w:rsidRPr="003958AD">
              <w:rPr>
                <w:iCs/>
                <w:color w:val="auto"/>
              </w:rPr>
              <w:t>3 a 6 dias</w:t>
            </w:r>
            <w:r>
              <w:rPr>
                <w:iCs/>
                <w:color w:val="auto"/>
              </w:rPr>
              <w:t>.</w:t>
            </w:r>
          </w:p>
        </w:tc>
      </w:tr>
      <w:tr w:rsidR="000F14EE" w:rsidRPr="00C451B1" w:rsidTr="0051063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F14EE" w:rsidRPr="003958AD" w:rsidRDefault="000F14EE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1</w:t>
            </w:r>
            <w:r>
              <w:rPr>
                <w:iCs/>
                <w:color w:val="auto"/>
              </w:rPr>
              <w:t>4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0F14EE" w:rsidRPr="003958AD" w:rsidRDefault="000F14EE" w:rsidP="003958AD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Mais de 6 dias (total: &lt;total&gt;)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0F14EE" w:rsidRPr="003958AD" w:rsidRDefault="000F14EE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0F14EE" w:rsidRPr="003958AD" w:rsidRDefault="000F14EE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0F14EE" w:rsidRPr="003958AD" w:rsidRDefault="000F14EE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0F14EE" w:rsidRPr="003958AD" w:rsidRDefault="000F14EE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0F14EE" w:rsidRPr="003958AD" w:rsidRDefault="000F14EE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0F14EE" w:rsidRPr="003958AD" w:rsidRDefault="000F14EE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0F14EE" w:rsidRPr="003958AD" w:rsidRDefault="000F14EE" w:rsidP="005652BF">
            <w:pPr>
              <w:jc w:val="center"/>
              <w:rPr>
                <w:iCs/>
                <w:color w:val="auto"/>
              </w:rPr>
            </w:pPr>
            <w:r w:rsidRPr="003958AD">
              <w:rPr>
                <w:iCs/>
                <w:color w:val="auto"/>
              </w:rPr>
              <w:t>N/A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vAlign w:val="center"/>
          </w:tcPr>
          <w:p w:rsidR="000F14EE" w:rsidRDefault="000F14EE" w:rsidP="00510635">
            <w:pPr>
              <w:jc w:val="center"/>
            </w:pPr>
            <w:r w:rsidRPr="00AC0DEC">
              <w:rPr>
                <w:iCs/>
                <w:color w:val="auto"/>
              </w:rPr>
              <w:t>Texto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0F14EE" w:rsidRPr="003958AD" w:rsidRDefault="000F14EE" w:rsidP="0051063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Somente Leitura. O sistema exibe </w:t>
            </w:r>
            <w:r w:rsidRPr="003958AD">
              <w:rPr>
                <w:iCs/>
                <w:color w:val="auto"/>
              </w:rPr>
              <w:t>o total de alertas pendentes com mais 6 (seis) dias.</w:t>
            </w:r>
          </w:p>
        </w:tc>
      </w:tr>
      <w:tr w:rsidR="000F14EE" w:rsidRPr="002054A8" w:rsidTr="005652BF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0F14EE" w:rsidRPr="002054A8" w:rsidRDefault="000F14EE" w:rsidP="003958AD">
            <w:pPr>
              <w:rPr>
                <w:sz w:val="16"/>
                <w:szCs w:val="16"/>
              </w:rPr>
            </w:pPr>
            <w:r w:rsidRPr="002054A8">
              <w:rPr>
                <w:sz w:val="16"/>
                <w:szCs w:val="16"/>
              </w:rPr>
              <w:t>Máscaras:</w:t>
            </w:r>
            <w:r>
              <w:rPr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>LC</w:t>
            </w:r>
            <w:r w:rsidRPr="002054A8">
              <w:rPr>
                <w:sz w:val="16"/>
                <w:szCs w:val="16"/>
              </w:rPr>
              <w:t xml:space="preserve"> – Caracteres Caixa Baixa, </w:t>
            </w:r>
            <w:r w:rsidRPr="002054A8">
              <w:rPr>
                <w:b/>
                <w:bCs/>
                <w:sz w:val="16"/>
                <w:szCs w:val="16"/>
              </w:rPr>
              <w:t>UC</w:t>
            </w:r>
            <w:r w:rsidRPr="002054A8">
              <w:rPr>
                <w:sz w:val="16"/>
                <w:szCs w:val="16"/>
              </w:rPr>
              <w:t xml:space="preserve"> –Caracteres Caixa Alta, </w:t>
            </w:r>
            <w:r w:rsidRPr="002054A8">
              <w:rPr>
                <w:b/>
                <w:bCs/>
                <w:sz w:val="16"/>
                <w:szCs w:val="16"/>
              </w:rPr>
              <w:t>CS</w:t>
            </w:r>
            <w:r>
              <w:rPr>
                <w:sz w:val="16"/>
                <w:szCs w:val="16"/>
              </w:rPr>
              <w:t xml:space="preserve"> – Ignora Caixa</w:t>
            </w:r>
          </w:p>
          <w:p w:rsidR="000F14EE" w:rsidRPr="002054A8" w:rsidRDefault="000F14EE" w:rsidP="003958AD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CE</w:t>
            </w:r>
            <w:r w:rsidRPr="00310AFC">
              <w:rPr>
                <w:bCs/>
                <w:sz w:val="16"/>
                <w:szCs w:val="16"/>
              </w:rPr>
              <w:t xml:space="preserve"> –</w:t>
            </w:r>
            <w:r w:rsidRPr="002054A8">
              <w:rPr>
                <w:sz w:val="16"/>
                <w:szCs w:val="16"/>
              </w:rPr>
              <w:t xml:space="preserve"> Aceita Caracteres Especiais,</w:t>
            </w:r>
            <w:r>
              <w:rPr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>NE</w:t>
            </w:r>
            <w:r w:rsidRPr="00310AFC">
              <w:rPr>
                <w:bCs/>
                <w:sz w:val="16"/>
                <w:szCs w:val="16"/>
              </w:rPr>
              <w:t xml:space="preserve"> – </w:t>
            </w:r>
            <w:r w:rsidRPr="002054A8">
              <w:rPr>
                <w:sz w:val="16"/>
                <w:szCs w:val="16"/>
              </w:rPr>
              <w:t>Não Aceita Caracteres Especiais</w:t>
            </w:r>
          </w:p>
          <w:p w:rsidR="000F14EE" w:rsidRPr="002054A8" w:rsidRDefault="000F14EE" w:rsidP="003958AD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CA</w:t>
            </w:r>
            <w:r w:rsidRPr="00310AFC">
              <w:rPr>
                <w:sz w:val="16"/>
                <w:szCs w:val="16"/>
              </w:rPr>
              <w:t xml:space="preserve"> –</w:t>
            </w:r>
            <w:r w:rsidRPr="002054A8">
              <w:rPr>
                <w:sz w:val="16"/>
                <w:szCs w:val="16"/>
              </w:rPr>
              <w:t xml:space="preserve"> Aceita Caracteres Acentuados, </w:t>
            </w:r>
            <w:r w:rsidRPr="002054A8">
              <w:rPr>
                <w:b/>
                <w:bCs/>
                <w:sz w:val="16"/>
                <w:szCs w:val="16"/>
              </w:rPr>
              <w:t>NA</w:t>
            </w:r>
            <w:r w:rsidRPr="002054A8">
              <w:rPr>
                <w:sz w:val="16"/>
                <w:szCs w:val="16"/>
              </w:rPr>
              <w:t xml:space="preserve"> – Não Aceita Caracteres Acentuados</w:t>
            </w:r>
          </w:p>
          <w:p w:rsidR="000F14EE" w:rsidRPr="002054A8" w:rsidRDefault="000F14EE" w:rsidP="003958AD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VN</w:t>
            </w:r>
            <w:r w:rsidRPr="00310AFC">
              <w:rPr>
                <w:bCs/>
                <w:sz w:val="16"/>
                <w:szCs w:val="16"/>
              </w:rPr>
              <w:t xml:space="preserve"> – </w:t>
            </w:r>
            <w:r w:rsidRPr="002054A8">
              <w:rPr>
                <w:sz w:val="16"/>
                <w:szCs w:val="16"/>
              </w:rPr>
              <w:t xml:space="preserve">Valores Inteiros, </w:t>
            </w:r>
            <w:r w:rsidRPr="002054A8">
              <w:rPr>
                <w:b/>
                <w:bCs/>
                <w:sz w:val="16"/>
                <w:szCs w:val="16"/>
              </w:rPr>
              <w:t>VD</w:t>
            </w:r>
            <w:r w:rsidRPr="002054A8">
              <w:rPr>
                <w:sz w:val="16"/>
                <w:szCs w:val="16"/>
              </w:rPr>
              <w:t xml:space="preserve"> – Valores com Casas Decimais</w:t>
            </w:r>
          </w:p>
          <w:p w:rsidR="000F14EE" w:rsidRPr="002054A8" w:rsidRDefault="000F14EE" w:rsidP="003958AD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DT–</w:t>
            </w:r>
            <w:r w:rsidRPr="002054A8">
              <w:rPr>
                <w:sz w:val="16"/>
                <w:szCs w:val="16"/>
              </w:rPr>
              <w:t>Data (dd/mm/yyyy),</w:t>
            </w:r>
            <w:r>
              <w:rPr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>MA</w:t>
            </w:r>
            <w:r>
              <w:rPr>
                <w:sz w:val="16"/>
                <w:szCs w:val="16"/>
              </w:rPr>
              <w:t xml:space="preserve"> – Mês/Ano (mm/yyyy)</w:t>
            </w:r>
          </w:p>
          <w:p w:rsidR="000F14EE" w:rsidRPr="002054A8" w:rsidRDefault="000F14EE" w:rsidP="003958AD">
            <w:pPr>
              <w:rPr>
                <w:sz w:val="16"/>
                <w:szCs w:val="16"/>
                <w:lang w:val="en-US"/>
              </w:rPr>
            </w:pPr>
            <w:r w:rsidRPr="002054A8">
              <w:rPr>
                <w:b/>
                <w:bCs/>
                <w:sz w:val="16"/>
                <w:szCs w:val="16"/>
                <w:lang w:val="en-US"/>
              </w:rPr>
              <w:t>TS</w:t>
            </w:r>
            <w:r w:rsidRPr="00310AFC">
              <w:rPr>
                <w:bCs/>
                <w:sz w:val="16"/>
                <w:szCs w:val="16"/>
                <w:lang w:val="en-US"/>
              </w:rPr>
              <w:t xml:space="preserve"> – </w:t>
            </w:r>
            <w:r w:rsidRPr="002054A8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2054A8">
              <w:rPr>
                <w:b/>
                <w:bCs/>
                <w:sz w:val="16"/>
                <w:szCs w:val="16"/>
                <w:lang w:val="en-US"/>
              </w:rPr>
              <w:t>HH</w:t>
            </w:r>
            <w:r w:rsidRPr="00310AFC">
              <w:rPr>
                <w:bCs/>
                <w:sz w:val="16"/>
                <w:szCs w:val="16"/>
                <w:lang w:val="en-US"/>
              </w:rPr>
              <w:t xml:space="preserve"> – </w:t>
            </w:r>
            <w:r w:rsidRPr="002054A8">
              <w:rPr>
                <w:sz w:val="16"/>
                <w:szCs w:val="16"/>
                <w:lang w:val="en-US"/>
              </w:rPr>
              <w:t>Hora (99:99),</w:t>
            </w:r>
          </w:p>
          <w:p w:rsidR="000F14EE" w:rsidRPr="002054A8" w:rsidRDefault="000F14EE" w:rsidP="003958AD">
            <w:pPr>
              <w:ind w:left="1093" w:hanging="1093"/>
              <w:rPr>
                <w:sz w:val="16"/>
                <w:szCs w:val="16"/>
              </w:rPr>
            </w:pPr>
            <w:r w:rsidRPr="002054A8">
              <w:rPr>
                <w:sz w:val="16"/>
                <w:szCs w:val="16"/>
              </w:rPr>
              <w:t xml:space="preserve">Informação BD: deverá constar o </w:t>
            </w:r>
            <w:r w:rsidRPr="002054A8">
              <w:rPr>
                <w:b/>
                <w:bCs/>
                <w:iCs/>
                <w:sz w:val="16"/>
                <w:szCs w:val="16"/>
              </w:rPr>
              <w:t>nome do campo</w:t>
            </w:r>
            <w:r w:rsidRPr="002054A8">
              <w:rPr>
                <w:sz w:val="16"/>
                <w:szCs w:val="16"/>
              </w:rPr>
              <w:t xml:space="preserve"> e sua respectiva </w:t>
            </w:r>
            <w:r w:rsidRPr="002054A8">
              <w:rPr>
                <w:b/>
                <w:bCs/>
                <w:iCs/>
                <w:sz w:val="16"/>
                <w:szCs w:val="16"/>
              </w:rPr>
              <w:t>tabela</w:t>
            </w:r>
            <w:r w:rsidRPr="002054A8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2054A8">
              <w:rPr>
                <w:b/>
                <w:bCs/>
                <w:iCs/>
                <w:sz w:val="16"/>
                <w:szCs w:val="16"/>
              </w:rPr>
              <w:t>tamanho</w:t>
            </w:r>
            <w:r w:rsidRPr="002054A8">
              <w:rPr>
                <w:sz w:val="16"/>
                <w:szCs w:val="16"/>
              </w:rPr>
              <w:t xml:space="preserve"> e </w:t>
            </w:r>
            <w:r w:rsidRPr="002054A8">
              <w:rPr>
                <w:b/>
                <w:bCs/>
                <w:iCs/>
                <w:sz w:val="16"/>
                <w:szCs w:val="16"/>
              </w:rPr>
              <w:t>tipo</w:t>
            </w:r>
            <w:r w:rsidRPr="002054A8">
              <w:rPr>
                <w:sz w:val="16"/>
                <w:szCs w:val="16"/>
              </w:rPr>
              <w:t xml:space="preserve"> da informação. Para este último deve-se usar </w:t>
            </w:r>
            <w:r w:rsidRPr="002054A8">
              <w:rPr>
                <w:b/>
                <w:bCs/>
                <w:sz w:val="16"/>
                <w:szCs w:val="16"/>
              </w:rPr>
              <w:t>A</w:t>
            </w:r>
            <w:r w:rsidRPr="00310AFC">
              <w:rPr>
                <w:bCs/>
                <w:sz w:val="16"/>
                <w:szCs w:val="16"/>
              </w:rPr>
              <w:t xml:space="preserve"> –</w:t>
            </w:r>
            <w:r w:rsidRPr="002054A8">
              <w:rPr>
                <w:sz w:val="16"/>
                <w:szCs w:val="16"/>
              </w:rPr>
              <w:t xml:space="preserve"> Alfanumérico, </w:t>
            </w:r>
            <w:r w:rsidRPr="002054A8">
              <w:rPr>
                <w:b/>
                <w:bCs/>
                <w:sz w:val="16"/>
                <w:szCs w:val="16"/>
              </w:rPr>
              <w:t>N</w:t>
            </w:r>
            <w:r w:rsidRPr="00310AFC">
              <w:rPr>
                <w:bCs/>
                <w:sz w:val="16"/>
                <w:szCs w:val="16"/>
              </w:rPr>
              <w:t xml:space="preserve"> </w:t>
            </w:r>
            <w:r w:rsidRPr="002054A8">
              <w:rPr>
                <w:sz w:val="16"/>
                <w:szCs w:val="16"/>
              </w:rPr>
              <w:t xml:space="preserve">– Numérico, </w:t>
            </w:r>
            <w:r w:rsidRPr="00310AFC">
              <w:rPr>
                <w:b/>
                <w:bCs/>
                <w:sz w:val="16"/>
                <w:szCs w:val="16"/>
              </w:rPr>
              <w:t>I</w:t>
            </w:r>
            <w:r w:rsidRPr="00310AFC">
              <w:rPr>
                <w:bCs/>
                <w:sz w:val="16"/>
                <w:szCs w:val="16"/>
              </w:rPr>
              <w:t xml:space="preserve"> – </w:t>
            </w:r>
            <w:r w:rsidRPr="002054A8">
              <w:rPr>
                <w:sz w:val="16"/>
                <w:szCs w:val="16"/>
              </w:rPr>
              <w:t xml:space="preserve">Inteiro, </w:t>
            </w:r>
            <w:r w:rsidRPr="002054A8">
              <w:rPr>
                <w:b/>
                <w:bCs/>
                <w:sz w:val="16"/>
                <w:szCs w:val="16"/>
              </w:rPr>
              <w:t>D –</w:t>
            </w:r>
            <w:r w:rsidRPr="002054A8">
              <w:rPr>
                <w:sz w:val="16"/>
                <w:szCs w:val="16"/>
              </w:rPr>
              <w:t xml:space="preserve"> Decimal, </w:t>
            </w:r>
            <w:r w:rsidRPr="002054A8">
              <w:rPr>
                <w:b/>
                <w:bCs/>
                <w:sz w:val="16"/>
                <w:szCs w:val="16"/>
              </w:rPr>
              <w:t>TS</w:t>
            </w:r>
            <w:r w:rsidRPr="00310AFC">
              <w:rPr>
                <w:bCs/>
                <w:sz w:val="16"/>
                <w:szCs w:val="16"/>
              </w:rPr>
              <w:t xml:space="preserve"> – </w:t>
            </w:r>
            <w:r w:rsidRPr="002054A8">
              <w:rPr>
                <w:sz w:val="16"/>
                <w:szCs w:val="16"/>
              </w:rPr>
              <w:t xml:space="preserve">TimeStamp, </w:t>
            </w:r>
            <w:r w:rsidRPr="002054A8">
              <w:rPr>
                <w:b/>
                <w:bCs/>
                <w:sz w:val="16"/>
                <w:szCs w:val="16"/>
              </w:rPr>
              <w:t>DT</w:t>
            </w:r>
            <w:r w:rsidRPr="00310AFC">
              <w:rPr>
                <w:bCs/>
                <w:sz w:val="16"/>
                <w:szCs w:val="16"/>
              </w:rPr>
              <w:t xml:space="preserve"> – </w:t>
            </w:r>
            <w:r w:rsidRPr="002054A8">
              <w:rPr>
                <w:sz w:val="16"/>
                <w:szCs w:val="16"/>
              </w:rPr>
              <w:t>Data</w:t>
            </w:r>
          </w:p>
          <w:p w:rsidR="000F14EE" w:rsidRPr="002054A8" w:rsidRDefault="000F14EE" w:rsidP="003958AD">
            <w:pPr>
              <w:ind w:left="1093" w:hanging="1093"/>
              <w:rPr>
                <w:sz w:val="16"/>
                <w:szCs w:val="16"/>
              </w:rPr>
            </w:pPr>
          </w:p>
          <w:p w:rsidR="000F14EE" w:rsidRPr="002054A8" w:rsidRDefault="000F14EE" w:rsidP="003958AD">
            <w:pPr>
              <w:rPr>
                <w:sz w:val="22"/>
              </w:rPr>
            </w:pPr>
            <w:r w:rsidRPr="002054A8">
              <w:rPr>
                <w:sz w:val="16"/>
                <w:szCs w:val="16"/>
              </w:rPr>
              <w:t xml:space="preserve">Não se Aplica: </w:t>
            </w:r>
            <w:r w:rsidRPr="002054A8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D23980" w:rsidRDefault="00D23980">
      <w:pPr>
        <w:jc w:val="left"/>
        <w:rPr>
          <w:b/>
          <w:color w:val="auto"/>
          <w:sz w:val="22"/>
        </w:rPr>
      </w:pPr>
      <w:bookmarkStart w:id="13" w:name="_Toc400961896"/>
      <w:r>
        <w:br w:type="page"/>
      </w:r>
    </w:p>
    <w:p w:rsidR="00D23980" w:rsidRPr="00D23980" w:rsidRDefault="00D23980" w:rsidP="008B7941">
      <w:pPr>
        <w:pStyle w:val="STJNivel3"/>
      </w:pPr>
      <w:bookmarkStart w:id="14" w:name="_Toc401835459"/>
      <w:r>
        <w:lastRenderedPageBreak/>
        <w:t>Tela Minhas Tarefas Pendentes</w:t>
      </w:r>
      <w:bookmarkEnd w:id="13"/>
      <w:bookmarkEnd w:id="14"/>
    </w:p>
    <w:p w:rsidR="00D23980" w:rsidRDefault="00D23980" w:rsidP="00D23980"/>
    <w:p w:rsidR="00D23980" w:rsidRPr="00AC00DF" w:rsidRDefault="00D23980" w:rsidP="00D23980">
      <w:r>
        <w:rPr>
          <w:noProof/>
          <w:lang w:eastAsia="pt-BR"/>
        </w:rPr>
        <w:drawing>
          <wp:inline distT="0" distB="0" distL="0" distR="0">
            <wp:extent cx="6276975" cy="1438275"/>
            <wp:effectExtent l="19050" t="19050" r="28575" b="285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438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23980" w:rsidRPr="00D23980" w:rsidRDefault="006B38C4" w:rsidP="00D23980">
      <w:pPr>
        <w:pStyle w:val="Instruo"/>
        <w:jc w:val="center"/>
        <w:rPr>
          <w:i w:val="0"/>
          <w:color w:val="auto"/>
        </w:rPr>
      </w:pPr>
      <w:r>
        <w:rPr>
          <w:i w:val="0"/>
          <w:color w:val="auto"/>
        </w:rPr>
        <w:t>Figura 5</w:t>
      </w:r>
      <w:r w:rsidR="00D23980" w:rsidRPr="00D23980">
        <w:rPr>
          <w:i w:val="0"/>
          <w:color w:val="auto"/>
        </w:rPr>
        <w:t xml:space="preserve"> - Tela Minhas</w:t>
      </w:r>
      <w:r w:rsidR="00D23980">
        <w:rPr>
          <w:i w:val="0"/>
          <w:color w:val="auto"/>
        </w:rPr>
        <w:t xml:space="preserve"> </w:t>
      </w:r>
      <w:r w:rsidR="00D23980" w:rsidRPr="00D23980">
        <w:rPr>
          <w:i w:val="0"/>
          <w:color w:val="auto"/>
        </w:rPr>
        <w:t>Tarefas Pendentes</w:t>
      </w:r>
    </w:p>
    <w:p w:rsidR="00D23980" w:rsidRDefault="00D23980" w:rsidP="00B40E36">
      <w:pPr>
        <w:pStyle w:val="Ttulo4"/>
        <w:numPr>
          <w:ilvl w:val="0"/>
          <w:numId w:val="16"/>
        </w:numPr>
        <w:ind w:firstLine="556"/>
        <w:rPr>
          <w:sz w:val="20"/>
        </w:rPr>
      </w:pPr>
      <w:r>
        <w:rPr>
          <w:sz w:val="20"/>
        </w:rPr>
        <w:t>Regras de Apresentação</w:t>
      </w:r>
    </w:p>
    <w:p w:rsidR="00D23980" w:rsidRPr="00FC4A0D" w:rsidRDefault="00D23980" w:rsidP="00B40E36">
      <w:pPr>
        <w:pStyle w:val="PargrafodaLista"/>
        <w:numPr>
          <w:ilvl w:val="0"/>
          <w:numId w:val="7"/>
        </w:numPr>
        <w:tabs>
          <w:tab w:val="clear" w:pos="720"/>
          <w:tab w:val="num" w:pos="2977"/>
        </w:tabs>
        <w:spacing w:before="100" w:beforeAutospacing="1"/>
        <w:ind w:left="2977" w:hanging="425"/>
        <w:rPr>
          <w:rFonts w:eastAsia="Arial Unicode MS"/>
          <w:color w:val="auto"/>
        </w:rPr>
      </w:pPr>
      <w:r w:rsidRPr="00CB0A8B">
        <w:t>Ao clicar a aba "</w:t>
      </w:r>
      <w:r w:rsidRPr="00CB0A8B">
        <w:rPr>
          <w:color w:val="auto"/>
        </w:rPr>
        <w:t>Minhas Tarefas</w:t>
      </w:r>
      <w:r>
        <w:rPr>
          <w:color w:val="auto"/>
        </w:rPr>
        <w:t xml:space="preserve"> Pendentes</w:t>
      </w:r>
      <w:r w:rsidRPr="00CB0A8B">
        <w:rPr>
          <w:color w:val="auto"/>
        </w:rPr>
        <w:t xml:space="preserve">" do Mural de Avisos, será apresentada uma lista </w:t>
      </w:r>
      <w:r w:rsidR="00875373">
        <w:rPr>
          <w:color w:val="auto"/>
        </w:rPr>
        <w:t>de documentos com tarefas pendentes</w:t>
      </w:r>
      <w:r>
        <w:rPr>
          <w:color w:val="auto"/>
        </w:rPr>
        <w:t>.</w:t>
      </w:r>
    </w:p>
    <w:p w:rsidR="00FC4A0D" w:rsidRPr="00FC4A0D" w:rsidRDefault="00FC4A0D" w:rsidP="00B40E36">
      <w:pPr>
        <w:pStyle w:val="PargrafodaLista"/>
        <w:numPr>
          <w:ilvl w:val="0"/>
          <w:numId w:val="7"/>
        </w:numPr>
        <w:tabs>
          <w:tab w:val="clear" w:pos="720"/>
          <w:tab w:val="num" w:pos="2977"/>
        </w:tabs>
        <w:spacing w:before="100" w:beforeAutospacing="1"/>
        <w:ind w:left="2977" w:hanging="425"/>
      </w:pPr>
      <w:r>
        <w:rPr>
          <w:color w:val="auto"/>
        </w:rPr>
        <w:t xml:space="preserve">Ao </w:t>
      </w:r>
      <w:r w:rsidRPr="00FC4A0D">
        <w:t>acionar</w:t>
      </w:r>
      <w:r>
        <w:rPr>
          <w:color w:val="auto"/>
        </w:rPr>
        <w:t xml:space="preserve"> a opção </w:t>
      </w:r>
      <w:r>
        <w:rPr>
          <w:noProof/>
          <w:color w:val="auto"/>
          <w:lang w:eastAsia="pt-BR"/>
        </w:rPr>
        <w:drawing>
          <wp:inline distT="0" distB="0" distL="0" distR="0">
            <wp:extent cx="161925" cy="15240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 xml:space="preserve">(Detalhes do Aviso), o sistema exibe a tela “Detalhes do </w:t>
      </w:r>
      <w:r w:rsidR="00875373">
        <w:rPr>
          <w:color w:val="auto"/>
        </w:rPr>
        <w:t>Documento – 2.2.6</w:t>
      </w:r>
      <w:r>
        <w:rPr>
          <w:color w:val="auto"/>
        </w:rPr>
        <w:t>”, deste documento.</w:t>
      </w:r>
    </w:p>
    <w:p w:rsidR="00D23980" w:rsidRDefault="00D23980" w:rsidP="00B40E36">
      <w:pPr>
        <w:pStyle w:val="Ttulo4"/>
        <w:numPr>
          <w:ilvl w:val="0"/>
          <w:numId w:val="16"/>
        </w:numPr>
        <w:ind w:firstLine="556"/>
        <w:rPr>
          <w:sz w:val="20"/>
        </w:rPr>
      </w:pPr>
      <w:r>
        <w:rPr>
          <w:sz w:val="20"/>
        </w:rPr>
        <w:t>Exceções</w:t>
      </w:r>
    </w:p>
    <w:p w:rsidR="00D23980" w:rsidRDefault="00D23980" w:rsidP="00D23980">
      <w:pPr>
        <w:spacing w:before="100" w:beforeAutospacing="1"/>
        <w:ind w:firstLine="2552"/>
        <w:rPr>
          <w:color w:val="auto"/>
        </w:rPr>
      </w:pPr>
      <w:r w:rsidRPr="009609DC">
        <w:rPr>
          <w:color w:val="auto"/>
        </w:rPr>
        <w:t>Não se aplica</w:t>
      </w:r>
      <w:r w:rsidR="00875373">
        <w:rPr>
          <w:color w:val="auto"/>
        </w:rPr>
        <w:t>.</w:t>
      </w:r>
    </w:p>
    <w:p w:rsidR="00D23980" w:rsidRDefault="00D23980" w:rsidP="00B40E36">
      <w:pPr>
        <w:pStyle w:val="Ttulo4"/>
        <w:numPr>
          <w:ilvl w:val="0"/>
          <w:numId w:val="16"/>
        </w:numPr>
        <w:ind w:firstLine="556"/>
        <w:rPr>
          <w:rFonts w:cs="Arial"/>
          <w:sz w:val="20"/>
        </w:rPr>
      </w:pPr>
      <w:r>
        <w:rPr>
          <w:rFonts w:cs="Arial"/>
          <w:sz w:val="20"/>
        </w:rPr>
        <w:t>Itens de Controle</w:t>
      </w:r>
    </w:p>
    <w:p w:rsidR="00D23980" w:rsidRPr="00D23980" w:rsidRDefault="00D23980" w:rsidP="00D23980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939"/>
        <w:gridCol w:w="850"/>
        <w:gridCol w:w="758"/>
        <w:gridCol w:w="496"/>
        <w:gridCol w:w="731"/>
        <w:gridCol w:w="425"/>
        <w:gridCol w:w="567"/>
        <w:gridCol w:w="603"/>
        <w:gridCol w:w="985"/>
        <w:gridCol w:w="1896"/>
      </w:tblGrid>
      <w:tr w:rsidR="00D23980" w:rsidTr="00DD6B48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D23980" w:rsidRDefault="00D23980" w:rsidP="005652BF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1939" w:type="dxa"/>
            <w:shd w:val="pct25" w:color="auto" w:fill="auto"/>
            <w:vAlign w:val="center"/>
          </w:tcPr>
          <w:p w:rsidR="00D23980" w:rsidRDefault="00D23980" w:rsidP="005652BF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850" w:type="dxa"/>
            <w:shd w:val="pct25" w:color="auto" w:fill="auto"/>
            <w:textDirection w:val="btLr"/>
            <w:vAlign w:val="center"/>
          </w:tcPr>
          <w:p w:rsidR="00D23980" w:rsidRDefault="00D23980" w:rsidP="005652BF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758" w:type="dxa"/>
            <w:shd w:val="pct25" w:color="auto" w:fill="auto"/>
            <w:textDirection w:val="btLr"/>
            <w:vAlign w:val="center"/>
          </w:tcPr>
          <w:p w:rsidR="00D23980" w:rsidRDefault="00D23980" w:rsidP="005652BF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D23980" w:rsidRDefault="00D23980" w:rsidP="005652BF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731" w:type="dxa"/>
            <w:shd w:val="pct25" w:color="auto" w:fill="auto"/>
            <w:textDirection w:val="btLr"/>
            <w:vAlign w:val="center"/>
          </w:tcPr>
          <w:p w:rsidR="00D23980" w:rsidRDefault="00D23980" w:rsidP="005652BF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425" w:type="dxa"/>
            <w:shd w:val="pct25" w:color="auto" w:fill="auto"/>
            <w:textDirection w:val="btLr"/>
            <w:vAlign w:val="center"/>
          </w:tcPr>
          <w:p w:rsidR="00D23980" w:rsidRDefault="00D23980" w:rsidP="005652BF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D23980" w:rsidRDefault="00D23980" w:rsidP="005652BF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603" w:type="dxa"/>
            <w:shd w:val="pct25" w:color="auto" w:fill="auto"/>
            <w:textDirection w:val="btLr"/>
            <w:vAlign w:val="center"/>
          </w:tcPr>
          <w:p w:rsidR="00D23980" w:rsidRDefault="00D23980" w:rsidP="005652BF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D23980" w:rsidRDefault="00D23980" w:rsidP="005652BF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D23980" w:rsidRDefault="00D23980" w:rsidP="005652BF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DE4A00" w:rsidRPr="00C451B1" w:rsidTr="00DE4A00">
        <w:trPr>
          <w:cantSplit/>
          <w:trHeight w:val="391"/>
          <w:jc w:val="center"/>
        </w:trPr>
        <w:tc>
          <w:tcPr>
            <w:tcW w:w="9804" w:type="dxa"/>
            <w:gridSpan w:val="11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DE4A00" w:rsidRPr="00DE4A00" w:rsidRDefault="00DE4A00" w:rsidP="005652BF">
            <w:pPr>
              <w:rPr>
                <w:b/>
                <w:iCs/>
                <w:color w:val="auto"/>
              </w:rPr>
            </w:pPr>
            <w:r w:rsidRPr="00DE4A00">
              <w:rPr>
                <w:b/>
                <w:iCs/>
                <w:color w:val="auto"/>
              </w:rPr>
              <w:t>Quadro de Dados – Minhas Tarefas Pendentes</w:t>
            </w:r>
          </w:p>
        </w:tc>
      </w:tr>
      <w:tr w:rsidR="00DD6B48" w:rsidRPr="00C451B1" w:rsidTr="00DD6B48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5652BF">
            <w:pPr>
              <w:jc w:val="center"/>
              <w:rPr>
                <w:iCs/>
                <w:color w:val="auto"/>
              </w:rPr>
            </w:pPr>
            <w:r w:rsidRPr="003812FA">
              <w:rPr>
                <w:iCs/>
                <w:color w:val="auto"/>
              </w:rPr>
              <w:t>1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B201E5">
            <w:pPr>
              <w:jc w:val="left"/>
              <w:rPr>
                <w:iCs/>
                <w:color w:val="auto"/>
              </w:rPr>
            </w:pPr>
            <w:r w:rsidRPr="003812FA">
              <w:rPr>
                <w:iCs/>
                <w:color w:val="auto"/>
              </w:rPr>
              <w:t>Resolver até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5652BF">
            <w:pPr>
              <w:jc w:val="center"/>
              <w:rPr>
                <w:iCs/>
                <w:color w:val="auto"/>
              </w:rPr>
            </w:pPr>
            <w:r w:rsidRPr="003812FA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5652BF">
            <w:pPr>
              <w:jc w:val="center"/>
              <w:rPr>
                <w:iCs/>
                <w:color w:val="auto"/>
              </w:rPr>
            </w:pPr>
            <w:r w:rsidRPr="003812FA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5652BF">
            <w:pPr>
              <w:jc w:val="center"/>
              <w:rPr>
                <w:iCs/>
                <w:color w:val="auto"/>
              </w:rPr>
            </w:pPr>
            <w:r w:rsidRPr="003812FA">
              <w:rPr>
                <w:iCs/>
                <w:color w:val="auto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5652BF">
            <w:pPr>
              <w:jc w:val="center"/>
              <w:rPr>
                <w:iCs/>
                <w:color w:val="auto"/>
              </w:rPr>
            </w:pPr>
            <w:r w:rsidRPr="003812FA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5652BF">
            <w:pPr>
              <w:jc w:val="center"/>
              <w:rPr>
                <w:iCs/>
                <w:color w:val="auto"/>
              </w:rPr>
            </w:pPr>
            <w:r w:rsidRPr="003812FA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5652BF">
            <w:pPr>
              <w:jc w:val="center"/>
              <w:rPr>
                <w:iCs/>
                <w:color w:val="auto"/>
              </w:rPr>
            </w:pPr>
            <w:r w:rsidRPr="003812FA">
              <w:rPr>
                <w:iCs/>
                <w:color w:val="auto"/>
              </w:rPr>
              <w:t>N/A</w:t>
            </w:r>
          </w:p>
        </w:tc>
        <w:tc>
          <w:tcPr>
            <w:tcW w:w="603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5652BF">
            <w:pPr>
              <w:jc w:val="center"/>
              <w:rPr>
                <w:iCs/>
                <w:color w:val="auto"/>
              </w:rPr>
            </w:pPr>
            <w:r w:rsidRPr="003812FA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5652BF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DE4A00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Somente Leitura. O sistema recupera </w:t>
            </w:r>
            <w:r w:rsidRPr="003812FA">
              <w:rPr>
                <w:iCs/>
                <w:color w:val="auto"/>
              </w:rPr>
              <w:t>a data para resolver a tarefa.</w:t>
            </w:r>
          </w:p>
        </w:tc>
      </w:tr>
      <w:tr w:rsidR="00DD6B48" w:rsidRPr="00C451B1" w:rsidTr="00DD6B48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5652BF">
            <w:pPr>
              <w:jc w:val="center"/>
              <w:rPr>
                <w:iCs/>
                <w:color w:val="auto"/>
              </w:rPr>
            </w:pPr>
            <w:r w:rsidRPr="003812FA">
              <w:rPr>
                <w:iCs/>
                <w:color w:val="auto"/>
              </w:rPr>
              <w:t>2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B201E5">
            <w:pPr>
              <w:jc w:val="left"/>
              <w:rPr>
                <w:iCs/>
                <w:color w:val="auto"/>
              </w:rPr>
            </w:pPr>
            <w:r w:rsidRPr="003812FA">
              <w:rPr>
                <w:iCs/>
                <w:color w:val="auto"/>
              </w:rPr>
              <w:t>Identificador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5652BF">
            <w:pPr>
              <w:jc w:val="center"/>
              <w:rPr>
                <w:iCs/>
                <w:color w:val="auto"/>
              </w:rPr>
            </w:pPr>
            <w:r w:rsidRPr="003812FA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5652BF">
            <w:pPr>
              <w:jc w:val="center"/>
              <w:rPr>
                <w:iCs/>
                <w:color w:val="auto"/>
              </w:rPr>
            </w:pPr>
            <w:r w:rsidRPr="003812FA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5652BF">
            <w:pPr>
              <w:jc w:val="center"/>
              <w:rPr>
                <w:iCs/>
                <w:color w:val="auto"/>
              </w:rPr>
            </w:pPr>
            <w:r w:rsidRPr="003812FA">
              <w:rPr>
                <w:iCs/>
                <w:color w:val="auto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5652BF">
            <w:pPr>
              <w:jc w:val="center"/>
              <w:rPr>
                <w:iCs/>
                <w:color w:val="auto"/>
              </w:rPr>
            </w:pPr>
            <w:r w:rsidRPr="003812FA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5652BF">
            <w:pPr>
              <w:jc w:val="center"/>
              <w:rPr>
                <w:iCs/>
                <w:color w:val="auto"/>
              </w:rPr>
            </w:pPr>
            <w:r w:rsidRPr="003812FA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5652BF">
            <w:pPr>
              <w:jc w:val="center"/>
              <w:rPr>
                <w:iCs/>
                <w:color w:val="auto"/>
              </w:rPr>
            </w:pPr>
            <w:r w:rsidRPr="003812FA">
              <w:rPr>
                <w:iCs/>
                <w:color w:val="auto"/>
              </w:rPr>
              <w:t>N/A</w:t>
            </w:r>
          </w:p>
        </w:tc>
        <w:tc>
          <w:tcPr>
            <w:tcW w:w="603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5652BF">
            <w:pPr>
              <w:jc w:val="center"/>
              <w:rPr>
                <w:iCs/>
                <w:color w:val="auto"/>
              </w:rPr>
            </w:pPr>
            <w:r w:rsidRPr="003812FA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DD6B48" w:rsidRDefault="00DD6B48" w:rsidP="00DE4A00">
            <w:pPr>
              <w:jc w:val="center"/>
            </w:pPr>
            <w:r w:rsidRPr="005E2C32">
              <w:rPr>
                <w:iCs/>
                <w:color w:val="auto"/>
              </w:rPr>
              <w:t>Texto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DE4A00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 O sistema recupe</w:t>
            </w:r>
            <w:r w:rsidRPr="003812FA">
              <w:rPr>
                <w:iCs/>
                <w:color w:val="auto"/>
              </w:rPr>
              <w:t>ra o identificador do documento.</w:t>
            </w:r>
          </w:p>
        </w:tc>
      </w:tr>
      <w:tr w:rsidR="00DD6B48" w:rsidRPr="00C451B1" w:rsidTr="00DD6B48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5652BF">
            <w:pPr>
              <w:jc w:val="center"/>
              <w:rPr>
                <w:iCs/>
                <w:color w:val="auto"/>
              </w:rPr>
            </w:pPr>
            <w:r w:rsidRPr="003812FA">
              <w:rPr>
                <w:iCs/>
                <w:color w:val="auto"/>
              </w:rPr>
              <w:t>3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B201E5">
            <w:pPr>
              <w:jc w:val="left"/>
              <w:rPr>
                <w:iCs/>
                <w:color w:val="auto"/>
              </w:rPr>
            </w:pPr>
            <w:r w:rsidRPr="003812FA">
              <w:rPr>
                <w:iCs/>
                <w:color w:val="auto"/>
              </w:rPr>
              <w:t>Situação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5652BF">
            <w:pPr>
              <w:jc w:val="center"/>
              <w:rPr>
                <w:iCs/>
                <w:color w:val="auto"/>
              </w:rPr>
            </w:pPr>
            <w:r w:rsidRPr="003812FA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5652BF">
            <w:pPr>
              <w:jc w:val="center"/>
              <w:rPr>
                <w:iCs/>
                <w:color w:val="auto"/>
              </w:rPr>
            </w:pPr>
            <w:r w:rsidRPr="003812FA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5652BF">
            <w:pPr>
              <w:jc w:val="center"/>
              <w:rPr>
                <w:iCs/>
                <w:color w:val="auto"/>
              </w:rPr>
            </w:pPr>
            <w:r w:rsidRPr="003812FA">
              <w:rPr>
                <w:iCs/>
                <w:color w:val="auto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5652BF">
            <w:pPr>
              <w:jc w:val="center"/>
              <w:rPr>
                <w:iCs/>
                <w:color w:val="auto"/>
              </w:rPr>
            </w:pPr>
            <w:r w:rsidRPr="003812FA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5652BF">
            <w:pPr>
              <w:jc w:val="center"/>
              <w:rPr>
                <w:iCs/>
                <w:color w:val="auto"/>
              </w:rPr>
            </w:pPr>
            <w:r w:rsidRPr="003812FA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5652BF">
            <w:pPr>
              <w:jc w:val="center"/>
              <w:rPr>
                <w:iCs/>
                <w:color w:val="auto"/>
              </w:rPr>
            </w:pPr>
            <w:r w:rsidRPr="003812FA">
              <w:rPr>
                <w:iCs/>
                <w:color w:val="auto"/>
              </w:rPr>
              <w:t>N/A</w:t>
            </w:r>
          </w:p>
        </w:tc>
        <w:tc>
          <w:tcPr>
            <w:tcW w:w="603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5652BF">
            <w:pPr>
              <w:jc w:val="center"/>
              <w:rPr>
                <w:iCs/>
                <w:color w:val="auto"/>
              </w:rPr>
            </w:pPr>
            <w:r w:rsidRPr="003812FA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DD6B48" w:rsidRDefault="00DD6B48" w:rsidP="00DE4A00">
            <w:pPr>
              <w:jc w:val="center"/>
            </w:pPr>
            <w:r w:rsidRPr="005E2C32">
              <w:rPr>
                <w:iCs/>
                <w:color w:val="auto"/>
              </w:rPr>
              <w:t>Texto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DE4A00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 O sistema r</w:t>
            </w:r>
            <w:r w:rsidRPr="003812FA">
              <w:rPr>
                <w:iCs/>
                <w:color w:val="auto"/>
              </w:rPr>
              <w:t>ecupera a situação da tarefa do documento.</w:t>
            </w:r>
          </w:p>
        </w:tc>
      </w:tr>
      <w:tr w:rsidR="00DD6B48" w:rsidRPr="00C451B1" w:rsidTr="00DD6B48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5652BF">
            <w:pPr>
              <w:jc w:val="center"/>
              <w:rPr>
                <w:iCs/>
                <w:color w:val="auto"/>
              </w:rPr>
            </w:pPr>
            <w:r w:rsidRPr="003812FA">
              <w:rPr>
                <w:iCs/>
                <w:color w:val="auto"/>
              </w:rPr>
              <w:t>4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DD6B48" w:rsidRPr="003812FA" w:rsidRDefault="00B201E5" w:rsidP="00B201E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Data </w:t>
            </w:r>
            <w:r w:rsidR="00DD6B48" w:rsidRPr="003812FA">
              <w:rPr>
                <w:iCs/>
                <w:color w:val="auto"/>
              </w:rPr>
              <w:t>Inclusão</w:t>
            </w:r>
            <w:r>
              <w:rPr>
                <w:iCs/>
                <w:color w:val="auto"/>
              </w:rPr>
              <w:t xml:space="preserve"> Tarefa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5652BF">
            <w:pPr>
              <w:jc w:val="center"/>
              <w:rPr>
                <w:iCs/>
                <w:color w:val="auto"/>
              </w:rPr>
            </w:pPr>
            <w:r w:rsidRPr="003812FA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5652BF">
            <w:pPr>
              <w:jc w:val="center"/>
              <w:rPr>
                <w:iCs/>
                <w:color w:val="auto"/>
              </w:rPr>
            </w:pPr>
            <w:r w:rsidRPr="003812FA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5652BF">
            <w:pPr>
              <w:jc w:val="center"/>
              <w:rPr>
                <w:iCs/>
                <w:color w:val="auto"/>
              </w:rPr>
            </w:pPr>
            <w:r w:rsidRPr="003812FA">
              <w:rPr>
                <w:iCs/>
                <w:color w:val="auto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5652BF">
            <w:pPr>
              <w:jc w:val="center"/>
              <w:rPr>
                <w:iCs/>
                <w:color w:val="auto"/>
              </w:rPr>
            </w:pPr>
            <w:r w:rsidRPr="003812FA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5652BF">
            <w:pPr>
              <w:jc w:val="center"/>
              <w:rPr>
                <w:iCs/>
                <w:color w:val="auto"/>
              </w:rPr>
            </w:pPr>
            <w:r w:rsidRPr="003812FA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5652BF">
            <w:pPr>
              <w:jc w:val="center"/>
              <w:rPr>
                <w:iCs/>
                <w:color w:val="auto"/>
              </w:rPr>
            </w:pPr>
            <w:r w:rsidRPr="003812FA">
              <w:rPr>
                <w:iCs/>
                <w:color w:val="auto"/>
              </w:rPr>
              <w:t>N/A</w:t>
            </w:r>
          </w:p>
        </w:tc>
        <w:tc>
          <w:tcPr>
            <w:tcW w:w="603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5652BF">
            <w:pPr>
              <w:jc w:val="center"/>
              <w:rPr>
                <w:iCs/>
                <w:color w:val="auto"/>
              </w:rPr>
            </w:pPr>
            <w:r w:rsidRPr="003812FA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DD6B48" w:rsidRDefault="00DD6B48" w:rsidP="00DE4A00">
            <w:pPr>
              <w:jc w:val="center"/>
            </w:pPr>
            <w:r w:rsidRPr="005E2C32">
              <w:rPr>
                <w:iCs/>
                <w:color w:val="auto"/>
              </w:rPr>
              <w:t>Texto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DE4A00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 O sistema r</w:t>
            </w:r>
            <w:r w:rsidRPr="003812FA">
              <w:rPr>
                <w:iCs/>
                <w:color w:val="auto"/>
              </w:rPr>
              <w:t>ecupera a data de inclusão da tarefa.</w:t>
            </w:r>
          </w:p>
        </w:tc>
      </w:tr>
      <w:tr w:rsidR="00DD6B48" w:rsidRPr="00C451B1" w:rsidTr="00DD6B48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5652BF">
            <w:pPr>
              <w:jc w:val="center"/>
              <w:rPr>
                <w:iCs/>
                <w:color w:val="auto"/>
              </w:rPr>
            </w:pPr>
            <w:r w:rsidRPr="003812FA">
              <w:rPr>
                <w:iCs/>
                <w:color w:val="auto"/>
              </w:rPr>
              <w:lastRenderedPageBreak/>
              <w:t>5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B201E5">
            <w:pPr>
              <w:jc w:val="left"/>
              <w:rPr>
                <w:iCs/>
                <w:color w:val="auto"/>
              </w:rPr>
            </w:pPr>
            <w:r w:rsidRPr="003812FA">
              <w:rPr>
                <w:iCs/>
                <w:color w:val="auto"/>
              </w:rPr>
              <w:t>Visualização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5652BF">
            <w:pPr>
              <w:jc w:val="center"/>
              <w:rPr>
                <w:iCs/>
                <w:color w:val="auto"/>
              </w:rPr>
            </w:pPr>
            <w:r w:rsidRPr="003812FA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5652BF">
            <w:pPr>
              <w:jc w:val="center"/>
              <w:rPr>
                <w:iCs/>
                <w:color w:val="auto"/>
              </w:rPr>
            </w:pPr>
            <w:r w:rsidRPr="003812FA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5652BF">
            <w:pPr>
              <w:jc w:val="center"/>
              <w:rPr>
                <w:iCs/>
                <w:color w:val="auto"/>
              </w:rPr>
            </w:pPr>
            <w:r w:rsidRPr="003812FA">
              <w:rPr>
                <w:iCs/>
                <w:color w:val="auto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5652BF">
            <w:pPr>
              <w:jc w:val="center"/>
              <w:rPr>
                <w:iCs/>
                <w:color w:val="auto"/>
              </w:rPr>
            </w:pPr>
            <w:r w:rsidRPr="003812FA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5652BF">
            <w:pPr>
              <w:jc w:val="center"/>
              <w:rPr>
                <w:iCs/>
                <w:color w:val="auto"/>
              </w:rPr>
            </w:pPr>
            <w:r w:rsidRPr="003812FA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5652BF">
            <w:pPr>
              <w:jc w:val="center"/>
              <w:rPr>
                <w:iCs/>
                <w:color w:val="auto"/>
              </w:rPr>
            </w:pPr>
            <w:r w:rsidRPr="003812FA">
              <w:rPr>
                <w:iCs/>
                <w:color w:val="auto"/>
              </w:rPr>
              <w:t>N/A</w:t>
            </w:r>
          </w:p>
        </w:tc>
        <w:tc>
          <w:tcPr>
            <w:tcW w:w="603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5652BF">
            <w:pPr>
              <w:jc w:val="center"/>
              <w:rPr>
                <w:iCs/>
                <w:color w:val="auto"/>
              </w:rPr>
            </w:pPr>
            <w:r w:rsidRPr="003812FA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5652BF">
            <w:pPr>
              <w:jc w:val="center"/>
              <w:rPr>
                <w:color w:val="auto"/>
              </w:rPr>
            </w:pPr>
            <w:r w:rsidRPr="003812FA">
              <w:rPr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DE4A00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acionar, o sistema e</w:t>
            </w:r>
            <w:r w:rsidRPr="003812FA">
              <w:rPr>
                <w:iCs/>
                <w:color w:val="auto"/>
              </w:rPr>
              <w:t>xibe a tela de visualização</w:t>
            </w:r>
            <w:r w:rsidR="00875373">
              <w:rPr>
                <w:iCs/>
                <w:color w:val="auto"/>
              </w:rPr>
              <w:t>.</w:t>
            </w:r>
            <w:r w:rsidRPr="003812FA">
              <w:rPr>
                <w:iCs/>
                <w:color w:val="auto"/>
              </w:rPr>
              <w:t xml:space="preserve"> </w:t>
            </w:r>
          </w:p>
        </w:tc>
      </w:tr>
      <w:tr w:rsidR="00B201E5" w:rsidRPr="00C451B1" w:rsidTr="00B201E5">
        <w:trPr>
          <w:cantSplit/>
          <w:trHeight w:val="391"/>
          <w:jc w:val="center"/>
        </w:trPr>
        <w:tc>
          <w:tcPr>
            <w:tcW w:w="9804" w:type="dxa"/>
            <w:gridSpan w:val="11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B201E5" w:rsidRPr="00B201E5" w:rsidRDefault="00B201E5" w:rsidP="00DE4A00">
            <w:pPr>
              <w:jc w:val="left"/>
              <w:rPr>
                <w:b/>
                <w:iCs/>
                <w:color w:val="auto"/>
              </w:rPr>
            </w:pPr>
            <w:r w:rsidRPr="00B201E5">
              <w:rPr>
                <w:b/>
                <w:iCs/>
                <w:color w:val="auto"/>
              </w:rPr>
              <w:t>Opções de Navegabilidade</w:t>
            </w:r>
          </w:p>
        </w:tc>
      </w:tr>
      <w:tr w:rsidR="00DD6B48" w:rsidRPr="00C451B1" w:rsidTr="00DD6B48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5652BF">
            <w:pPr>
              <w:jc w:val="center"/>
              <w:rPr>
                <w:iCs/>
                <w:color w:val="auto"/>
              </w:rPr>
            </w:pPr>
            <w:r w:rsidRPr="003812FA">
              <w:rPr>
                <w:iCs/>
                <w:color w:val="auto"/>
              </w:rPr>
              <w:t>6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B201E5">
            <w:pPr>
              <w:jc w:val="left"/>
              <w:rPr>
                <w:iCs/>
                <w:color w:val="auto"/>
              </w:rPr>
            </w:pPr>
            <w:r w:rsidRPr="003812FA">
              <w:rPr>
                <w:iCs/>
                <w:color w:val="auto"/>
              </w:rPr>
              <w:t>Botão Primeira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5652BF">
            <w:pPr>
              <w:jc w:val="center"/>
              <w:rPr>
                <w:iCs/>
                <w:color w:val="auto"/>
              </w:rPr>
            </w:pPr>
            <w:r w:rsidRPr="003812FA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5652BF">
            <w:pPr>
              <w:jc w:val="center"/>
              <w:rPr>
                <w:iCs/>
                <w:color w:val="auto"/>
              </w:rPr>
            </w:pPr>
            <w:r w:rsidRPr="003812FA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5652BF">
            <w:pPr>
              <w:jc w:val="center"/>
              <w:rPr>
                <w:iCs/>
                <w:color w:val="auto"/>
              </w:rPr>
            </w:pPr>
            <w:r w:rsidRPr="003812FA">
              <w:rPr>
                <w:iCs/>
                <w:color w:val="auto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5652BF">
            <w:pPr>
              <w:jc w:val="center"/>
              <w:rPr>
                <w:iCs/>
                <w:color w:val="auto"/>
              </w:rPr>
            </w:pPr>
            <w:r w:rsidRPr="003812FA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5652BF">
            <w:pPr>
              <w:jc w:val="center"/>
              <w:rPr>
                <w:iCs/>
                <w:color w:val="auto"/>
              </w:rPr>
            </w:pPr>
            <w:r w:rsidRPr="003812FA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5652BF">
            <w:pPr>
              <w:jc w:val="center"/>
              <w:rPr>
                <w:iCs/>
                <w:color w:val="auto"/>
              </w:rPr>
            </w:pPr>
            <w:r w:rsidRPr="003812FA">
              <w:rPr>
                <w:iCs/>
                <w:color w:val="auto"/>
              </w:rPr>
              <w:t>N/A</w:t>
            </w:r>
          </w:p>
        </w:tc>
        <w:tc>
          <w:tcPr>
            <w:tcW w:w="603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5652BF">
            <w:pPr>
              <w:jc w:val="center"/>
              <w:rPr>
                <w:iCs/>
                <w:color w:val="auto"/>
              </w:rPr>
            </w:pPr>
            <w:r w:rsidRPr="003812FA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5652BF">
            <w:pPr>
              <w:jc w:val="center"/>
              <w:rPr>
                <w:color w:val="auto"/>
              </w:rPr>
            </w:pPr>
            <w:r w:rsidRPr="003812FA">
              <w:rPr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DE4A00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acionar, o sistema e</w:t>
            </w:r>
            <w:r w:rsidRPr="003812FA">
              <w:rPr>
                <w:iCs/>
                <w:color w:val="auto"/>
              </w:rPr>
              <w:t>xibe a primeira página da aba minhas tarefas.</w:t>
            </w:r>
          </w:p>
        </w:tc>
      </w:tr>
      <w:tr w:rsidR="00DD6B48" w:rsidRPr="00C451B1" w:rsidTr="00DD6B48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5652BF">
            <w:pPr>
              <w:jc w:val="center"/>
              <w:rPr>
                <w:iCs/>
                <w:color w:val="auto"/>
              </w:rPr>
            </w:pPr>
            <w:r w:rsidRPr="00BB7CEF">
              <w:rPr>
                <w:iCs/>
                <w:color w:val="auto"/>
              </w:rPr>
              <w:t>7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5652BF">
            <w:pPr>
              <w:jc w:val="left"/>
              <w:rPr>
                <w:iCs/>
                <w:color w:val="auto"/>
              </w:rPr>
            </w:pPr>
            <w:r w:rsidRPr="00BB7CEF">
              <w:rPr>
                <w:iCs/>
                <w:color w:val="auto"/>
              </w:rPr>
              <w:t>Botão Anterior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5652BF">
            <w:pPr>
              <w:jc w:val="center"/>
              <w:rPr>
                <w:iCs/>
                <w:color w:val="auto"/>
              </w:rPr>
            </w:pPr>
            <w:r w:rsidRPr="00BB7CEF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5652BF">
            <w:pPr>
              <w:jc w:val="center"/>
              <w:rPr>
                <w:iCs/>
                <w:color w:val="auto"/>
              </w:rPr>
            </w:pPr>
            <w:r w:rsidRPr="00BB7CEF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5652BF">
            <w:pPr>
              <w:jc w:val="center"/>
              <w:rPr>
                <w:iCs/>
                <w:color w:val="auto"/>
              </w:rPr>
            </w:pPr>
            <w:r w:rsidRPr="00BB7CEF">
              <w:rPr>
                <w:iCs/>
                <w:color w:val="auto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5652BF">
            <w:pPr>
              <w:jc w:val="center"/>
              <w:rPr>
                <w:iCs/>
                <w:color w:val="auto"/>
              </w:rPr>
            </w:pPr>
            <w:r w:rsidRPr="00BB7CEF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5652BF">
            <w:pPr>
              <w:jc w:val="center"/>
              <w:rPr>
                <w:iCs/>
                <w:color w:val="auto"/>
              </w:rPr>
            </w:pPr>
            <w:r w:rsidRPr="00BB7CEF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5652BF">
            <w:pPr>
              <w:jc w:val="center"/>
              <w:rPr>
                <w:iCs/>
                <w:color w:val="auto"/>
              </w:rPr>
            </w:pPr>
            <w:r w:rsidRPr="00BB7CEF">
              <w:rPr>
                <w:iCs/>
                <w:color w:val="auto"/>
              </w:rPr>
              <w:t>N/A</w:t>
            </w:r>
          </w:p>
        </w:tc>
        <w:tc>
          <w:tcPr>
            <w:tcW w:w="603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5652BF">
            <w:pPr>
              <w:jc w:val="center"/>
              <w:rPr>
                <w:iCs/>
                <w:color w:val="auto"/>
              </w:rPr>
            </w:pPr>
            <w:r w:rsidRPr="003812FA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5652BF">
            <w:pPr>
              <w:jc w:val="center"/>
              <w:rPr>
                <w:iCs/>
                <w:color w:val="auto"/>
              </w:rPr>
            </w:pPr>
            <w:r w:rsidRPr="00BB7CEF">
              <w:rPr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DE4A00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acionar, o sistema e</w:t>
            </w:r>
            <w:r w:rsidRPr="00BB7CEF">
              <w:rPr>
                <w:iCs/>
                <w:color w:val="auto"/>
              </w:rPr>
              <w:t>xibe a página anterior da aba minhas tarefas.</w:t>
            </w:r>
          </w:p>
        </w:tc>
      </w:tr>
      <w:tr w:rsidR="00DD6B48" w:rsidRPr="00C451B1" w:rsidTr="00DD6B48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5652BF">
            <w:pPr>
              <w:jc w:val="center"/>
              <w:rPr>
                <w:iCs/>
                <w:color w:val="auto"/>
              </w:rPr>
            </w:pPr>
            <w:r w:rsidRPr="00BB7CEF">
              <w:rPr>
                <w:iCs/>
                <w:color w:val="auto"/>
              </w:rPr>
              <w:t>8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5652BF">
            <w:pPr>
              <w:jc w:val="left"/>
              <w:rPr>
                <w:iCs/>
                <w:color w:val="auto"/>
              </w:rPr>
            </w:pPr>
            <w:r w:rsidRPr="00BB7CEF">
              <w:rPr>
                <w:iCs/>
                <w:color w:val="auto"/>
              </w:rPr>
              <w:t>Botão Próxima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5652BF">
            <w:pPr>
              <w:jc w:val="center"/>
              <w:rPr>
                <w:iCs/>
                <w:color w:val="auto"/>
              </w:rPr>
            </w:pPr>
            <w:r w:rsidRPr="00BB7CEF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5652BF">
            <w:pPr>
              <w:jc w:val="center"/>
              <w:rPr>
                <w:iCs/>
                <w:color w:val="auto"/>
              </w:rPr>
            </w:pPr>
            <w:r w:rsidRPr="00BB7CEF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5652BF">
            <w:pPr>
              <w:jc w:val="center"/>
              <w:rPr>
                <w:iCs/>
                <w:color w:val="auto"/>
              </w:rPr>
            </w:pPr>
            <w:r w:rsidRPr="00BB7CEF">
              <w:rPr>
                <w:iCs/>
                <w:color w:val="auto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5652BF">
            <w:pPr>
              <w:jc w:val="center"/>
              <w:rPr>
                <w:iCs/>
                <w:color w:val="auto"/>
              </w:rPr>
            </w:pPr>
            <w:r w:rsidRPr="00BB7CEF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5652BF">
            <w:pPr>
              <w:jc w:val="center"/>
              <w:rPr>
                <w:iCs/>
                <w:color w:val="auto"/>
              </w:rPr>
            </w:pPr>
            <w:r w:rsidRPr="00BB7CEF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5652BF">
            <w:pPr>
              <w:jc w:val="center"/>
              <w:rPr>
                <w:iCs/>
                <w:color w:val="auto"/>
              </w:rPr>
            </w:pPr>
            <w:r w:rsidRPr="00BB7CEF">
              <w:rPr>
                <w:iCs/>
                <w:color w:val="auto"/>
              </w:rPr>
              <w:t>N/A</w:t>
            </w:r>
          </w:p>
        </w:tc>
        <w:tc>
          <w:tcPr>
            <w:tcW w:w="603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5652BF">
            <w:pPr>
              <w:jc w:val="center"/>
              <w:rPr>
                <w:iCs/>
                <w:color w:val="auto"/>
              </w:rPr>
            </w:pPr>
            <w:r w:rsidRPr="003812FA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5652BF">
            <w:pPr>
              <w:jc w:val="center"/>
              <w:rPr>
                <w:iCs/>
                <w:color w:val="auto"/>
              </w:rPr>
            </w:pPr>
            <w:r w:rsidRPr="00BB7CEF">
              <w:rPr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DE4A00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acionar, o sistema e</w:t>
            </w:r>
            <w:r w:rsidRPr="00BB7CEF">
              <w:rPr>
                <w:iCs/>
                <w:color w:val="auto"/>
              </w:rPr>
              <w:t>xibe a próxima página da aba minhas tarefas.</w:t>
            </w:r>
          </w:p>
        </w:tc>
      </w:tr>
      <w:tr w:rsidR="00DD6B48" w:rsidRPr="00C451B1" w:rsidTr="00DD6B48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5652BF">
            <w:pPr>
              <w:jc w:val="center"/>
              <w:rPr>
                <w:iCs/>
                <w:color w:val="auto"/>
              </w:rPr>
            </w:pPr>
            <w:r w:rsidRPr="00BB7CEF">
              <w:rPr>
                <w:iCs/>
                <w:color w:val="auto"/>
              </w:rPr>
              <w:t>9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5652BF">
            <w:pPr>
              <w:jc w:val="left"/>
              <w:rPr>
                <w:iCs/>
                <w:color w:val="auto"/>
              </w:rPr>
            </w:pPr>
            <w:r w:rsidRPr="00BB7CEF">
              <w:rPr>
                <w:iCs/>
                <w:color w:val="auto"/>
              </w:rPr>
              <w:t>Botão Última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5652BF">
            <w:pPr>
              <w:jc w:val="center"/>
              <w:rPr>
                <w:iCs/>
                <w:color w:val="auto"/>
              </w:rPr>
            </w:pPr>
            <w:r w:rsidRPr="00BB7CEF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5652BF">
            <w:pPr>
              <w:jc w:val="center"/>
              <w:rPr>
                <w:iCs/>
                <w:color w:val="auto"/>
              </w:rPr>
            </w:pPr>
            <w:r w:rsidRPr="00BB7CEF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5652BF">
            <w:pPr>
              <w:jc w:val="center"/>
              <w:rPr>
                <w:iCs/>
                <w:color w:val="auto"/>
              </w:rPr>
            </w:pPr>
            <w:r w:rsidRPr="00BB7CEF">
              <w:rPr>
                <w:iCs/>
                <w:color w:val="auto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5652BF">
            <w:pPr>
              <w:jc w:val="center"/>
              <w:rPr>
                <w:iCs/>
                <w:color w:val="auto"/>
              </w:rPr>
            </w:pPr>
            <w:r w:rsidRPr="00BB7CEF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5652BF">
            <w:pPr>
              <w:jc w:val="center"/>
              <w:rPr>
                <w:iCs/>
                <w:color w:val="auto"/>
              </w:rPr>
            </w:pPr>
            <w:r w:rsidRPr="00BB7CEF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5652BF">
            <w:pPr>
              <w:jc w:val="center"/>
              <w:rPr>
                <w:iCs/>
                <w:color w:val="auto"/>
              </w:rPr>
            </w:pPr>
            <w:r w:rsidRPr="00BB7CEF">
              <w:rPr>
                <w:iCs/>
                <w:color w:val="auto"/>
              </w:rPr>
              <w:t>N/A</w:t>
            </w:r>
          </w:p>
        </w:tc>
        <w:tc>
          <w:tcPr>
            <w:tcW w:w="603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5652BF">
            <w:pPr>
              <w:jc w:val="center"/>
              <w:rPr>
                <w:iCs/>
                <w:color w:val="auto"/>
              </w:rPr>
            </w:pPr>
            <w:r w:rsidRPr="003812FA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5652BF">
            <w:pPr>
              <w:jc w:val="center"/>
              <w:rPr>
                <w:iCs/>
                <w:color w:val="auto"/>
              </w:rPr>
            </w:pPr>
            <w:r w:rsidRPr="00BB7CEF">
              <w:rPr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DE4A00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acionar, o sistema e</w:t>
            </w:r>
            <w:r w:rsidRPr="00BB7CEF">
              <w:rPr>
                <w:iCs/>
                <w:color w:val="auto"/>
              </w:rPr>
              <w:t>xibe a última página de da aba minhas tarefas.</w:t>
            </w:r>
          </w:p>
        </w:tc>
      </w:tr>
      <w:tr w:rsidR="00B201E5" w:rsidRPr="00C451B1" w:rsidTr="00B201E5">
        <w:trPr>
          <w:cantSplit/>
          <w:trHeight w:val="391"/>
          <w:jc w:val="center"/>
        </w:trPr>
        <w:tc>
          <w:tcPr>
            <w:tcW w:w="9804" w:type="dxa"/>
            <w:gridSpan w:val="11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B201E5" w:rsidRPr="00B201E5" w:rsidRDefault="00B201E5" w:rsidP="00DE4A00">
            <w:pPr>
              <w:jc w:val="left"/>
              <w:rPr>
                <w:b/>
                <w:iCs/>
                <w:color w:val="auto"/>
              </w:rPr>
            </w:pPr>
            <w:r w:rsidRPr="00B201E5">
              <w:rPr>
                <w:b/>
                <w:iCs/>
                <w:color w:val="auto"/>
              </w:rPr>
              <w:t>Rodapé</w:t>
            </w:r>
          </w:p>
        </w:tc>
      </w:tr>
      <w:tr w:rsidR="00DD6B48" w:rsidRPr="00C451B1" w:rsidTr="00DD6B48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5652BF">
            <w:pPr>
              <w:jc w:val="center"/>
              <w:rPr>
                <w:iCs/>
                <w:color w:val="auto"/>
              </w:rPr>
            </w:pPr>
            <w:r w:rsidRPr="00BB7CEF">
              <w:rPr>
                <w:iCs/>
                <w:color w:val="auto"/>
              </w:rPr>
              <w:t>10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5652BF">
            <w:pPr>
              <w:jc w:val="left"/>
              <w:rPr>
                <w:iCs/>
                <w:color w:val="auto"/>
              </w:rPr>
            </w:pPr>
            <w:r w:rsidRPr="00BB7CEF">
              <w:rPr>
                <w:iCs/>
                <w:color w:val="auto"/>
              </w:rPr>
              <w:t>Total de tarefas pendentes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5652BF">
            <w:pPr>
              <w:jc w:val="center"/>
              <w:rPr>
                <w:iCs/>
                <w:color w:val="auto"/>
              </w:rPr>
            </w:pPr>
            <w:r w:rsidRPr="00BB7CEF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5652BF">
            <w:pPr>
              <w:jc w:val="center"/>
              <w:rPr>
                <w:iCs/>
                <w:color w:val="auto"/>
              </w:rPr>
            </w:pPr>
            <w:r w:rsidRPr="00BB7CEF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5652BF">
            <w:pPr>
              <w:jc w:val="center"/>
              <w:rPr>
                <w:iCs/>
                <w:color w:val="auto"/>
              </w:rPr>
            </w:pPr>
            <w:r w:rsidRPr="00BB7CEF">
              <w:rPr>
                <w:iCs/>
                <w:color w:val="auto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5652BF">
            <w:pPr>
              <w:jc w:val="center"/>
              <w:rPr>
                <w:iCs/>
                <w:color w:val="auto"/>
              </w:rPr>
            </w:pPr>
            <w:r w:rsidRPr="00BB7CEF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5652BF">
            <w:pPr>
              <w:jc w:val="center"/>
              <w:rPr>
                <w:iCs/>
                <w:color w:val="auto"/>
              </w:rPr>
            </w:pPr>
            <w:r w:rsidRPr="00BB7CEF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5652BF">
            <w:pPr>
              <w:jc w:val="center"/>
              <w:rPr>
                <w:iCs/>
                <w:color w:val="auto"/>
              </w:rPr>
            </w:pPr>
            <w:r w:rsidRPr="00BB7CEF">
              <w:rPr>
                <w:iCs/>
                <w:color w:val="auto"/>
              </w:rPr>
              <w:t>N/A</w:t>
            </w:r>
          </w:p>
        </w:tc>
        <w:tc>
          <w:tcPr>
            <w:tcW w:w="603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5652BF">
            <w:pPr>
              <w:jc w:val="center"/>
              <w:rPr>
                <w:iCs/>
                <w:color w:val="auto"/>
              </w:rPr>
            </w:pPr>
            <w:r w:rsidRPr="003812FA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5652BF">
            <w:pPr>
              <w:jc w:val="center"/>
              <w:rPr>
                <w:iCs/>
                <w:color w:val="auto"/>
              </w:rPr>
            </w:pPr>
            <w:r w:rsidRPr="00BB7CEF">
              <w:rPr>
                <w:iCs/>
                <w:color w:val="auto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DE4A00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 O sistema e</w:t>
            </w:r>
            <w:r w:rsidRPr="00BB7CEF">
              <w:rPr>
                <w:iCs/>
                <w:color w:val="auto"/>
              </w:rPr>
              <w:t>xibe o total de documentos com tarefas pendentes</w:t>
            </w:r>
            <w:r>
              <w:rPr>
                <w:iCs/>
                <w:color w:val="auto"/>
              </w:rPr>
              <w:t>.</w:t>
            </w:r>
          </w:p>
        </w:tc>
      </w:tr>
      <w:tr w:rsidR="00DD6B48" w:rsidRPr="00C451B1" w:rsidTr="00DD6B48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5652BF">
            <w:pPr>
              <w:jc w:val="center"/>
              <w:rPr>
                <w:iCs/>
                <w:color w:val="auto"/>
              </w:rPr>
            </w:pPr>
            <w:r w:rsidRPr="00BB7CEF">
              <w:rPr>
                <w:iCs/>
                <w:color w:val="auto"/>
              </w:rPr>
              <w:t>11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5652BF">
            <w:pPr>
              <w:jc w:val="left"/>
              <w:rPr>
                <w:iCs/>
                <w:color w:val="auto"/>
              </w:rPr>
            </w:pPr>
            <w:r w:rsidRPr="00BB7CEF">
              <w:rPr>
                <w:iCs/>
                <w:color w:val="auto"/>
              </w:rPr>
              <w:t>3 dias ou menos</w:t>
            </w:r>
            <w:r w:rsidR="00B201E5">
              <w:rPr>
                <w:iCs/>
                <w:color w:val="auto"/>
              </w:rPr>
              <w:t xml:space="preserve"> (total: &lt;total&gt;)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5652BF">
            <w:pPr>
              <w:jc w:val="center"/>
              <w:rPr>
                <w:iCs/>
                <w:color w:val="auto"/>
              </w:rPr>
            </w:pPr>
            <w:r w:rsidRPr="00BB7CEF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5652BF">
            <w:pPr>
              <w:jc w:val="center"/>
              <w:rPr>
                <w:iCs/>
                <w:color w:val="auto"/>
              </w:rPr>
            </w:pPr>
            <w:r w:rsidRPr="00BB7CEF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5652BF">
            <w:pPr>
              <w:jc w:val="center"/>
              <w:rPr>
                <w:iCs/>
                <w:color w:val="auto"/>
              </w:rPr>
            </w:pPr>
            <w:r w:rsidRPr="00BB7CEF">
              <w:rPr>
                <w:iCs/>
                <w:color w:val="auto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5652BF">
            <w:pPr>
              <w:jc w:val="center"/>
              <w:rPr>
                <w:iCs/>
                <w:color w:val="auto"/>
              </w:rPr>
            </w:pPr>
            <w:r w:rsidRPr="00BB7CEF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5652BF">
            <w:pPr>
              <w:jc w:val="center"/>
              <w:rPr>
                <w:iCs/>
                <w:color w:val="auto"/>
              </w:rPr>
            </w:pPr>
            <w:r w:rsidRPr="00BB7CEF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5652BF">
            <w:pPr>
              <w:jc w:val="center"/>
              <w:rPr>
                <w:iCs/>
                <w:color w:val="auto"/>
              </w:rPr>
            </w:pPr>
            <w:r w:rsidRPr="00BB7CEF">
              <w:rPr>
                <w:iCs/>
                <w:color w:val="auto"/>
              </w:rPr>
              <w:t>N/A</w:t>
            </w:r>
          </w:p>
        </w:tc>
        <w:tc>
          <w:tcPr>
            <w:tcW w:w="603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5652BF">
            <w:pPr>
              <w:jc w:val="center"/>
              <w:rPr>
                <w:iCs/>
                <w:color w:val="auto"/>
              </w:rPr>
            </w:pPr>
            <w:r w:rsidRPr="003812FA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5652BF">
            <w:pPr>
              <w:jc w:val="center"/>
              <w:rPr>
                <w:iCs/>
                <w:color w:val="auto"/>
              </w:rPr>
            </w:pPr>
            <w:r w:rsidRPr="00BB7CEF">
              <w:rPr>
                <w:iCs/>
                <w:color w:val="auto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DE4A00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 O sistema exibe o t</w:t>
            </w:r>
            <w:r w:rsidRPr="00BB7CEF">
              <w:rPr>
                <w:iCs/>
                <w:color w:val="auto"/>
              </w:rPr>
              <w:t>otal de documentos com tarefas a vencer nos próximos 3 dias</w:t>
            </w:r>
            <w:r>
              <w:rPr>
                <w:iCs/>
                <w:color w:val="auto"/>
              </w:rPr>
              <w:t>.</w:t>
            </w:r>
          </w:p>
        </w:tc>
      </w:tr>
      <w:tr w:rsidR="00DD6B48" w:rsidRPr="00C451B1" w:rsidTr="00DD6B48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5652BF">
            <w:pPr>
              <w:jc w:val="center"/>
              <w:rPr>
                <w:iCs/>
                <w:color w:val="auto"/>
              </w:rPr>
            </w:pPr>
            <w:r w:rsidRPr="00BB7CEF">
              <w:rPr>
                <w:iCs/>
                <w:color w:val="auto"/>
              </w:rPr>
              <w:t>12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DD6B48" w:rsidRPr="00BB7CEF" w:rsidRDefault="00B201E5" w:rsidP="005652BF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De </w:t>
            </w:r>
            <w:r w:rsidR="00DD6B48" w:rsidRPr="00BB7CEF">
              <w:rPr>
                <w:iCs/>
                <w:color w:val="auto"/>
              </w:rPr>
              <w:t xml:space="preserve">3 a 6 dias </w:t>
            </w:r>
            <w:r>
              <w:rPr>
                <w:iCs/>
                <w:color w:val="auto"/>
              </w:rPr>
              <w:t>(total: &lt;total&gt;)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5652BF">
            <w:pPr>
              <w:jc w:val="center"/>
              <w:rPr>
                <w:iCs/>
                <w:color w:val="auto"/>
              </w:rPr>
            </w:pPr>
            <w:r w:rsidRPr="00BB7CEF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5652BF">
            <w:pPr>
              <w:jc w:val="center"/>
              <w:rPr>
                <w:iCs/>
                <w:color w:val="auto"/>
              </w:rPr>
            </w:pPr>
            <w:r w:rsidRPr="00BB7CEF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5652BF">
            <w:pPr>
              <w:jc w:val="center"/>
              <w:rPr>
                <w:iCs/>
                <w:color w:val="auto"/>
              </w:rPr>
            </w:pPr>
            <w:r w:rsidRPr="00BB7CEF">
              <w:rPr>
                <w:iCs/>
                <w:color w:val="auto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5652BF">
            <w:pPr>
              <w:jc w:val="center"/>
              <w:rPr>
                <w:iCs/>
                <w:color w:val="auto"/>
              </w:rPr>
            </w:pPr>
            <w:r w:rsidRPr="00BB7CEF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5652BF">
            <w:pPr>
              <w:jc w:val="center"/>
              <w:rPr>
                <w:iCs/>
                <w:color w:val="auto"/>
              </w:rPr>
            </w:pPr>
            <w:r w:rsidRPr="00BB7CEF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5652BF">
            <w:pPr>
              <w:jc w:val="center"/>
              <w:rPr>
                <w:iCs/>
                <w:color w:val="auto"/>
              </w:rPr>
            </w:pPr>
            <w:r w:rsidRPr="00BB7CEF">
              <w:rPr>
                <w:iCs/>
                <w:color w:val="auto"/>
              </w:rPr>
              <w:t>N/A</w:t>
            </w:r>
          </w:p>
        </w:tc>
        <w:tc>
          <w:tcPr>
            <w:tcW w:w="603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5652BF">
            <w:pPr>
              <w:jc w:val="center"/>
              <w:rPr>
                <w:iCs/>
                <w:color w:val="auto"/>
              </w:rPr>
            </w:pPr>
            <w:r w:rsidRPr="003812FA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5652BF">
            <w:pPr>
              <w:jc w:val="center"/>
              <w:rPr>
                <w:iCs/>
                <w:color w:val="auto"/>
              </w:rPr>
            </w:pPr>
            <w:r w:rsidRPr="00BB7CEF">
              <w:rPr>
                <w:iCs/>
                <w:color w:val="auto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DE4A00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 O sistema exibe o t</w:t>
            </w:r>
            <w:r w:rsidRPr="00BB7CEF">
              <w:rPr>
                <w:iCs/>
                <w:color w:val="auto"/>
              </w:rPr>
              <w:t>otal de documentos com ta</w:t>
            </w:r>
            <w:r w:rsidR="006A2F49">
              <w:rPr>
                <w:iCs/>
                <w:color w:val="auto"/>
              </w:rPr>
              <w:t xml:space="preserve">refas a vencer nos próximos de </w:t>
            </w:r>
            <w:r w:rsidRPr="00BB7CEF">
              <w:rPr>
                <w:iCs/>
                <w:color w:val="auto"/>
              </w:rPr>
              <w:t>3 a 6 dias</w:t>
            </w:r>
            <w:r>
              <w:rPr>
                <w:iCs/>
                <w:color w:val="auto"/>
              </w:rPr>
              <w:t>.</w:t>
            </w:r>
          </w:p>
        </w:tc>
      </w:tr>
      <w:tr w:rsidR="00DD6B48" w:rsidRPr="00C451B1" w:rsidTr="00DD6B48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5652BF">
            <w:pPr>
              <w:jc w:val="center"/>
              <w:rPr>
                <w:iCs/>
                <w:color w:val="auto"/>
              </w:rPr>
            </w:pPr>
            <w:r w:rsidRPr="00BB7CEF">
              <w:rPr>
                <w:iCs/>
                <w:color w:val="auto"/>
              </w:rPr>
              <w:lastRenderedPageBreak/>
              <w:t>13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5652BF">
            <w:pPr>
              <w:rPr>
                <w:iCs/>
                <w:color w:val="auto"/>
              </w:rPr>
            </w:pPr>
            <w:r w:rsidRPr="00BB7CEF">
              <w:rPr>
                <w:iCs/>
                <w:color w:val="auto"/>
              </w:rPr>
              <w:t>Mais de 6 dias</w:t>
            </w:r>
            <w:r w:rsidR="00B201E5">
              <w:rPr>
                <w:iCs/>
                <w:color w:val="auto"/>
              </w:rPr>
              <w:t xml:space="preserve"> (total: &lt;total&gt;)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5652BF">
            <w:pPr>
              <w:jc w:val="center"/>
              <w:rPr>
                <w:iCs/>
                <w:color w:val="auto"/>
              </w:rPr>
            </w:pPr>
            <w:r w:rsidRPr="00BB7CEF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5652BF">
            <w:pPr>
              <w:jc w:val="center"/>
              <w:rPr>
                <w:iCs/>
                <w:color w:val="auto"/>
              </w:rPr>
            </w:pPr>
            <w:r w:rsidRPr="00BB7CEF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5652BF">
            <w:pPr>
              <w:jc w:val="center"/>
              <w:rPr>
                <w:iCs/>
                <w:color w:val="auto"/>
              </w:rPr>
            </w:pPr>
            <w:r w:rsidRPr="00BB7CEF">
              <w:rPr>
                <w:iCs/>
                <w:color w:val="auto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5652BF">
            <w:pPr>
              <w:jc w:val="center"/>
              <w:rPr>
                <w:iCs/>
                <w:color w:val="auto"/>
              </w:rPr>
            </w:pPr>
            <w:r w:rsidRPr="00BB7CEF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5652BF">
            <w:pPr>
              <w:jc w:val="center"/>
              <w:rPr>
                <w:iCs/>
                <w:color w:val="auto"/>
              </w:rPr>
            </w:pPr>
            <w:r w:rsidRPr="00BB7CEF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5652BF">
            <w:pPr>
              <w:jc w:val="center"/>
              <w:rPr>
                <w:iCs/>
                <w:color w:val="auto"/>
              </w:rPr>
            </w:pPr>
            <w:r w:rsidRPr="00BB7CEF">
              <w:rPr>
                <w:iCs/>
                <w:color w:val="auto"/>
              </w:rPr>
              <w:t>N/A</w:t>
            </w:r>
          </w:p>
        </w:tc>
        <w:tc>
          <w:tcPr>
            <w:tcW w:w="603" w:type="dxa"/>
            <w:tcBorders>
              <w:bottom w:val="single" w:sz="4" w:space="0" w:color="auto"/>
            </w:tcBorders>
            <w:vAlign w:val="center"/>
          </w:tcPr>
          <w:p w:rsidR="00DD6B48" w:rsidRPr="003812FA" w:rsidRDefault="00DD6B48" w:rsidP="005652BF">
            <w:pPr>
              <w:jc w:val="center"/>
              <w:rPr>
                <w:iCs/>
                <w:color w:val="auto"/>
              </w:rPr>
            </w:pPr>
            <w:r w:rsidRPr="003812FA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5652BF">
            <w:pPr>
              <w:jc w:val="center"/>
              <w:rPr>
                <w:iCs/>
                <w:color w:val="auto"/>
              </w:rPr>
            </w:pPr>
            <w:r w:rsidRPr="00BB7CEF">
              <w:rPr>
                <w:iCs/>
                <w:color w:val="auto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DD6B48" w:rsidRPr="00BB7CEF" w:rsidRDefault="00DD6B48" w:rsidP="00DE4A00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 O sistema e</w:t>
            </w:r>
            <w:r w:rsidRPr="00BB7CEF">
              <w:rPr>
                <w:iCs/>
                <w:color w:val="auto"/>
              </w:rPr>
              <w:t>xibe o total de documentos com tarefas com mais 6 (seis) dia para vencimento.</w:t>
            </w:r>
          </w:p>
        </w:tc>
      </w:tr>
      <w:tr w:rsidR="00DE4A00" w:rsidRPr="002054A8" w:rsidTr="005652BF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DE4A00" w:rsidRPr="002054A8" w:rsidRDefault="00DE4A00" w:rsidP="00884730">
            <w:pPr>
              <w:rPr>
                <w:sz w:val="16"/>
                <w:szCs w:val="16"/>
              </w:rPr>
            </w:pPr>
            <w:r w:rsidRPr="002054A8">
              <w:rPr>
                <w:sz w:val="16"/>
                <w:szCs w:val="16"/>
              </w:rPr>
              <w:t>Máscaras:</w:t>
            </w:r>
            <w:r>
              <w:rPr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>LC</w:t>
            </w:r>
            <w:r w:rsidRPr="002054A8">
              <w:rPr>
                <w:sz w:val="16"/>
                <w:szCs w:val="16"/>
              </w:rPr>
              <w:t xml:space="preserve"> – Caracteres Caixa Baixa, </w:t>
            </w:r>
            <w:r w:rsidRPr="002054A8">
              <w:rPr>
                <w:b/>
                <w:bCs/>
                <w:sz w:val="16"/>
                <w:szCs w:val="16"/>
              </w:rPr>
              <w:t>UC</w:t>
            </w:r>
            <w:r w:rsidRPr="002054A8">
              <w:rPr>
                <w:sz w:val="16"/>
                <w:szCs w:val="16"/>
              </w:rPr>
              <w:t xml:space="preserve"> –Caracteres Caixa Alta, </w:t>
            </w:r>
            <w:r w:rsidRPr="002054A8">
              <w:rPr>
                <w:b/>
                <w:bCs/>
                <w:sz w:val="16"/>
                <w:szCs w:val="16"/>
              </w:rPr>
              <w:t>CS</w:t>
            </w:r>
            <w:r>
              <w:rPr>
                <w:sz w:val="16"/>
                <w:szCs w:val="16"/>
              </w:rPr>
              <w:t xml:space="preserve"> – Ignora Caixa</w:t>
            </w:r>
          </w:p>
          <w:p w:rsidR="00DE4A00" w:rsidRPr="002054A8" w:rsidRDefault="00DE4A00" w:rsidP="00884730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CE</w:t>
            </w:r>
            <w:r w:rsidRPr="00310AFC">
              <w:rPr>
                <w:bCs/>
                <w:sz w:val="16"/>
                <w:szCs w:val="16"/>
              </w:rPr>
              <w:t xml:space="preserve"> –</w:t>
            </w:r>
            <w:r w:rsidRPr="002054A8">
              <w:rPr>
                <w:sz w:val="16"/>
                <w:szCs w:val="16"/>
              </w:rPr>
              <w:t xml:space="preserve"> Aceita Caracteres Especiais,</w:t>
            </w:r>
            <w:r>
              <w:rPr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>NE</w:t>
            </w:r>
            <w:r w:rsidRPr="00310AFC">
              <w:rPr>
                <w:bCs/>
                <w:sz w:val="16"/>
                <w:szCs w:val="16"/>
              </w:rPr>
              <w:t xml:space="preserve"> – </w:t>
            </w:r>
            <w:r w:rsidRPr="002054A8">
              <w:rPr>
                <w:sz w:val="16"/>
                <w:szCs w:val="16"/>
              </w:rPr>
              <w:t>Não Aceita Caracteres Especiais</w:t>
            </w:r>
          </w:p>
          <w:p w:rsidR="00DE4A00" w:rsidRPr="002054A8" w:rsidRDefault="00DE4A00" w:rsidP="00884730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CA</w:t>
            </w:r>
            <w:r w:rsidRPr="00310AFC">
              <w:rPr>
                <w:sz w:val="16"/>
                <w:szCs w:val="16"/>
              </w:rPr>
              <w:t xml:space="preserve"> –</w:t>
            </w:r>
            <w:r w:rsidRPr="002054A8">
              <w:rPr>
                <w:sz w:val="16"/>
                <w:szCs w:val="16"/>
              </w:rPr>
              <w:t xml:space="preserve"> Aceita Caracteres Acentuados, </w:t>
            </w:r>
            <w:r w:rsidRPr="002054A8">
              <w:rPr>
                <w:b/>
                <w:bCs/>
                <w:sz w:val="16"/>
                <w:szCs w:val="16"/>
              </w:rPr>
              <w:t>NA</w:t>
            </w:r>
            <w:r w:rsidRPr="002054A8">
              <w:rPr>
                <w:sz w:val="16"/>
                <w:szCs w:val="16"/>
              </w:rPr>
              <w:t xml:space="preserve"> – Não Aceita Caracteres Acentuados</w:t>
            </w:r>
          </w:p>
          <w:p w:rsidR="00DE4A00" w:rsidRPr="002054A8" w:rsidRDefault="00DE4A00" w:rsidP="00884730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VN</w:t>
            </w:r>
            <w:r w:rsidRPr="00310AFC">
              <w:rPr>
                <w:bCs/>
                <w:sz w:val="16"/>
                <w:szCs w:val="16"/>
              </w:rPr>
              <w:t xml:space="preserve"> – </w:t>
            </w:r>
            <w:r w:rsidRPr="002054A8">
              <w:rPr>
                <w:sz w:val="16"/>
                <w:szCs w:val="16"/>
              </w:rPr>
              <w:t xml:space="preserve">Valores Inteiros, </w:t>
            </w:r>
            <w:r w:rsidRPr="002054A8">
              <w:rPr>
                <w:b/>
                <w:bCs/>
                <w:sz w:val="16"/>
                <w:szCs w:val="16"/>
              </w:rPr>
              <w:t>VD</w:t>
            </w:r>
            <w:r w:rsidRPr="002054A8">
              <w:rPr>
                <w:sz w:val="16"/>
                <w:szCs w:val="16"/>
              </w:rPr>
              <w:t xml:space="preserve"> – Valores com Casas Decimais</w:t>
            </w:r>
          </w:p>
          <w:p w:rsidR="00DE4A00" w:rsidRPr="002054A8" w:rsidRDefault="00DE4A00" w:rsidP="00884730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DT–</w:t>
            </w:r>
            <w:r w:rsidRPr="002054A8">
              <w:rPr>
                <w:sz w:val="16"/>
                <w:szCs w:val="16"/>
              </w:rPr>
              <w:t>Data (dd/mm/yyyy),</w:t>
            </w:r>
            <w:r>
              <w:rPr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>MA</w:t>
            </w:r>
            <w:r>
              <w:rPr>
                <w:sz w:val="16"/>
                <w:szCs w:val="16"/>
              </w:rPr>
              <w:t xml:space="preserve"> – Mês/Ano (mm/yyyy)</w:t>
            </w:r>
          </w:p>
          <w:p w:rsidR="00DE4A00" w:rsidRPr="002054A8" w:rsidRDefault="00DE4A00" w:rsidP="00884730">
            <w:pPr>
              <w:rPr>
                <w:sz w:val="16"/>
                <w:szCs w:val="16"/>
                <w:lang w:val="en-US"/>
              </w:rPr>
            </w:pPr>
            <w:r w:rsidRPr="002054A8">
              <w:rPr>
                <w:b/>
                <w:bCs/>
                <w:sz w:val="16"/>
                <w:szCs w:val="16"/>
                <w:lang w:val="en-US"/>
              </w:rPr>
              <w:t>TS</w:t>
            </w:r>
            <w:r w:rsidRPr="00310AFC">
              <w:rPr>
                <w:bCs/>
                <w:sz w:val="16"/>
                <w:szCs w:val="16"/>
                <w:lang w:val="en-US"/>
              </w:rPr>
              <w:t xml:space="preserve"> – </w:t>
            </w:r>
            <w:r w:rsidRPr="002054A8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2054A8">
              <w:rPr>
                <w:b/>
                <w:bCs/>
                <w:sz w:val="16"/>
                <w:szCs w:val="16"/>
                <w:lang w:val="en-US"/>
              </w:rPr>
              <w:t>HH</w:t>
            </w:r>
            <w:r w:rsidRPr="00310AFC">
              <w:rPr>
                <w:bCs/>
                <w:sz w:val="16"/>
                <w:szCs w:val="16"/>
                <w:lang w:val="en-US"/>
              </w:rPr>
              <w:t xml:space="preserve"> – </w:t>
            </w:r>
            <w:r w:rsidRPr="002054A8">
              <w:rPr>
                <w:sz w:val="16"/>
                <w:szCs w:val="16"/>
                <w:lang w:val="en-US"/>
              </w:rPr>
              <w:t>Hora (99:99),</w:t>
            </w:r>
          </w:p>
          <w:p w:rsidR="00DE4A00" w:rsidRPr="002054A8" w:rsidRDefault="00DE4A00" w:rsidP="00884730">
            <w:pPr>
              <w:ind w:left="1093" w:hanging="1093"/>
              <w:rPr>
                <w:sz w:val="16"/>
                <w:szCs w:val="16"/>
              </w:rPr>
            </w:pPr>
            <w:r w:rsidRPr="002054A8">
              <w:rPr>
                <w:sz w:val="16"/>
                <w:szCs w:val="16"/>
              </w:rPr>
              <w:t xml:space="preserve">Informação BD: deverá constar o </w:t>
            </w:r>
            <w:r w:rsidRPr="002054A8">
              <w:rPr>
                <w:b/>
                <w:bCs/>
                <w:iCs/>
                <w:sz w:val="16"/>
                <w:szCs w:val="16"/>
              </w:rPr>
              <w:t>nome do campo</w:t>
            </w:r>
            <w:r w:rsidRPr="002054A8">
              <w:rPr>
                <w:sz w:val="16"/>
                <w:szCs w:val="16"/>
              </w:rPr>
              <w:t xml:space="preserve"> e sua respectiva </w:t>
            </w:r>
            <w:r w:rsidRPr="002054A8">
              <w:rPr>
                <w:b/>
                <w:bCs/>
                <w:iCs/>
                <w:sz w:val="16"/>
                <w:szCs w:val="16"/>
              </w:rPr>
              <w:t>tabela</w:t>
            </w:r>
            <w:r w:rsidRPr="002054A8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2054A8">
              <w:rPr>
                <w:b/>
                <w:bCs/>
                <w:iCs/>
                <w:sz w:val="16"/>
                <w:szCs w:val="16"/>
              </w:rPr>
              <w:t>tamanho</w:t>
            </w:r>
            <w:r w:rsidRPr="002054A8">
              <w:rPr>
                <w:sz w:val="16"/>
                <w:szCs w:val="16"/>
              </w:rPr>
              <w:t xml:space="preserve"> e </w:t>
            </w:r>
            <w:r w:rsidRPr="002054A8">
              <w:rPr>
                <w:b/>
                <w:bCs/>
                <w:iCs/>
                <w:sz w:val="16"/>
                <w:szCs w:val="16"/>
              </w:rPr>
              <w:t>tipo</w:t>
            </w:r>
            <w:r w:rsidRPr="002054A8">
              <w:rPr>
                <w:sz w:val="16"/>
                <w:szCs w:val="16"/>
              </w:rPr>
              <w:t xml:space="preserve"> da informação. Para este último deve-se usar </w:t>
            </w:r>
            <w:r w:rsidRPr="002054A8">
              <w:rPr>
                <w:b/>
                <w:bCs/>
                <w:sz w:val="16"/>
                <w:szCs w:val="16"/>
              </w:rPr>
              <w:t>A</w:t>
            </w:r>
            <w:r w:rsidRPr="00310AFC">
              <w:rPr>
                <w:bCs/>
                <w:sz w:val="16"/>
                <w:szCs w:val="16"/>
              </w:rPr>
              <w:t xml:space="preserve"> –</w:t>
            </w:r>
            <w:r w:rsidRPr="002054A8">
              <w:rPr>
                <w:sz w:val="16"/>
                <w:szCs w:val="16"/>
              </w:rPr>
              <w:t xml:space="preserve"> Alfanumérico, </w:t>
            </w:r>
            <w:r w:rsidRPr="002054A8">
              <w:rPr>
                <w:b/>
                <w:bCs/>
                <w:sz w:val="16"/>
                <w:szCs w:val="16"/>
              </w:rPr>
              <w:t>N</w:t>
            </w:r>
            <w:r w:rsidRPr="00310AFC">
              <w:rPr>
                <w:bCs/>
                <w:sz w:val="16"/>
                <w:szCs w:val="16"/>
              </w:rPr>
              <w:t xml:space="preserve"> </w:t>
            </w:r>
            <w:r w:rsidRPr="002054A8">
              <w:rPr>
                <w:sz w:val="16"/>
                <w:szCs w:val="16"/>
              </w:rPr>
              <w:t xml:space="preserve">– Numérico, </w:t>
            </w:r>
            <w:r w:rsidRPr="00310AFC">
              <w:rPr>
                <w:b/>
                <w:bCs/>
                <w:sz w:val="16"/>
                <w:szCs w:val="16"/>
              </w:rPr>
              <w:t>I</w:t>
            </w:r>
            <w:r w:rsidRPr="00310AFC">
              <w:rPr>
                <w:bCs/>
                <w:sz w:val="16"/>
                <w:szCs w:val="16"/>
              </w:rPr>
              <w:t xml:space="preserve"> – </w:t>
            </w:r>
            <w:r w:rsidRPr="002054A8">
              <w:rPr>
                <w:sz w:val="16"/>
                <w:szCs w:val="16"/>
              </w:rPr>
              <w:t xml:space="preserve">Inteiro, </w:t>
            </w:r>
            <w:r w:rsidRPr="002054A8">
              <w:rPr>
                <w:b/>
                <w:bCs/>
                <w:sz w:val="16"/>
                <w:szCs w:val="16"/>
              </w:rPr>
              <w:t>D –</w:t>
            </w:r>
            <w:r w:rsidRPr="002054A8">
              <w:rPr>
                <w:sz w:val="16"/>
                <w:szCs w:val="16"/>
              </w:rPr>
              <w:t xml:space="preserve"> Decimal, </w:t>
            </w:r>
            <w:r w:rsidRPr="002054A8">
              <w:rPr>
                <w:b/>
                <w:bCs/>
                <w:sz w:val="16"/>
                <w:szCs w:val="16"/>
              </w:rPr>
              <w:t>TS</w:t>
            </w:r>
            <w:r w:rsidRPr="00310AFC">
              <w:rPr>
                <w:bCs/>
                <w:sz w:val="16"/>
                <w:szCs w:val="16"/>
              </w:rPr>
              <w:t xml:space="preserve"> – </w:t>
            </w:r>
            <w:r w:rsidRPr="002054A8">
              <w:rPr>
                <w:sz w:val="16"/>
                <w:szCs w:val="16"/>
              </w:rPr>
              <w:t xml:space="preserve">TimeStamp, </w:t>
            </w:r>
            <w:r w:rsidRPr="002054A8">
              <w:rPr>
                <w:b/>
                <w:bCs/>
                <w:sz w:val="16"/>
                <w:szCs w:val="16"/>
              </w:rPr>
              <w:t>DT</w:t>
            </w:r>
            <w:r w:rsidRPr="00310AFC">
              <w:rPr>
                <w:bCs/>
                <w:sz w:val="16"/>
                <w:szCs w:val="16"/>
              </w:rPr>
              <w:t xml:space="preserve"> – </w:t>
            </w:r>
            <w:r w:rsidRPr="002054A8">
              <w:rPr>
                <w:sz w:val="16"/>
                <w:szCs w:val="16"/>
              </w:rPr>
              <w:t>Data</w:t>
            </w:r>
          </w:p>
          <w:p w:rsidR="00DE4A00" w:rsidRPr="002054A8" w:rsidRDefault="00DE4A00" w:rsidP="00884730">
            <w:pPr>
              <w:ind w:left="1093" w:hanging="1093"/>
              <w:rPr>
                <w:sz w:val="16"/>
                <w:szCs w:val="16"/>
              </w:rPr>
            </w:pPr>
          </w:p>
          <w:p w:rsidR="00DE4A00" w:rsidRPr="002054A8" w:rsidRDefault="00DE4A00" w:rsidP="00884730">
            <w:pPr>
              <w:rPr>
                <w:sz w:val="22"/>
              </w:rPr>
            </w:pPr>
            <w:r w:rsidRPr="002054A8">
              <w:rPr>
                <w:sz w:val="16"/>
                <w:szCs w:val="16"/>
              </w:rPr>
              <w:t xml:space="preserve">Não se Aplica: </w:t>
            </w:r>
            <w:r w:rsidRPr="002054A8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6B38C4" w:rsidRDefault="006B38C4" w:rsidP="008B7941">
      <w:pPr>
        <w:pStyle w:val="STJNivel3"/>
      </w:pPr>
      <w:bookmarkStart w:id="15" w:name="_Toc400961897"/>
      <w:bookmarkStart w:id="16" w:name="_Toc401835460"/>
      <w:r>
        <w:t>Tela Detalhes do Documento</w:t>
      </w:r>
      <w:bookmarkEnd w:id="15"/>
      <w:bookmarkEnd w:id="16"/>
    </w:p>
    <w:p w:rsidR="006B38C4" w:rsidRDefault="00FC56BB" w:rsidP="006B38C4">
      <w:pPr>
        <w:tabs>
          <w:tab w:val="left" w:pos="567"/>
        </w:tabs>
        <w:autoSpaceDE w:val="0"/>
        <w:autoSpaceDN w:val="0"/>
        <w:adjustRightInd w:val="0"/>
        <w:spacing w:before="100" w:beforeAutospacing="1"/>
        <w:rPr>
          <w:rFonts w:cs="Times New Roman"/>
          <w:b/>
          <w:snapToGrid w:val="0"/>
          <w:color w:val="auto"/>
        </w:rPr>
      </w:pPr>
      <w:r>
        <w:rPr>
          <w:rFonts w:cs="Times New Roman"/>
          <w:b/>
          <w:noProof/>
          <w:color w:val="auto"/>
          <w:lang w:eastAsia="pt-BR"/>
        </w:rPr>
        <w:drawing>
          <wp:inline distT="0" distB="0" distL="0" distR="0">
            <wp:extent cx="6305550" cy="2019300"/>
            <wp:effectExtent l="19050" t="19050" r="19050" b="1905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019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B38C4" w:rsidRPr="00D23980" w:rsidRDefault="006B38C4" w:rsidP="006B38C4">
      <w:pPr>
        <w:pStyle w:val="Instruo"/>
        <w:jc w:val="center"/>
        <w:rPr>
          <w:i w:val="0"/>
          <w:color w:val="auto"/>
        </w:rPr>
      </w:pPr>
      <w:r>
        <w:rPr>
          <w:i w:val="0"/>
          <w:color w:val="auto"/>
        </w:rPr>
        <w:t>Figura 6</w:t>
      </w:r>
      <w:r w:rsidRPr="00D23980">
        <w:rPr>
          <w:i w:val="0"/>
          <w:color w:val="auto"/>
        </w:rPr>
        <w:t xml:space="preserve"> - Tela </w:t>
      </w:r>
      <w:r w:rsidR="00875373">
        <w:rPr>
          <w:i w:val="0"/>
          <w:color w:val="auto"/>
        </w:rPr>
        <w:t>Detalhes do Documento</w:t>
      </w:r>
    </w:p>
    <w:p w:rsidR="00C80AB1" w:rsidRDefault="00C80AB1" w:rsidP="00FB2D63">
      <w:pPr>
        <w:pStyle w:val="Ttulo4"/>
        <w:numPr>
          <w:ilvl w:val="0"/>
          <w:numId w:val="19"/>
        </w:numPr>
        <w:spacing w:before="100" w:beforeAutospacing="1" w:after="0"/>
        <w:ind w:firstLine="556"/>
        <w:rPr>
          <w:sz w:val="20"/>
        </w:rPr>
      </w:pPr>
      <w:r>
        <w:rPr>
          <w:sz w:val="20"/>
        </w:rPr>
        <w:t>Regras de Apresentação</w:t>
      </w:r>
    </w:p>
    <w:p w:rsidR="00C80AB1" w:rsidRPr="00FC4A0D" w:rsidRDefault="00C80AB1" w:rsidP="00B40E36">
      <w:pPr>
        <w:pStyle w:val="PargrafodaLista"/>
        <w:numPr>
          <w:ilvl w:val="0"/>
          <w:numId w:val="17"/>
        </w:numPr>
        <w:tabs>
          <w:tab w:val="clear" w:pos="720"/>
          <w:tab w:val="num" w:pos="2977"/>
        </w:tabs>
        <w:spacing w:before="100" w:beforeAutospacing="1"/>
        <w:ind w:left="2977" w:hanging="425"/>
      </w:pPr>
      <w:r>
        <w:rPr>
          <w:color w:val="auto"/>
        </w:rPr>
        <w:t xml:space="preserve">Ao </w:t>
      </w:r>
      <w:r w:rsidRPr="00FC4A0D">
        <w:t>acionar</w:t>
      </w:r>
      <w:r>
        <w:rPr>
          <w:color w:val="auto"/>
        </w:rPr>
        <w:t xml:space="preserve"> a opção </w:t>
      </w:r>
      <w:r w:rsidR="00424C77">
        <w:rPr>
          <w:color w:val="auto"/>
        </w:rPr>
        <w:t>“Voltar”, o sistema retorna à tela “</w:t>
      </w:r>
      <w:r w:rsidR="00585B82">
        <w:rPr>
          <w:color w:val="auto"/>
        </w:rPr>
        <w:t>Meus Avisos</w:t>
      </w:r>
      <w:r w:rsidR="00424C77">
        <w:rPr>
          <w:color w:val="auto"/>
        </w:rPr>
        <w:t xml:space="preserve"> –</w:t>
      </w:r>
      <w:r w:rsidR="00585B82">
        <w:rPr>
          <w:color w:val="auto"/>
        </w:rPr>
        <w:t xml:space="preserve"> 2.2.1</w:t>
      </w:r>
      <w:r w:rsidR="00424C77">
        <w:rPr>
          <w:color w:val="auto"/>
        </w:rPr>
        <w:t>”</w:t>
      </w:r>
      <w:r w:rsidR="005652BF">
        <w:rPr>
          <w:color w:val="auto"/>
        </w:rPr>
        <w:t>.</w:t>
      </w:r>
    </w:p>
    <w:p w:rsidR="00C80AB1" w:rsidRDefault="00C80AB1" w:rsidP="00FB2D63">
      <w:pPr>
        <w:pStyle w:val="Ttulo4"/>
        <w:numPr>
          <w:ilvl w:val="0"/>
          <w:numId w:val="19"/>
        </w:numPr>
        <w:spacing w:before="100" w:beforeAutospacing="1" w:after="0"/>
        <w:ind w:firstLine="556"/>
        <w:rPr>
          <w:sz w:val="20"/>
        </w:rPr>
      </w:pPr>
      <w:r>
        <w:rPr>
          <w:sz w:val="20"/>
        </w:rPr>
        <w:t>Exceções</w:t>
      </w:r>
    </w:p>
    <w:p w:rsidR="00C80AB1" w:rsidRDefault="00C80AB1" w:rsidP="00C80AB1">
      <w:pPr>
        <w:spacing w:before="100" w:beforeAutospacing="1"/>
        <w:ind w:firstLine="2552"/>
        <w:rPr>
          <w:color w:val="auto"/>
        </w:rPr>
      </w:pPr>
      <w:r w:rsidRPr="009609DC">
        <w:rPr>
          <w:color w:val="auto"/>
        </w:rPr>
        <w:t>Não se aplica</w:t>
      </w:r>
      <w:r w:rsidR="00875373">
        <w:rPr>
          <w:color w:val="auto"/>
        </w:rPr>
        <w:t>.</w:t>
      </w:r>
    </w:p>
    <w:p w:rsidR="005652BF" w:rsidRDefault="005652BF">
      <w:pPr>
        <w:jc w:val="left"/>
        <w:rPr>
          <w:rFonts w:cs="Times New Roman"/>
          <w:b/>
          <w:snapToGrid w:val="0"/>
          <w:color w:val="auto"/>
        </w:rPr>
      </w:pPr>
      <w:r>
        <w:br w:type="page"/>
      </w:r>
    </w:p>
    <w:p w:rsidR="006B38C4" w:rsidRPr="006B38C4" w:rsidRDefault="006B38C4" w:rsidP="00FB2D63">
      <w:pPr>
        <w:pStyle w:val="Ttulo4"/>
        <w:numPr>
          <w:ilvl w:val="0"/>
          <w:numId w:val="19"/>
        </w:numPr>
        <w:spacing w:before="100" w:beforeAutospacing="1" w:after="0"/>
        <w:ind w:firstLine="556"/>
        <w:rPr>
          <w:sz w:val="20"/>
        </w:rPr>
      </w:pPr>
      <w:r w:rsidRPr="006B38C4">
        <w:rPr>
          <w:sz w:val="20"/>
        </w:rPr>
        <w:lastRenderedPageBreak/>
        <w:t>Itens de Controle</w:t>
      </w:r>
    </w:p>
    <w:p w:rsidR="006B38C4" w:rsidRDefault="006B38C4" w:rsidP="006B38C4">
      <w:pPr>
        <w:pStyle w:val="Rodap"/>
        <w:tabs>
          <w:tab w:val="clear" w:pos="4320"/>
          <w:tab w:val="clear" w:pos="8640"/>
        </w:tabs>
      </w:pP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939"/>
        <w:gridCol w:w="850"/>
        <w:gridCol w:w="758"/>
        <w:gridCol w:w="496"/>
        <w:gridCol w:w="1110"/>
        <w:gridCol w:w="360"/>
        <w:gridCol w:w="496"/>
        <w:gridCol w:w="360"/>
        <w:gridCol w:w="985"/>
        <w:gridCol w:w="1896"/>
      </w:tblGrid>
      <w:tr w:rsidR="006B38C4" w:rsidTr="005652BF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6B38C4" w:rsidRDefault="006B38C4" w:rsidP="005652BF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1939" w:type="dxa"/>
            <w:shd w:val="pct25" w:color="auto" w:fill="auto"/>
            <w:vAlign w:val="center"/>
          </w:tcPr>
          <w:p w:rsidR="006B38C4" w:rsidRDefault="006B38C4" w:rsidP="005652BF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850" w:type="dxa"/>
            <w:shd w:val="pct25" w:color="auto" w:fill="auto"/>
            <w:textDirection w:val="btLr"/>
            <w:vAlign w:val="center"/>
          </w:tcPr>
          <w:p w:rsidR="006B38C4" w:rsidRDefault="006B38C4" w:rsidP="005652BF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758" w:type="dxa"/>
            <w:shd w:val="pct25" w:color="auto" w:fill="auto"/>
            <w:textDirection w:val="btLr"/>
            <w:vAlign w:val="center"/>
          </w:tcPr>
          <w:p w:rsidR="006B38C4" w:rsidRDefault="006B38C4" w:rsidP="005652BF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6B38C4" w:rsidRDefault="006B38C4" w:rsidP="005652BF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1110" w:type="dxa"/>
            <w:shd w:val="pct25" w:color="auto" w:fill="auto"/>
            <w:textDirection w:val="btLr"/>
            <w:vAlign w:val="center"/>
          </w:tcPr>
          <w:p w:rsidR="006B38C4" w:rsidRDefault="006B38C4" w:rsidP="005652BF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6B38C4" w:rsidRDefault="006B38C4" w:rsidP="005652BF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6B38C4" w:rsidRDefault="006B38C4" w:rsidP="005652BF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6B38C4" w:rsidRDefault="006B38C4" w:rsidP="005652BF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6B38C4" w:rsidRDefault="006B38C4" w:rsidP="005652BF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6B38C4" w:rsidRDefault="006B38C4" w:rsidP="005652BF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6B38C4" w:rsidRPr="00C451B1" w:rsidTr="005652BF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1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left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Tipo de Documento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1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6B38C4" w:rsidRPr="00C80AB1" w:rsidRDefault="00585B82" w:rsidP="00585B82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 O sistema r</w:t>
            </w:r>
            <w:r w:rsidR="006B38C4" w:rsidRPr="00C80AB1">
              <w:rPr>
                <w:iCs/>
                <w:color w:val="auto"/>
              </w:rPr>
              <w:t>ecupera a descrição do tipo de documento</w:t>
            </w:r>
            <w:r w:rsidR="00875373">
              <w:rPr>
                <w:iCs/>
                <w:color w:val="auto"/>
              </w:rPr>
              <w:t>.</w:t>
            </w:r>
          </w:p>
        </w:tc>
      </w:tr>
      <w:tr w:rsidR="006B38C4" w:rsidRPr="00C451B1" w:rsidTr="005652BF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2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left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Número do documento na origem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2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6B38C4" w:rsidRPr="00C80AB1" w:rsidRDefault="00585B82" w:rsidP="00585B82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 O sistema</w:t>
            </w:r>
            <w:r w:rsidRPr="00C80AB1">
              <w:rPr>
                <w:iCs/>
                <w:color w:val="auto"/>
              </w:rPr>
              <w:t xml:space="preserve"> </w:t>
            </w:r>
            <w:r>
              <w:rPr>
                <w:iCs/>
                <w:color w:val="auto"/>
              </w:rPr>
              <w:t>r</w:t>
            </w:r>
            <w:r w:rsidR="006B38C4" w:rsidRPr="00C80AB1">
              <w:rPr>
                <w:iCs/>
                <w:color w:val="auto"/>
              </w:rPr>
              <w:t>ecupera o numero do documento de origem</w:t>
            </w:r>
            <w:r w:rsidR="00875373">
              <w:rPr>
                <w:iCs/>
                <w:color w:val="auto"/>
              </w:rPr>
              <w:t>.</w:t>
            </w:r>
          </w:p>
        </w:tc>
      </w:tr>
      <w:tr w:rsidR="006B38C4" w:rsidRPr="00C451B1" w:rsidTr="005652BF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3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left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Identificador do Documento no STJ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3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6B38C4" w:rsidRPr="00C80AB1" w:rsidRDefault="00585B82" w:rsidP="00585B82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 O sistema</w:t>
            </w:r>
            <w:r w:rsidRPr="00C80AB1">
              <w:rPr>
                <w:iCs/>
                <w:color w:val="auto"/>
              </w:rPr>
              <w:t xml:space="preserve"> </w:t>
            </w:r>
            <w:r>
              <w:rPr>
                <w:iCs/>
                <w:color w:val="auto"/>
              </w:rPr>
              <w:t>r</w:t>
            </w:r>
            <w:r w:rsidR="006B38C4" w:rsidRPr="00C80AB1">
              <w:rPr>
                <w:iCs/>
                <w:color w:val="auto"/>
              </w:rPr>
              <w:t>ecupera o identificador do documento no STJ</w:t>
            </w:r>
            <w:r w:rsidR="00875373">
              <w:rPr>
                <w:iCs/>
                <w:color w:val="auto"/>
              </w:rPr>
              <w:t>.</w:t>
            </w:r>
          </w:p>
        </w:tc>
      </w:tr>
      <w:tr w:rsidR="006B38C4" w:rsidRPr="00C451B1" w:rsidTr="005652BF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4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left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Data do Documento na Origem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4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6B38C4" w:rsidRPr="00C80AB1" w:rsidRDefault="00585B82" w:rsidP="00585B82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 O sistema</w:t>
            </w:r>
            <w:r w:rsidRPr="00C80AB1">
              <w:rPr>
                <w:iCs/>
                <w:color w:val="auto"/>
              </w:rPr>
              <w:t xml:space="preserve"> </w:t>
            </w:r>
            <w:r>
              <w:rPr>
                <w:iCs/>
                <w:color w:val="auto"/>
              </w:rPr>
              <w:t>r</w:t>
            </w:r>
            <w:r w:rsidR="006B38C4" w:rsidRPr="00C80AB1">
              <w:rPr>
                <w:iCs/>
                <w:color w:val="auto"/>
              </w:rPr>
              <w:t>ecupera a data do documento de origem</w:t>
            </w:r>
            <w:r w:rsidR="00875373">
              <w:rPr>
                <w:iCs/>
                <w:color w:val="auto"/>
              </w:rPr>
              <w:t>.</w:t>
            </w:r>
          </w:p>
        </w:tc>
      </w:tr>
      <w:tr w:rsidR="006B38C4" w:rsidRPr="00C451B1" w:rsidTr="005652BF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5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left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Data de Recebimento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5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6B38C4" w:rsidRPr="00C80AB1" w:rsidRDefault="00585B82" w:rsidP="00585B82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 O sistema</w:t>
            </w:r>
            <w:r w:rsidRPr="00C80AB1">
              <w:rPr>
                <w:iCs/>
                <w:color w:val="auto"/>
              </w:rPr>
              <w:t xml:space="preserve"> </w:t>
            </w:r>
            <w:r>
              <w:rPr>
                <w:iCs/>
                <w:color w:val="auto"/>
              </w:rPr>
              <w:t>r</w:t>
            </w:r>
            <w:r w:rsidR="006B38C4" w:rsidRPr="00C80AB1">
              <w:rPr>
                <w:iCs/>
                <w:color w:val="auto"/>
              </w:rPr>
              <w:t>ecupera a data de recebimento do documento</w:t>
            </w:r>
            <w:r w:rsidR="00875373">
              <w:rPr>
                <w:iCs/>
                <w:color w:val="auto"/>
              </w:rPr>
              <w:t>.</w:t>
            </w:r>
          </w:p>
        </w:tc>
      </w:tr>
      <w:tr w:rsidR="006B38C4" w:rsidRPr="00C451B1" w:rsidTr="005652BF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6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left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Situação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6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6B38C4" w:rsidRPr="00C80AB1" w:rsidRDefault="00585B82" w:rsidP="00585B82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 O sistema</w:t>
            </w:r>
            <w:r w:rsidRPr="00C80AB1">
              <w:rPr>
                <w:iCs/>
                <w:color w:val="auto"/>
              </w:rPr>
              <w:t xml:space="preserve"> </w:t>
            </w:r>
            <w:r>
              <w:rPr>
                <w:iCs/>
                <w:color w:val="auto"/>
              </w:rPr>
              <w:t>r</w:t>
            </w:r>
            <w:r w:rsidR="006B38C4" w:rsidRPr="00C80AB1">
              <w:rPr>
                <w:iCs/>
                <w:color w:val="auto"/>
              </w:rPr>
              <w:t>ecupera a situação do documento</w:t>
            </w:r>
          </w:p>
        </w:tc>
      </w:tr>
      <w:tr w:rsidR="006B38C4" w:rsidRPr="00C451B1" w:rsidTr="005652BF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7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left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Assunto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7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6B38C4" w:rsidRPr="00C80AB1" w:rsidRDefault="00585B82" w:rsidP="00585B82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 O sistema</w:t>
            </w:r>
            <w:r w:rsidRPr="00C80AB1">
              <w:rPr>
                <w:iCs/>
                <w:color w:val="auto"/>
              </w:rPr>
              <w:t xml:space="preserve"> </w:t>
            </w:r>
            <w:r>
              <w:rPr>
                <w:iCs/>
                <w:color w:val="auto"/>
              </w:rPr>
              <w:t>r</w:t>
            </w:r>
            <w:r w:rsidR="006B38C4" w:rsidRPr="00C80AB1">
              <w:rPr>
                <w:iCs/>
                <w:color w:val="auto"/>
              </w:rPr>
              <w:t>ecupera o assunto do documento</w:t>
            </w:r>
            <w:r w:rsidR="00875373">
              <w:rPr>
                <w:iCs/>
                <w:color w:val="auto"/>
              </w:rPr>
              <w:t>.</w:t>
            </w:r>
          </w:p>
        </w:tc>
      </w:tr>
      <w:tr w:rsidR="006B38C4" w:rsidRPr="00C451B1" w:rsidTr="005652BF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8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85B82">
            <w:pPr>
              <w:jc w:val="left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Anexos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8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6B38C4" w:rsidRPr="00C80AB1" w:rsidRDefault="00585B82" w:rsidP="00585B82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 O sistema</w:t>
            </w:r>
            <w:r w:rsidRPr="00C80AB1">
              <w:rPr>
                <w:iCs/>
                <w:color w:val="auto"/>
              </w:rPr>
              <w:t xml:space="preserve"> </w:t>
            </w:r>
            <w:r>
              <w:rPr>
                <w:iCs/>
                <w:color w:val="auto"/>
              </w:rPr>
              <w:t>r</w:t>
            </w:r>
            <w:r w:rsidR="006B38C4" w:rsidRPr="00C80AB1">
              <w:rPr>
                <w:iCs/>
                <w:color w:val="auto"/>
              </w:rPr>
              <w:t>ecupera as informações dos anexos do documento – caso tenha sido informado anexo para o documento em questão</w:t>
            </w:r>
            <w:r w:rsidR="00875373">
              <w:rPr>
                <w:iCs/>
                <w:color w:val="auto"/>
              </w:rPr>
              <w:t>.</w:t>
            </w:r>
          </w:p>
        </w:tc>
      </w:tr>
      <w:tr w:rsidR="006B38C4" w:rsidRPr="00C451B1" w:rsidTr="005652BF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lastRenderedPageBreak/>
              <w:t>9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left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Botão Voltar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iCs/>
                <w:color w:val="auto"/>
              </w:rPr>
            </w:pPr>
            <w:r w:rsidRPr="00C80AB1">
              <w:rPr>
                <w:iCs/>
                <w:color w:val="auto"/>
              </w:rPr>
              <w:t>9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6B38C4" w:rsidRPr="00C80AB1" w:rsidRDefault="006B38C4" w:rsidP="005652BF">
            <w:pPr>
              <w:jc w:val="center"/>
              <w:rPr>
                <w:color w:val="auto"/>
              </w:rPr>
            </w:pPr>
            <w:r w:rsidRPr="00C80AB1">
              <w:rPr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6B38C4" w:rsidRPr="00C80AB1" w:rsidRDefault="00585B82" w:rsidP="00585B82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acionar, o sistema r</w:t>
            </w:r>
            <w:r w:rsidR="006B38C4" w:rsidRPr="00C80AB1">
              <w:rPr>
                <w:iCs/>
                <w:color w:val="auto"/>
              </w:rPr>
              <w:t>etorna para aba meus avisos</w:t>
            </w:r>
            <w:r>
              <w:rPr>
                <w:iCs/>
                <w:color w:val="auto"/>
              </w:rPr>
              <w:t xml:space="preserve"> na tela “Meus Avisos – 2.2.1”.</w:t>
            </w:r>
          </w:p>
        </w:tc>
      </w:tr>
      <w:tr w:rsidR="006B38C4" w:rsidRPr="002054A8" w:rsidTr="005652BF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11649C" w:rsidRPr="002054A8" w:rsidRDefault="0011649C" w:rsidP="0011649C">
            <w:pPr>
              <w:rPr>
                <w:sz w:val="16"/>
                <w:szCs w:val="16"/>
              </w:rPr>
            </w:pPr>
            <w:r w:rsidRPr="002054A8">
              <w:rPr>
                <w:sz w:val="16"/>
                <w:szCs w:val="16"/>
              </w:rPr>
              <w:t>Máscaras:</w:t>
            </w:r>
            <w:r>
              <w:rPr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>LC</w:t>
            </w:r>
            <w:r w:rsidRPr="002054A8">
              <w:rPr>
                <w:sz w:val="16"/>
                <w:szCs w:val="16"/>
              </w:rPr>
              <w:t xml:space="preserve"> – Caracteres Caixa Baixa, </w:t>
            </w:r>
            <w:r w:rsidRPr="002054A8">
              <w:rPr>
                <w:b/>
                <w:bCs/>
                <w:sz w:val="16"/>
                <w:szCs w:val="16"/>
              </w:rPr>
              <w:t>UC</w:t>
            </w:r>
            <w:r w:rsidRPr="002054A8">
              <w:rPr>
                <w:sz w:val="16"/>
                <w:szCs w:val="16"/>
              </w:rPr>
              <w:t xml:space="preserve"> –Caracteres Caixa Alta, </w:t>
            </w:r>
            <w:r w:rsidRPr="002054A8">
              <w:rPr>
                <w:b/>
                <w:bCs/>
                <w:sz w:val="16"/>
                <w:szCs w:val="16"/>
              </w:rPr>
              <w:t>CS</w:t>
            </w:r>
            <w:r>
              <w:rPr>
                <w:sz w:val="16"/>
                <w:szCs w:val="16"/>
              </w:rPr>
              <w:t xml:space="preserve"> – Ignora Caixa</w:t>
            </w:r>
          </w:p>
          <w:p w:rsidR="0011649C" w:rsidRPr="002054A8" w:rsidRDefault="0011649C" w:rsidP="0011649C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CE</w:t>
            </w:r>
            <w:r w:rsidRPr="00310AFC">
              <w:rPr>
                <w:bCs/>
                <w:sz w:val="16"/>
                <w:szCs w:val="16"/>
              </w:rPr>
              <w:t xml:space="preserve"> –</w:t>
            </w:r>
            <w:r w:rsidRPr="002054A8">
              <w:rPr>
                <w:sz w:val="16"/>
                <w:szCs w:val="16"/>
              </w:rPr>
              <w:t xml:space="preserve"> Aceita Caracteres Especiais,</w:t>
            </w:r>
            <w:r>
              <w:rPr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>NE</w:t>
            </w:r>
            <w:r w:rsidRPr="00310AFC">
              <w:rPr>
                <w:bCs/>
                <w:sz w:val="16"/>
                <w:szCs w:val="16"/>
              </w:rPr>
              <w:t xml:space="preserve"> – </w:t>
            </w:r>
            <w:r w:rsidRPr="002054A8">
              <w:rPr>
                <w:sz w:val="16"/>
                <w:szCs w:val="16"/>
              </w:rPr>
              <w:t>Não Aceita Caracteres Especiais</w:t>
            </w:r>
          </w:p>
          <w:p w:rsidR="0011649C" w:rsidRPr="002054A8" w:rsidRDefault="0011649C" w:rsidP="0011649C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CA</w:t>
            </w:r>
            <w:r w:rsidRPr="00310AFC">
              <w:rPr>
                <w:sz w:val="16"/>
                <w:szCs w:val="16"/>
              </w:rPr>
              <w:t xml:space="preserve"> –</w:t>
            </w:r>
            <w:r w:rsidRPr="002054A8">
              <w:rPr>
                <w:sz w:val="16"/>
                <w:szCs w:val="16"/>
              </w:rPr>
              <w:t xml:space="preserve"> Aceita Caracteres Acentuados, </w:t>
            </w:r>
            <w:r w:rsidRPr="002054A8">
              <w:rPr>
                <w:b/>
                <w:bCs/>
                <w:sz w:val="16"/>
                <w:szCs w:val="16"/>
              </w:rPr>
              <w:t>NA</w:t>
            </w:r>
            <w:r w:rsidRPr="002054A8">
              <w:rPr>
                <w:sz w:val="16"/>
                <w:szCs w:val="16"/>
              </w:rPr>
              <w:t xml:space="preserve"> – Não Aceita Caracteres Acentuados</w:t>
            </w:r>
          </w:p>
          <w:p w:rsidR="0011649C" w:rsidRPr="002054A8" w:rsidRDefault="0011649C" w:rsidP="0011649C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VN</w:t>
            </w:r>
            <w:r w:rsidRPr="00310AFC">
              <w:rPr>
                <w:bCs/>
                <w:sz w:val="16"/>
                <w:szCs w:val="16"/>
              </w:rPr>
              <w:t xml:space="preserve"> – </w:t>
            </w:r>
            <w:r w:rsidRPr="002054A8">
              <w:rPr>
                <w:sz w:val="16"/>
                <w:szCs w:val="16"/>
              </w:rPr>
              <w:t xml:space="preserve">Valores Inteiros, </w:t>
            </w:r>
            <w:r w:rsidRPr="002054A8">
              <w:rPr>
                <w:b/>
                <w:bCs/>
                <w:sz w:val="16"/>
                <w:szCs w:val="16"/>
              </w:rPr>
              <w:t>VD</w:t>
            </w:r>
            <w:r w:rsidRPr="002054A8">
              <w:rPr>
                <w:sz w:val="16"/>
                <w:szCs w:val="16"/>
              </w:rPr>
              <w:t xml:space="preserve"> – Valores com Casas Decimais</w:t>
            </w:r>
          </w:p>
          <w:p w:rsidR="0011649C" w:rsidRPr="002054A8" w:rsidRDefault="0011649C" w:rsidP="0011649C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DT–</w:t>
            </w:r>
            <w:r w:rsidRPr="002054A8">
              <w:rPr>
                <w:sz w:val="16"/>
                <w:szCs w:val="16"/>
              </w:rPr>
              <w:t>Data (dd/mm/yyyy),</w:t>
            </w:r>
            <w:r>
              <w:rPr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>MA</w:t>
            </w:r>
            <w:r>
              <w:rPr>
                <w:sz w:val="16"/>
                <w:szCs w:val="16"/>
              </w:rPr>
              <w:t xml:space="preserve"> – Mês/Ano (mm/yyyy)</w:t>
            </w:r>
          </w:p>
          <w:p w:rsidR="0011649C" w:rsidRPr="002054A8" w:rsidRDefault="0011649C" w:rsidP="0011649C">
            <w:pPr>
              <w:rPr>
                <w:sz w:val="16"/>
                <w:szCs w:val="16"/>
                <w:lang w:val="en-US"/>
              </w:rPr>
            </w:pPr>
            <w:r w:rsidRPr="002054A8">
              <w:rPr>
                <w:b/>
                <w:bCs/>
                <w:sz w:val="16"/>
                <w:szCs w:val="16"/>
                <w:lang w:val="en-US"/>
              </w:rPr>
              <w:t>TS</w:t>
            </w:r>
            <w:r w:rsidRPr="00310AFC">
              <w:rPr>
                <w:bCs/>
                <w:sz w:val="16"/>
                <w:szCs w:val="16"/>
                <w:lang w:val="en-US"/>
              </w:rPr>
              <w:t xml:space="preserve"> – </w:t>
            </w:r>
            <w:r w:rsidRPr="002054A8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2054A8">
              <w:rPr>
                <w:b/>
                <w:bCs/>
                <w:sz w:val="16"/>
                <w:szCs w:val="16"/>
                <w:lang w:val="en-US"/>
              </w:rPr>
              <w:t>HH</w:t>
            </w:r>
            <w:r w:rsidRPr="00310AFC">
              <w:rPr>
                <w:bCs/>
                <w:sz w:val="16"/>
                <w:szCs w:val="16"/>
                <w:lang w:val="en-US"/>
              </w:rPr>
              <w:t xml:space="preserve"> – </w:t>
            </w:r>
            <w:r w:rsidRPr="002054A8">
              <w:rPr>
                <w:sz w:val="16"/>
                <w:szCs w:val="16"/>
                <w:lang w:val="en-US"/>
              </w:rPr>
              <w:t>Hora (99:99),</w:t>
            </w:r>
          </w:p>
          <w:p w:rsidR="0011649C" w:rsidRPr="002054A8" w:rsidRDefault="0011649C" w:rsidP="0011649C">
            <w:pPr>
              <w:ind w:left="1093" w:hanging="1093"/>
              <w:rPr>
                <w:sz w:val="16"/>
                <w:szCs w:val="16"/>
              </w:rPr>
            </w:pPr>
            <w:r w:rsidRPr="002054A8">
              <w:rPr>
                <w:sz w:val="16"/>
                <w:szCs w:val="16"/>
              </w:rPr>
              <w:t xml:space="preserve">Informação BD: deverá constar o </w:t>
            </w:r>
            <w:r w:rsidRPr="002054A8">
              <w:rPr>
                <w:b/>
                <w:bCs/>
                <w:iCs/>
                <w:sz w:val="16"/>
                <w:szCs w:val="16"/>
              </w:rPr>
              <w:t>nome do campo</w:t>
            </w:r>
            <w:r w:rsidRPr="002054A8">
              <w:rPr>
                <w:sz w:val="16"/>
                <w:szCs w:val="16"/>
              </w:rPr>
              <w:t xml:space="preserve"> e sua respectiva </w:t>
            </w:r>
            <w:r w:rsidRPr="002054A8">
              <w:rPr>
                <w:b/>
                <w:bCs/>
                <w:iCs/>
                <w:sz w:val="16"/>
                <w:szCs w:val="16"/>
              </w:rPr>
              <w:t>tabela</w:t>
            </w:r>
            <w:r w:rsidRPr="002054A8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2054A8">
              <w:rPr>
                <w:b/>
                <w:bCs/>
                <w:iCs/>
                <w:sz w:val="16"/>
                <w:szCs w:val="16"/>
              </w:rPr>
              <w:t>tamanho</w:t>
            </w:r>
            <w:r w:rsidRPr="002054A8">
              <w:rPr>
                <w:sz w:val="16"/>
                <w:szCs w:val="16"/>
              </w:rPr>
              <w:t xml:space="preserve"> e </w:t>
            </w:r>
            <w:r w:rsidRPr="002054A8">
              <w:rPr>
                <w:b/>
                <w:bCs/>
                <w:iCs/>
                <w:sz w:val="16"/>
                <w:szCs w:val="16"/>
              </w:rPr>
              <w:t>tipo</w:t>
            </w:r>
            <w:r w:rsidRPr="002054A8">
              <w:rPr>
                <w:sz w:val="16"/>
                <w:szCs w:val="16"/>
              </w:rPr>
              <w:t xml:space="preserve"> da informação. Para este último deve-se usar </w:t>
            </w:r>
            <w:r w:rsidRPr="002054A8">
              <w:rPr>
                <w:b/>
                <w:bCs/>
                <w:sz w:val="16"/>
                <w:szCs w:val="16"/>
              </w:rPr>
              <w:t>A</w:t>
            </w:r>
            <w:r w:rsidRPr="00310AFC">
              <w:rPr>
                <w:bCs/>
                <w:sz w:val="16"/>
                <w:szCs w:val="16"/>
              </w:rPr>
              <w:t xml:space="preserve"> –</w:t>
            </w:r>
            <w:r w:rsidRPr="002054A8">
              <w:rPr>
                <w:sz w:val="16"/>
                <w:szCs w:val="16"/>
              </w:rPr>
              <w:t xml:space="preserve"> Alfanumérico, </w:t>
            </w:r>
            <w:r w:rsidRPr="002054A8">
              <w:rPr>
                <w:b/>
                <w:bCs/>
                <w:sz w:val="16"/>
                <w:szCs w:val="16"/>
              </w:rPr>
              <w:t>N</w:t>
            </w:r>
            <w:r w:rsidRPr="00310AFC">
              <w:rPr>
                <w:bCs/>
                <w:sz w:val="16"/>
                <w:szCs w:val="16"/>
              </w:rPr>
              <w:t xml:space="preserve"> </w:t>
            </w:r>
            <w:r w:rsidRPr="002054A8">
              <w:rPr>
                <w:sz w:val="16"/>
                <w:szCs w:val="16"/>
              </w:rPr>
              <w:t xml:space="preserve">– Numérico, </w:t>
            </w:r>
            <w:r w:rsidRPr="00310AFC">
              <w:rPr>
                <w:b/>
                <w:bCs/>
                <w:sz w:val="16"/>
                <w:szCs w:val="16"/>
              </w:rPr>
              <w:t>I</w:t>
            </w:r>
            <w:r w:rsidRPr="00310AFC">
              <w:rPr>
                <w:bCs/>
                <w:sz w:val="16"/>
                <w:szCs w:val="16"/>
              </w:rPr>
              <w:t xml:space="preserve"> – </w:t>
            </w:r>
            <w:r w:rsidRPr="002054A8">
              <w:rPr>
                <w:sz w:val="16"/>
                <w:szCs w:val="16"/>
              </w:rPr>
              <w:t xml:space="preserve">Inteiro, </w:t>
            </w:r>
            <w:r w:rsidRPr="002054A8">
              <w:rPr>
                <w:b/>
                <w:bCs/>
                <w:sz w:val="16"/>
                <w:szCs w:val="16"/>
              </w:rPr>
              <w:t>D –</w:t>
            </w:r>
            <w:r w:rsidRPr="002054A8">
              <w:rPr>
                <w:sz w:val="16"/>
                <w:szCs w:val="16"/>
              </w:rPr>
              <w:t xml:space="preserve"> Decimal, </w:t>
            </w:r>
            <w:r w:rsidRPr="002054A8">
              <w:rPr>
                <w:b/>
                <w:bCs/>
                <w:sz w:val="16"/>
                <w:szCs w:val="16"/>
              </w:rPr>
              <w:t>TS</w:t>
            </w:r>
            <w:r w:rsidRPr="00310AFC">
              <w:rPr>
                <w:bCs/>
                <w:sz w:val="16"/>
                <w:szCs w:val="16"/>
              </w:rPr>
              <w:t xml:space="preserve"> – </w:t>
            </w:r>
            <w:r w:rsidRPr="002054A8">
              <w:rPr>
                <w:sz w:val="16"/>
                <w:szCs w:val="16"/>
              </w:rPr>
              <w:t xml:space="preserve">TimeStamp, </w:t>
            </w:r>
            <w:r w:rsidRPr="002054A8">
              <w:rPr>
                <w:b/>
                <w:bCs/>
                <w:sz w:val="16"/>
                <w:szCs w:val="16"/>
              </w:rPr>
              <w:t>DT</w:t>
            </w:r>
            <w:r w:rsidRPr="00310AFC">
              <w:rPr>
                <w:bCs/>
                <w:sz w:val="16"/>
                <w:szCs w:val="16"/>
              </w:rPr>
              <w:t xml:space="preserve"> – </w:t>
            </w:r>
            <w:r w:rsidRPr="002054A8">
              <w:rPr>
                <w:sz w:val="16"/>
                <w:szCs w:val="16"/>
              </w:rPr>
              <w:t>Data</w:t>
            </w:r>
          </w:p>
          <w:p w:rsidR="0011649C" w:rsidRPr="002054A8" w:rsidRDefault="0011649C" w:rsidP="0011649C">
            <w:pPr>
              <w:ind w:left="1093" w:hanging="1093"/>
              <w:rPr>
                <w:sz w:val="16"/>
                <w:szCs w:val="16"/>
              </w:rPr>
            </w:pPr>
          </w:p>
          <w:p w:rsidR="006B38C4" w:rsidRPr="002054A8" w:rsidRDefault="0011649C" w:rsidP="0011649C">
            <w:pPr>
              <w:rPr>
                <w:sz w:val="22"/>
              </w:rPr>
            </w:pPr>
            <w:r w:rsidRPr="002054A8">
              <w:rPr>
                <w:sz w:val="16"/>
                <w:szCs w:val="16"/>
              </w:rPr>
              <w:t xml:space="preserve">Não se Aplica: </w:t>
            </w:r>
            <w:r w:rsidRPr="002054A8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4617C2" w:rsidRPr="009773DF" w:rsidRDefault="004617C2" w:rsidP="008B7941">
      <w:pPr>
        <w:pStyle w:val="STJNivel3"/>
        <w:numPr>
          <w:ilvl w:val="0"/>
          <w:numId w:val="0"/>
        </w:numPr>
      </w:pPr>
    </w:p>
    <w:sectPr w:rsidR="004617C2" w:rsidRPr="009773DF" w:rsidSect="003E2A9D">
      <w:type w:val="continuous"/>
      <w:pgSz w:w="11907" w:h="16840" w:code="9"/>
      <w:pgMar w:top="3368" w:right="567" w:bottom="1418" w:left="1418" w:header="567" w:footer="4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6ED5" w:rsidRDefault="00FD6ED5">
      <w:r>
        <w:separator/>
      </w:r>
    </w:p>
  </w:endnote>
  <w:endnote w:type="continuationSeparator" w:id="1">
    <w:p w:rsidR="00FD6ED5" w:rsidRDefault="00FD6E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2A6" w:rsidRDefault="00EB22A6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2A6" w:rsidRDefault="00EB22A6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2BF" w:rsidRDefault="005652BF"/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/>
    </w:tblPr>
    <w:tblGrid>
      <w:gridCol w:w="4788"/>
      <w:gridCol w:w="3037"/>
      <w:gridCol w:w="1814"/>
    </w:tblGrid>
    <w:tr w:rsidR="005652BF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5652BF" w:rsidRDefault="005652BF">
          <w:r>
            <w:t>Politec Ltda.</w:t>
          </w:r>
        </w:p>
        <w:p w:rsidR="005652BF" w:rsidRDefault="005652BF"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5652BF" w:rsidRDefault="005652BF"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5652BF" w:rsidRDefault="005652BF">
          <w:r>
            <w:t xml:space="preserve">Página </w:t>
          </w:r>
          <w:r w:rsidR="00CD5C27">
            <w:fldChar w:fldCharType="begin"/>
          </w:r>
          <w:r>
            <w:instrText xml:space="preserve"> PAGE </w:instrText>
          </w:r>
          <w:r w:rsidR="00CD5C27">
            <w:fldChar w:fldCharType="separate"/>
          </w:r>
          <w:r>
            <w:rPr>
              <w:noProof/>
            </w:rPr>
            <w:t>1</w:t>
          </w:r>
          <w:r w:rsidR="00CD5C27">
            <w:rPr>
              <w:noProof/>
            </w:rPr>
            <w:fldChar w:fldCharType="end"/>
          </w:r>
          <w:r>
            <w:t xml:space="preserve"> de </w:t>
          </w:r>
          <w:r w:rsidR="00CD5C27">
            <w:fldChar w:fldCharType="begin"/>
          </w:r>
          <w:r w:rsidR="00FD69EC">
            <w:instrText xml:space="preserve"> NUMPAGES </w:instrText>
          </w:r>
          <w:r w:rsidR="00CD5C27">
            <w:fldChar w:fldCharType="separate"/>
          </w:r>
          <w:r>
            <w:rPr>
              <w:noProof/>
            </w:rPr>
            <w:t>3</w:t>
          </w:r>
          <w:r w:rsidR="00CD5C27">
            <w:rPr>
              <w:noProof/>
            </w:rPr>
            <w:fldChar w:fldCharType="end"/>
          </w:r>
        </w:p>
      </w:tc>
    </w:tr>
  </w:tbl>
  <w:p w:rsidR="005652BF" w:rsidRDefault="005652BF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2BF" w:rsidRDefault="005652BF">
    <w:pPr>
      <w:pStyle w:val="Rodap"/>
    </w:pPr>
  </w:p>
  <w:tbl>
    <w:tblPr>
      <w:tblW w:w="9710" w:type="dxa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05"/>
      <w:gridCol w:w="1705"/>
    </w:tblGrid>
    <w:tr w:rsidR="005652BF">
      <w:trPr>
        <w:cantSplit/>
        <w:jc w:val="center"/>
      </w:trPr>
      <w:tc>
        <w:tcPr>
          <w:tcW w:w="8005" w:type="dxa"/>
        </w:tcPr>
        <w:p w:rsidR="005652BF" w:rsidRDefault="005652BF" w:rsidP="00C2221E">
          <w:pPr>
            <w:pStyle w:val="Rodap"/>
            <w:ind w:right="360"/>
          </w:pPr>
          <w:r w:rsidRPr="00EC5319">
            <w:t>saad_es</w:t>
          </w:r>
          <w:r>
            <w:t>te_it</w:t>
          </w:r>
          <w:r w:rsidRPr="00EC5319">
            <w:t>00</w:t>
          </w:r>
          <w:r>
            <w:t>2</w:t>
          </w:r>
          <w:r w:rsidRPr="00EC5319">
            <w:t>_</w:t>
          </w:r>
          <w:r>
            <w:t>exibir_avisos_e_documentos</w:t>
          </w:r>
        </w:p>
      </w:tc>
      <w:tc>
        <w:tcPr>
          <w:tcW w:w="1705" w:type="dxa"/>
          <w:vAlign w:val="center"/>
        </w:tcPr>
        <w:p w:rsidR="005652BF" w:rsidRPr="00203AE9" w:rsidRDefault="005652BF" w:rsidP="00845586">
          <w:pPr>
            <w:pStyle w:val="Rodap"/>
            <w:jc w:val="right"/>
          </w:pPr>
          <w:r w:rsidRPr="00203AE9">
            <w:t>Pág.</w:t>
          </w:r>
          <w:r>
            <w:t xml:space="preserve"> </w:t>
          </w:r>
          <w:r w:rsidR="00CD5C27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 \* Arabic </w:instrText>
          </w:r>
          <w:r w:rsidR="00CD5C27">
            <w:rPr>
              <w:rStyle w:val="Nmerodepgina"/>
              <w:sz w:val="20"/>
            </w:rPr>
            <w:fldChar w:fldCharType="separate"/>
          </w:r>
          <w:r w:rsidR="00C67644">
            <w:rPr>
              <w:rStyle w:val="Nmerodepgina"/>
              <w:noProof/>
              <w:sz w:val="20"/>
            </w:rPr>
            <w:t>7</w:t>
          </w:r>
          <w:r w:rsidR="00CD5C27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 w:rsidRPr="00203AE9">
            <w:t xml:space="preserve">de </w:t>
          </w:r>
          <w:r w:rsidR="00CD5C27">
            <w:fldChar w:fldCharType="begin"/>
          </w:r>
          <w:r w:rsidR="00FD69EC">
            <w:instrText xml:space="preserve"> NUMPAGES </w:instrText>
          </w:r>
          <w:r w:rsidR="00CD5C27">
            <w:fldChar w:fldCharType="separate"/>
          </w:r>
          <w:r w:rsidR="00C67644">
            <w:rPr>
              <w:noProof/>
            </w:rPr>
            <w:t>19</w:t>
          </w:r>
          <w:r w:rsidR="00CD5C27">
            <w:rPr>
              <w:noProof/>
            </w:rPr>
            <w:fldChar w:fldCharType="end"/>
          </w:r>
        </w:p>
      </w:tc>
    </w:tr>
  </w:tbl>
  <w:p w:rsidR="005652BF" w:rsidRDefault="00EB22A6">
    <w:pPr>
      <w:pStyle w:val="Rodap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5395595</wp:posOffset>
          </wp:positionH>
          <wp:positionV relativeFrom="paragraph">
            <wp:posOffset>506730</wp:posOffset>
          </wp:positionV>
          <wp:extent cx="1080135" cy="1076325"/>
          <wp:effectExtent l="19050" t="0" r="5715" b="0"/>
          <wp:wrapNone/>
          <wp:docPr id="4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6ED5" w:rsidRDefault="00FD6ED5">
      <w:r>
        <w:separator/>
      </w:r>
    </w:p>
  </w:footnote>
  <w:footnote w:type="continuationSeparator" w:id="1">
    <w:p w:rsidR="00FD6ED5" w:rsidRDefault="00FD6E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2A6" w:rsidRDefault="00EB22A6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2BF" w:rsidRDefault="00CD5C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9" o:spid="_x0000_s4098" type="#_x0000_t202" style="position:absolute;left:0;text-align:left;margin-left:408.75pt;margin-top:26.7pt;width:68.25pt;height:1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" filled="f" stroked="f">
          <v:textbox>
            <w:txbxContent>
              <w:p w:rsidR="005652BF" w:rsidRPr="00EF182A" w:rsidRDefault="005652BF" w:rsidP="000A3E7C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</w:p>
            </w:txbxContent>
          </v:textbox>
        </v:shape>
      </w:pict>
    </w:r>
    <w:r w:rsidR="005652BF">
      <w:rPr>
        <w:noProof/>
        <w:lang w:eastAsia="pt-BR"/>
      </w:rPr>
      <w:drawing>
        <wp:inline distT="0" distB="0" distL="0" distR="0">
          <wp:extent cx="623455" cy="552796"/>
          <wp:effectExtent l="0" t="0" r="5715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va_marca_stj 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455" cy="5527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5652BF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5652BF" w:rsidRDefault="005652BF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5652BF" w:rsidRDefault="005652BF">
          <w:pPr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5652BF" w:rsidRDefault="005652BF">
          <w:pPr>
            <w:jc w:val="right"/>
            <w:rPr>
              <w:b/>
            </w:rPr>
          </w:pPr>
          <w:r w:rsidRPr="00DE5ED4">
            <w:rPr>
              <w:b/>
            </w:rPr>
            <w:object w:dxaOrig="1231" w:dyaOrig="6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0.75pt;height:34.5pt" o:ole="">
                <v:imagedata r:id="rId1" o:title=""/>
              </v:shape>
              <o:OLEObject Type="Embed" ProgID="Word.Picture.8" ShapeID="_x0000_i1025" DrawAspect="Content" ObjectID="_1477314261" r:id="rId2"/>
            </w:object>
          </w:r>
        </w:p>
      </w:tc>
    </w:tr>
  </w:tbl>
  <w:p w:rsidR="005652BF" w:rsidRDefault="005652BF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jc w:val="center"/>
      <w:tblInd w:w="70" w:type="dxa"/>
      <w:tblCellMar>
        <w:left w:w="70" w:type="dxa"/>
        <w:right w:w="70" w:type="dxa"/>
      </w:tblCellMar>
      <w:tblLook w:val="0000"/>
    </w:tblPr>
    <w:tblGrid>
      <w:gridCol w:w="1439"/>
      <w:gridCol w:w="7564"/>
      <w:gridCol w:w="989"/>
    </w:tblGrid>
    <w:tr w:rsidR="005652BF">
      <w:trPr>
        <w:cantSplit/>
        <w:trHeight w:val="575"/>
        <w:jc w:val="center"/>
      </w:trPr>
      <w:tc>
        <w:tcPr>
          <w:tcW w:w="720" w:type="pct"/>
          <w:vAlign w:val="center"/>
        </w:tcPr>
        <w:p w:rsidR="005652BF" w:rsidRDefault="005652BF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  <w:lang w:eastAsia="pt-BR"/>
            </w:rPr>
            <w:drawing>
              <wp:inline distT="0" distB="0" distL="0" distR="0">
                <wp:extent cx="623455" cy="552796"/>
                <wp:effectExtent l="0" t="0" r="5715" b="0"/>
                <wp:docPr id="6" name="Imagem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ova_marca_stj 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455" cy="5527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85" w:type="pct"/>
          <w:vAlign w:val="center"/>
        </w:tcPr>
        <w:p w:rsidR="005652BF" w:rsidRDefault="00EB22A6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noProof/>
              <w:sz w:val="24"/>
              <w:szCs w:val="24"/>
              <w:lang w:eastAsia="pt-BR"/>
            </w:rPr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4455795</wp:posOffset>
                </wp:positionH>
                <wp:positionV relativeFrom="paragraph">
                  <wp:posOffset>-59690</wp:posOffset>
                </wp:positionV>
                <wp:extent cx="1080135" cy="1076325"/>
                <wp:effectExtent l="19050" t="0" r="5715" b="0"/>
                <wp:wrapNone/>
                <wp:docPr id="8" name="Imagem 22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5652BF" w:rsidRPr="00B444D2">
            <w:rPr>
              <w:sz w:val="24"/>
              <w:szCs w:val="24"/>
            </w:rPr>
            <w:t>Especificação de Tela</w:t>
          </w:r>
        </w:p>
        <w:p w:rsidR="005652BF" w:rsidRPr="00B444D2" w:rsidRDefault="005652BF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sz w:val="24"/>
              <w:szCs w:val="24"/>
            </w:rPr>
            <w:t>Exibir Avisos e Documentos</w:t>
          </w:r>
        </w:p>
        <w:p w:rsidR="005652BF" w:rsidRDefault="005652BF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  <w:p w:rsidR="005652BF" w:rsidRDefault="005652BF" w:rsidP="009439FB">
          <w:pPr>
            <w:pStyle w:val="Cabealho"/>
            <w:tabs>
              <w:tab w:val="right" w:pos="7970"/>
            </w:tabs>
            <w:ind w:left="-68" w:right="-57"/>
            <w:rPr>
              <w:i/>
              <w:color w:val="auto"/>
            </w:rPr>
          </w:pPr>
          <w:r>
            <w:rPr>
              <w:sz w:val="24"/>
              <w:szCs w:val="24"/>
            </w:rPr>
            <w:t>SAAD- Sistema de Acompanhamento Administrativo de Documentos</w:t>
          </w:r>
          <w:r w:rsidR="00CD5C27" w:rsidRPr="00B444D2">
            <w:rPr>
              <w:sz w:val="24"/>
              <w:szCs w:val="24"/>
            </w:rPr>
            <w:fldChar w:fldCharType="begin"/>
          </w:r>
          <w:r w:rsidRPr="00B444D2">
            <w:rPr>
              <w:sz w:val="24"/>
              <w:szCs w:val="24"/>
            </w:rPr>
            <w:instrText xml:space="preserve"> DOCPROPERTY MANAGER </w:instrText>
          </w:r>
          <w:r w:rsidR="00CD5C27" w:rsidRPr="00B444D2">
            <w:rPr>
              <w:sz w:val="24"/>
              <w:szCs w:val="24"/>
            </w:rPr>
            <w:fldChar w:fldCharType="end"/>
          </w:r>
        </w:p>
      </w:tc>
      <w:tc>
        <w:tcPr>
          <w:tcW w:w="495" w:type="pct"/>
        </w:tcPr>
        <w:p w:rsidR="00EB22A6" w:rsidRDefault="00EB22A6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  <w:p w:rsidR="00EB22A6" w:rsidRPr="00EB22A6" w:rsidRDefault="00EB22A6" w:rsidP="00EB22A6"/>
        <w:p w:rsidR="00EB22A6" w:rsidRDefault="00EB22A6" w:rsidP="00EB22A6"/>
        <w:p w:rsidR="005652BF" w:rsidRPr="00EB22A6" w:rsidRDefault="005652BF" w:rsidP="00EB22A6"/>
      </w:tc>
    </w:tr>
  </w:tbl>
  <w:p w:rsidR="005652BF" w:rsidRDefault="005652B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67FD9"/>
    <w:multiLevelType w:val="hybridMultilevel"/>
    <w:tmpl w:val="53EA99DC"/>
    <w:lvl w:ilvl="0" w:tplc="EE5CEA26">
      <w:start w:val="1"/>
      <w:numFmt w:val="decimal"/>
      <w:lvlText w:val="2.2.6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3185C"/>
    <w:multiLevelType w:val="multilevel"/>
    <w:tmpl w:val="7B46D24C"/>
    <w:lvl w:ilvl="0">
      <w:start w:val="1"/>
      <w:numFmt w:val="decimal"/>
      <w:lvlText w:val="%1."/>
      <w:lvlJc w:val="left"/>
      <w:pPr>
        <w:ind w:left="2847" w:hanging="360"/>
      </w:pPr>
    </w:lvl>
    <w:lvl w:ilvl="1">
      <w:start w:val="2"/>
      <w:numFmt w:val="decimal"/>
      <w:isLgl/>
      <w:lvlText w:val="%1.%2."/>
      <w:lvlJc w:val="left"/>
      <w:pPr>
        <w:ind w:left="320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7" w:hanging="720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320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2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87" w:hanging="1800"/>
      </w:pPr>
      <w:rPr>
        <w:rFonts w:hint="default"/>
      </w:rPr>
    </w:lvl>
  </w:abstractNum>
  <w:abstractNum w:abstractNumId="2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17AB2B8D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95A36C9"/>
    <w:multiLevelType w:val="hybridMultilevel"/>
    <w:tmpl w:val="EE3872E6"/>
    <w:lvl w:ilvl="0" w:tplc="0416000F">
      <w:start w:val="1"/>
      <w:numFmt w:val="decimal"/>
      <w:lvlText w:val="%1."/>
      <w:lvlJc w:val="left"/>
      <w:pPr>
        <w:ind w:left="2421" w:hanging="360"/>
      </w:pPr>
    </w:lvl>
    <w:lvl w:ilvl="1" w:tplc="04160019">
      <w:start w:val="1"/>
      <w:numFmt w:val="lowerLetter"/>
      <w:lvlText w:val="%2."/>
      <w:lvlJc w:val="left"/>
      <w:pPr>
        <w:ind w:left="3141" w:hanging="360"/>
      </w:pPr>
    </w:lvl>
    <w:lvl w:ilvl="2" w:tplc="0416001B" w:tentative="1">
      <w:start w:val="1"/>
      <w:numFmt w:val="lowerRoman"/>
      <w:lvlText w:val="%3."/>
      <w:lvlJc w:val="right"/>
      <w:pPr>
        <w:ind w:left="3861" w:hanging="180"/>
      </w:pPr>
    </w:lvl>
    <w:lvl w:ilvl="3" w:tplc="0416000F" w:tentative="1">
      <w:start w:val="1"/>
      <w:numFmt w:val="decimal"/>
      <w:lvlText w:val="%4."/>
      <w:lvlJc w:val="left"/>
      <w:pPr>
        <w:ind w:left="4581" w:hanging="360"/>
      </w:pPr>
    </w:lvl>
    <w:lvl w:ilvl="4" w:tplc="04160019" w:tentative="1">
      <w:start w:val="1"/>
      <w:numFmt w:val="lowerLetter"/>
      <w:lvlText w:val="%5."/>
      <w:lvlJc w:val="left"/>
      <w:pPr>
        <w:ind w:left="5301" w:hanging="360"/>
      </w:pPr>
    </w:lvl>
    <w:lvl w:ilvl="5" w:tplc="0416001B" w:tentative="1">
      <w:start w:val="1"/>
      <w:numFmt w:val="lowerRoman"/>
      <w:lvlText w:val="%6."/>
      <w:lvlJc w:val="right"/>
      <w:pPr>
        <w:ind w:left="6021" w:hanging="180"/>
      </w:pPr>
    </w:lvl>
    <w:lvl w:ilvl="6" w:tplc="0416000F" w:tentative="1">
      <w:start w:val="1"/>
      <w:numFmt w:val="decimal"/>
      <w:lvlText w:val="%7."/>
      <w:lvlJc w:val="left"/>
      <w:pPr>
        <w:ind w:left="6741" w:hanging="360"/>
      </w:pPr>
    </w:lvl>
    <w:lvl w:ilvl="7" w:tplc="04160019" w:tentative="1">
      <w:start w:val="1"/>
      <w:numFmt w:val="lowerLetter"/>
      <w:lvlText w:val="%8."/>
      <w:lvlJc w:val="left"/>
      <w:pPr>
        <w:ind w:left="7461" w:hanging="360"/>
      </w:pPr>
    </w:lvl>
    <w:lvl w:ilvl="8" w:tplc="0416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">
    <w:nsid w:val="1D806BF9"/>
    <w:multiLevelType w:val="hybridMultilevel"/>
    <w:tmpl w:val="69DED72E"/>
    <w:lvl w:ilvl="0" w:tplc="8926EA60">
      <w:start w:val="1"/>
      <w:numFmt w:val="decimal"/>
      <w:pStyle w:val="STJNivel3"/>
      <w:lvlText w:val="2.2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0C6523"/>
    <w:multiLevelType w:val="hybridMultilevel"/>
    <w:tmpl w:val="9ADE9ED0"/>
    <w:lvl w:ilvl="0" w:tplc="8FF2A036">
      <w:start w:val="1"/>
      <w:numFmt w:val="decimal"/>
      <w:lvlText w:val="2.2.2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331532"/>
    <w:multiLevelType w:val="hybridMultilevel"/>
    <w:tmpl w:val="FF2CFA94"/>
    <w:lvl w:ilvl="0" w:tplc="23722CA8">
      <w:start w:val="1"/>
      <w:numFmt w:val="decimal"/>
      <w:lvlText w:val="2.2.4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CC4840"/>
    <w:multiLevelType w:val="multilevel"/>
    <w:tmpl w:val="5636A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DB53364"/>
    <w:multiLevelType w:val="multilevel"/>
    <w:tmpl w:val="1272F7DC"/>
    <w:lvl w:ilvl="0">
      <w:start w:val="1"/>
      <w:numFmt w:val="decimal"/>
      <w:lvlText w:val="%1."/>
      <w:lvlJc w:val="left"/>
      <w:pPr>
        <w:ind w:left="2847" w:hanging="360"/>
      </w:pPr>
    </w:lvl>
    <w:lvl w:ilvl="1">
      <w:start w:val="1"/>
      <w:numFmt w:val="bullet"/>
      <w:lvlText w:val=""/>
      <w:lvlJc w:val="left"/>
      <w:pPr>
        <w:ind w:left="3207" w:hanging="72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3207" w:hanging="720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320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2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87" w:hanging="1800"/>
      </w:pPr>
      <w:rPr>
        <w:rFonts w:hint="default"/>
      </w:rPr>
    </w:lvl>
  </w:abstractNum>
  <w:abstractNum w:abstractNumId="10">
    <w:nsid w:val="3A21441E"/>
    <w:multiLevelType w:val="hybridMultilevel"/>
    <w:tmpl w:val="55B6AF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C3A42D7"/>
    <w:multiLevelType w:val="multilevel"/>
    <w:tmpl w:val="5636A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447E5C36"/>
    <w:multiLevelType w:val="hybridMultilevel"/>
    <w:tmpl w:val="93141396"/>
    <w:lvl w:ilvl="0" w:tplc="6B62F04E">
      <w:start w:val="1"/>
      <w:numFmt w:val="decimal"/>
      <w:lvlText w:val="2.2.3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D1563D"/>
    <w:multiLevelType w:val="hybridMultilevel"/>
    <w:tmpl w:val="7340037A"/>
    <w:lvl w:ilvl="0" w:tplc="27D6914A">
      <w:start w:val="1"/>
      <w:numFmt w:val="decimal"/>
      <w:lvlText w:val="2.2.1.%1."/>
      <w:lvlJc w:val="left"/>
      <w:pPr>
        <w:ind w:left="19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16" w:hanging="360"/>
      </w:pPr>
    </w:lvl>
    <w:lvl w:ilvl="2" w:tplc="0416001B" w:tentative="1">
      <w:start w:val="1"/>
      <w:numFmt w:val="lowerRoman"/>
      <w:lvlText w:val="%3."/>
      <w:lvlJc w:val="right"/>
      <w:pPr>
        <w:ind w:left="3436" w:hanging="180"/>
      </w:pPr>
    </w:lvl>
    <w:lvl w:ilvl="3" w:tplc="0416000F" w:tentative="1">
      <w:start w:val="1"/>
      <w:numFmt w:val="decimal"/>
      <w:lvlText w:val="%4."/>
      <w:lvlJc w:val="left"/>
      <w:pPr>
        <w:ind w:left="4156" w:hanging="360"/>
      </w:pPr>
    </w:lvl>
    <w:lvl w:ilvl="4" w:tplc="04160019" w:tentative="1">
      <w:start w:val="1"/>
      <w:numFmt w:val="lowerLetter"/>
      <w:lvlText w:val="%5."/>
      <w:lvlJc w:val="left"/>
      <w:pPr>
        <w:ind w:left="4876" w:hanging="360"/>
      </w:pPr>
    </w:lvl>
    <w:lvl w:ilvl="5" w:tplc="0416001B" w:tentative="1">
      <w:start w:val="1"/>
      <w:numFmt w:val="lowerRoman"/>
      <w:lvlText w:val="%6."/>
      <w:lvlJc w:val="right"/>
      <w:pPr>
        <w:ind w:left="5596" w:hanging="180"/>
      </w:pPr>
    </w:lvl>
    <w:lvl w:ilvl="6" w:tplc="0416000F" w:tentative="1">
      <w:start w:val="1"/>
      <w:numFmt w:val="decimal"/>
      <w:lvlText w:val="%7."/>
      <w:lvlJc w:val="left"/>
      <w:pPr>
        <w:ind w:left="6316" w:hanging="360"/>
      </w:pPr>
    </w:lvl>
    <w:lvl w:ilvl="7" w:tplc="04160019" w:tentative="1">
      <w:start w:val="1"/>
      <w:numFmt w:val="lowerLetter"/>
      <w:lvlText w:val="%8."/>
      <w:lvlJc w:val="left"/>
      <w:pPr>
        <w:ind w:left="7036" w:hanging="360"/>
      </w:pPr>
    </w:lvl>
    <w:lvl w:ilvl="8" w:tplc="0416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4">
    <w:nsid w:val="4F913837"/>
    <w:multiLevelType w:val="multilevel"/>
    <w:tmpl w:val="8894179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5">
    <w:nsid w:val="5C625727"/>
    <w:multiLevelType w:val="hybridMultilevel"/>
    <w:tmpl w:val="70DC4BEE"/>
    <w:lvl w:ilvl="0" w:tplc="118CA4A4">
      <w:start w:val="1"/>
      <w:numFmt w:val="decimal"/>
      <w:lvlText w:val="2.2.5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F37BFE"/>
    <w:multiLevelType w:val="hybridMultilevel"/>
    <w:tmpl w:val="0AEAF6E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70D04B0"/>
    <w:multiLevelType w:val="multilevel"/>
    <w:tmpl w:val="5E08E6FC"/>
    <w:lvl w:ilvl="0">
      <w:start w:val="1"/>
      <w:numFmt w:val="decimal"/>
      <w:pStyle w:val="FluxoExceo"/>
      <w:lvlText w:val="FE-%1. "/>
      <w:lvlJc w:val="left"/>
      <w:pPr>
        <w:tabs>
          <w:tab w:val="num" w:pos="568"/>
        </w:tabs>
        <w:ind w:left="928" w:hanging="36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1080" w:hanging="360"/>
      </w:pPr>
      <w:rPr>
        <w:rFonts w:hint="default"/>
        <w:color w:val="000000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18">
    <w:nsid w:val="775133A1"/>
    <w:multiLevelType w:val="multilevel"/>
    <w:tmpl w:val="270E975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16"/>
  </w:num>
  <w:num w:numId="2">
    <w:abstractNumId w:val="18"/>
  </w:num>
  <w:num w:numId="3">
    <w:abstractNumId w:val="10"/>
  </w:num>
  <w:num w:numId="4">
    <w:abstractNumId w:val="2"/>
  </w:num>
  <w:num w:numId="5">
    <w:abstractNumId w:val="14"/>
  </w:num>
  <w:num w:numId="6">
    <w:abstractNumId w:val="3"/>
  </w:num>
  <w:num w:numId="7">
    <w:abstractNumId w:val="8"/>
  </w:num>
  <w:num w:numId="8">
    <w:abstractNumId w:val="4"/>
  </w:num>
  <w:num w:numId="9">
    <w:abstractNumId w:val="1"/>
  </w:num>
  <w:num w:numId="10">
    <w:abstractNumId w:val="9"/>
  </w:num>
  <w:num w:numId="11">
    <w:abstractNumId w:val="5"/>
  </w:num>
  <w:num w:numId="12">
    <w:abstractNumId w:val="13"/>
  </w:num>
  <w:num w:numId="13">
    <w:abstractNumId w:val="6"/>
  </w:num>
  <w:num w:numId="14">
    <w:abstractNumId w:val="12"/>
  </w:num>
  <w:num w:numId="15">
    <w:abstractNumId w:val="7"/>
  </w:num>
  <w:num w:numId="16">
    <w:abstractNumId w:val="15"/>
  </w:num>
  <w:num w:numId="17">
    <w:abstractNumId w:val="11"/>
  </w:num>
  <w:num w:numId="18">
    <w:abstractNumId w:val="17"/>
  </w:num>
  <w:num w:numId="19">
    <w:abstractNumId w:val="0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9"/>
  <w:hyphenationZone w:val="425"/>
  <w:noPunctuationKerning/>
  <w:characterSpacingControl w:val="doNotCompress"/>
  <w:hdrShapeDefaults>
    <o:shapedefaults v:ext="edit" spidmax="1536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05371C"/>
    <w:rsid w:val="00000189"/>
    <w:rsid w:val="00010B4E"/>
    <w:rsid w:val="00011ED6"/>
    <w:rsid w:val="000243E4"/>
    <w:rsid w:val="00027B04"/>
    <w:rsid w:val="00031E9C"/>
    <w:rsid w:val="0005371C"/>
    <w:rsid w:val="00055EAE"/>
    <w:rsid w:val="00063BB4"/>
    <w:rsid w:val="00065576"/>
    <w:rsid w:val="00065CB0"/>
    <w:rsid w:val="000713D5"/>
    <w:rsid w:val="00073974"/>
    <w:rsid w:val="00081615"/>
    <w:rsid w:val="0009016B"/>
    <w:rsid w:val="000A3E7C"/>
    <w:rsid w:val="000A5058"/>
    <w:rsid w:val="000A54AE"/>
    <w:rsid w:val="000B0E24"/>
    <w:rsid w:val="000B1FDE"/>
    <w:rsid w:val="000B2EEA"/>
    <w:rsid w:val="000E3149"/>
    <w:rsid w:val="000F14EE"/>
    <w:rsid w:val="00103470"/>
    <w:rsid w:val="00114151"/>
    <w:rsid w:val="001161B3"/>
    <w:rsid w:val="0011649C"/>
    <w:rsid w:val="001327E3"/>
    <w:rsid w:val="00133C6F"/>
    <w:rsid w:val="0014470C"/>
    <w:rsid w:val="001457D8"/>
    <w:rsid w:val="001476C7"/>
    <w:rsid w:val="00153851"/>
    <w:rsid w:val="001609C7"/>
    <w:rsid w:val="00161134"/>
    <w:rsid w:val="001740C5"/>
    <w:rsid w:val="0018358A"/>
    <w:rsid w:val="001914C1"/>
    <w:rsid w:val="001A189E"/>
    <w:rsid w:val="001A33BF"/>
    <w:rsid w:val="001A4793"/>
    <w:rsid w:val="001B00B2"/>
    <w:rsid w:val="001B09CA"/>
    <w:rsid w:val="001B29A4"/>
    <w:rsid w:val="001C3337"/>
    <w:rsid w:val="001D0443"/>
    <w:rsid w:val="001D0FA2"/>
    <w:rsid w:val="001D24BC"/>
    <w:rsid w:val="001E2036"/>
    <w:rsid w:val="001E2FC3"/>
    <w:rsid w:val="001E5654"/>
    <w:rsid w:val="001F1AD0"/>
    <w:rsid w:val="001F4A2B"/>
    <w:rsid w:val="001F76C5"/>
    <w:rsid w:val="00200361"/>
    <w:rsid w:val="00203AE9"/>
    <w:rsid w:val="002054A8"/>
    <w:rsid w:val="00212C6C"/>
    <w:rsid w:val="00220EBB"/>
    <w:rsid w:val="00244C15"/>
    <w:rsid w:val="00246405"/>
    <w:rsid w:val="00275E57"/>
    <w:rsid w:val="00294BA0"/>
    <w:rsid w:val="0029602B"/>
    <w:rsid w:val="002A0015"/>
    <w:rsid w:val="002A4655"/>
    <w:rsid w:val="002A635D"/>
    <w:rsid w:val="002A76C4"/>
    <w:rsid w:val="002B295F"/>
    <w:rsid w:val="002C1946"/>
    <w:rsid w:val="002D0C1A"/>
    <w:rsid w:val="002D1084"/>
    <w:rsid w:val="002E5B8D"/>
    <w:rsid w:val="002F0F47"/>
    <w:rsid w:val="00302A75"/>
    <w:rsid w:val="0031635F"/>
    <w:rsid w:val="003168A5"/>
    <w:rsid w:val="00321220"/>
    <w:rsid w:val="00340B62"/>
    <w:rsid w:val="00342018"/>
    <w:rsid w:val="00344B01"/>
    <w:rsid w:val="00352FB8"/>
    <w:rsid w:val="00354E33"/>
    <w:rsid w:val="0036097C"/>
    <w:rsid w:val="0036361A"/>
    <w:rsid w:val="00376D29"/>
    <w:rsid w:val="00377FB8"/>
    <w:rsid w:val="0038043C"/>
    <w:rsid w:val="003812FA"/>
    <w:rsid w:val="0038344A"/>
    <w:rsid w:val="0039250A"/>
    <w:rsid w:val="003958AD"/>
    <w:rsid w:val="003971FB"/>
    <w:rsid w:val="003B7841"/>
    <w:rsid w:val="003C28E6"/>
    <w:rsid w:val="003C62E6"/>
    <w:rsid w:val="003C636E"/>
    <w:rsid w:val="003D023B"/>
    <w:rsid w:val="003D644D"/>
    <w:rsid w:val="003E2A9D"/>
    <w:rsid w:val="00401565"/>
    <w:rsid w:val="0040454E"/>
    <w:rsid w:val="00417B67"/>
    <w:rsid w:val="00422BD5"/>
    <w:rsid w:val="00422DFB"/>
    <w:rsid w:val="00424C77"/>
    <w:rsid w:val="00432B09"/>
    <w:rsid w:val="00457B0D"/>
    <w:rsid w:val="004617C2"/>
    <w:rsid w:val="00487DDB"/>
    <w:rsid w:val="00492370"/>
    <w:rsid w:val="00493A5E"/>
    <w:rsid w:val="004A0968"/>
    <w:rsid w:val="004B5499"/>
    <w:rsid w:val="004C39C6"/>
    <w:rsid w:val="004E2743"/>
    <w:rsid w:val="004E333C"/>
    <w:rsid w:val="005066B2"/>
    <w:rsid w:val="00510635"/>
    <w:rsid w:val="00521315"/>
    <w:rsid w:val="00532195"/>
    <w:rsid w:val="00532AD7"/>
    <w:rsid w:val="00534860"/>
    <w:rsid w:val="005652BF"/>
    <w:rsid w:val="0056663A"/>
    <w:rsid w:val="005719CB"/>
    <w:rsid w:val="00572A5B"/>
    <w:rsid w:val="00585B82"/>
    <w:rsid w:val="00587BA4"/>
    <w:rsid w:val="00591A84"/>
    <w:rsid w:val="005978F0"/>
    <w:rsid w:val="005B6ED4"/>
    <w:rsid w:val="005C324F"/>
    <w:rsid w:val="005C7EE2"/>
    <w:rsid w:val="005E3355"/>
    <w:rsid w:val="005E47D4"/>
    <w:rsid w:val="005F5C5A"/>
    <w:rsid w:val="00600AFB"/>
    <w:rsid w:val="00600F64"/>
    <w:rsid w:val="00602408"/>
    <w:rsid w:val="00603B91"/>
    <w:rsid w:val="0060437A"/>
    <w:rsid w:val="00605DEE"/>
    <w:rsid w:val="006248F8"/>
    <w:rsid w:val="00624CAE"/>
    <w:rsid w:val="00627D41"/>
    <w:rsid w:val="006430F5"/>
    <w:rsid w:val="00646D96"/>
    <w:rsid w:val="0064793F"/>
    <w:rsid w:val="00665AEB"/>
    <w:rsid w:val="006817D6"/>
    <w:rsid w:val="00695DAF"/>
    <w:rsid w:val="006A18E7"/>
    <w:rsid w:val="006A2F49"/>
    <w:rsid w:val="006B38C4"/>
    <w:rsid w:val="006C1FF0"/>
    <w:rsid w:val="006C6980"/>
    <w:rsid w:val="006C6D6D"/>
    <w:rsid w:val="006D06CF"/>
    <w:rsid w:val="006D2B57"/>
    <w:rsid w:val="006D2F45"/>
    <w:rsid w:val="006E0561"/>
    <w:rsid w:val="006E57BE"/>
    <w:rsid w:val="006E641E"/>
    <w:rsid w:val="006F7DB5"/>
    <w:rsid w:val="00707820"/>
    <w:rsid w:val="0071164D"/>
    <w:rsid w:val="00741E0F"/>
    <w:rsid w:val="00743983"/>
    <w:rsid w:val="00743A89"/>
    <w:rsid w:val="00747C41"/>
    <w:rsid w:val="00753FB6"/>
    <w:rsid w:val="0075778F"/>
    <w:rsid w:val="00766A3D"/>
    <w:rsid w:val="007677F3"/>
    <w:rsid w:val="00787E5F"/>
    <w:rsid w:val="00795FEF"/>
    <w:rsid w:val="007A7D68"/>
    <w:rsid w:val="007E0C81"/>
    <w:rsid w:val="007E5E04"/>
    <w:rsid w:val="007E7632"/>
    <w:rsid w:val="0080097B"/>
    <w:rsid w:val="00801812"/>
    <w:rsid w:val="008065DC"/>
    <w:rsid w:val="00815BC6"/>
    <w:rsid w:val="0081784C"/>
    <w:rsid w:val="0082015E"/>
    <w:rsid w:val="008235E2"/>
    <w:rsid w:val="008242EB"/>
    <w:rsid w:val="00841F13"/>
    <w:rsid w:val="00844AC9"/>
    <w:rsid w:val="00845586"/>
    <w:rsid w:val="008462F1"/>
    <w:rsid w:val="00867846"/>
    <w:rsid w:val="008732D3"/>
    <w:rsid w:val="0087394A"/>
    <w:rsid w:val="00875373"/>
    <w:rsid w:val="00880FFD"/>
    <w:rsid w:val="008810BF"/>
    <w:rsid w:val="00882DBA"/>
    <w:rsid w:val="00884730"/>
    <w:rsid w:val="00884A85"/>
    <w:rsid w:val="00890E02"/>
    <w:rsid w:val="00893D9F"/>
    <w:rsid w:val="008A274E"/>
    <w:rsid w:val="008A53BB"/>
    <w:rsid w:val="008A65B3"/>
    <w:rsid w:val="008B7941"/>
    <w:rsid w:val="008D20F1"/>
    <w:rsid w:val="008E278D"/>
    <w:rsid w:val="008E7786"/>
    <w:rsid w:val="008F2159"/>
    <w:rsid w:val="008F5A63"/>
    <w:rsid w:val="008F73B0"/>
    <w:rsid w:val="009172F4"/>
    <w:rsid w:val="00923D99"/>
    <w:rsid w:val="00936786"/>
    <w:rsid w:val="009439FB"/>
    <w:rsid w:val="0094441B"/>
    <w:rsid w:val="00954D2D"/>
    <w:rsid w:val="00962CA7"/>
    <w:rsid w:val="009730B2"/>
    <w:rsid w:val="009741DE"/>
    <w:rsid w:val="009773DF"/>
    <w:rsid w:val="009838CE"/>
    <w:rsid w:val="009917C7"/>
    <w:rsid w:val="00993D10"/>
    <w:rsid w:val="009A12DF"/>
    <w:rsid w:val="009A300C"/>
    <w:rsid w:val="009A671D"/>
    <w:rsid w:val="009B1DC7"/>
    <w:rsid w:val="009B2F9E"/>
    <w:rsid w:val="009C562F"/>
    <w:rsid w:val="009D25FC"/>
    <w:rsid w:val="009D570D"/>
    <w:rsid w:val="009D66F9"/>
    <w:rsid w:val="009F73E7"/>
    <w:rsid w:val="00A04DD5"/>
    <w:rsid w:val="00A05B29"/>
    <w:rsid w:val="00A13235"/>
    <w:rsid w:val="00A273E5"/>
    <w:rsid w:val="00A46F3A"/>
    <w:rsid w:val="00A505CE"/>
    <w:rsid w:val="00A55F8D"/>
    <w:rsid w:val="00A73DD9"/>
    <w:rsid w:val="00A80043"/>
    <w:rsid w:val="00A95545"/>
    <w:rsid w:val="00AA5A9A"/>
    <w:rsid w:val="00AA6634"/>
    <w:rsid w:val="00AB0CD8"/>
    <w:rsid w:val="00AC00DF"/>
    <w:rsid w:val="00AD1B84"/>
    <w:rsid w:val="00AD3A1E"/>
    <w:rsid w:val="00AD7D56"/>
    <w:rsid w:val="00AF6D56"/>
    <w:rsid w:val="00AF739B"/>
    <w:rsid w:val="00B1381F"/>
    <w:rsid w:val="00B146E8"/>
    <w:rsid w:val="00B17C79"/>
    <w:rsid w:val="00B201E5"/>
    <w:rsid w:val="00B324BC"/>
    <w:rsid w:val="00B32D32"/>
    <w:rsid w:val="00B35A83"/>
    <w:rsid w:val="00B40E36"/>
    <w:rsid w:val="00B430BC"/>
    <w:rsid w:val="00B444D2"/>
    <w:rsid w:val="00B553B5"/>
    <w:rsid w:val="00B61D66"/>
    <w:rsid w:val="00B664BB"/>
    <w:rsid w:val="00B718B6"/>
    <w:rsid w:val="00B71BF2"/>
    <w:rsid w:val="00B74AEF"/>
    <w:rsid w:val="00B82AD4"/>
    <w:rsid w:val="00B85D33"/>
    <w:rsid w:val="00BA44A8"/>
    <w:rsid w:val="00BB7BDC"/>
    <w:rsid w:val="00BB7CEF"/>
    <w:rsid w:val="00BE2327"/>
    <w:rsid w:val="00BE666E"/>
    <w:rsid w:val="00BF3CA6"/>
    <w:rsid w:val="00BF5DA9"/>
    <w:rsid w:val="00C14BF6"/>
    <w:rsid w:val="00C20067"/>
    <w:rsid w:val="00C2221E"/>
    <w:rsid w:val="00C37201"/>
    <w:rsid w:val="00C413AB"/>
    <w:rsid w:val="00C451B1"/>
    <w:rsid w:val="00C47E70"/>
    <w:rsid w:val="00C50E3D"/>
    <w:rsid w:val="00C53408"/>
    <w:rsid w:val="00C56787"/>
    <w:rsid w:val="00C638AD"/>
    <w:rsid w:val="00C67644"/>
    <w:rsid w:val="00C7549C"/>
    <w:rsid w:val="00C80AB1"/>
    <w:rsid w:val="00C82C7F"/>
    <w:rsid w:val="00C97E29"/>
    <w:rsid w:val="00CB0165"/>
    <w:rsid w:val="00CB064F"/>
    <w:rsid w:val="00CB0A8B"/>
    <w:rsid w:val="00CB6295"/>
    <w:rsid w:val="00CB7396"/>
    <w:rsid w:val="00CC34BA"/>
    <w:rsid w:val="00CC3BC2"/>
    <w:rsid w:val="00CC58C4"/>
    <w:rsid w:val="00CD5C27"/>
    <w:rsid w:val="00CF6184"/>
    <w:rsid w:val="00D0493E"/>
    <w:rsid w:val="00D109E3"/>
    <w:rsid w:val="00D23980"/>
    <w:rsid w:val="00D244E3"/>
    <w:rsid w:val="00D25D5D"/>
    <w:rsid w:val="00D27A6F"/>
    <w:rsid w:val="00D33DF7"/>
    <w:rsid w:val="00D348E1"/>
    <w:rsid w:val="00D364A3"/>
    <w:rsid w:val="00D45991"/>
    <w:rsid w:val="00D54F4E"/>
    <w:rsid w:val="00D87B8F"/>
    <w:rsid w:val="00D87FD9"/>
    <w:rsid w:val="00DB7380"/>
    <w:rsid w:val="00DC2E4E"/>
    <w:rsid w:val="00DC45DB"/>
    <w:rsid w:val="00DD5AE0"/>
    <w:rsid w:val="00DD6B48"/>
    <w:rsid w:val="00DD7647"/>
    <w:rsid w:val="00DE4A00"/>
    <w:rsid w:val="00DE5ED4"/>
    <w:rsid w:val="00DF5562"/>
    <w:rsid w:val="00E00404"/>
    <w:rsid w:val="00E06DA2"/>
    <w:rsid w:val="00E338AE"/>
    <w:rsid w:val="00E356D2"/>
    <w:rsid w:val="00E37B59"/>
    <w:rsid w:val="00E605D3"/>
    <w:rsid w:val="00E62F0C"/>
    <w:rsid w:val="00E635FB"/>
    <w:rsid w:val="00EB22A6"/>
    <w:rsid w:val="00EB2BAD"/>
    <w:rsid w:val="00EC7564"/>
    <w:rsid w:val="00ED228B"/>
    <w:rsid w:val="00EE01E5"/>
    <w:rsid w:val="00EE0744"/>
    <w:rsid w:val="00EF182A"/>
    <w:rsid w:val="00EF7199"/>
    <w:rsid w:val="00F000A3"/>
    <w:rsid w:val="00F0515F"/>
    <w:rsid w:val="00F103A0"/>
    <w:rsid w:val="00F2507B"/>
    <w:rsid w:val="00F37FF6"/>
    <w:rsid w:val="00F47C64"/>
    <w:rsid w:val="00F50228"/>
    <w:rsid w:val="00F52424"/>
    <w:rsid w:val="00F56A03"/>
    <w:rsid w:val="00F711E3"/>
    <w:rsid w:val="00F75E7D"/>
    <w:rsid w:val="00F7695E"/>
    <w:rsid w:val="00F91DC9"/>
    <w:rsid w:val="00FA1692"/>
    <w:rsid w:val="00FB1B9A"/>
    <w:rsid w:val="00FB2D63"/>
    <w:rsid w:val="00FB4B1B"/>
    <w:rsid w:val="00FC4A0D"/>
    <w:rsid w:val="00FC56BB"/>
    <w:rsid w:val="00FD69EC"/>
    <w:rsid w:val="00FD6ED5"/>
    <w:rsid w:val="00FE5419"/>
    <w:rsid w:val="00FF0969"/>
    <w:rsid w:val="00FF3B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7BA4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587BA4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</w:rPr>
  </w:style>
  <w:style w:type="paragraph" w:styleId="Ttulo2">
    <w:name w:val="heading 2"/>
    <w:basedOn w:val="Normal"/>
    <w:next w:val="Normal"/>
    <w:qFormat/>
    <w:rsid w:val="00587BA4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</w:rPr>
  </w:style>
  <w:style w:type="paragraph" w:styleId="Ttulo3">
    <w:name w:val="heading 3"/>
    <w:basedOn w:val="Ttulo2"/>
    <w:next w:val="Normal"/>
    <w:qFormat/>
    <w:rsid w:val="00587BA4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rsid w:val="00587BA4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587BA4"/>
    <w:pPr>
      <w:spacing w:before="240" w:after="120"/>
      <w:outlineLvl w:val="4"/>
    </w:pPr>
    <w:rPr>
      <w:rFonts w:cs="Times New Roman"/>
      <w:b/>
      <w:color w:val="auto"/>
    </w:rPr>
  </w:style>
  <w:style w:type="paragraph" w:styleId="Ttulo6">
    <w:name w:val="heading 6"/>
    <w:aliases w:val="Título Atividade"/>
    <w:basedOn w:val="Normal"/>
    <w:next w:val="Normal"/>
    <w:qFormat/>
    <w:rsid w:val="00587BA4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</w:rPr>
  </w:style>
  <w:style w:type="paragraph" w:styleId="Ttulo7">
    <w:name w:val="heading 7"/>
    <w:basedOn w:val="Normal"/>
    <w:next w:val="Normal"/>
    <w:qFormat/>
    <w:rsid w:val="00587BA4"/>
    <w:pPr>
      <w:spacing w:before="240" w:after="60"/>
      <w:outlineLvl w:val="6"/>
    </w:pPr>
    <w:rPr>
      <w:rFonts w:cs="Times New Roman"/>
      <w:color w:val="auto"/>
    </w:rPr>
  </w:style>
  <w:style w:type="paragraph" w:styleId="Ttulo8">
    <w:name w:val="heading 8"/>
    <w:basedOn w:val="Normal"/>
    <w:next w:val="Normal"/>
    <w:qFormat/>
    <w:rsid w:val="00587BA4"/>
    <w:pPr>
      <w:spacing w:before="240" w:after="60"/>
      <w:outlineLvl w:val="7"/>
    </w:pPr>
    <w:rPr>
      <w:rFonts w:cs="Times New Roman"/>
      <w:i/>
      <w:color w:val="auto"/>
    </w:rPr>
  </w:style>
  <w:style w:type="paragraph" w:styleId="Ttulo9">
    <w:name w:val="heading 9"/>
    <w:basedOn w:val="Normal"/>
    <w:next w:val="Normal"/>
    <w:qFormat/>
    <w:rsid w:val="00587BA4"/>
    <w:pPr>
      <w:spacing w:before="240" w:after="60"/>
      <w:outlineLvl w:val="8"/>
    </w:pPr>
    <w:rPr>
      <w:rFonts w:cs="Times New Roman"/>
      <w:i/>
      <w:color w:val="auto"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587BA4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</w:rPr>
  </w:style>
  <w:style w:type="paragraph" w:styleId="Sumrio2">
    <w:name w:val="toc 2"/>
    <w:basedOn w:val="Normal"/>
    <w:next w:val="Normal"/>
    <w:uiPriority w:val="39"/>
    <w:rsid w:val="00587BA4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</w:rPr>
  </w:style>
  <w:style w:type="paragraph" w:styleId="Sumrio3">
    <w:name w:val="toc 3"/>
    <w:basedOn w:val="Sumrio2"/>
    <w:next w:val="Normal"/>
    <w:uiPriority w:val="39"/>
    <w:rsid w:val="00587BA4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587BA4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587BA4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587BA4"/>
    <w:pPr>
      <w:jc w:val="left"/>
    </w:pPr>
    <w:rPr>
      <w:i/>
      <w:color w:val="0000FF"/>
    </w:rPr>
  </w:style>
  <w:style w:type="paragraph" w:styleId="Lista">
    <w:name w:val="List"/>
    <w:basedOn w:val="Normal"/>
    <w:rsid w:val="00587BA4"/>
    <w:pPr>
      <w:numPr>
        <w:numId w:val="1"/>
      </w:numPr>
      <w:spacing w:before="80" w:after="240"/>
    </w:pPr>
    <w:rPr>
      <w:rFonts w:cs="Times New Roman"/>
      <w:color w:val="auto"/>
    </w:rPr>
  </w:style>
  <w:style w:type="paragraph" w:styleId="Rodap">
    <w:name w:val="footer"/>
    <w:basedOn w:val="Normal"/>
    <w:rsid w:val="00587BA4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587BA4"/>
    <w:pPr>
      <w:spacing w:before="480" w:after="360"/>
    </w:pPr>
    <w:rPr>
      <w:rFonts w:cs="Times New Roman"/>
      <w:b/>
      <w:caps/>
      <w:color w:val="auto"/>
      <w:sz w:val="28"/>
    </w:rPr>
  </w:style>
  <w:style w:type="paragraph" w:customStyle="1" w:styleId="Titulodocumento">
    <w:name w:val="Titulo documento"/>
    <w:basedOn w:val="Normal"/>
    <w:next w:val="Normal"/>
    <w:rsid w:val="00587BA4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587BA4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587BA4"/>
    <w:pPr>
      <w:numPr>
        <w:numId w:val="4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D87FD9"/>
    <w:pPr>
      <w:numPr>
        <w:numId w:val="5"/>
      </w:numPr>
      <w:tabs>
        <w:tab w:val="clear" w:pos="717"/>
        <w:tab w:val="left" w:pos="1276"/>
      </w:tabs>
      <w:spacing w:before="100" w:beforeAutospacing="1" w:after="0"/>
      <w:ind w:left="714" w:hanging="147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203AE9"/>
    <w:pPr>
      <w:spacing w:before="60" w:after="60"/>
    </w:pPr>
    <w:rPr>
      <w:rFonts w:ascii="Arial" w:eastAsia="MS Mincho" w:hAnsi="Arial" w:cs="Arial"/>
      <w:b/>
      <w:lang w:val="en-US"/>
    </w:rPr>
  </w:style>
  <w:style w:type="paragraph" w:customStyle="1" w:styleId="STJNivel3">
    <w:name w:val="STJ Nivel 3"/>
    <w:basedOn w:val="Ttulo3"/>
    <w:autoRedefine/>
    <w:rsid w:val="008B7941"/>
    <w:pPr>
      <w:numPr>
        <w:ilvl w:val="0"/>
        <w:numId w:val="11"/>
      </w:numPr>
      <w:tabs>
        <w:tab w:val="left" w:pos="1134"/>
        <w:tab w:val="left" w:pos="1560"/>
      </w:tabs>
      <w:spacing w:before="100" w:beforeAutospacing="1" w:after="0"/>
      <w:ind w:left="714" w:firstLine="137"/>
      <w:jc w:val="both"/>
    </w:pPr>
    <w:rPr>
      <w:rFonts w:cs="Arial"/>
      <w:sz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A1323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13235"/>
    <w:rPr>
      <w:rFonts w:ascii="Tahoma" w:hAnsi="Tahoma" w:cs="Tahoma"/>
      <w:color w:val="000000"/>
      <w:sz w:val="16"/>
      <w:szCs w:val="16"/>
    </w:rPr>
  </w:style>
  <w:style w:type="character" w:styleId="Refdecomentrio">
    <w:name w:val="annotation reference"/>
    <w:basedOn w:val="Fontepargpadro"/>
    <w:rsid w:val="003C636E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3C636E"/>
  </w:style>
  <w:style w:type="character" w:customStyle="1" w:styleId="TextodecomentrioChar">
    <w:name w:val="Texto de comentário Char"/>
    <w:basedOn w:val="Fontepargpadro"/>
    <w:link w:val="Textodecomentrio"/>
    <w:rsid w:val="003C636E"/>
    <w:rPr>
      <w:rFonts w:ascii="Arial" w:hAnsi="Arial" w:cs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3C636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3C636E"/>
    <w:rPr>
      <w:rFonts w:ascii="Arial" w:hAnsi="Arial" w:cs="Arial"/>
      <w:b/>
      <w:bCs/>
      <w:color w:val="000000"/>
    </w:rPr>
  </w:style>
  <w:style w:type="paragraph" w:customStyle="1" w:styleId="infoblue">
    <w:name w:val="infoblue"/>
    <w:basedOn w:val="Normal"/>
    <w:rsid w:val="005978F0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PargrafodaLista">
    <w:name w:val="List Paragraph"/>
    <w:basedOn w:val="Normal"/>
    <w:uiPriority w:val="34"/>
    <w:qFormat/>
    <w:rsid w:val="00342018"/>
    <w:pPr>
      <w:ind w:left="720"/>
      <w:contextualSpacing/>
    </w:pPr>
  </w:style>
  <w:style w:type="paragraph" w:customStyle="1" w:styleId="FluxoExceo">
    <w:name w:val="Fluxo Exceção"/>
    <w:basedOn w:val="Normal"/>
    <w:qFormat/>
    <w:rsid w:val="00E62F0C"/>
    <w:pPr>
      <w:numPr>
        <w:numId w:val="18"/>
      </w:numPr>
      <w:suppressAutoHyphens/>
      <w:autoSpaceDN w:val="0"/>
      <w:jc w:val="left"/>
      <w:textAlignment w:val="baseline"/>
    </w:pPr>
    <w:rPr>
      <w:rFonts w:eastAsia="Arial" w:cs="Times New Roman"/>
      <w:b/>
      <w:color w:val="auto"/>
      <w:kern w:val="3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</w:rPr>
  </w:style>
  <w:style w:type="paragraph" w:styleId="Ttulo3">
    <w:name w:val="heading 3"/>
    <w:basedOn w:val="Ttulo2"/>
    <w:next w:val="Normal"/>
    <w:qFormat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Lista">
    <w:name w:val="List"/>
    <w:basedOn w:val="Normal"/>
    <w:pPr>
      <w:numPr>
        <w:numId w:val="1"/>
      </w:numPr>
      <w:spacing w:before="80" w:after="240"/>
    </w:pPr>
    <w:rPr>
      <w:rFonts w:cs="Times New Roman"/>
      <w:color w:val="auto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pPr>
      <w:numPr>
        <w:numId w:val="4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D87FD9"/>
    <w:pPr>
      <w:numPr>
        <w:numId w:val="5"/>
      </w:numPr>
      <w:tabs>
        <w:tab w:val="clear" w:pos="717"/>
        <w:tab w:val="left" w:pos="1276"/>
      </w:tabs>
      <w:spacing w:before="100" w:beforeAutospacing="1" w:after="0"/>
      <w:ind w:left="714" w:hanging="147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203AE9"/>
    <w:pPr>
      <w:spacing w:before="60" w:after="60"/>
    </w:pPr>
    <w:rPr>
      <w:rFonts w:ascii="Arial" w:eastAsia="MS Mincho" w:hAnsi="Arial" w:cs="Arial"/>
      <w:b/>
      <w:lang w:val="en-US"/>
    </w:rPr>
  </w:style>
  <w:style w:type="paragraph" w:customStyle="1" w:styleId="STJNivel3">
    <w:name w:val="STJ Nivel 3"/>
    <w:basedOn w:val="Ttulo3"/>
    <w:autoRedefine/>
    <w:rsid w:val="008B7941"/>
    <w:pPr>
      <w:numPr>
        <w:ilvl w:val="0"/>
        <w:numId w:val="11"/>
      </w:numPr>
      <w:tabs>
        <w:tab w:val="left" w:pos="1134"/>
        <w:tab w:val="left" w:pos="1560"/>
      </w:tabs>
      <w:spacing w:before="100" w:beforeAutospacing="1" w:after="0"/>
      <w:ind w:left="714" w:firstLine="137"/>
      <w:jc w:val="both"/>
    </w:pPr>
    <w:rPr>
      <w:rFonts w:cs="Arial"/>
      <w:sz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A1323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13235"/>
    <w:rPr>
      <w:rFonts w:ascii="Tahoma" w:hAnsi="Tahoma" w:cs="Tahoma"/>
      <w:color w:val="000000"/>
      <w:sz w:val="16"/>
      <w:szCs w:val="16"/>
    </w:rPr>
  </w:style>
  <w:style w:type="character" w:styleId="Refdecomentrio">
    <w:name w:val="annotation reference"/>
    <w:basedOn w:val="Fontepargpadro"/>
    <w:rsid w:val="003C636E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3C636E"/>
  </w:style>
  <w:style w:type="character" w:customStyle="1" w:styleId="TextodecomentrioChar">
    <w:name w:val="Texto de comentário Char"/>
    <w:basedOn w:val="Fontepargpadro"/>
    <w:link w:val="Textodecomentrio"/>
    <w:rsid w:val="003C636E"/>
    <w:rPr>
      <w:rFonts w:ascii="Arial" w:hAnsi="Arial" w:cs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3C636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3C636E"/>
    <w:rPr>
      <w:rFonts w:ascii="Arial" w:hAnsi="Arial" w:cs="Arial"/>
      <w:b/>
      <w:bCs/>
      <w:color w:val="000000"/>
    </w:rPr>
  </w:style>
  <w:style w:type="paragraph" w:customStyle="1" w:styleId="infoblue">
    <w:name w:val="infoblue"/>
    <w:basedOn w:val="Normal"/>
    <w:rsid w:val="005978F0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PargrafodaLista">
    <w:name w:val="List Paragraph"/>
    <w:basedOn w:val="Normal"/>
    <w:uiPriority w:val="34"/>
    <w:qFormat/>
    <w:rsid w:val="003420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73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7612">
                  <w:marLeft w:val="225"/>
                  <w:marRight w:val="0"/>
                  <w:marTop w:val="0"/>
                  <w:marBottom w:val="0"/>
                  <w:divBdr>
                    <w:top w:val="single" w:sz="6" w:space="15" w:color="000000"/>
                    <w:left w:val="single" w:sz="6" w:space="0" w:color="8C8F91"/>
                    <w:bottom w:val="single" w:sz="12" w:space="0" w:color="85B2CB"/>
                    <w:right w:val="single" w:sz="6" w:space="0" w:color="85B2CB"/>
                  </w:divBdr>
                  <w:divsChild>
                    <w:div w:id="171503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8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73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11.png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10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Te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2DEFB5-96B5-4D01-ACAB-0EB5D4BDF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Template_EspecificacaoDeTela</Template>
  <TotalTime>309</TotalTime>
  <Pages>19</Pages>
  <Words>2855</Words>
  <Characters>15417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Superior Tribunal de Justiça</Company>
  <LinksUpToDate>false</LinksUpToDate>
  <CharactersWithSpaces>18236</CharactersWithSpaces>
  <SharedDoc>false</SharedDoc>
  <HLinks>
    <vt:vector size="36" baseType="variant"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_Toc221097805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_Toc221097804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_Toc221097803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_Toc221097802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_Toc221097801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_Toc221097799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Andreia Marques Solter de Azevedo</dc:creator>
  <cp:lastModifiedBy>christine.magalhaes</cp:lastModifiedBy>
  <cp:revision>143</cp:revision>
  <cp:lastPrinted>2009-03-06T19:55:00Z</cp:lastPrinted>
  <dcterms:created xsi:type="dcterms:W3CDTF">2014-10-15T13:28:00Z</dcterms:created>
  <dcterms:modified xsi:type="dcterms:W3CDTF">2014-11-12T18:17:00Z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 STJ">
    <vt:lpwstr>STJ XXXX/200X</vt:lpwstr>
  </property>
  <property fmtid="{D5CDD505-2E9C-101B-9397-08002B2CF9AE}" pid="3" name="SiglaNomeProjeto">
    <vt:lpwstr>&lt;Sigla do Projeto&gt; - &lt;Nome do Projeto&gt;</vt:lpwstr>
  </property>
</Properties>
</file>