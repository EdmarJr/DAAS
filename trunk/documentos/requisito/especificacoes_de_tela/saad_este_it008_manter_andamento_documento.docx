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Pr="00521824" w:rsidRDefault="000C44FD" w:rsidP="00521824">
      <w:pPr>
        <w:rPr>
          <w:noProof/>
          <w:color w:val="auto"/>
        </w:rPr>
        <w:sectPr w:rsidR="001E2036" w:rsidRPr="00521824" w:rsidSect="005218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4111" w:right="851" w:bottom="1134" w:left="1701" w:header="720" w:footer="720" w:gutter="0"/>
          <w:cols w:space="708"/>
          <w:docGrid w:linePitch="360"/>
        </w:sectPr>
      </w:pPr>
      <w:r w:rsidRPr="000C44FD">
        <w:rPr>
          <w:noProof/>
          <w:color w:val="aut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5215890</wp:posOffset>
            </wp:positionH>
            <wp:positionV relativeFrom="paragraph">
              <wp:posOffset>-2448560</wp:posOffset>
            </wp:positionV>
            <wp:extent cx="1080135" cy="1076325"/>
            <wp:effectExtent l="19050" t="0" r="5715" b="0"/>
            <wp:wrapNone/>
            <wp:docPr id="7" name="Imagem 22" descr="CariFlPro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riFlProc"/>
                    <pic:cNvPicPr preferRelativeResize="0">
                      <a:picLocks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1116">
        <w:rPr>
          <w:noProof/>
          <w:color w:val="aut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1.5pt;margin-top:82.4pt;width:513pt;height:200.6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" stroked="f">
            <v:textbox>
              <w:txbxContent>
                <w:p w:rsidR="00F22B7A" w:rsidRPr="00B324BC" w:rsidRDefault="00F22B7A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Projeto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Sistema de Acompanhamento Administrativo de Documentos</w:t>
                  </w: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</w:t>
                  </w:r>
                </w:p>
                <w:p w:rsidR="00F22B7A" w:rsidRDefault="00F22B7A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F22B7A" w:rsidRDefault="00F22B7A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F22B7A" w:rsidRPr="008B21BE" w:rsidRDefault="00F22B7A" w:rsidP="00B95650">
                  <w:pPr>
                    <w:jc w:val="center"/>
                    <w:rPr>
                      <w:b/>
                      <w:color w:val="auto"/>
                      <w:sz w:val="36"/>
                    </w:rPr>
                  </w:pPr>
                  <w:r w:rsidRPr="008B21BE">
                    <w:rPr>
                      <w:rFonts w:ascii="Arial (W1)" w:hAnsi="Arial (W1)"/>
                      <w:b/>
                      <w:color w:val="auto"/>
                      <w:sz w:val="36"/>
                    </w:rPr>
                    <w:t xml:space="preserve">Manter </w:t>
                  </w:r>
                  <w:r>
                    <w:rPr>
                      <w:rFonts w:ascii="Arial (W1)" w:hAnsi="Arial (W1)"/>
                      <w:b/>
                      <w:color w:val="auto"/>
                      <w:sz w:val="36"/>
                    </w:rPr>
                    <w:t>Andamento do Documento</w:t>
                  </w:r>
                </w:p>
                <w:p w:rsidR="00F22B7A" w:rsidRPr="00B324BC" w:rsidRDefault="00F22B7A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F22B7A" w:rsidRPr="00027B04" w:rsidRDefault="00F22B7A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ersão </w:t>
                  </w:r>
                  <w:r w:rsidRPr="00027B04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0.0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2</w:t>
                  </w:r>
                </w:p>
                <w:p w:rsidR="00F22B7A" w:rsidRDefault="00F22B7A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Pr="00873131" w:rsidRDefault="00425950" w:rsidP="00D222E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23/10</w:t>
            </w:r>
            <w:r w:rsidR="006B64B7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203AE9" w:rsidRPr="00873131" w:rsidRDefault="009439F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873131" w:rsidRDefault="009439F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Elaboração do documento.</w:t>
            </w:r>
          </w:p>
        </w:tc>
        <w:tc>
          <w:tcPr>
            <w:tcW w:w="2040" w:type="dxa"/>
          </w:tcPr>
          <w:p w:rsidR="00203AE9" w:rsidRPr="00873131" w:rsidRDefault="00425950" w:rsidP="0084558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  <w:tr w:rsidR="006F5405" w:rsidTr="00F22B7A">
        <w:trPr>
          <w:jc w:val="center"/>
        </w:trPr>
        <w:tc>
          <w:tcPr>
            <w:tcW w:w="1639" w:type="dxa"/>
            <w:vAlign w:val="center"/>
          </w:tcPr>
          <w:p w:rsidR="006F5405" w:rsidRDefault="006F5405" w:rsidP="00F22B7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27/10/2014</w:t>
            </w:r>
          </w:p>
        </w:tc>
        <w:tc>
          <w:tcPr>
            <w:tcW w:w="960" w:type="dxa"/>
            <w:vAlign w:val="center"/>
          </w:tcPr>
          <w:p w:rsidR="006F5405" w:rsidRPr="002A6C57" w:rsidRDefault="006F5405" w:rsidP="00F22B7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6F5405" w:rsidRPr="002A6C57" w:rsidRDefault="006F5405" w:rsidP="00F22B7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em pares.</w:t>
            </w:r>
          </w:p>
        </w:tc>
        <w:tc>
          <w:tcPr>
            <w:tcW w:w="2040" w:type="dxa"/>
            <w:vAlign w:val="center"/>
          </w:tcPr>
          <w:p w:rsidR="006F5405" w:rsidRDefault="006F5405" w:rsidP="00F22B7A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Mariana Marucchi</w:t>
            </w:r>
          </w:p>
        </w:tc>
      </w:tr>
      <w:tr w:rsidR="001355BB" w:rsidTr="00F22B7A">
        <w:trPr>
          <w:jc w:val="center"/>
        </w:trPr>
        <w:tc>
          <w:tcPr>
            <w:tcW w:w="1639" w:type="dxa"/>
            <w:vAlign w:val="center"/>
          </w:tcPr>
          <w:p w:rsidR="001355BB" w:rsidRDefault="001355BB" w:rsidP="00F22B7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05/11/2014</w:t>
            </w:r>
          </w:p>
        </w:tc>
        <w:tc>
          <w:tcPr>
            <w:tcW w:w="960" w:type="dxa"/>
            <w:vAlign w:val="center"/>
          </w:tcPr>
          <w:p w:rsidR="001355BB" w:rsidRDefault="001355BB" w:rsidP="00F22B7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1355BB" w:rsidRDefault="001355BB" w:rsidP="00F22B7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Correção Mantis 1522</w:t>
            </w:r>
          </w:p>
        </w:tc>
        <w:tc>
          <w:tcPr>
            <w:tcW w:w="2040" w:type="dxa"/>
          </w:tcPr>
          <w:p w:rsidR="001355BB" w:rsidRPr="00873131" w:rsidRDefault="001355BB" w:rsidP="00F22B7A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5"/>
          <w:footerReference w:type="default" r:id="rId16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>
        <w:rPr>
          <w:caps w:val="0"/>
          <w:sz w:val="36"/>
        </w:rPr>
        <w:lastRenderedPageBreak/>
        <w:t>SUMÁRIO</w:t>
      </w:r>
    </w:p>
    <w:bookmarkStart w:id="0" w:name="_GoBack"/>
    <w:bookmarkEnd w:id="0"/>
    <w:p w:rsidR="00FA3D01" w:rsidRDefault="00401116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403573139" w:history="1">
        <w:r w:rsidR="00FA3D01" w:rsidRPr="00434BBA">
          <w:rPr>
            <w:rStyle w:val="Hyperlink"/>
          </w:rPr>
          <w:t>1.</w:t>
        </w:r>
        <w:r w:rsidR="00FA3D01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FA3D01" w:rsidRPr="00434BBA">
          <w:rPr>
            <w:rStyle w:val="Hyperlink"/>
          </w:rPr>
          <w:t>INTRODUÇÃO</w:t>
        </w:r>
        <w:r w:rsidR="00FA3D01">
          <w:rPr>
            <w:webHidden/>
          </w:rPr>
          <w:tab/>
        </w:r>
        <w:r w:rsidR="00FA3D01">
          <w:rPr>
            <w:webHidden/>
          </w:rPr>
          <w:fldChar w:fldCharType="begin"/>
        </w:r>
        <w:r w:rsidR="00FA3D01">
          <w:rPr>
            <w:webHidden/>
          </w:rPr>
          <w:instrText xml:space="preserve"> PAGEREF _Toc403573139 \h </w:instrText>
        </w:r>
        <w:r w:rsidR="00FA3D01">
          <w:rPr>
            <w:webHidden/>
          </w:rPr>
        </w:r>
        <w:r w:rsidR="00FA3D01">
          <w:rPr>
            <w:webHidden/>
          </w:rPr>
          <w:fldChar w:fldCharType="separate"/>
        </w:r>
        <w:r w:rsidR="00FA3D01">
          <w:rPr>
            <w:webHidden/>
          </w:rPr>
          <w:t>4</w:t>
        </w:r>
        <w:r w:rsidR="00FA3D01">
          <w:rPr>
            <w:webHidden/>
          </w:rPr>
          <w:fldChar w:fldCharType="end"/>
        </w:r>
      </w:hyperlink>
    </w:p>
    <w:p w:rsidR="00FA3D01" w:rsidRDefault="00FA3D0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03573140" w:history="1">
        <w:r w:rsidRPr="00434BBA">
          <w:rPr>
            <w:rStyle w:val="Hyperlink"/>
            <w:lang w:val="pt-PT"/>
          </w:rPr>
          <w:t>2.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434BBA">
          <w:rPr>
            <w:rStyle w:val="Hyperlink"/>
            <w:lang w:val="pt-PT"/>
          </w:rPr>
          <w:t>Detalhamento da Apresentação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_Toc403573140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A3D01" w:rsidRDefault="00FA3D0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3573141" w:history="1">
        <w:r w:rsidRPr="00434BBA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434BBA">
          <w:rPr>
            <w:rStyle w:val="Hyperlink"/>
            <w:lang w:val="pt-PT"/>
          </w:rPr>
          <w:t>Usuário</w:t>
        </w:r>
        <w:r w:rsidRPr="00434BBA">
          <w:rPr>
            <w:rStyle w:val="Hyperlink"/>
          </w:rPr>
          <w:t>s / Atores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_Toc403573141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A3D01" w:rsidRDefault="00FA3D0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3573142" w:history="1">
        <w:r w:rsidRPr="00434BBA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434BBA">
          <w:rPr>
            <w:rStyle w:val="Hyperlink"/>
          </w:rPr>
          <w:t>Documento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_Toc403573142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A3D01" w:rsidRDefault="00FA3D01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3573143" w:history="1">
        <w:r w:rsidRPr="00434BBA">
          <w:rPr>
            <w:rStyle w:val="Hyperlink"/>
          </w:rPr>
          <w:t>2.2.1.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434BBA">
          <w:rPr>
            <w:rStyle w:val="Hyperlink"/>
          </w:rPr>
          <w:t>Tela Consultar Andamento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_Toc403573143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A3D01" w:rsidRDefault="00FA3D01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3573144" w:history="1">
        <w:r w:rsidRPr="00434BBA">
          <w:rPr>
            <w:rStyle w:val="Hyperlink"/>
          </w:rPr>
          <w:t>2.2.2.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434BBA">
          <w:rPr>
            <w:rStyle w:val="Hyperlink"/>
          </w:rPr>
          <w:t>Tela Incluir Andamento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_Toc403573144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A3D01" w:rsidRDefault="00FA3D01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3573145" w:history="1">
        <w:r w:rsidRPr="00434BBA">
          <w:rPr>
            <w:rStyle w:val="Hyperlink"/>
          </w:rPr>
          <w:t>2.2.3.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434BBA">
          <w:rPr>
            <w:rStyle w:val="Hyperlink"/>
          </w:rPr>
          <w:t>Tela Alterar Andamento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_Toc403573145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E2036" w:rsidRDefault="00401116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1" w:name="_Toc221095147"/>
      <w:bookmarkStart w:id="2" w:name="_Toc403573139"/>
      <w:r>
        <w:lastRenderedPageBreak/>
        <w:t>INTRODUÇÃO</w:t>
      </w:r>
      <w:bookmarkEnd w:id="1"/>
      <w:bookmarkEnd w:id="2"/>
    </w:p>
    <w:p w:rsidR="001F76C5" w:rsidRPr="009609DC" w:rsidRDefault="001F76C5" w:rsidP="001F76C5">
      <w:pPr>
        <w:pStyle w:val="Instruo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Default="001E2036" w:rsidP="001C3CF2">
      <w:pPr>
        <w:pStyle w:val="STJNvel1"/>
        <w:spacing w:before="100" w:beforeAutospacing="1" w:after="0"/>
        <w:ind w:left="357" w:hanging="357"/>
        <w:rPr>
          <w:lang w:val="pt-PT"/>
        </w:rPr>
      </w:pPr>
      <w:bookmarkStart w:id="3" w:name="_Toc403573140"/>
      <w:r>
        <w:rPr>
          <w:lang w:val="pt-PT"/>
        </w:rPr>
        <w:t>Detalhamento da Apresentação</w:t>
      </w:r>
      <w:bookmarkEnd w:id="3"/>
    </w:p>
    <w:p w:rsidR="00954D2D" w:rsidRPr="00954D2D" w:rsidRDefault="00954D2D" w:rsidP="001C3CF2">
      <w:pPr>
        <w:pStyle w:val="Instruo"/>
        <w:spacing w:before="100" w:beforeAutospacing="1"/>
        <w:jc w:val="both"/>
        <w:rPr>
          <w:i w:val="0"/>
          <w:color w:val="auto"/>
        </w:rPr>
      </w:pPr>
      <w:r w:rsidRPr="00954D2D">
        <w:rPr>
          <w:i w:val="0"/>
          <w:color w:val="auto"/>
        </w:rPr>
        <w:t xml:space="preserve">As </w:t>
      </w:r>
      <w:r>
        <w:rPr>
          <w:i w:val="0"/>
          <w:color w:val="auto"/>
        </w:rPr>
        <w:t>ações que serão executadas nas telas serão as seguinte</w:t>
      </w:r>
      <w:r w:rsidR="00E77A5B">
        <w:rPr>
          <w:i w:val="0"/>
          <w:color w:val="auto"/>
        </w:rPr>
        <w:t>s</w:t>
      </w:r>
      <w:r>
        <w:rPr>
          <w:i w:val="0"/>
          <w:color w:val="auto"/>
        </w:rPr>
        <w:t>:</w:t>
      </w:r>
    </w:p>
    <w:p w:rsidR="001E2036" w:rsidRDefault="001E2036" w:rsidP="00010D57">
      <w:pPr>
        <w:pStyle w:val="STJNvel2"/>
      </w:pPr>
      <w:bookmarkStart w:id="4" w:name="_Toc403573141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4"/>
    </w:p>
    <w:p w:rsidR="001E2036" w:rsidRDefault="003C636E" w:rsidP="003C636E">
      <w:pPr>
        <w:pStyle w:val="Instruo"/>
        <w:jc w:val="both"/>
        <w:rPr>
          <w:i w:val="0"/>
          <w:color w:val="auto"/>
        </w:rPr>
      </w:pPr>
      <w:r w:rsidRPr="003C636E">
        <w:rPr>
          <w:i w:val="0"/>
          <w:color w:val="auto"/>
        </w:rPr>
        <w:t>Gestor:</w:t>
      </w:r>
      <w:r w:rsidR="00DB59DB">
        <w:rPr>
          <w:i w:val="0"/>
          <w:color w:val="auto"/>
        </w:rPr>
        <w:t xml:space="preserve"> </w:t>
      </w:r>
      <w:r w:rsidR="00DB59DB" w:rsidRPr="00DB59DB">
        <w:rPr>
          <w:i w:val="0"/>
          <w:color w:val="auto"/>
        </w:rPr>
        <w:t>Usuário com permissão de incluir, alterar, visualizar, consultar e excluir documentos no sistema.</w:t>
      </w:r>
    </w:p>
    <w:p w:rsidR="001E2036" w:rsidRDefault="00895355" w:rsidP="00010D57">
      <w:pPr>
        <w:pStyle w:val="STJNvel2"/>
      </w:pPr>
      <w:bookmarkStart w:id="5" w:name="_Toc403573142"/>
      <w:r>
        <w:t>Documento</w:t>
      </w:r>
      <w:bookmarkEnd w:id="5"/>
    </w:p>
    <w:p w:rsidR="001E2036" w:rsidRDefault="001E2036" w:rsidP="001C3CF2">
      <w:pPr>
        <w:pStyle w:val="STJNivel3"/>
        <w:keepNext w:val="0"/>
        <w:widowControl w:val="0"/>
      </w:pPr>
      <w:bookmarkStart w:id="6" w:name="_Toc403573143"/>
      <w:r w:rsidRPr="007A0D9D">
        <w:t xml:space="preserve">Tela </w:t>
      </w:r>
      <w:r w:rsidR="00206952">
        <w:t>Consulta</w:t>
      </w:r>
      <w:r w:rsidR="001F1795">
        <w:t xml:space="preserve">r </w:t>
      </w:r>
      <w:r w:rsidR="00206952">
        <w:t>Andamento</w:t>
      </w:r>
      <w:bookmarkEnd w:id="6"/>
    </w:p>
    <w:p w:rsidR="00D914C2" w:rsidRPr="007A0D9D" w:rsidRDefault="00D914C2" w:rsidP="00D914C2">
      <w:pPr>
        <w:pStyle w:val="STJNivel3"/>
        <w:keepNext w:val="0"/>
        <w:widowControl w:val="0"/>
        <w:numPr>
          <w:ilvl w:val="0"/>
          <w:numId w:val="0"/>
        </w:numPr>
        <w:spacing w:before="0" w:beforeAutospacing="0"/>
      </w:pPr>
    </w:p>
    <w:p w:rsidR="001F1795" w:rsidRDefault="002E7637">
      <w:pPr>
        <w:pStyle w:val="Instruo"/>
        <w:jc w:val="center"/>
        <w:rPr>
          <w:i w:val="0"/>
          <w:color w:val="auto"/>
        </w:rPr>
      </w:pPr>
      <w:r>
        <w:rPr>
          <w:i w:val="0"/>
          <w:noProof/>
          <w:color w:val="auto"/>
        </w:rPr>
        <w:drawing>
          <wp:inline distT="0" distB="0" distL="0" distR="0">
            <wp:extent cx="5734050" cy="5491155"/>
            <wp:effectExtent l="19050" t="19050" r="19050" b="146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97" cy="54939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763F" w:rsidRPr="00F5763F" w:rsidRDefault="00F5763F" w:rsidP="00F5763F">
      <w:pPr>
        <w:ind w:firstLine="3261"/>
      </w:pPr>
      <w:r>
        <w:t>Figurar 1 – Tela Consultar Andamento</w:t>
      </w:r>
    </w:p>
    <w:p w:rsidR="001E2036" w:rsidRPr="007A0D9D" w:rsidRDefault="001E2036">
      <w:pPr>
        <w:pStyle w:val="Instruo"/>
        <w:jc w:val="center"/>
        <w:rPr>
          <w:i w:val="0"/>
          <w:color w:val="auto"/>
        </w:rPr>
      </w:pPr>
      <w:r w:rsidRPr="007A0D9D">
        <w:rPr>
          <w:i w:val="0"/>
          <w:color w:val="auto"/>
        </w:rPr>
        <w:lastRenderedPageBreak/>
        <w:t xml:space="preserve">Figura 1 - Tela </w:t>
      </w:r>
      <w:r w:rsidR="00206952">
        <w:rPr>
          <w:i w:val="0"/>
          <w:color w:val="auto"/>
        </w:rPr>
        <w:t>Consulta de Andamento</w:t>
      </w:r>
      <w:r w:rsidRPr="007A0D9D">
        <w:rPr>
          <w:i w:val="0"/>
          <w:color w:val="auto"/>
        </w:rPr>
        <w:t>.</w:t>
      </w:r>
    </w:p>
    <w:p w:rsidR="001E2036" w:rsidRDefault="001E2036" w:rsidP="001D4B61">
      <w:pPr>
        <w:pStyle w:val="Ttulo4"/>
        <w:numPr>
          <w:ilvl w:val="0"/>
          <w:numId w:val="22"/>
        </w:numPr>
        <w:spacing w:before="100" w:beforeAutospacing="1" w:after="0"/>
        <w:rPr>
          <w:sz w:val="20"/>
        </w:rPr>
      </w:pPr>
      <w:r>
        <w:rPr>
          <w:sz w:val="20"/>
        </w:rPr>
        <w:t>Regras de Apresentação</w:t>
      </w:r>
    </w:p>
    <w:p w:rsidR="00284573" w:rsidRDefault="00284573" w:rsidP="00807403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 w:rsidRPr="007A0D9D">
        <w:rPr>
          <w:color w:val="auto"/>
        </w:rPr>
        <w:t xml:space="preserve">Ao clicar o botão </w:t>
      </w:r>
      <w:r w:rsidR="00AC7618">
        <w:rPr>
          <w:color w:val="auto"/>
        </w:rPr>
        <w:t>Consultar</w:t>
      </w:r>
      <w:r w:rsidR="000D21AA" w:rsidRPr="007A0D9D">
        <w:rPr>
          <w:color w:val="auto"/>
        </w:rPr>
        <w:t xml:space="preserve">, o sistema </w:t>
      </w:r>
      <w:r w:rsidR="00AC7618">
        <w:rPr>
          <w:color w:val="auto"/>
        </w:rPr>
        <w:t>exibirá na lista de Registro(s) os dados do andamento</w:t>
      </w:r>
      <w:r w:rsidR="009D2564">
        <w:rPr>
          <w:color w:val="auto"/>
        </w:rPr>
        <w:t>;</w:t>
      </w:r>
    </w:p>
    <w:p w:rsidR="001F1795" w:rsidRDefault="001F1795" w:rsidP="00807403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>
        <w:rPr>
          <w:color w:val="auto"/>
        </w:rPr>
        <w:t>Ao clicar o botão Limpar, o sistema limpa os campos;</w:t>
      </w:r>
    </w:p>
    <w:p w:rsidR="001F1795" w:rsidRDefault="001F1795" w:rsidP="00807403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>
        <w:rPr>
          <w:color w:val="auto"/>
        </w:rPr>
        <w:t>Ao clicar o botão Voltar, o sistema retorna ao mural de avisos</w:t>
      </w:r>
      <w:r w:rsidR="000843E4">
        <w:rPr>
          <w:color w:val="auto"/>
        </w:rPr>
        <w:t>.</w:t>
      </w:r>
    </w:p>
    <w:p w:rsidR="001E2036" w:rsidRDefault="001E2036" w:rsidP="001D4B61">
      <w:pPr>
        <w:pStyle w:val="Ttulo4"/>
        <w:numPr>
          <w:ilvl w:val="0"/>
          <w:numId w:val="22"/>
        </w:numPr>
        <w:spacing w:before="100" w:beforeAutospacing="1" w:after="0"/>
        <w:rPr>
          <w:sz w:val="20"/>
        </w:rPr>
      </w:pPr>
      <w:r>
        <w:rPr>
          <w:sz w:val="20"/>
        </w:rPr>
        <w:t>Exceções</w:t>
      </w:r>
    </w:p>
    <w:p w:rsidR="00A95545" w:rsidRPr="00A95545" w:rsidRDefault="00A95545" w:rsidP="0018343F">
      <w:pPr>
        <w:spacing w:before="100" w:beforeAutospacing="1"/>
        <w:ind w:firstLine="709"/>
      </w:pPr>
      <w:r w:rsidRPr="009609DC">
        <w:rPr>
          <w:color w:val="auto"/>
        </w:rPr>
        <w:t>Não se aplica</w:t>
      </w:r>
    </w:p>
    <w:p w:rsidR="001E2036" w:rsidRPr="001D4B61" w:rsidRDefault="001E2036" w:rsidP="001D4B61">
      <w:pPr>
        <w:pStyle w:val="Ttulo4"/>
        <w:numPr>
          <w:ilvl w:val="0"/>
          <w:numId w:val="22"/>
        </w:numPr>
        <w:spacing w:before="100" w:beforeAutospacing="1" w:after="0"/>
        <w:rPr>
          <w:sz w:val="20"/>
        </w:rPr>
      </w:pPr>
      <w:bookmarkStart w:id="7" w:name="_Toc118115343"/>
      <w:r w:rsidRPr="001D4B61">
        <w:rPr>
          <w:sz w:val="20"/>
        </w:rPr>
        <w:t>Itens de Controle</w:t>
      </w:r>
      <w:bookmarkEnd w:id="7"/>
    </w:p>
    <w:p w:rsidR="001E2036" w:rsidRDefault="001E2036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567"/>
        <w:gridCol w:w="709"/>
        <w:gridCol w:w="567"/>
        <w:gridCol w:w="567"/>
        <w:gridCol w:w="567"/>
        <w:gridCol w:w="1134"/>
        <w:gridCol w:w="567"/>
        <w:gridCol w:w="992"/>
        <w:gridCol w:w="1641"/>
      </w:tblGrid>
      <w:tr w:rsidR="000524BF" w:rsidTr="003120C3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939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641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1609C7" w:rsidTr="006D1C81">
        <w:trPr>
          <w:cantSplit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1609C7" w:rsidRPr="004207BF" w:rsidRDefault="001609C7" w:rsidP="00E938A4">
            <w:pPr>
              <w:jc w:val="left"/>
              <w:rPr>
                <w:b/>
                <w:iCs/>
                <w:color w:val="auto"/>
              </w:rPr>
            </w:pPr>
            <w:r w:rsidRPr="004207BF">
              <w:rPr>
                <w:b/>
                <w:iCs/>
                <w:color w:val="auto"/>
              </w:rPr>
              <w:t>Dados</w:t>
            </w:r>
            <w:r w:rsidR="000C2252" w:rsidRPr="004207BF">
              <w:rPr>
                <w:b/>
                <w:iCs/>
                <w:color w:val="auto"/>
              </w:rPr>
              <w:t xml:space="preserve"> </w:t>
            </w:r>
            <w:r w:rsidR="00E938A4">
              <w:rPr>
                <w:b/>
                <w:iCs/>
                <w:color w:val="auto"/>
              </w:rPr>
              <w:t>da</w:t>
            </w:r>
            <w:r w:rsidR="000C2252" w:rsidRPr="004207BF">
              <w:rPr>
                <w:b/>
                <w:iCs/>
                <w:color w:val="auto"/>
              </w:rPr>
              <w:t xml:space="preserve"> </w:t>
            </w:r>
            <w:r w:rsidR="00E938A4">
              <w:rPr>
                <w:b/>
                <w:iCs/>
                <w:color w:val="auto"/>
              </w:rPr>
              <w:t>Consulta</w:t>
            </w:r>
          </w:p>
        </w:tc>
      </w:tr>
      <w:tr w:rsidR="00F33A6C" w:rsidRPr="002054A8" w:rsidTr="003120C3">
        <w:trPr>
          <w:cantSplit/>
          <w:jc w:val="center"/>
        </w:trPr>
        <w:tc>
          <w:tcPr>
            <w:tcW w:w="554" w:type="dxa"/>
            <w:vAlign w:val="center"/>
          </w:tcPr>
          <w:p w:rsidR="006D1C81" w:rsidRPr="008A6418" w:rsidRDefault="008A6418" w:rsidP="00823D41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1</w:t>
            </w:r>
          </w:p>
        </w:tc>
        <w:tc>
          <w:tcPr>
            <w:tcW w:w="1939" w:type="dxa"/>
            <w:vAlign w:val="center"/>
          </w:tcPr>
          <w:p w:rsidR="006D1C81" w:rsidRPr="008A6418" w:rsidRDefault="006D1C81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Tipo de Documento</w:t>
            </w:r>
          </w:p>
        </w:tc>
        <w:tc>
          <w:tcPr>
            <w:tcW w:w="567" w:type="dxa"/>
            <w:vAlign w:val="center"/>
          </w:tcPr>
          <w:p w:rsidR="006D1C81" w:rsidRPr="008A6418" w:rsidRDefault="006D1C81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6D1C81" w:rsidRPr="008A6418" w:rsidRDefault="006D1C81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6D1C81" w:rsidRPr="008A6418" w:rsidRDefault="006D1C81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vAlign w:val="center"/>
          </w:tcPr>
          <w:p w:rsidR="006D1C81" w:rsidRPr="008A6418" w:rsidRDefault="006D1C81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6D1C81" w:rsidRPr="008A6418" w:rsidRDefault="00357AD8" w:rsidP="00743CC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1134" w:type="dxa"/>
            <w:vAlign w:val="center"/>
          </w:tcPr>
          <w:p w:rsidR="006D1C81" w:rsidRPr="008A6418" w:rsidRDefault="000524BF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Carta, Convite; Correio Eletrônico; Memorando; Ofício; Ato; Despacho; Documento S/N; Fax; Livro; Petição; Portaria; Requerimento; Telegrama</w:t>
            </w:r>
          </w:p>
        </w:tc>
        <w:tc>
          <w:tcPr>
            <w:tcW w:w="567" w:type="dxa"/>
            <w:vAlign w:val="center"/>
          </w:tcPr>
          <w:p w:rsidR="006D1C81" w:rsidRPr="008A6418" w:rsidRDefault="006D1C81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6D1C81" w:rsidRPr="008A6418" w:rsidRDefault="006D1C81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6D1C81" w:rsidRPr="008A6418" w:rsidRDefault="000524BF" w:rsidP="003120C3">
            <w:pPr>
              <w:jc w:val="center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</w:tr>
      <w:tr w:rsidR="00F33A6C" w:rsidRPr="002054A8" w:rsidTr="003120C3">
        <w:trPr>
          <w:cantSplit/>
          <w:jc w:val="center"/>
        </w:trPr>
        <w:tc>
          <w:tcPr>
            <w:tcW w:w="554" w:type="dxa"/>
            <w:vAlign w:val="center"/>
          </w:tcPr>
          <w:p w:rsidR="000524BF" w:rsidRPr="008A6418" w:rsidRDefault="008A6418" w:rsidP="00823D41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2</w:t>
            </w:r>
          </w:p>
        </w:tc>
        <w:tc>
          <w:tcPr>
            <w:tcW w:w="1939" w:type="dxa"/>
            <w:vAlign w:val="center"/>
          </w:tcPr>
          <w:p w:rsidR="000524BF" w:rsidRPr="008A6418" w:rsidRDefault="000524BF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Situação do Documento</w:t>
            </w:r>
          </w:p>
        </w:tc>
        <w:tc>
          <w:tcPr>
            <w:tcW w:w="567" w:type="dxa"/>
            <w:vAlign w:val="center"/>
          </w:tcPr>
          <w:p w:rsidR="000524BF" w:rsidRPr="008A6418" w:rsidRDefault="000524BF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0524BF" w:rsidRPr="008A6418" w:rsidRDefault="000524BF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0524BF" w:rsidRPr="008A6418" w:rsidRDefault="000524BF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vAlign w:val="center"/>
          </w:tcPr>
          <w:p w:rsidR="000524BF" w:rsidRPr="008A6418" w:rsidRDefault="000524BF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0524BF" w:rsidRPr="008A6418" w:rsidRDefault="00357AD8" w:rsidP="00743CC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1134" w:type="dxa"/>
            <w:vAlign w:val="center"/>
          </w:tcPr>
          <w:p w:rsidR="000524BF" w:rsidRPr="008A6418" w:rsidRDefault="000524BF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Pendente; Resolvido; Suspenso; Cancelado</w:t>
            </w:r>
          </w:p>
        </w:tc>
        <w:tc>
          <w:tcPr>
            <w:tcW w:w="567" w:type="dxa"/>
            <w:vAlign w:val="center"/>
          </w:tcPr>
          <w:p w:rsidR="000524BF" w:rsidRPr="008A6418" w:rsidRDefault="000524BF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0524BF" w:rsidRPr="008A6418" w:rsidRDefault="000524BF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0524BF" w:rsidRPr="008A6418" w:rsidRDefault="000524BF" w:rsidP="003120C3">
            <w:pPr>
              <w:jc w:val="center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</w:tr>
      <w:tr w:rsidR="00F33A6C" w:rsidRPr="002054A8" w:rsidTr="003120C3">
        <w:trPr>
          <w:cantSplit/>
          <w:jc w:val="center"/>
        </w:trPr>
        <w:tc>
          <w:tcPr>
            <w:tcW w:w="554" w:type="dxa"/>
            <w:vAlign w:val="center"/>
          </w:tcPr>
          <w:p w:rsidR="0097038D" w:rsidRPr="008A6418" w:rsidRDefault="0097038D" w:rsidP="00823D41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3</w:t>
            </w:r>
          </w:p>
        </w:tc>
        <w:tc>
          <w:tcPr>
            <w:tcW w:w="1939" w:type="dxa"/>
            <w:vAlign w:val="center"/>
          </w:tcPr>
          <w:p w:rsidR="0097038D" w:rsidRPr="008A6418" w:rsidRDefault="0097038D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Classificação</w:t>
            </w:r>
          </w:p>
        </w:tc>
        <w:tc>
          <w:tcPr>
            <w:tcW w:w="567" w:type="dxa"/>
            <w:vAlign w:val="center"/>
          </w:tcPr>
          <w:p w:rsidR="0097038D" w:rsidRPr="008A6418" w:rsidRDefault="0097038D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97038D" w:rsidRPr="008A6418" w:rsidRDefault="0097038D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7038D" w:rsidRPr="008A6418" w:rsidRDefault="0097038D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vAlign w:val="center"/>
          </w:tcPr>
          <w:p w:rsidR="0097038D" w:rsidRPr="008A6418" w:rsidRDefault="0097038D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7038D" w:rsidRPr="008A6418" w:rsidRDefault="00357AD8" w:rsidP="001C3CF2">
            <w:pPr>
              <w:jc w:val="center"/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1134" w:type="dxa"/>
            <w:vAlign w:val="center"/>
          </w:tcPr>
          <w:p w:rsidR="0097038D" w:rsidRPr="008A6418" w:rsidRDefault="0097038D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Expedido; Recebido</w:t>
            </w:r>
          </w:p>
        </w:tc>
        <w:tc>
          <w:tcPr>
            <w:tcW w:w="567" w:type="dxa"/>
            <w:vAlign w:val="center"/>
          </w:tcPr>
          <w:p w:rsidR="0097038D" w:rsidRPr="008A6418" w:rsidRDefault="0097038D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97038D" w:rsidRPr="008A6418" w:rsidRDefault="0097038D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D01E9C" w:rsidRPr="00D01E9C" w:rsidRDefault="00D01E9C" w:rsidP="003120C3">
            <w:pPr>
              <w:jc w:val="center"/>
              <w:rPr>
                <w:b/>
                <w:iCs/>
                <w:color w:val="auto"/>
              </w:rPr>
            </w:pPr>
            <w:r w:rsidRPr="00D01E9C">
              <w:rPr>
                <w:b/>
                <w:iCs/>
                <w:color w:val="auto"/>
              </w:rPr>
              <w:t xml:space="preserve">Ver Regra </w:t>
            </w:r>
          </w:p>
          <w:p w:rsidR="0097038D" w:rsidRPr="008A6418" w:rsidRDefault="00D01E9C" w:rsidP="003120C3">
            <w:pPr>
              <w:jc w:val="center"/>
              <w:rPr>
                <w:iCs/>
                <w:color w:val="auto"/>
              </w:rPr>
            </w:pPr>
            <w:r w:rsidRPr="00D01E9C">
              <w:rPr>
                <w:b/>
                <w:iCs/>
                <w:color w:val="auto"/>
              </w:rPr>
              <w:t>[RN5-13]</w:t>
            </w:r>
          </w:p>
        </w:tc>
      </w:tr>
      <w:tr w:rsidR="00F33A6C" w:rsidRPr="002054A8" w:rsidTr="003120C3">
        <w:trPr>
          <w:cantSplit/>
          <w:jc w:val="center"/>
        </w:trPr>
        <w:tc>
          <w:tcPr>
            <w:tcW w:w="554" w:type="dxa"/>
            <w:vAlign w:val="center"/>
          </w:tcPr>
          <w:p w:rsidR="000524BF" w:rsidRPr="008A6418" w:rsidRDefault="008A6418" w:rsidP="00823D41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4</w:t>
            </w:r>
          </w:p>
        </w:tc>
        <w:tc>
          <w:tcPr>
            <w:tcW w:w="1939" w:type="dxa"/>
            <w:vAlign w:val="center"/>
          </w:tcPr>
          <w:p w:rsidR="000524BF" w:rsidRPr="008A6418" w:rsidRDefault="000524BF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Origem</w:t>
            </w:r>
          </w:p>
        </w:tc>
        <w:tc>
          <w:tcPr>
            <w:tcW w:w="567" w:type="dxa"/>
            <w:vAlign w:val="center"/>
          </w:tcPr>
          <w:p w:rsidR="000524BF" w:rsidRPr="008A6418" w:rsidRDefault="000524BF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0524BF" w:rsidRPr="008A6418" w:rsidRDefault="000524BF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0524BF" w:rsidRPr="008A6418" w:rsidRDefault="000524BF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vAlign w:val="center"/>
          </w:tcPr>
          <w:p w:rsidR="000524BF" w:rsidRPr="008A6418" w:rsidRDefault="000524BF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0524BF" w:rsidRPr="008A6418" w:rsidRDefault="00357AD8" w:rsidP="00743CC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1134" w:type="dxa"/>
            <w:vAlign w:val="center"/>
          </w:tcPr>
          <w:p w:rsidR="000524BF" w:rsidRPr="008A6418" w:rsidRDefault="000524BF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Interno; Externo</w:t>
            </w:r>
          </w:p>
        </w:tc>
        <w:tc>
          <w:tcPr>
            <w:tcW w:w="567" w:type="dxa"/>
            <w:vAlign w:val="center"/>
          </w:tcPr>
          <w:p w:rsidR="000524BF" w:rsidRPr="008A6418" w:rsidRDefault="000524BF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0524BF" w:rsidRPr="008A6418" w:rsidRDefault="000524BF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D01E9C" w:rsidRPr="00D01E9C" w:rsidRDefault="00D01E9C" w:rsidP="00D01E9C">
            <w:pPr>
              <w:jc w:val="center"/>
              <w:rPr>
                <w:b/>
                <w:iCs/>
                <w:color w:val="auto"/>
              </w:rPr>
            </w:pPr>
            <w:r w:rsidRPr="00D01E9C">
              <w:rPr>
                <w:b/>
                <w:iCs/>
                <w:color w:val="auto"/>
              </w:rPr>
              <w:t xml:space="preserve">Ver Regra </w:t>
            </w:r>
          </w:p>
          <w:p w:rsidR="000524BF" w:rsidRPr="008A6418" w:rsidRDefault="00D01E9C" w:rsidP="00D01E9C">
            <w:pPr>
              <w:jc w:val="center"/>
              <w:rPr>
                <w:iCs/>
                <w:color w:val="auto"/>
              </w:rPr>
            </w:pPr>
            <w:r w:rsidRPr="00D01E9C">
              <w:rPr>
                <w:b/>
                <w:iCs/>
                <w:color w:val="auto"/>
              </w:rPr>
              <w:t>[RN5-13]</w:t>
            </w:r>
          </w:p>
        </w:tc>
      </w:tr>
      <w:tr w:rsidR="00F33A6C" w:rsidRPr="002054A8" w:rsidTr="003120C3">
        <w:trPr>
          <w:cantSplit/>
          <w:jc w:val="center"/>
        </w:trPr>
        <w:tc>
          <w:tcPr>
            <w:tcW w:w="554" w:type="dxa"/>
            <w:vAlign w:val="center"/>
          </w:tcPr>
          <w:p w:rsidR="000524BF" w:rsidRPr="008A6418" w:rsidRDefault="008A6418" w:rsidP="00823D41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5</w:t>
            </w:r>
          </w:p>
        </w:tc>
        <w:tc>
          <w:tcPr>
            <w:tcW w:w="1939" w:type="dxa"/>
            <w:vAlign w:val="center"/>
          </w:tcPr>
          <w:p w:rsidR="000524BF" w:rsidRPr="008A6418" w:rsidRDefault="000524BF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N° do Documento</w:t>
            </w:r>
          </w:p>
        </w:tc>
        <w:tc>
          <w:tcPr>
            <w:tcW w:w="567" w:type="dxa"/>
            <w:vAlign w:val="center"/>
          </w:tcPr>
          <w:p w:rsidR="000524BF" w:rsidRPr="008A6418" w:rsidRDefault="00ED46FC" w:rsidP="0097038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(20)</w:t>
            </w:r>
          </w:p>
        </w:tc>
        <w:tc>
          <w:tcPr>
            <w:tcW w:w="709" w:type="dxa"/>
            <w:vAlign w:val="center"/>
          </w:tcPr>
          <w:p w:rsidR="000524BF" w:rsidRPr="008A6418" w:rsidRDefault="000524BF" w:rsidP="0097038D">
            <w:pPr>
              <w:jc w:val="center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0524BF" w:rsidRPr="008A6418" w:rsidRDefault="000524BF" w:rsidP="0097038D">
            <w:pPr>
              <w:jc w:val="center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vAlign w:val="center"/>
          </w:tcPr>
          <w:p w:rsidR="000524BF" w:rsidRPr="008A6418" w:rsidRDefault="000524BF" w:rsidP="0097038D">
            <w:pPr>
              <w:jc w:val="center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0524BF" w:rsidRPr="008A6418" w:rsidRDefault="00357AD8" w:rsidP="0097038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1134" w:type="dxa"/>
            <w:vAlign w:val="center"/>
          </w:tcPr>
          <w:p w:rsidR="000524BF" w:rsidRPr="008A6418" w:rsidRDefault="000524BF" w:rsidP="0097038D">
            <w:pPr>
              <w:jc w:val="center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0524BF" w:rsidRPr="008A6418" w:rsidRDefault="000524BF" w:rsidP="0097038D">
            <w:pPr>
              <w:jc w:val="center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0524BF" w:rsidRPr="008A6418" w:rsidRDefault="000524BF" w:rsidP="0097038D">
            <w:pPr>
              <w:jc w:val="center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0524BF" w:rsidRPr="008A6418" w:rsidRDefault="000524BF" w:rsidP="003120C3">
            <w:pPr>
              <w:jc w:val="center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</w:tr>
      <w:tr w:rsidR="00357AD8" w:rsidRPr="002054A8" w:rsidTr="003120C3">
        <w:trPr>
          <w:cantSplit/>
          <w:jc w:val="center"/>
        </w:trPr>
        <w:tc>
          <w:tcPr>
            <w:tcW w:w="554" w:type="dxa"/>
            <w:vAlign w:val="center"/>
          </w:tcPr>
          <w:p w:rsidR="00357AD8" w:rsidRPr="008A6418" w:rsidRDefault="00357AD8" w:rsidP="00823D41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6</w:t>
            </w:r>
          </w:p>
        </w:tc>
        <w:tc>
          <w:tcPr>
            <w:tcW w:w="1939" w:type="dxa"/>
            <w:vAlign w:val="center"/>
          </w:tcPr>
          <w:p w:rsidR="00357AD8" w:rsidRPr="008A6418" w:rsidRDefault="00357AD8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Identificador</w:t>
            </w:r>
          </w:p>
        </w:tc>
        <w:tc>
          <w:tcPr>
            <w:tcW w:w="567" w:type="dxa"/>
            <w:vAlign w:val="center"/>
          </w:tcPr>
          <w:p w:rsidR="00357AD8" w:rsidRPr="008A6418" w:rsidRDefault="00ED46FC" w:rsidP="00743CC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(6)</w:t>
            </w:r>
          </w:p>
        </w:tc>
        <w:tc>
          <w:tcPr>
            <w:tcW w:w="709" w:type="dxa"/>
            <w:vAlign w:val="center"/>
          </w:tcPr>
          <w:p w:rsidR="00357AD8" w:rsidRPr="008A6418" w:rsidRDefault="00357AD8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999-999999/9999</w:t>
            </w:r>
          </w:p>
        </w:tc>
        <w:tc>
          <w:tcPr>
            <w:tcW w:w="567" w:type="dxa"/>
            <w:vAlign w:val="center"/>
          </w:tcPr>
          <w:p w:rsidR="00357AD8" w:rsidRPr="008A6418" w:rsidRDefault="00357AD8" w:rsidP="00F22B7A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357AD8" w:rsidRPr="008A6418" w:rsidRDefault="00357AD8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357AD8" w:rsidRPr="008A6418" w:rsidRDefault="00357AD8" w:rsidP="001C3CF2">
            <w:pPr>
              <w:jc w:val="center"/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1134" w:type="dxa"/>
            <w:vAlign w:val="center"/>
          </w:tcPr>
          <w:p w:rsidR="00357AD8" w:rsidRPr="008A6418" w:rsidRDefault="00357AD8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357AD8" w:rsidRPr="008A6418" w:rsidRDefault="00357AD8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357AD8" w:rsidRPr="008A6418" w:rsidRDefault="00357AD8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357AD8" w:rsidRPr="008A6418" w:rsidRDefault="00357AD8" w:rsidP="00357AD8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o identificador cadastrado.</w:t>
            </w:r>
          </w:p>
        </w:tc>
      </w:tr>
      <w:tr w:rsidR="00F33A6C" w:rsidRPr="002054A8" w:rsidTr="003120C3">
        <w:trPr>
          <w:cantSplit/>
          <w:jc w:val="center"/>
        </w:trPr>
        <w:tc>
          <w:tcPr>
            <w:tcW w:w="554" w:type="dxa"/>
            <w:vAlign w:val="center"/>
          </w:tcPr>
          <w:p w:rsidR="000524BF" w:rsidRPr="008A6418" w:rsidRDefault="008A6418" w:rsidP="00823D41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lastRenderedPageBreak/>
              <w:t>7</w:t>
            </w:r>
          </w:p>
        </w:tc>
        <w:tc>
          <w:tcPr>
            <w:tcW w:w="1939" w:type="dxa"/>
            <w:vAlign w:val="center"/>
          </w:tcPr>
          <w:p w:rsidR="000524BF" w:rsidRPr="008A6418" w:rsidRDefault="000524BF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Assunto</w:t>
            </w:r>
          </w:p>
        </w:tc>
        <w:tc>
          <w:tcPr>
            <w:tcW w:w="567" w:type="dxa"/>
            <w:vAlign w:val="center"/>
          </w:tcPr>
          <w:p w:rsidR="000524BF" w:rsidRPr="008A6418" w:rsidRDefault="00ED46FC" w:rsidP="0097038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(1000)</w:t>
            </w:r>
          </w:p>
        </w:tc>
        <w:tc>
          <w:tcPr>
            <w:tcW w:w="709" w:type="dxa"/>
            <w:vAlign w:val="center"/>
          </w:tcPr>
          <w:p w:rsidR="000524BF" w:rsidRPr="008A6418" w:rsidRDefault="000524BF" w:rsidP="0097038D">
            <w:pPr>
              <w:jc w:val="center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0524BF" w:rsidRPr="008A6418" w:rsidRDefault="000524BF" w:rsidP="0097038D">
            <w:pPr>
              <w:jc w:val="center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vAlign w:val="center"/>
          </w:tcPr>
          <w:p w:rsidR="000524BF" w:rsidRPr="008A6418" w:rsidRDefault="000524BF" w:rsidP="0097038D">
            <w:pPr>
              <w:jc w:val="center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0524BF" w:rsidRPr="008A6418" w:rsidRDefault="00357AD8" w:rsidP="0097038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1134" w:type="dxa"/>
            <w:vAlign w:val="center"/>
          </w:tcPr>
          <w:p w:rsidR="000524BF" w:rsidRPr="008A6418" w:rsidRDefault="000524BF" w:rsidP="0097038D">
            <w:pPr>
              <w:jc w:val="center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0524BF" w:rsidRPr="008A6418" w:rsidRDefault="000524BF" w:rsidP="0097038D">
            <w:pPr>
              <w:jc w:val="center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0524BF" w:rsidRPr="008A6418" w:rsidRDefault="000524BF" w:rsidP="0097038D">
            <w:pPr>
              <w:jc w:val="center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1641" w:type="dxa"/>
            <w:vAlign w:val="center"/>
          </w:tcPr>
          <w:p w:rsidR="000524BF" w:rsidRPr="008A6418" w:rsidRDefault="000524BF" w:rsidP="0097038D">
            <w:pPr>
              <w:jc w:val="center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</w:tr>
      <w:tr w:rsidR="002E7637" w:rsidRPr="002054A8" w:rsidTr="003120C3">
        <w:trPr>
          <w:cantSplit/>
          <w:jc w:val="center"/>
        </w:trPr>
        <w:tc>
          <w:tcPr>
            <w:tcW w:w="554" w:type="dxa"/>
            <w:vAlign w:val="center"/>
          </w:tcPr>
          <w:p w:rsidR="002E7637" w:rsidRPr="008A6418" w:rsidRDefault="002E7637" w:rsidP="00823D41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8</w:t>
            </w:r>
          </w:p>
        </w:tc>
        <w:tc>
          <w:tcPr>
            <w:tcW w:w="1939" w:type="dxa"/>
            <w:vAlign w:val="center"/>
          </w:tcPr>
          <w:p w:rsidR="002E7637" w:rsidRPr="008A6418" w:rsidRDefault="002E7637" w:rsidP="00743CC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Andamento</w:t>
            </w:r>
          </w:p>
        </w:tc>
        <w:tc>
          <w:tcPr>
            <w:tcW w:w="567" w:type="dxa"/>
            <w:vAlign w:val="center"/>
          </w:tcPr>
          <w:p w:rsidR="002E7637" w:rsidRPr="008A6418" w:rsidRDefault="00ED46FC" w:rsidP="001C3CF2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(1000)</w:t>
            </w:r>
          </w:p>
        </w:tc>
        <w:tc>
          <w:tcPr>
            <w:tcW w:w="709" w:type="dxa"/>
            <w:vAlign w:val="center"/>
          </w:tcPr>
          <w:p w:rsidR="002E7637" w:rsidRPr="008A6418" w:rsidRDefault="002E7637" w:rsidP="001C3CF2">
            <w:pPr>
              <w:jc w:val="center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E7637" w:rsidRPr="008A6418" w:rsidRDefault="002E7637" w:rsidP="001C3CF2">
            <w:pPr>
              <w:jc w:val="center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vAlign w:val="center"/>
          </w:tcPr>
          <w:p w:rsidR="002E7637" w:rsidRPr="008A6418" w:rsidRDefault="002E7637" w:rsidP="001C3CF2">
            <w:pPr>
              <w:jc w:val="center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E7637" w:rsidRPr="008A6418" w:rsidRDefault="00357AD8" w:rsidP="001C3CF2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1134" w:type="dxa"/>
            <w:vAlign w:val="center"/>
          </w:tcPr>
          <w:p w:rsidR="002E7637" w:rsidRPr="008A6418" w:rsidRDefault="002E7637" w:rsidP="001C3CF2">
            <w:pPr>
              <w:jc w:val="center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E7637" w:rsidRPr="008A6418" w:rsidRDefault="002E7637" w:rsidP="001C3CF2">
            <w:pPr>
              <w:jc w:val="center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2E7637" w:rsidRPr="008A6418" w:rsidRDefault="002E7637" w:rsidP="001C3CF2">
            <w:pPr>
              <w:jc w:val="center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1641" w:type="dxa"/>
            <w:vAlign w:val="center"/>
          </w:tcPr>
          <w:p w:rsidR="002E7637" w:rsidRPr="008A6418" w:rsidRDefault="002E7637" w:rsidP="001C3CF2">
            <w:pPr>
              <w:jc w:val="center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</w:tr>
      <w:tr w:rsidR="002E7637" w:rsidRPr="002054A8" w:rsidTr="003120C3">
        <w:trPr>
          <w:cantSplit/>
          <w:jc w:val="center"/>
        </w:trPr>
        <w:tc>
          <w:tcPr>
            <w:tcW w:w="554" w:type="dxa"/>
            <w:vAlign w:val="center"/>
          </w:tcPr>
          <w:p w:rsidR="002E7637" w:rsidRPr="008A6418" w:rsidRDefault="00A21F96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9</w:t>
            </w:r>
          </w:p>
        </w:tc>
        <w:tc>
          <w:tcPr>
            <w:tcW w:w="1939" w:type="dxa"/>
            <w:vAlign w:val="center"/>
          </w:tcPr>
          <w:p w:rsidR="002E7637" w:rsidRPr="008A6418" w:rsidRDefault="002E7637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Data de origem: De/ Até</w:t>
            </w:r>
          </w:p>
        </w:tc>
        <w:tc>
          <w:tcPr>
            <w:tcW w:w="567" w:type="dxa"/>
            <w:vAlign w:val="center"/>
          </w:tcPr>
          <w:p w:rsidR="002E7637" w:rsidRPr="008A6418" w:rsidRDefault="002E7637" w:rsidP="0097038D">
            <w:pPr>
              <w:jc w:val="center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2E7637" w:rsidRPr="008A6418" w:rsidRDefault="002E7637" w:rsidP="0097038D">
            <w:pPr>
              <w:jc w:val="center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DT</w:t>
            </w:r>
          </w:p>
        </w:tc>
        <w:tc>
          <w:tcPr>
            <w:tcW w:w="567" w:type="dxa"/>
            <w:vAlign w:val="center"/>
          </w:tcPr>
          <w:p w:rsidR="002E7637" w:rsidRPr="008A6418" w:rsidRDefault="002E7637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vAlign w:val="center"/>
          </w:tcPr>
          <w:p w:rsidR="002E7637" w:rsidRPr="008A6418" w:rsidRDefault="002E7637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E7637" w:rsidRPr="008A6418" w:rsidRDefault="002E7637" w:rsidP="0097038D">
            <w:pPr>
              <w:jc w:val="center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S</w:t>
            </w:r>
          </w:p>
        </w:tc>
        <w:tc>
          <w:tcPr>
            <w:tcW w:w="1134" w:type="dxa"/>
            <w:vAlign w:val="center"/>
          </w:tcPr>
          <w:p w:rsidR="002E7637" w:rsidRPr="008A6418" w:rsidRDefault="002E7637" w:rsidP="0097038D">
            <w:pPr>
              <w:jc w:val="center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E7637" w:rsidRPr="008A6418" w:rsidRDefault="002E7637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2E7637" w:rsidRPr="008A6418" w:rsidRDefault="002E7637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2E7637" w:rsidRPr="008A6418" w:rsidRDefault="002E7637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 xml:space="preserve">O sistema exibe o calendário para o usuário escolher a data. </w:t>
            </w:r>
          </w:p>
        </w:tc>
      </w:tr>
      <w:tr w:rsidR="002E7637" w:rsidRPr="002054A8" w:rsidTr="003120C3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E7637" w:rsidRPr="008A6418" w:rsidRDefault="00A21F96" w:rsidP="00823D41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</w:t>
            </w:r>
          </w:p>
        </w:tc>
        <w:tc>
          <w:tcPr>
            <w:tcW w:w="1939" w:type="dxa"/>
            <w:vAlign w:val="center"/>
          </w:tcPr>
          <w:p w:rsidR="002E7637" w:rsidRPr="008A6418" w:rsidRDefault="002E7637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Data de Recebimento:</w:t>
            </w:r>
          </w:p>
          <w:p w:rsidR="002E7637" w:rsidRPr="008A6418" w:rsidRDefault="002E7637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De/ Até</w:t>
            </w:r>
          </w:p>
        </w:tc>
        <w:tc>
          <w:tcPr>
            <w:tcW w:w="567" w:type="dxa"/>
            <w:vAlign w:val="center"/>
          </w:tcPr>
          <w:p w:rsidR="002E7637" w:rsidRPr="008A6418" w:rsidRDefault="002E7637" w:rsidP="0097038D">
            <w:pPr>
              <w:jc w:val="center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2E7637" w:rsidRPr="008A6418" w:rsidRDefault="002E7637" w:rsidP="0097038D">
            <w:pPr>
              <w:jc w:val="center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DT</w:t>
            </w:r>
          </w:p>
        </w:tc>
        <w:tc>
          <w:tcPr>
            <w:tcW w:w="567" w:type="dxa"/>
            <w:vAlign w:val="center"/>
          </w:tcPr>
          <w:p w:rsidR="002E7637" w:rsidRPr="008A6418" w:rsidRDefault="002E7637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vAlign w:val="center"/>
          </w:tcPr>
          <w:p w:rsidR="002E7637" w:rsidRPr="008A6418" w:rsidRDefault="002E7637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E7637" w:rsidRPr="008A6418" w:rsidRDefault="002E7637" w:rsidP="0097038D">
            <w:pPr>
              <w:jc w:val="center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S</w:t>
            </w:r>
          </w:p>
        </w:tc>
        <w:tc>
          <w:tcPr>
            <w:tcW w:w="1134" w:type="dxa"/>
            <w:vAlign w:val="center"/>
          </w:tcPr>
          <w:p w:rsidR="002E7637" w:rsidRPr="008A6418" w:rsidRDefault="002E7637" w:rsidP="0097038D">
            <w:pPr>
              <w:jc w:val="center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E7637" w:rsidRPr="008A6418" w:rsidRDefault="002E7637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2E7637" w:rsidRPr="008A6418" w:rsidRDefault="002E7637" w:rsidP="00743CC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2E7637" w:rsidRPr="008A6418" w:rsidRDefault="002E7637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 xml:space="preserve">O sistema exibe o calendário para o usuário escolher a data. </w:t>
            </w:r>
          </w:p>
        </w:tc>
      </w:tr>
      <w:tr w:rsidR="002E7637" w:rsidRPr="002054A8" w:rsidTr="003120C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823D41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1</w:t>
            </w:r>
            <w:r w:rsidR="00A21F96">
              <w:rPr>
                <w:iCs/>
                <w:color w:val="auto"/>
              </w:rPr>
              <w:t>1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Botão Consultar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97038D">
            <w:pPr>
              <w:jc w:val="center"/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97038D">
            <w:pPr>
              <w:jc w:val="center"/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743CC7">
            <w:pPr>
              <w:jc w:val="left"/>
            </w:pPr>
            <w:r w:rsidRPr="008A6418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1C3CF2">
            <w:pPr>
              <w:jc w:val="center"/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97038D">
            <w:pPr>
              <w:jc w:val="center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Ao ser acionado, o sistema exibe os dados do andamento na lista de Registro.</w:t>
            </w:r>
          </w:p>
        </w:tc>
      </w:tr>
      <w:tr w:rsidR="003120C3" w:rsidRPr="002054A8" w:rsidTr="003120C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823D41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1</w:t>
            </w:r>
            <w:r w:rsidR="00A21F96">
              <w:rPr>
                <w:iCs/>
                <w:color w:val="auto"/>
              </w:rPr>
              <w:t>2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Botão Limpar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97038D">
            <w:pPr>
              <w:jc w:val="center"/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97038D">
            <w:pPr>
              <w:jc w:val="center"/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1C3CF2">
            <w:pPr>
              <w:jc w:val="left"/>
            </w:pPr>
            <w:r w:rsidRPr="008A6418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1C3CF2">
            <w:pPr>
              <w:jc w:val="left"/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97038D">
            <w:pPr>
              <w:jc w:val="center"/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97038D">
            <w:pPr>
              <w:jc w:val="center"/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1C3CF2">
            <w:pPr>
              <w:jc w:val="left"/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973AFC">
            <w:pPr>
              <w:jc w:val="left"/>
            </w:pPr>
            <w:r w:rsidRPr="008A6418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Ao acionar, o sistema limpa os campos.</w:t>
            </w:r>
          </w:p>
        </w:tc>
      </w:tr>
      <w:tr w:rsidR="003120C3" w:rsidRPr="002054A8" w:rsidTr="003120C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823D41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1</w:t>
            </w:r>
            <w:r w:rsidR="00A21F96">
              <w:rPr>
                <w:iCs/>
                <w:color w:val="auto"/>
              </w:rPr>
              <w:t>3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Botão Voltar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97038D">
            <w:pPr>
              <w:jc w:val="center"/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97038D">
            <w:pPr>
              <w:jc w:val="center"/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1C3CF2">
            <w:pPr>
              <w:jc w:val="left"/>
            </w:pPr>
            <w:r w:rsidRPr="008A6418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1C3CF2">
            <w:pPr>
              <w:jc w:val="left"/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97038D">
            <w:pPr>
              <w:jc w:val="center"/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97038D">
            <w:pPr>
              <w:jc w:val="center"/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1C3CF2">
            <w:pPr>
              <w:jc w:val="left"/>
            </w:pPr>
            <w:r w:rsidRPr="008A6418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973AFC">
            <w:pPr>
              <w:jc w:val="left"/>
            </w:pPr>
            <w:r w:rsidRPr="008A6418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E7637" w:rsidRPr="008A6418" w:rsidRDefault="002E7637" w:rsidP="00743CC7">
            <w:pPr>
              <w:jc w:val="left"/>
              <w:rPr>
                <w:iCs/>
                <w:color w:val="auto"/>
              </w:rPr>
            </w:pPr>
            <w:r w:rsidRPr="008A6418">
              <w:rPr>
                <w:iCs/>
                <w:color w:val="auto"/>
              </w:rPr>
              <w:t>Ao acionar, o sistema retorna ao mural de avisos.</w:t>
            </w:r>
          </w:p>
        </w:tc>
      </w:tr>
    </w:tbl>
    <w:p w:rsidR="00FA3D01" w:rsidRDefault="00FA3D01">
      <w:r>
        <w:br w:type="page"/>
      </w: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567"/>
        <w:gridCol w:w="709"/>
        <w:gridCol w:w="567"/>
        <w:gridCol w:w="567"/>
        <w:gridCol w:w="567"/>
        <w:gridCol w:w="1134"/>
        <w:gridCol w:w="567"/>
        <w:gridCol w:w="992"/>
        <w:gridCol w:w="1641"/>
      </w:tblGrid>
      <w:tr w:rsidR="002E7637" w:rsidRPr="002054A8" w:rsidTr="008A6418">
        <w:trPr>
          <w:cantSplit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2E7637" w:rsidRPr="004207BF" w:rsidRDefault="002E7637" w:rsidP="008A6418">
            <w:pPr>
              <w:jc w:val="left"/>
              <w:rPr>
                <w:b/>
                <w:iCs/>
                <w:color w:val="auto"/>
              </w:rPr>
            </w:pPr>
            <w:r w:rsidRPr="004207BF">
              <w:rPr>
                <w:b/>
                <w:iCs/>
                <w:color w:val="auto"/>
              </w:rPr>
              <w:lastRenderedPageBreak/>
              <w:t>Registro(s)</w:t>
            </w:r>
          </w:p>
        </w:tc>
      </w:tr>
      <w:tr w:rsidR="002E7637" w:rsidRPr="002054A8" w:rsidTr="003120C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E7637" w:rsidRPr="00F33A6C" w:rsidRDefault="002E7637" w:rsidP="00F33A6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</w:t>
            </w:r>
            <w:r w:rsidR="00A21F96">
              <w:rPr>
                <w:iCs/>
                <w:color w:val="auto"/>
              </w:rPr>
              <w:t>7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2E7637" w:rsidRPr="00F33A6C" w:rsidRDefault="002E7637" w:rsidP="00F33A6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Identificador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7637" w:rsidRPr="00F33A6C" w:rsidRDefault="002E7637" w:rsidP="001C3CF2">
            <w:pPr>
              <w:jc w:val="left"/>
              <w:rPr>
                <w:iCs/>
                <w:color w:val="auto"/>
              </w:rPr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E7637" w:rsidRPr="00F33A6C" w:rsidRDefault="002E7637" w:rsidP="001C3CF2">
            <w:pPr>
              <w:jc w:val="left"/>
              <w:rPr>
                <w:iCs/>
                <w:color w:val="auto"/>
              </w:rPr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7637" w:rsidRPr="00F33A6C" w:rsidRDefault="002E7637" w:rsidP="001C3CF2">
            <w:pPr>
              <w:jc w:val="left"/>
              <w:rPr>
                <w:iCs/>
                <w:color w:val="auto"/>
              </w:rPr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7637" w:rsidRPr="00F33A6C" w:rsidRDefault="002E7637" w:rsidP="001C3CF2">
            <w:pPr>
              <w:jc w:val="left"/>
              <w:rPr>
                <w:iCs/>
                <w:color w:val="auto"/>
              </w:rPr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7637" w:rsidRPr="00F33A6C" w:rsidRDefault="002E7637" w:rsidP="001C3CF2">
            <w:pPr>
              <w:jc w:val="left"/>
              <w:rPr>
                <w:iCs/>
                <w:color w:val="auto"/>
              </w:rPr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E7637" w:rsidRPr="00F33A6C" w:rsidRDefault="002E7637" w:rsidP="001C3CF2">
            <w:pPr>
              <w:jc w:val="left"/>
              <w:rPr>
                <w:iCs/>
                <w:color w:val="auto"/>
              </w:rPr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7637" w:rsidRPr="00F33A6C" w:rsidRDefault="002E7637" w:rsidP="001C3CF2">
            <w:pPr>
              <w:jc w:val="left"/>
              <w:rPr>
                <w:iCs/>
                <w:color w:val="auto"/>
              </w:rPr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E7637" w:rsidRDefault="002E7637" w:rsidP="00CD33B7">
            <w:pPr>
              <w:jc w:val="center"/>
            </w:pPr>
            <w:r w:rsidRPr="001A3AC0"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E7637" w:rsidRPr="00F33A6C" w:rsidRDefault="002E7637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A0586D" w:rsidRPr="002054A8" w:rsidTr="003120C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0586D" w:rsidRDefault="00A0586D" w:rsidP="00F33A6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18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A0586D" w:rsidRDefault="00A0586D" w:rsidP="00F33A6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Situação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1C3CF2">
            <w:pPr>
              <w:jc w:val="left"/>
              <w:rPr>
                <w:iCs/>
                <w:color w:val="auto"/>
              </w:rPr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1C3CF2">
            <w:pPr>
              <w:jc w:val="left"/>
              <w:rPr>
                <w:iCs/>
                <w:color w:val="auto"/>
              </w:rPr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1C3CF2">
            <w:pPr>
              <w:jc w:val="left"/>
              <w:rPr>
                <w:iCs/>
                <w:color w:val="auto"/>
              </w:rPr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1C3CF2">
            <w:pPr>
              <w:jc w:val="left"/>
              <w:rPr>
                <w:iCs/>
                <w:color w:val="auto"/>
              </w:rPr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1C3CF2">
            <w:pPr>
              <w:jc w:val="left"/>
              <w:rPr>
                <w:iCs/>
                <w:color w:val="auto"/>
              </w:rPr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1C3CF2">
            <w:pPr>
              <w:jc w:val="left"/>
              <w:rPr>
                <w:iCs/>
                <w:color w:val="auto"/>
              </w:rPr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1C3CF2">
            <w:pPr>
              <w:jc w:val="left"/>
              <w:rPr>
                <w:iCs/>
                <w:color w:val="auto"/>
              </w:rPr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0586D" w:rsidRDefault="00A0586D" w:rsidP="001C3CF2">
            <w:pPr>
              <w:jc w:val="center"/>
            </w:pPr>
            <w:r w:rsidRPr="001A3AC0"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A0586D" w:rsidRPr="002054A8" w:rsidTr="003120C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19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iCs/>
                <w:color w:val="auto"/>
              </w:rPr>
            </w:pPr>
            <w:r w:rsidRPr="00F33A6C">
              <w:rPr>
                <w:iCs/>
                <w:color w:val="auto"/>
              </w:rPr>
              <w:t>Botão Primeira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color w:val="auto"/>
              </w:rPr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color w:val="auto"/>
              </w:rPr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iCs/>
                <w:color w:val="auto"/>
              </w:rPr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iCs/>
                <w:color w:val="auto"/>
              </w:rPr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iCs/>
                <w:color w:val="auto"/>
              </w:rPr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iCs/>
                <w:color w:val="auto"/>
              </w:rPr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color w:val="auto"/>
              </w:rPr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color w:val="auto"/>
              </w:rPr>
            </w:pPr>
            <w:r w:rsidRPr="00F33A6C">
              <w:rPr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iCs/>
                <w:color w:val="auto"/>
              </w:rPr>
            </w:pPr>
            <w:r w:rsidRPr="00F33A6C">
              <w:rPr>
                <w:iCs/>
                <w:color w:val="auto"/>
              </w:rPr>
              <w:t>Exibe a primeira página de resultados da pesquisa.</w:t>
            </w:r>
          </w:p>
        </w:tc>
      </w:tr>
      <w:tr w:rsidR="00A0586D" w:rsidRPr="002054A8" w:rsidTr="003120C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iCs/>
                <w:color w:val="auto"/>
              </w:rPr>
            </w:pPr>
            <w:r w:rsidRPr="00F33A6C">
              <w:rPr>
                <w:iCs/>
                <w:color w:val="auto"/>
              </w:rPr>
              <w:t>Botão Anterior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color w:val="auto"/>
              </w:rPr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color w:val="auto"/>
              </w:rPr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iCs/>
                <w:color w:val="auto"/>
              </w:rPr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color w:val="auto"/>
              </w:rPr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iCs/>
                <w:color w:val="auto"/>
              </w:rPr>
            </w:pPr>
            <w:r w:rsidRPr="00F33A6C">
              <w:rPr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iCs/>
                <w:color w:val="auto"/>
              </w:rPr>
            </w:pPr>
            <w:r w:rsidRPr="00F33A6C">
              <w:rPr>
                <w:iCs/>
                <w:color w:val="auto"/>
              </w:rPr>
              <w:t>Exibe a página anterior de resultados da pesquisa.</w:t>
            </w:r>
          </w:p>
        </w:tc>
      </w:tr>
      <w:tr w:rsidR="00A0586D" w:rsidRPr="002054A8" w:rsidTr="003120C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21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iCs/>
                <w:color w:val="auto"/>
              </w:rPr>
            </w:pPr>
            <w:r w:rsidRPr="00F33A6C">
              <w:rPr>
                <w:iCs/>
                <w:color w:val="auto"/>
              </w:rPr>
              <w:t>Botão Próxima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color w:val="auto"/>
              </w:rPr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color w:val="auto"/>
              </w:rPr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color w:val="auto"/>
              </w:rPr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iCs/>
                <w:color w:val="auto"/>
              </w:rPr>
            </w:pPr>
            <w:r w:rsidRPr="00F33A6C">
              <w:rPr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iCs/>
                <w:color w:val="auto"/>
              </w:rPr>
            </w:pPr>
            <w:r w:rsidRPr="00F33A6C">
              <w:rPr>
                <w:iCs/>
                <w:color w:val="auto"/>
              </w:rPr>
              <w:t>Exibe a próxima página de resultados da pesquisa.</w:t>
            </w:r>
          </w:p>
        </w:tc>
      </w:tr>
      <w:tr w:rsidR="00A0586D" w:rsidRPr="002054A8" w:rsidTr="003120C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22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iCs/>
                <w:color w:val="auto"/>
              </w:rPr>
            </w:pPr>
            <w:r w:rsidRPr="00F33A6C">
              <w:rPr>
                <w:iCs/>
                <w:color w:val="auto"/>
              </w:rPr>
              <w:t>Botão Última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color w:val="auto"/>
              </w:rPr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color w:val="auto"/>
              </w:rPr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color w:val="auto"/>
              </w:rPr>
            </w:pPr>
            <w:r w:rsidRPr="00F33A6C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iCs/>
                <w:color w:val="auto"/>
              </w:rPr>
            </w:pPr>
            <w:r w:rsidRPr="00F33A6C">
              <w:rPr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0586D" w:rsidRPr="00F33A6C" w:rsidRDefault="00A0586D" w:rsidP="00F33A6C">
            <w:pPr>
              <w:jc w:val="left"/>
              <w:rPr>
                <w:iCs/>
                <w:color w:val="auto"/>
              </w:rPr>
            </w:pPr>
            <w:r w:rsidRPr="00F33A6C">
              <w:rPr>
                <w:iCs/>
                <w:color w:val="auto"/>
              </w:rPr>
              <w:t>Exibe a última página de resultados da pesquisa.</w:t>
            </w:r>
          </w:p>
        </w:tc>
      </w:tr>
      <w:tr w:rsidR="00A0586D" w:rsidRPr="002054A8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A0586D" w:rsidRPr="002054A8" w:rsidRDefault="00A0586D">
            <w:pPr>
              <w:rPr>
                <w:sz w:val="22"/>
              </w:rPr>
            </w:pPr>
          </w:p>
          <w:p w:rsidR="00A0586D" w:rsidRPr="002054A8" w:rsidRDefault="00A0586D">
            <w:pPr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>Máscaras: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LC</w:t>
            </w:r>
            <w:r w:rsidRPr="002054A8">
              <w:rPr>
                <w:sz w:val="16"/>
                <w:szCs w:val="16"/>
              </w:rPr>
              <w:t xml:space="preserve"> – Caracteres Caixa Baixa, </w:t>
            </w:r>
            <w:r w:rsidRPr="002054A8">
              <w:rPr>
                <w:b/>
                <w:bCs/>
                <w:sz w:val="16"/>
                <w:szCs w:val="16"/>
              </w:rPr>
              <w:t>UC</w:t>
            </w:r>
            <w:r w:rsidRPr="002054A8">
              <w:rPr>
                <w:sz w:val="16"/>
                <w:szCs w:val="16"/>
              </w:rPr>
              <w:t xml:space="preserve"> –Caracteres Caixa Alta, </w:t>
            </w:r>
            <w:r w:rsidRPr="002054A8">
              <w:rPr>
                <w:b/>
                <w:bCs/>
                <w:sz w:val="16"/>
                <w:szCs w:val="16"/>
              </w:rPr>
              <w:t>CS</w:t>
            </w:r>
            <w:r w:rsidRPr="002054A8">
              <w:rPr>
                <w:sz w:val="16"/>
                <w:szCs w:val="16"/>
              </w:rPr>
              <w:t xml:space="preserve"> – Ignora Caixa </w:t>
            </w:r>
          </w:p>
          <w:p w:rsidR="00A0586D" w:rsidRPr="002054A8" w:rsidRDefault="00A0586D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CE –</w:t>
            </w:r>
            <w:r w:rsidRPr="002054A8">
              <w:rPr>
                <w:sz w:val="16"/>
                <w:szCs w:val="16"/>
              </w:rPr>
              <w:t xml:space="preserve"> Aceita Caracteres Especiais,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 xml:space="preserve">NE – </w:t>
            </w:r>
            <w:r w:rsidRPr="002054A8">
              <w:rPr>
                <w:sz w:val="16"/>
                <w:szCs w:val="16"/>
              </w:rPr>
              <w:t>Não Aceita Caracteres Especiais</w:t>
            </w:r>
          </w:p>
          <w:p w:rsidR="00A0586D" w:rsidRPr="002054A8" w:rsidRDefault="00A0586D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CA</w:t>
            </w:r>
            <w:r w:rsidRPr="002054A8">
              <w:rPr>
                <w:sz w:val="16"/>
                <w:szCs w:val="16"/>
              </w:rPr>
              <w:t xml:space="preserve"> – Aceita Caracteres Acentuados, </w:t>
            </w:r>
            <w:r w:rsidRPr="002054A8">
              <w:rPr>
                <w:b/>
                <w:bCs/>
                <w:sz w:val="16"/>
                <w:szCs w:val="16"/>
              </w:rPr>
              <w:t>NA</w:t>
            </w:r>
            <w:r w:rsidRPr="002054A8">
              <w:rPr>
                <w:sz w:val="16"/>
                <w:szCs w:val="16"/>
              </w:rPr>
              <w:t xml:space="preserve"> – Não Aceita Caracteres Acentuados</w:t>
            </w:r>
          </w:p>
          <w:p w:rsidR="00A0586D" w:rsidRPr="002054A8" w:rsidRDefault="00A0586D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 xml:space="preserve">VN – </w:t>
            </w:r>
            <w:r w:rsidRPr="002054A8">
              <w:rPr>
                <w:sz w:val="16"/>
                <w:szCs w:val="16"/>
              </w:rPr>
              <w:t xml:space="preserve">Valores Inteiros, </w:t>
            </w:r>
            <w:r w:rsidRPr="002054A8">
              <w:rPr>
                <w:b/>
                <w:bCs/>
                <w:sz w:val="16"/>
                <w:szCs w:val="16"/>
              </w:rPr>
              <w:t>VD</w:t>
            </w:r>
            <w:r w:rsidRPr="002054A8">
              <w:rPr>
                <w:sz w:val="16"/>
                <w:szCs w:val="16"/>
              </w:rPr>
              <w:t xml:space="preserve"> – Valores com Casas Decimais</w:t>
            </w:r>
          </w:p>
          <w:p w:rsidR="00A0586D" w:rsidRPr="002054A8" w:rsidRDefault="00A0586D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DT–</w:t>
            </w:r>
            <w:r w:rsidRPr="002054A8">
              <w:rPr>
                <w:sz w:val="16"/>
                <w:szCs w:val="16"/>
              </w:rPr>
              <w:t xml:space="preserve">Data (dd/mm/yyyy), </w:t>
            </w:r>
            <w:r w:rsidRPr="002054A8">
              <w:rPr>
                <w:b/>
                <w:bCs/>
                <w:sz w:val="16"/>
                <w:szCs w:val="16"/>
              </w:rPr>
              <w:t>MA</w:t>
            </w:r>
            <w:r w:rsidRPr="002054A8">
              <w:rPr>
                <w:sz w:val="16"/>
                <w:szCs w:val="16"/>
              </w:rPr>
              <w:t xml:space="preserve"> – Mês/Ano (mm/yyyy) </w:t>
            </w:r>
          </w:p>
          <w:p w:rsidR="00A0586D" w:rsidRPr="002054A8" w:rsidRDefault="00A0586D">
            <w:pPr>
              <w:rPr>
                <w:sz w:val="16"/>
                <w:szCs w:val="16"/>
                <w:lang w:val="en-US"/>
              </w:rPr>
            </w:pPr>
            <w:r w:rsidRPr="002054A8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2054A8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2054A8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>
              <w:rPr>
                <w:sz w:val="16"/>
                <w:szCs w:val="16"/>
                <w:lang w:val="en-US"/>
              </w:rPr>
              <w:t>Hora (99:99),</w:t>
            </w:r>
          </w:p>
          <w:p w:rsidR="00A0586D" w:rsidRPr="002054A8" w:rsidRDefault="00A0586D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 xml:space="preserve">Link – </w:t>
            </w:r>
            <w:r w:rsidRPr="002054A8">
              <w:rPr>
                <w:sz w:val="16"/>
                <w:szCs w:val="16"/>
              </w:rPr>
              <w:t xml:space="preserve">Link para outra Página, </w:t>
            </w:r>
            <w:r w:rsidRPr="002054A8">
              <w:rPr>
                <w:b/>
                <w:bCs/>
                <w:sz w:val="16"/>
                <w:szCs w:val="16"/>
              </w:rPr>
              <w:t>URL –</w:t>
            </w:r>
            <w:r w:rsidRPr="002054A8">
              <w:rPr>
                <w:sz w:val="16"/>
                <w:szCs w:val="16"/>
              </w:rPr>
              <w:t xml:space="preserve"> Endereços Internet</w:t>
            </w:r>
          </w:p>
          <w:p w:rsidR="00A0586D" w:rsidRDefault="00A0586D">
            <w:pPr>
              <w:rPr>
                <w:sz w:val="16"/>
                <w:szCs w:val="16"/>
              </w:rPr>
            </w:pPr>
            <w:r w:rsidRPr="002054A8">
              <w:rPr>
                <w:b/>
                <w:sz w:val="16"/>
                <w:szCs w:val="16"/>
              </w:rPr>
              <w:t xml:space="preserve">Yyyy/SIGLA/ID – </w:t>
            </w:r>
            <w:r w:rsidRPr="002054A8">
              <w:rPr>
                <w:sz w:val="16"/>
                <w:szCs w:val="16"/>
              </w:rPr>
              <w:t>Ano, Sigla, identificador</w:t>
            </w:r>
          </w:p>
          <w:p w:rsidR="00A0586D" w:rsidRPr="00815350" w:rsidRDefault="00A0586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xxxxx-yyyy - </w:t>
            </w:r>
            <w:r w:rsidRPr="00815350">
              <w:rPr>
                <w:sz w:val="16"/>
                <w:szCs w:val="16"/>
              </w:rPr>
              <w:t>Sequencial, ano</w:t>
            </w:r>
          </w:p>
          <w:p w:rsidR="00A0586D" w:rsidRPr="002054A8" w:rsidRDefault="00A0586D">
            <w:pPr>
              <w:rPr>
                <w:sz w:val="16"/>
                <w:szCs w:val="16"/>
              </w:rPr>
            </w:pPr>
          </w:p>
          <w:p w:rsidR="00A0586D" w:rsidRPr="002054A8" w:rsidRDefault="00A0586D">
            <w:pPr>
              <w:ind w:left="1093" w:hanging="1093"/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 xml:space="preserve">Informação BD: deverá constar o </w:t>
            </w:r>
            <w:r w:rsidRPr="002054A8">
              <w:rPr>
                <w:b/>
                <w:bCs/>
                <w:iCs/>
                <w:sz w:val="16"/>
                <w:szCs w:val="16"/>
              </w:rPr>
              <w:t>nome do campo</w:t>
            </w:r>
            <w:r w:rsidRPr="002054A8">
              <w:rPr>
                <w:sz w:val="16"/>
                <w:szCs w:val="16"/>
              </w:rPr>
              <w:t xml:space="preserve"> e sua respectiva </w:t>
            </w:r>
            <w:r w:rsidRPr="002054A8">
              <w:rPr>
                <w:b/>
                <w:bCs/>
                <w:iCs/>
                <w:sz w:val="16"/>
                <w:szCs w:val="16"/>
              </w:rPr>
              <w:t>tabela</w:t>
            </w:r>
            <w:r w:rsidRPr="002054A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2054A8">
              <w:rPr>
                <w:b/>
                <w:bCs/>
                <w:iCs/>
                <w:sz w:val="16"/>
                <w:szCs w:val="16"/>
              </w:rPr>
              <w:t>tamanho</w:t>
            </w:r>
            <w:r w:rsidRPr="002054A8">
              <w:rPr>
                <w:sz w:val="16"/>
                <w:szCs w:val="16"/>
              </w:rPr>
              <w:t xml:space="preserve"> e </w:t>
            </w:r>
            <w:r w:rsidRPr="002054A8">
              <w:rPr>
                <w:b/>
                <w:bCs/>
                <w:iCs/>
                <w:sz w:val="16"/>
                <w:szCs w:val="16"/>
              </w:rPr>
              <w:t>tipo</w:t>
            </w:r>
            <w:r w:rsidRPr="002054A8">
              <w:rPr>
                <w:sz w:val="16"/>
                <w:szCs w:val="16"/>
              </w:rPr>
              <w:t xml:space="preserve"> da informação. Para este último deve-se usar </w:t>
            </w:r>
            <w:r w:rsidRPr="002054A8">
              <w:rPr>
                <w:b/>
                <w:bCs/>
                <w:sz w:val="16"/>
                <w:szCs w:val="16"/>
              </w:rPr>
              <w:t>A –</w:t>
            </w:r>
            <w:r w:rsidRPr="002054A8">
              <w:rPr>
                <w:sz w:val="16"/>
                <w:szCs w:val="16"/>
              </w:rPr>
              <w:t xml:space="preserve"> Alfanumérico, </w:t>
            </w:r>
            <w:r w:rsidRPr="002054A8">
              <w:rPr>
                <w:b/>
                <w:bCs/>
                <w:sz w:val="16"/>
                <w:szCs w:val="16"/>
              </w:rPr>
              <w:t xml:space="preserve">N </w:t>
            </w:r>
            <w:r w:rsidRPr="002054A8">
              <w:rPr>
                <w:sz w:val="16"/>
                <w:szCs w:val="16"/>
              </w:rPr>
              <w:t xml:space="preserve">– Numérico, </w:t>
            </w:r>
            <w:r w:rsidRPr="002054A8">
              <w:rPr>
                <w:b/>
                <w:bCs/>
                <w:sz w:val="16"/>
                <w:szCs w:val="16"/>
              </w:rPr>
              <w:t xml:space="preserve">I – </w:t>
            </w:r>
            <w:r w:rsidRPr="002054A8">
              <w:rPr>
                <w:sz w:val="16"/>
                <w:szCs w:val="16"/>
              </w:rPr>
              <w:t xml:space="preserve">Inteiro, </w:t>
            </w:r>
            <w:r w:rsidRPr="002054A8">
              <w:rPr>
                <w:b/>
                <w:bCs/>
                <w:sz w:val="16"/>
                <w:szCs w:val="16"/>
              </w:rPr>
              <w:t>D –</w:t>
            </w:r>
            <w:r w:rsidRPr="002054A8">
              <w:rPr>
                <w:sz w:val="16"/>
                <w:szCs w:val="16"/>
              </w:rPr>
              <w:t xml:space="preserve"> Decimal, </w:t>
            </w:r>
            <w:r w:rsidRPr="002054A8">
              <w:rPr>
                <w:b/>
                <w:bCs/>
                <w:sz w:val="16"/>
                <w:szCs w:val="16"/>
              </w:rPr>
              <w:t xml:space="preserve">TS – </w:t>
            </w:r>
            <w:r w:rsidRPr="002054A8">
              <w:rPr>
                <w:sz w:val="16"/>
                <w:szCs w:val="16"/>
              </w:rPr>
              <w:t xml:space="preserve">TimeStamp, </w:t>
            </w:r>
            <w:r w:rsidRPr="002054A8">
              <w:rPr>
                <w:b/>
                <w:bCs/>
                <w:sz w:val="16"/>
                <w:szCs w:val="16"/>
              </w:rPr>
              <w:t xml:space="preserve">DT – </w:t>
            </w:r>
            <w:r w:rsidRPr="002054A8">
              <w:rPr>
                <w:sz w:val="16"/>
                <w:szCs w:val="16"/>
              </w:rPr>
              <w:t>Data</w:t>
            </w:r>
          </w:p>
          <w:p w:rsidR="00A0586D" w:rsidRPr="002054A8" w:rsidRDefault="00A0586D">
            <w:pPr>
              <w:ind w:left="1093" w:hanging="1093"/>
              <w:rPr>
                <w:sz w:val="16"/>
                <w:szCs w:val="16"/>
              </w:rPr>
            </w:pPr>
          </w:p>
          <w:p w:rsidR="00A0586D" w:rsidRPr="002054A8" w:rsidRDefault="00A0586D">
            <w:pPr>
              <w:rPr>
                <w:sz w:val="22"/>
              </w:rPr>
            </w:pPr>
            <w:r w:rsidRPr="002054A8">
              <w:rPr>
                <w:sz w:val="16"/>
                <w:szCs w:val="16"/>
              </w:rPr>
              <w:t xml:space="preserve">Não se Aplica: </w:t>
            </w:r>
            <w:r w:rsidRPr="002054A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6E57BE" w:rsidRDefault="004C6C60" w:rsidP="008860E4">
      <w:pPr>
        <w:pStyle w:val="STJNivel3"/>
      </w:pPr>
      <w:bookmarkStart w:id="8" w:name="_Toc403573144"/>
      <w:r>
        <w:lastRenderedPageBreak/>
        <w:t xml:space="preserve">Tela Incluir </w:t>
      </w:r>
      <w:r w:rsidR="002C3FD3">
        <w:t>Andamento</w:t>
      </w:r>
      <w:bookmarkEnd w:id="8"/>
    </w:p>
    <w:p w:rsidR="008961BB" w:rsidRDefault="008961BB" w:rsidP="008961BB">
      <w:pPr>
        <w:pStyle w:val="STJNivel3"/>
        <w:numPr>
          <w:ilvl w:val="0"/>
          <w:numId w:val="0"/>
        </w:numPr>
      </w:pPr>
    </w:p>
    <w:p w:rsidR="00CF4026" w:rsidRDefault="008961BB" w:rsidP="008961BB">
      <w:r>
        <w:rPr>
          <w:noProof/>
        </w:rPr>
        <w:drawing>
          <wp:inline distT="0" distB="0" distL="0" distR="0">
            <wp:extent cx="6296025" cy="5143500"/>
            <wp:effectExtent l="19050" t="19050" r="28575" b="190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143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0BC1" w:rsidRPr="00030BC1" w:rsidRDefault="008A1B10" w:rsidP="008A1B10">
      <w:pPr>
        <w:ind w:firstLine="3261"/>
      </w:pPr>
      <w:r w:rsidRPr="008A1B10">
        <w:t xml:space="preserve">Figura 2 – Tela Incluir </w:t>
      </w:r>
      <w:r w:rsidR="002C3FD3">
        <w:t>Andamento</w:t>
      </w:r>
    </w:p>
    <w:p w:rsidR="004C6C60" w:rsidRDefault="004C6C60" w:rsidP="00DE1E8A">
      <w:pPr>
        <w:pStyle w:val="Ttulo4"/>
        <w:numPr>
          <w:ilvl w:val="0"/>
          <w:numId w:val="27"/>
        </w:numPr>
        <w:spacing w:before="100" w:beforeAutospacing="1" w:after="0"/>
        <w:rPr>
          <w:sz w:val="20"/>
        </w:rPr>
      </w:pPr>
      <w:r>
        <w:rPr>
          <w:sz w:val="20"/>
        </w:rPr>
        <w:t>Regras de Apresentação</w:t>
      </w:r>
    </w:p>
    <w:p w:rsidR="004C6C60" w:rsidRDefault="004C6C60" w:rsidP="0018343F">
      <w:pPr>
        <w:pStyle w:val="PargrafodaLista"/>
        <w:numPr>
          <w:ilvl w:val="0"/>
          <w:numId w:val="26"/>
        </w:numPr>
        <w:tabs>
          <w:tab w:val="left" w:pos="1134"/>
        </w:tabs>
        <w:spacing w:before="100" w:beforeAutospacing="1"/>
        <w:ind w:hanging="11"/>
        <w:rPr>
          <w:color w:val="auto"/>
        </w:rPr>
      </w:pPr>
      <w:r w:rsidRPr="007A0D9D">
        <w:rPr>
          <w:color w:val="auto"/>
        </w:rPr>
        <w:t xml:space="preserve">Ao clicar o botão </w:t>
      </w:r>
      <w:r w:rsidR="00B16F95">
        <w:rPr>
          <w:color w:val="auto"/>
        </w:rPr>
        <w:t>Adicionar</w:t>
      </w:r>
      <w:r w:rsidRPr="007A0D9D">
        <w:rPr>
          <w:color w:val="auto"/>
        </w:rPr>
        <w:t xml:space="preserve">, o sistema </w:t>
      </w:r>
      <w:r w:rsidR="00B16F95">
        <w:rPr>
          <w:color w:val="auto"/>
        </w:rPr>
        <w:t>adiciona um andamento</w:t>
      </w:r>
      <w:r>
        <w:rPr>
          <w:color w:val="auto"/>
        </w:rPr>
        <w:t>;</w:t>
      </w:r>
    </w:p>
    <w:p w:rsidR="004C6C60" w:rsidRPr="00B16F95" w:rsidRDefault="004C6C60" w:rsidP="0018343F">
      <w:pPr>
        <w:pStyle w:val="PargrafodaLista"/>
        <w:numPr>
          <w:ilvl w:val="0"/>
          <w:numId w:val="26"/>
        </w:numPr>
        <w:tabs>
          <w:tab w:val="left" w:pos="1134"/>
        </w:tabs>
        <w:spacing w:before="100" w:beforeAutospacing="1"/>
        <w:ind w:hanging="11"/>
        <w:rPr>
          <w:color w:val="auto"/>
        </w:rPr>
      </w:pPr>
      <w:r>
        <w:rPr>
          <w:color w:val="auto"/>
        </w:rPr>
        <w:t xml:space="preserve">Ao clicar o botão </w:t>
      </w:r>
      <w:r w:rsidR="00B16F95">
        <w:rPr>
          <w:color w:val="auto"/>
        </w:rPr>
        <w:t>Alterar, o sistema exibe a tela para alterar o andamento selecionado</w:t>
      </w:r>
      <w:r w:rsidRPr="00B16F95">
        <w:rPr>
          <w:color w:val="auto"/>
        </w:rPr>
        <w:t>;</w:t>
      </w:r>
    </w:p>
    <w:p w:rsidR="004C6C60" w:rsidRPr="007A0D9D" w:rsidRDefault="004C6C60" w:rsidP="0018343F">
      <w:pPr>
        <w:pStyle w:val="PargrafodaLista"/>
        <w:numPr>
          <w:ilvl w:val="0"/>
          <w:numId w:val="26"/>
        </w:numPr>
        <w:tabs>
          <w:tab w:val="left" w:pos="1134"/>
        </w:tabs>
        <w:spacing w:before="100" w:beforeAutospacing="1"/>
        <w:ind w:hanging="11"/>
        <w:rPr>
          <w:color w:val="auto"/>
        </w:rPr>
      </w:pPr>
      <w:r w:rsidRPr="007A0D9D">
        <w:rPr>
          <w:color w:val="auto"/>
        </w:rPr>
        <w:t xml:space="preserve">Ao clicar o botão </w:t>
      </w:r>
      <w:r>
        <w:rPr>
          <w:color w:val="auto"/>
        </w:rPr>
        <w:t>Excluir</w:t>
      </w:r>
      <w:r w:rsidRPr="007A0D9D">
        <w:rPr>
          <w:color w:val="auto"/>
        </w:rPr>
        <w:t xml:space="preserve">, </w:t>
      </w:r>
      <w:r w:rsidRPr="007A0D9D">
        <w:rPr>
          <w:iCs/>
          <w:color w:val="auto"/>
        </w:rPr>
        <w:t xml:space="preserve">o sistema </w:t>
      </w:r>
      <w:r>
        <w:rPr>
          <w:iCs/>
          <w:color w:val="auto"/>
        </w:rPr>
        <w:t xml:space="preserve">o sistema exclui </w:t>
      </w:r>
      <w:r w:rsidR="00B16F95">
        <w:rPr>
          <w:iCs/>
          <w:color w:val="auto"/>
        </w:rPr>
        <w:t>o andamento selecionado</w:t>
      </w:r>
      <w:r w:rsidR="000843E4">
        <w:rPr>
          <w:color w:val="auto"/>
          <w:shd w:val="clear" w:color="auto" w:fill="FFFFFF"/>
        </w:rPr>
        <w:t>.</w:t>
      </w:r>
    </w:p>
    <w:p w:rsidR="004C6C60" w:rsidRDefault="004C6C60" w:rsidP="00DE1E8A">
      <w:pPr>
        <w:pStyle w:val="Ttulo4"/>
        <w:numPr>
          <w:ilvl w:val="0"/>
          <w:numId w:val="27"/>
        </w:numPr>
        <w:spacing w:before="100" w:beforeAutospacing="1" w:after="0"/>
        <w:rPr>
          <w:sz w:val="20"/>
        </w:rPr>
      </w:pPr>
      <w:r>
        <w:rPr>
          <w:sz w:val="20"/>
        </w:rPr>
        <w:t>Exceções</w:t>
      </w:r>
    </w:p>
    <w:p w:rsidR="004C6C60" w:rsidRPr="00A95545" w:rsidRDefault="004C6C60" w:rsidP="0018343F">
      <w:pPr>
        <w:spacing w:before="100" w:beforeAutospacing="1"/>
        <w:ind w:firstLine="709"/>
      </w:pPr>
      <w:r w:rsidRPr="009609DC">
        <w:rPr>
          <w:color w:val="auto"/>
        </w:rPr>
        <w:t>Não se aplica</w:t>
      </w:r>
    </w:p>
    <w:p w:rsidR="00216BE3" w:rsidRDefault="00216BE3">
      <w:pPr>
        <w:jc w:val="left"/>
        <w:rPr>
          <w:rFonts w:cs="Times New Roman"/>
          <w:b/>
          <w:snapToGrid w:val="0"/>
          <w:color w:val="auto"/>
        </w:rPr>
      </w:pPr>
      <w:r>
        <w:br w:type="page"/>
      </w:r>
    </w:p>
    <w:p w:rsidR="004C6C60" w:rsidRPr="001D4B61" w:rsidRDefault="004C6C60" w:rsidP="00DE1E8A">
      <w:pPr>
        <w:pStyle w:val="Ttulo4"/>
        <w:numPr>
          <w:ilvl w:val="0"/>
          <w:numId w:val="27"/>
        </w:numPr>
        <w:spacing w:before="100" w:beforeAutospacing="1" w:after="0"/>
        <w:rPr>
          <w:sz w:val="20"/>
        </w:rPr>
      </w:pPr>
      <w:r w:rsidRPr="001D4B61">
        <w:rPr>
          <w:sz w:val="20"/>
        </w:rPr>
        <w:lastRenderedPageBreak/>
        <w:t>Itens de Controle</w:t>
      </w:r>
    </w:p>
    <w:p w:rsidR="004C6C60" w:rsidRDefault="004C6C60" w:rsidP="004C6C60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567"/>
        <w:gridCol w:w="709"/>
        <w:gridCol w:w="567"/>
        <w:gridCol w:w="567"/>
        <w:gridCol w:w="567"/>
        <w:gridCol w:w="1134"/>
        <w:gridCol w:w="567"/>
        <w:gridCol w:w="992"/>
        <w:gridCol w:w="1641"/>
      </w:tblGrid>
      <w:tr w:rsidR="004C6C60" w:rsidTr="001C3CF2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4C6C60" w:rsidRDefault="004C6C60" w:rsidP="001C3CF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939" w:type="dxa"/>
            <w:shd w:val="pct25" w:color="auto" w:fill="auto"/>
            <w:vAlign w:val="center"/>
          </w:tcPr>
          <w:p w:rsidR="004C6C60" w:rsidRDefault="004C6C60" w:rsidP="001C3CF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4C6C60" w:rsidRDefault="004C6C60" w:rsidP="001C3CF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4C6C60" w:rsidRDefault="004C6C60" w:rsidP="001C3CF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4C6C60" w:rsidRDefault="004C6C60" w:rsidP="001C3CF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4C6C60" w:rsidRDefault="004C6C60" w:rsidP="001C3CF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4C6C60" w:rsidRDefault="004C6C60" w:rsidP="001C3CF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4C6C60" w:rsidRDefault="004C6C60" w:rsidP="001C3CF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4C6C60" w:rsidRDefault="004C6C60" w:rsidP="001C3CF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4C6C60" w:rsidRDefault="004C6C60" w:rsidP="001C3CF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641" w:type="dxa"/>
            <w:shd w:val="pct25" w:color="auto" w:fill="auto"/>
            <w:vAlign w:val="center"/>
          </w:tcPr>
          <w:p w:rsidR="004C6C60" w:rsidRDefault="004C6C60" w:rsidP="001C3CF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216BE3" w:rsidRPr="002054A8" w:rsidTr="001C3CF2">
        <w:trPr>
          <w:cantSplit/>
          <w:jc w:val="center"/>
        </w:trPr>
        <w:tc>
          <w:tcPr>
            <w:tcW w:w="554" w:type="dxa"/>
            <w:vAlign w:val="center"/>
          </w:tcPr>
          <w:p w:rsidR="00216BE3" w:rsidRPr="008A6418" w:rsidRDefault="00216BE3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</w:t>
            </w:r>
          </w:p>
        </w:tc>
        <w:tc>
          <w:tcPr>
            <w:tcW w:w="1939" w:type="dxa"/>
            <w:vAlign w:val="center"/>
          </w:tcPr>
          <w:p w:rsidR="00216BE3" w:rsidRPr="008A6418" w:rsidRDefault="00216BE3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Descrição do Andamento</w:t>
            </w:r>
          </w:p>
        </w:tc>
        <w:tc>
          <w:tcPr>
            <w:tcW w:w="567" w:type="dxa"/>
            <w:vAlign w:val="center"/>
          </w:tcPr>
          <w:p w:rsidR="00216BE3" w:rsidRPr="008A6418" w:rsidRDefault="00ED46FC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(1000)</w:t>
            </w:r>
          </w:p>
        </w:tc>
        <w:tc>
          <w:tcPr>
            <w:tcW w:w="709" w:type="dxa"/>
            <w:vAlign w:val="center"/>
          </w:tcPr>
          <w:p w:rsidR="00216BE3" w:rsidRPr="008A6418" w:rsidRDefault="00216BE3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6BE3" w:rsidRPr="008A6418" w:rsidRDefault="00956C08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567" w:type="dxa"/>
            <w:vAlign w:val="center"/>
          </w:tcPr>
          <w:p w:rsidR="00216BE3" w:rsidRPr="008A6418" w:rsidRDefault="00216BE3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6BE3" w:rsidRPr="008A6418" w:rsidRDefault="00956C08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1134" w:type="dxa"/>
            <w:vAlign w:val="center"/>
          </w:tcPr>
          <w:p w:rsidR="00216BE3" w:rsidRPr="008A6418" w:rsidRDefault="00216BE3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6BE3" w:rsidRPr="008A6418" w:rsidRDefault="00216BE3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216BE3" w:rsidRPr="008A6418" w:rsidRDefault="00216BE3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216BE3" w:rsidRPr="008A6418" w:rsidRDefault="00216BE3" w:rsidP="00216BE3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</w:tr>
      <w:tr w:rsidR="00216BE3" w:rsidRPr="002054A8" w:rsidTr="00216BE3">
        <w:trPr>
          <w:cantSplit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216BE3" w:rsidRPr="00216BE3" w:rsidRDefault="00216BE3" w:rsidP="00216BE3">
            <w:pPr>
              <w:jc w:val="left"/>
              <w:rPr>
                <w:b/>
                <w:iCs/>
                <w:color w:val="auto"/>
              </w:rPr>
            </w:pPr>
            <w:r w:rsidRPr="00216BE3">
              <w:rPr>
                <w:b/>
                <w:iCs/>
                <w:color w:val="auto"/>
              </w:rPr>
              <w:t>Lista de Andamentos</w:t>
            </w:r>
          </w:p>
        </w:tc>
      </w:tr>
      <w:tr w:rsidR="00216BE3" w:rsidRPr="002054A8" w:rsidTr="001C3CF2">
        <w:trPr>
          <w:cantSplit/>
          <w:jc w:val="center"/>
        </w:trPr>
        <w:tc>
          <w:tcPr>
            <w:tcW w:w="554" w:type="dxa"/>
            <w:vAlign w:val="center"/>
          </w:tcPr>
          <w:p w:rsidR="00216BE3" w:rsidRPr="008A6418" w:rsidRDefault="00216BE3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</w:p>
        </w:tc>
        <w:tc>
          <w:tcPr>
            <w:tcW w:w="1939" w:type="dxa"/>
            <w:vAlign w:val="center"/>
          </w:tcPr>
          <w:p w:rsidR="00216BE3" w:rsidRPr="008A6418" w:rsidRDefault="00216BE3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Data de Inclusão</w:t>
            </w:r>
          </w:p>
        </w:tc>
        <w:tc>
          <w:tcPr>
            <w:tcW w:w="567" w:type="dxa"/>
            <w:vAlign w:val="center"/>
          </w:tcPr>
          <w:p w:rsidR="00216BE3" w:rsidRPr="008A6418" w:rsidRDefault="00216BE3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216BE3" w:rsidRPr="008A6418" w:rsidRDefault="00216BE3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6BE3" w:rsidRPr="008A6418" w:rsidRDefault="00216BE3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6BE3" w:rsidRPr="008A6418" w:rsidRDefault="00216BE3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6BE3" w:rsidRPr="008A6418" w:rsidRDefault="00216BE3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216BE3" w:rsidRPr="008A6418" w:rsidRDefault="00216BE3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16BE3" w:rsidRPr="008A6418" w:rsidRDefault="00216BE3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216BE3" w:rsidRPr="008A6418" w:rsidRDefault="00216BE3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216BE3" w:rsidRPr="008A6418" w:rsidRDefault="00216BE3" w:rsidP="00216BE3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190B5F" w:rsidRPr="002054A8" w:rsidTr="001C3CF2">
        <w:trPr>
          <w:cantSplit/>
          <w:jc w:val="center"/>
        </w:trPr>
        <w:tc>
          <w:tcPr>
            <w:tcW w:w="554" w:type="dxa"/>
            <w:vAlign w:val="center"/>
          </w:tcPr>
          <w:p w:rsidR="00190B5F" w:rsidRPr="008A6418" w:rsidRDefault="00190B5F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</w:t>
            </w:r>
          </w:p>
        </w:tc>
        <w:tc>
          <w:tcPr>
            <w:tcW w:w="1939" w:type="dxa"/>
            <w:vAlign w:val="center"/>
          </w:tcPr>
          <w:p w:rsidR="00190B5F" w:rsidRPr="008A6418" w:rsidRDefault="00190B5F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Responsável</w:t>
            </w:r>
          </w:p>
        </w:tc>
        <w:tc>
          <w:tcPr>
            <w:tcW w:w="567" w:type="dxa"/>
            <w:vAlign w:val="center"/>
          </w:tcPr>
          <w:p w:rsidR="00190B5F" w:rsidRPr="008A6418" w:rsidRDefault="00190B5F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190B5F" w:rsidRPr="008A6418" w:rsidRDefault="00190B5F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190B5F" w:rsidRPr="008A6418" w:rsidRDefault="00190B5F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190B5F" w:rsidRPr="008A6418" w:rsidRDefault="00190B5F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190B5F" w:rsidRPr="008A6418" w:rsidRDefault="00190B5F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190B5F" w:rsidRPr="008A6418" w:rsidRDefault="00190B5F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190B5F" w:rsidRPr="008A6418" w:rsidRDefault="00190B5F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190B5F" w:rsidRPr="008A6418" w:rsidRDefault="00190B5F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641" w:type="dxa"/>
            <w:vAlign w:val="center"/>
          </w:tcPr>
          <w:p w:rsidR="00190B5F" w:rsidRPr="008A6418" w:rsidRDefault="00190B5F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190B5F" w:rsidRPr="002054A8" w:rsidTr="001C3CF2">
        <w:trPr>
          <w:cantSplit/>
          <w:jc w:val="center"/>
        </w:trPr>
        <w:tc>
          <w:tcPr>
            <w:tcW w:w="554" w:type="dxa"/>
            <w:vAlign w:val="center"/>
          </w:tcPr>
          <w:p w:rsidR="00190B5F" w:rsidRPr="008A6418" w:rsidRDefault="00190B5F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</w:t>
            </w:r>
          </w:p>
        </w:tc>
        <w:tc>
          <w:tcPr>
            <w:tcW w:w="1939" w:type="dxa"/>
            <w:vAlign w:val="center"/>
          </w:tcPr>
          <w:p w:rsidR="00190B5F" w:rsidRPr="008A6418" w:rsidRDefault="00190B5F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Andamento</w:t>
            </w:r>
          </w:p>
        </w:tc>
        <w:tc>
          <w:tcPr>
            <w:tcW w:w="567" w:type="dxa"/>
            <w:vAlign w:val="center"/>
          </w:tcPr>
          <w:p w:rsidR="00190B5F" w:rsidRPr="008A6418" w:rsidRDefault="00190B5F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190B5F" w:rsidRPr="008A6418" w:rsidRDefault="00190B5F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190B5F" w:rsidRPr="008A6418" w:rsidRDefault="00190B5F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190B5F" w:rsidRPr="008A6418" w:rsidRDefault="00190B5F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190B5F" w:rsidRPr="008A6418" w:rsidRDefault="00190B5F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190B5F" w:rsidRPr="008A6418" w:rsidRDefault="00190B5F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190B5F" w:rsidRPr="008A6418" w:rsidRDefault="00190B5F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190B5F" w:rsidRPr="008A6418" w:rsidRDefault="00190B5F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641" w:type="dxa"/>
            <w:vAlign w:val="center"/>
          </w:tcPr>
          <w:p w:rsidR="00190B5F" w:rsidRPr="008A6418" w:rsidRDefault="00190B5F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0843E4" w:rsidRPr="002054A8" w:rsidTr="001C3CF2">
        <w:trPr>
          <w:cantSplit/>
          <w:jc w:val="center"/>
        </w:trPr>
        <w:tc>
          <w:tcPr>
            <w:tcW w:w="554" w:type="dxa"/>
            <w:vAlign w:val="center"/>
          </w:tcPr>
          <w:p w:rsidR="000843E4" w:rsidRDefault="000843E4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</w:t>
            </w:r>
          </w:p>
        </w:tc>
        <w:tc>
          <w:tcPr>
            <w:tcW w:w="1939" w:type="dxa"/>
            <w:vAlign w:val="center"/>
          </w:tcPr>
          <w:p w:rsidR="000843E4" w:rsidRDefault="000843E4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Alterar</w:t>
            </w:r>
          </w:p>
        </w:tc>
        <w:tc>
          <w:tcPr>
            <w:tcW w:w="567" w:type="dxa"/>
            <w:vAlign w:val="center"/>
          </w:tcPr>
          <w:p w:rsidR="000843E4" w:rsidRPr="008A6418" w:rsidRDefault="000843E4" w:rsidP="00941250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0843E4" w:rsidRPr="008A6418" w:rsidRDefault="000843E4" w:rsidP="00941250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0843E4" w:rsidRPr="008A6418" w:rsidRDefault="000843E4" w:rsidP="00941250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0843E4" w:rsidRPr="008A6418" w:rsidRDefault="000843E4" w:rsidP="00941250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0843E4" w:rsidRPr="008A6418" w:rsidRDefault="000843E4" w:rsidP="00941250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0843E4" w:rsidRPr="008A6418" w:rsidRDefault="000843E4" w:rsidP="00941250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0843E4" w:rsidRPr="008A6418" w:rsidRDefault="000843E4" w:rsidP="00941250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0843E4" w:rsidRPr="008A6418" w:rsidRDefault="000843E4" w:rsidP="00941250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vAlign w:val="center"/>
          </w:tcPr>
          <w:p w:rsidR="000843E4" w:rsidRDefault="000843E4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exibe a tela para alterar o andamento selecionado.</w:t>
            </w:r>
          </w:p>
        </w:tc>
      </w:tr>
      <w:tr w:rsidR="000843E4" w:rsidRPr="002054A8" w:rsidTr="001C3CF2">
        <w:trPr>
          <w:cantSplit/>
          <w:jc w:val="center"/>
        </w:trPr>
        <w:tc>
          <w:tcPr>
            <w:tcW w:w="554" w:type="dxa"/>
            <w:vAlign w:val="center"/>
          </w:tcPr>
          <w:p w:rsidR="000843E4" w:rsidRDefault="000843E4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6</w:t>
            </w:r>
          </w:p>
        </w:tc>
        <w:tc>
          <w:tcPr>
            <w:tcW w:w="1939" w:type="dxa"/>
            <w:vAlign w:val="center"/>
          </w:tcPr>
          <w:p w:rsidR="000843E4" w:rsidRDefault="000843E4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Excluir</w:t>
            </w:r>
          </w:p>
        </w:tc>
        <w:tc>
          <w:tcPr>
            <w:tcW w:w="567" w:type="dxa"/>
            <w:vAlign w:val="center"/>
          </w:tcPr>
          <w:p w:rsidR="000843E4" w:rsidRPr="008A6418" w:rsidRDefault="000843E4" w:rsidP="00941250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0843E4" w:rsidRPr="008A6418" w:rsidRDefault="000843E4" w:rsidP="00941250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0843E4" w:rsidRPr="008A6418" w:rsidRDefault="000843E4" w:rsidP="00941250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0843E4" w:rsidRPr="008A6418" w:rsidRDefault="000843E4" w:rsidP="00941250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0843E4" w:rsidRPr="008A6418" w:rsidRDefault="000843E4" w:rsidP="00941250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0843E4" w:rsidRPr="008A6418" w:rsidRDefault="000843E4" w:rsidP="00941250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0843E4" w:rsidRPr="008A6418" w:rsidRDefault="000843E4" w:rsidP="00941250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0843E4" w:rsidRPr="008A6418" w:rsidRDefault="000843E4" w:rsidP="00941250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vAlign w:val="center"/>
          </w:tcPr>
          <w:p w:rsidR="000843E4" w:rsidRDefault="000843E4" w:rsidP="001C3CF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exclui o andamento selecionado.</w:t>
            </w:r>
          </w:p>
        </w:tc>
      </w:tr>
      <w:tr w:rsidR="000843E4" w:rsidRPr="002054A8" w:rsidTr="001C3CF2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0843E4" w:rsidRPr="002054A8" w:rsidRDefault="000843E4" w:rsidP="001C3CF2">
            <w:pPr>
              <w:rPr>
                <w:sz w:val="22"/>
              </w:rPr>
            </w:pPr>
          </w:p>
          <w:p w:rsidR="000843E4" w:rsidRPr="002054A8" w:rsidRDefault="000843E4" w:rsidP="001C3CF2">
            <w:pPr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>Máscaras: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LC</w:t>
            </w:r>
            <w:r w:rsidRPr="002054A8">
              <w:rPr>
                <w:sz w:val="16"/>
                <w:szCs w:val="16"/>
              </w:rPr>
              <w:t xml:space="preserve"> – Caracteres Caixa Baixa, </w:t>
            </w:r>
            <w:r w:rsidRPr="002054A8">
              <w:rPr>
                <w:b/>
                <w:bCs/>
                <w:sz w:val="16"/>
                <w:szCs w:val="16"/>
              </w:rPr>
              <w:t>UC</w:t>
            </w:r>
            <w:r w:rsidRPr="002054A8">
              <w:rPr>
                <w:sz w:val="16"/>
                <w:szCs w:val="16"/>
              </w:rPr>
              <w:t xml:space="preserve"> –Caracteres Caixa Alta, </w:t>
            </w:r>
            <w:r w:rsidRPr="002054A8">
              <w:rPr>
                <w:b/>
                <w:bCs/>
                <w:sz w:val="16"/>
                <w:szCs w:val="16"/>
              </w:rPr>
              <w:t>CS</w:t>
            </w:r>
            <w:r w:rsidRPr="002054A8">
              <w:rPr>
                <w:sz w:val="16"/>
                <w:szCs w:val="16"/>
              </w:rPr>
              <w:t xml:space="preserve"> – Ignora Caixa </w:t>
            </w:r>
          </w:p>
          <w:p w:rsidR="000843E4" w:rsidRPr="002054A8" w:rsidRDefault="000843E4" w:rsidP="001C3CF2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CE –</w:t>
            </w:r>
            <w:r w:rsidRPr="002054A8">
              <w:rPr>
                <w:sz w:val="16"/>
                <w:szCs w:val="16"/>
              </w:rPr>
              <w:t xml:space="preserve"> Aceita Caracteres Especiais,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 xml:space="preserve">NE – </w:t>
            </w:r>
            <w:r w:rsidRPr="002054A8">
              <w:rPr>
                <w:sz w:val="16"/>
                <w:szCs w:val="16"/>
              </w:rPr>
              <w:t>Não Aceita Caracteres Especiais</w:t>
            </w:r>
          </w:p>
          <w:p w:rsidR="000843E4" w:rsidRPr="002054A8" w:rsidRDefault="000843E4" w:rsidP="001C3CF2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CA</w:t>
            </w:r>
            <w:r w:rsidRPr="002054A8">
              <w:rPr>
                <w:sz w:val="16"/>
                <w:szCs w:val="16"/>
              </w:rPr>
              <w:t xml:space="preserve"> – Aceita Caracteres Acentuados, </w:t>
            </w:r>
            <w:r w:rsidRPr="002054A8">
              <w:rPr>
                <w:b/>
                <w:bCs/>
                <w:sz w:val="16"/>
                <w:szCs w:val="16"/>
              </w:rPr>
              <w:t>NA</w:t>
            </w:r>
            <w:r w:rsidRPr="002054A8">
              <w:rPr>
                <w:sz w:val="16"/>
                <w:szCs w:val="16"/>
              </w:rPr>
              <w:t xml:space="preserve"> – Não Aceita Caracteres Acentuados</w:t>
            </w:r>
          </w:p>
          <w:p w:rsidR="000843E4" w:rsidRPr="002054A8" w:rsidRDefault="000843E4" w:rsidP="001C3CF2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 xml:space="preserve">VN – </w:t>
            </w:r>
            <w:r w:rsidRPr="002054A8">
              <w:rPr>
                <w:sz w:val="16"/>
                <w:szCs w:val="16"/>
              </w:rPr>
              <w:t xml:space="preserve">Valores Inteiros, </w:t>
            </w:r>
            <w:r w:rsidRPr="002054A8">
              <w:rPr>
                <w:b/>
                <w:bCs/>
                <w:sz w:val="16"/>
                <w:szCs w:val="16"/>
              </w:rPr>
              <w:t>VD</w:t>
            </w:r>
            <w:r w:rsidRPr="002054A8">
              <w:rPr>
                <w:sz w:val="16"/>
                <w:szCs w:val="16"/>
              </w:rPr>
              <w:t xml:space="preserve"> – Valores com Casas Decimais</w:t>
            </w:r>
          </w:p>
          <w:p w:rsidR="000843E4" w:rsidRPr="002054A8" w:rsidRDefault="000843E4" w:rsidP="001C3CF2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DT–</w:t>
            </w:r>
            <w:r w:rsidRPr="002054A8">
              <w:rPr>
                <w:sz w:val="16"/>
                <w:szCs w:val="16"/>
              </w:rPr>
              <w:t xml:space="preserve">Data (dd/mm/yyyy), </w:t>
            </w:r>
            <w:r w:rsidRPr="002054A8">
              <w:rPr>
                <w:b/>
                <w:bCs/>
                <w:sz w:val="16"/>
                <w:szCs w:val="16"/>
              </w:rPr>
              <w:t>MA</w:t>
            </w:r>
            <w:r w:rsidRPr="002054A8">
              <w:rPr>
                <w:sz w:val="16"/>
                <w:szCs w:val="16"/>
              </w:rPr>
              <w:t xml:space="preserve"> – Mês/Ano (mm/yyyy) </w:t>
            </w:r>
          </w:p>
          <w:p w:rsidR="000843E4" w:rsidRPr="002054A8" w:rsidRDefault="000843E4" w:rsidP="001C3CF2">
            <w:pPr>
              <w:rPr>
                <w:sz w:val="16"/>
                <w:szCs w:val="16"/>
                <w:lang w:val="en-US"/>
              </w:rPr>
            </w:pPr>
            <w:r w:rsidRPr="002054A8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2054A8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2054A8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>
              <w:rPr>
                <w:sz w:val="16"/>
                <w:szCs w:val="16"/>
                <w:lang w:val="en-US"/>
              </w:rPr>
              <w:t>Hora (99:99),</w:t>
            </w:r>
          </w:p>
          <w:p w:rsidR="000843E4" w:rsidRPr="002054A8" w:rsidRDefault="000843E4" w:rsidP="001C3CF2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 xml:space="preserve">Link – </w:t>
            </w:r>
            <w:r w:rsidRPr="002054A8">
              <w:rPr>
                <w:sz w:val="16"/>
                <w:szCs w:val="16"/>
              </w:rPr>
              <w:t xml:space="preserve">Link para outra Página, </w:t>
            </w:r>
            <w:r w:rsidRPr="002054A8">
              <w:rPr>
                <w:b/>
                <w:bCs/>
                <w:sz w:val="16"/>
                <w:szCs w:val="16"/>
              </w:rPr>
              <w:t>URL –</w:t>
            </w:r>
            <w:r w:rsidRPr="002054A8">
              <w:rPr>
                <w:sz w:val="16"/>
                <w:szCs w:val="16"/>
              </w:rPr>
              <w:t xml:space="preserve"> Endereços Internet</w:t>
            </w:r>
          </w:p>
          <w:p w:rsidR="000843E4" w:rsidRDefault="000843E4" w:rsidP="001C3CF2">
            <w:pPr>
              <w:rPr>
                <w:sz w:val="16"/>
                <w:szCs w:val="16"/>
              </w:rPr>
            </w:pPr>
            <w:r w:rsidRPr="002054A8">
              <w:rPr>
                <w:b/>
                <w:sz w:val="16"/>
                <w:szCs w:val="16"/>
              </w:rPr>
              <w:t xml:space="preserve">Yyyy/SIGLA/ID – </w:t>
            </w:r>
            <w:r w:rsidRPr="002054A8">
              <w:rPr>
                <w:sz w:val="16"/>
                <w:szCs w:val="16"/>
              </w:rPr>
              <w:t>Ano, Sigla, identificador</w:t>
            </w:r>
          </w:p>
          <w:p w:rsidR="000843E4" w:rsidRPr="00815350" w:rsidRDefault="000843E4" w:rsidP="001C3CF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xxxxx-yyyy - </w:t>
            </w:r>
            <w:r w:rsidRPr="00815350">
              <w:rPr>
                <w:sz w:val="16"/>
                <w:szCs w:val="16"/>
              </w:rPr>
              <w:t>Sequencial, ano</w:t>
            </w:r>
          </w:p>
          <w:p w:rsidR="000843E4" w:rsidRPr="002054A8" w:rsidRDefault="000843E4" w:rsidP="001C3CF2">
            <w:pPr>
              <w:rPr>
                <w:sz w:val="16"/>
                <w:szCs w:val="16"/>
              </w:rPr>
            </w:pPr>
          </w:p>
          <w:p w:rsidR="000843E4" w:rsidRPr="002054A8" w:rsidRDefault="000843E4" w:rsidP="001C3CF2">
            <w:pPr>
              <w:ind w:left="1093" w:hanging="1093"/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 xml:space="preserve">Informação BD: deverá constar o </w:t>
            </w:r>
            <w:r w:rsidRPr="002054A8">
              <w:rPr>
                <w:b/>
                <w:bCs/>
                <w:iCs/>
                <w:sz w:val="16"/>
                <w:szCs w:val="16"/>
              </w:rPr>
              <w:t>nome do campo</w:t>
            </w:r>
            <w:r w:rsidRPr="002054A8">
              <w:rPr>
                <w:sz w:val="16"/>
                <w:szCs w:val="16"/>
              </w:rPr>
              <w:t xml:space="preserve"> e sua respectiva </w:t>
            </w:r>
            <w:r w:rsidRPr="002054A8">
              <w:rPr>
                <w:b/>
                <w:bCs/>
                <w:iCs/>
                <w:sz w:val="16"/>
                <w:szCs w:val="16"/>
              </w:rPr>
              <w:t>tabela</w:t>
            </w:r>
            <w:r w:rsidRPr="002054A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2054A8">
              <w:rPr>
                <w:b/>
                <w:bCs/>
                <w:iCs/>
                <w:sz w:val="16"/>
                <w:szCs w:val="16"/>
              </w:rPr>
              <w:t>tamanho</w:t>
            </w:r>
            <w:r w:rsidRPr="002054A8">
              <w:rPr>
                <w:sz w:val="16"/>
                <w:szCs w:val="16"/>
              </w:rPr>
              <w:t xml:space="preserve"> e </w:t>
            </w:r>
            <w:r w:rsidRPr="002054A8">
              <w:rPr>
                <w:b/>
                <w:bCs/>
                <w:iCs/>
                <w:sz w:val="16"/>
                <w:szCs w:val="16"/>
              </w:rPr>
              <w:t>tipo</w:t>
            </w:r>
            <w:r w:rsidRPr="002054A8">
              <w:rPr>
                <w:sz w:val="16"/>
                <w:szCs w:val="16"/>
              </w:rPr>
              <w:t xml:space="preserve"> da informação. Para este último deve-se usar </w:t>
            </w:r>
            <w:r w:rsidRPr="002054A8">
              <w:rPr>
                <w:b/>
                <w:bCs/>
                <w:sz w:val="16"/>
                <w:szCs w:val="16"/>
              </w:rPr>
              <w:t>A –</w:t>
            </w:r>
            <w:r w:rsidRPr="002054A8">
              <w:rPr>
                <w:sz w:val="16"/>
                <w:szCs w:val="16"/>
              </w:rPr>
              <w:t xml:space="preserve"> Alfanumérico, </w:t>
            </w:r>
            <w:r w:rsidRPr="002054A8">
              <w:rPr>
                <w:b/>
                <w:bCs/>
                <w:sz w:val="16"/>
                <w:szCs w:val="16"/>
              </w:rPr>
              <w:t xml:space="preserve">N </w:t>
            </w:r>
            <w:r w:rsidRPr="002054A8">
              <w:rPr>
                <w:sz w:val="16"/>
                <w:szCs w:val="16"/>
              </w:rPr>
              <w:t xml:space="preserve">– Numérico, </w:t>
            </w:r>
            <w:r w:rsidRPr="002054A8">
              <w:rPr>
                <w:b/>
                <w:bCs/>
                <w:sz w:val="16"/>
                <w:szCs w:val="16"/>
              </w:rPr>
              <w:t xml:space="preserve">I – </w:t>
            </w:r>
            <w:r w:rsidRPr="002054A8">
              <w:rPr>
                <w:sz w:val="16"/>
                <w:szCs w:val="16"/>
              </w:rPr>
              <w:t xml:space="preserve">Inteiro, </w:t>
            </w:r>
            <w:r w:rsidRPr="002054A8">
              <w:rPr>
                <w:b/>
                <w:bCs/>
                <w:sz w:val="16"/>
                <w:szCs w:val="16"/>
              </w:rPr>
              <w:t>D –</w:t>
            </w:r>
            <w:r w:rsidRPr="002054A8">
              <w:rPr>
                <w:sz w:val="16"/>
                <w:szCs w:val="16"/>
              </w:rPr>
              <w:t xml:space="preserve"> Decimal, </w:t>
            </w:r>
            <w:r w:rsidRPr="002054A8">
              <w:rPr>
                <w:b/>
                <w:bCs/>
                <w:sz w:val="16"/>
                <w:szCs w:val="16"/>
              </w:rPr>
              <w:t xml:space="preserve">TS – </w:t>
            </w:r>
            <w:r w:rsidRPr="002054A8">
              <w:rPr>
                <w:sz w:val="16"/>
                <w:szCs w:val="16"/>
              </w:rPr>
              <w:t xml:space="preserve">TimeStamp, </w:t>
            </w:r>
            <w:r w:rsidRPr="002054A8">
              <w:rPr>
                <w:b/>
                <w:bCs/>
                <w:sz w:val="16"/>
                <w:szCs w:val="16"/>
              </w:rPr>
              <w:t xml:space="preserve">DT – </w:t>
            </w:r>
            <w:r w:rsidRPr="002054A8">
              <w:rPr>
                <w:sz w:val="16"/>
                <w:szCs w:val="16"/>
              </w:rPr>
              <w:t>Data</w:t>
            </w:r>
          </w:p>
          <w:p w:rsidR="000843E4" w:rsidRPr="002054A8" w:rsidRDefault="000843E4" w:rsidP="001C3CF2">
            <w:pPr>
              <w:ind w:left="1093" w:hanging="1093"/>
              <w:rPr>
                <w:sz w:val="16"/>
                <w:szCs w:val="16"/>
              </w:rPr>
            </w:pPr>
          </w:p>
          <w:p w:rsidR="000843E4" w:rsidRPr="002054A8" w:rsidRDefault="000843E4" w:rsidP="001C3CF2">
            <w:pPr>
              <w:rPr>
                <w:sz w:val="22"/>
              </w:rPr>
            </w:pPr>
            <w:r w:rsidRPr="002054A8">
              <w:rPr>
                <w:sz w:val="16"/>
                <w:szCs w:val="16"/>
              </w:rPr>
              <w:t xml:space="preserve">Não se Aplica: </w:t>
            </w:r>
            <w:r w:rsidRPr="002054A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A46CE" w:rsidRDefault="001A46CE">
      <w:pPr>
        <w:jc w:val="left"/>
        <w:rPr>
          <w:b/>
          <w:color w:val="auto"/>
          <w:sz w:val="22"/>
          <w:lang w:eastAsia="en-US"/>
        </w:rPr>
      </w:pPr>
      <w:r>
        <w:br w:type="page"/>
      </w:r>
    </w:p>
    <w:p w:rsidR="008860E4" w:rsidRDefault="008860E4" w:rsidP="001C3CF2">
      <w:pPr>
        <w:pStyle w:val="STJNivel3"/>
        <w:keepNext w:val="0"/>
        <w:widowControl w:val="0"/>
      </w:pPr>
      <w:bookmarkStart w:id="9" w:name="_Toc403573145"/>
      <w:r>
        <w:lastRenderedPageBreak/>
        <w:t xml:space="preserve">Tela </w:t>
      </w:r>
      <w:r w:rsidR="004F06A3">
        <w:t>Alterar</w:t>
      </w:r>
      <w:r>
        <w:t xml:space="preserve"> </w:t>
      </w:r>
      <w:r w:rsidR="002C3FD3">
        <w:t>Andamento</w:t>
      </w:r>
      <w:bookmarkEnd w:id="9"/>
    </w:p>
    <w:p w:rsidR="008961BB" w:rsidRDefault="008961BB" w:rsidP="008961BB">
      <w:pPr>
        <w:pStyle w:val="STJNivel3"/>
        <w:keepNext w:val="0"/>
        <w:widowControl w:val="0"/>
        <w:numPr>
          <w:ilvl w:val="0"/>
          <w:numId w:val="0"/>
        </w:numPr>
      </w:pPr>
    </w:p>
    <w:p w:rsidR="008860E4" w:rsidRDefault="008961BB" w:rsidP="008961BB">
      <w:pPr>
        <w:ind w:firstLine="851"/>
      </w:pPr>
      <w:r>
        <w:rPr>
          <w:noProof/>
        </w:rPr>
        <w:drawing>
          <wp:inline distT="0" distB="0" distL="0" distR="0">
            <wp:extent cx="4048125" cy="2257425"/>
            <wp:effectExtent l="19050" t="19050" r="28575" b="2857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257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35F0" w:rsidRPr="008961BB" w:rsidRDefault="00C035F0" w:rsidP="00C035F0">
      <w:pPr>
        <w:ind w:firstLine="2835"/>
      </w:pPr>
      <w:r w:rsidRPr="00C035F0">
        <w:t xml:space="preserve">Figura 3 – Tela Alterar </w:t>
      </w:r>
      <w:r w:rsidR="002C3FD3">
        <w:t>Andamento</w:t>
      </w:r>
    </w:p>
    <w:p w:rsidR="00035AE5" w:rsidRDefault="00035AE5" w:rsidP="00035AE5">
      <w:pPr>
        <w:pStyle w:val="Ttulo4"/>
        <w:numPr>
          <w:ilvl w:val="0"/>
          <w:numId w:val="29"/>
        </w:numPr>
        <w:spacing w:before="100" w:beforeAutospacing="1" w:after="0"/>
        <w:rPr>
          <w:sz w:val="20"/>
        </w:rPr>
      </w:pPr>
      <w:r>
        <w:rPr>
          <w:sz w:val="20"/>
        </w:rPr>
        <w:t>Regras de Apresentação</w:t>
      </w:r>
    </w:p>
    <w:p w:rsidR="00035AE5" w:rsidRDefault="00035AE5" w:rsidP="00035AE5">
      <w:pPr>
        <w:pStyle w:val="PargrafodaLista"/>
        <w:numPr>
          <w:ilvl w:val="0"/>
          <w:numId w:val="28"/>
        </w:numPr>
        <w:tabs>
          <w:tab w:val="left" w:pos="1134"/>
        </w:tabs>
        <w:spacing w:before="100" w:beforeAutospacing="1"/>
        <w:ind w:hanging="11"/>
        <w:rPr>
          <w:color w:val="auto"/>
        </w:rPr>
      </w:pPr>
      <w:r w:rsidRPr="007A0D9D">
        <w:rPr>
          <w:color w:val="auto"/>
        </w:rPr>
        <w:t xml:space="preserve">Ao clicar o botão </w:t>
      </w:r>
      <w:r w:rsidR="00F2447A">
        <w:rPr>
          <w:color w:val="auto"/>
        </w:rPr>
        <w:t>Finalizar Alteração</w:t>
      </w:r>
      <w:r w:rsidRPr="007A0D9D">
        <w:rPr>
          <w:color w:val="auto"/>
        </w:rPr>
        <w:t xml:space="preserve">, o sistema </w:t>
      </w:r>
      <w:r w:rsidR="00F2447A">
        <w:rPr>
          <w:color w:val="auto"/>
        </w:rPr>
        <w:t>altera o andamento</w:t>
      </w:r>
      <w:r>
        <w:rPr>
          <w:color w:val="auto"/>
        </w:rPr>
        <w:t>;</w:t>
      </w:r>
    </w:p>
    <w:p w:rsidR="00035AE5" w:rsidRDefault="00035AE5" w:rsidP="00035AE5">
      <w:pPr>
        <w:pStyle w:val="Ttulo4"/>
        <w:numPr>
          <w:ilvl w:val="0"/>
          <w:numId w:val="29"/>
        </w:numPr>
        <w:spacing w:before="100" w:beforeAutospacing="1" w:after="0"/>
        <w:rPr>
          <w:sz w:val="20"/>
        </w:rPr>
      </w:pPr>
      <w:r>
        <w:rPr>
          <w:sz w:val="20"/>
        </w:rPr>
        <w:t>Exceções</w:t>
      </w:r>
    </w:p>
    <w:p w:rsidR="00035AE5" w:rsidRPr="00A95545" w:rsidRDefault="00035AE5" w:rsidP="00035AE5">
      <w:pPr>
        <w:spacing w:before="100" w:beforeAutospacing="1"/>
        <w:ind w:firstLine="709"/>
      </w:pPr>
      <w:r w:rsidRPr="009609DC">
        <w:rPr>
          <w:color w:val="auto"/>
        </w:rPr>
        <w:t>Não se aplica</w:t>
      </w:r>
    </w:p>
    <w:p w:rsidR="000843E4" w:rsidRDefault="000843E4">
      <w:pPr>
        <w:jc w:val="left"/>
        <w:rPr>
          <w:rFonts w:cs="Times New Roman"/>
          <w:b/>
          <w:snapToGrid w:val="0"/>
          <w:color w:val="auto"/>
        </w:rPr>
      </w:pPr>
      <w:r>
        <w:br w:type="page"/>
      </w:r>
    </w:p>
    <w:p w:rsidR="00035AE5" w:rsidRPr="001D4B61" w:rsidRDefault="00035AE5" w:rsidP="00035AE5">
      <w:pPr>
        <w:pStyle w:val="Ttulo4"/>
        <w:numPr>
          <w:ilvl w:val="0"/>
          <w:numId w:val="29"/>
        </w:numPr>
        <w:spacing w:before="100" w:beforeAutospacing="1" w:after="0"/>
        <w:rPr>
          <w:sz w:val="20"/>
        </w:rPr>
      </w:pPr>
      <w:r w:rsidRPr="001D4B61">
        <w:rPr>
          <w:sz w:val="20"/>
        </w:rPr>
        <w:lastRenderedPageBreak/>
        <w:t>Itens de Controle</w:t>
      </w:r>
    </w:p>
    <w:p w:rsidR="00035AE5" w:rsidRDefault="00035AE5" w:rsidP="00035AE5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567"/>
        <w:gridCol w:w="709"/>
        <w:gridCol w:w="567"/>
        <w:gridCol w:w="567"/>
        <w:gridCol w:w="567"/>
        <w:gridCol w:w="1134"/>
        <w:gridCol w:w="567"/>
        <w:gridCol w:w="992"/>
        <w:gridCol w:w="1641"/>
      </w:tblGrid>
      <w:tr w:rsidR="00035AE5" w:rsidTr="00F22B7A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035AE5" w:rsidRDefault="00035AE5" w:rsidP="00F22B7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939" w:type="dxa"/>
            <w:shd w:val="pct25" w:color="auto" w:fill="auto"/>
            <w:vAlign w:val="center"/>
          </w:tcPr>
          <w:p w:rsidR="00035AE5" w:rsidRDefault="00035AE5" w:rsidP="00F22B7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035AE5" w:rsidRDefault="00035AE5" w:rsidP="00F22B7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035AE5" w:rsidRDefault="00035AE5" w:rsidP="00F22B7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035AE5" w:rsidRDefault="00035AE5" w:rsidP="00F22B7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035AE5" w:rsidRDefault="00035AE5" w:rsidP="00F22B7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035AE5" w:rsidRDefault="00035AE5" w:rsidP="00F22B7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035AE5" w:rsidRDefault="00035AE5" w:rsidP="00F22B7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035AE5" w:rsidRDefault="00035AE5" w:rsidP="00F22B7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035AE5" w:rsidRDefault="00035AE5" w:rsidP="00F22B7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641" w:type="dxa"/>
            <w:shd w:val="pct25" w:color="auto" w:fill="auto"/>
            <w:vAlign w:val="center"/>
          </w:tcPr>
          <w:p w:rsidR="00035AE5" w:rsidRDefault="00035AE5" w:rsidP="00F22B7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035AE5" w:rsidRPr="002054A8" w:rsidTr="00F22B7A">
        <w:trPr>
          <w:cantSplit/>
          <w:jc w:val="center"/>
        </w:trPr>
        <w:tc>
          <w:tcPr>
            <w:tcW w:w="554" w:type="dxa"/>
            <w:vAlign w:val="center"/>
          </w:tcPr>
          <w:p w:rsidR="00035AE5" w:rsidRPr="008A6418" w:rsidRDefault="00035AE5" w:rsidP="00F22B7A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</w:t>
            </w:r>
          </w:p>
        </w:tc>
        <w:tc>
          <w:tcPr>
            <w:tcW w:w="1939" w:type="dxa"/>
            <w:vAlign w:val="center"/>
          </w:tcPr>
          <w:p w:rsidR="00035AE5" w:rsidRPr="008A6418" w:rsidRDefault="00035AE5" w:rsidP="00F22B7A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Descrição do Andamento</w:t>
            </w:r>
          </w:p>
        </w:tc>
        <w:tc>
          <w:tcPr>
            <w:tcW w:w="567" w:type="dxa"/>
            <w:vAlign w:val="center"/>
          </w:tcPr>
          <w:p w:rsidR="00035AE5" w:rsidRPr="008A6418" w:rsidRDefault="00ED46FC" w:rsidP="00F22B7A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(1000)</w:t>
            </w:r>
          </w:p>
        </w:tc>
        <w:tc>
          <w:tcPr>
            <w:tcW w:w="709" w:type="dxa"/>
            <w:vAlign w:val="center"/>
          </w:tcPr>
          <w:p w:rsidR="00035AE5" w:rsidRPr="008A6418" w:rsidRDefault="00035AE5" w:rsidP="00F22B7A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035AE5" w:rsidRPr="008A6418" w:rsidRDefault="002C3FD3" w:rsidP="00F22B7A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567" w:type="dxa"/>
            <w:vAlign w:val="center"/>
          </w:tcPr>
          <w:p w:rsidR="00035AE5" w:rsidRPr="008A6418" w:rsidRDefault="00035AE5" w:rsidP="00F22B7A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035AE5" w:rsidRPr="008A6418" w:rsidRDefault="002C3FD3" w:rsidP="00F22B7A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1134" w:type="dxa"/>
            <w:vAlign w:val="center"/>
          </w:tcPr>
          <w:p w:rsidR="00035AE5" w:rsidRPr="008A6418" w:rsidRDefault="00035AE5" w:rsidP="00F22B7A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035AE5" w:rsidRPr="008A6418" w:rsidRDefault="00035AE5" w:rsidP="00F22B7A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035AE5" w:rsidRPr="008A6418" w:rsidRDefault="00035AE5" w:rsidP="00F22B7A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035AE5" w:rsidRPr="008A6418" w:rsidRDefault="00035AE5" w:rsidP="00F22B7A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</w:tr>
      <w:tr w:rsidR="00F2447A" w:rsidRPr="002054A8" w:rsidTr="00F2447A">
        <w:trPr>
          <w:cantSplit/>
          <w:jc w:val="center"/>
        </w:trPr>
        <w:tc>
          <w:tcPr>
            <w:tcW w:w="554" w:type="dxa"/>
            <w:vAlign w:val="center"/>
          </w:tcPr>
          <w:p w:rsidR="00F2447A" w:rsidRDefault="00F2447A" w:rsidP="00F22B7A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</w:p>
        </w:tc>
        <w:tc>
          <w:tcPr>
            <w:tcW w:w="1939" w:type="dxa"/>
            <w:vAlign w:val="center"/>
          </w:tcPr>
          <w:p w:rsidR="00F2447A" w:rsidRDefault="00F2447A" w:rsidP="00F22B7A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Finalizar Alteração</w:t>
            </w:r>
          </w:p>
        </w:tc>
        <w:tc>
          <w:tcPr>
            <w:tcW w:w="567" w:type="dxa"/>
            <w:vAlign w:val="center"/>
          </w:tcPr>
          <w:p w:rsidR="00F2447A" w:rsidRPr="008A6418" w:rsidRDefault="00F2447A" w:rsidP="00F22B7A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F2447A" w:rsidRPr="008A6418" w:rsidRDefault="00F2447A" w:rsidP="00F22B7A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2447A" w:rsidRPr="008A6418" w:rsidRDefault="00F2447A" w:rsidP="00F22B7A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2447A" w:rsidRPr="008A6418" w:rsidRDefault="00F2447A" w:rsidP="00F22B7A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2447A" w:rsidRPr="008A6418" w:rsidRDefault="00F2447A" w:rsidP="00F22B7A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F2447A" w:rsidRPr="008A6418" w:rsidRDefault="00F2447A" w:rsidP="00F22B7A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2447A" w:rsidRPr="008A6418" w:rsidRDefault="00F2447A" w:rsidP="00F22B7A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F2447A" w:rsidRDefault="00F2447A" w:rsidP="00F22B7A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vAlign w:val="center"/>
          </w:tcPr>
          <w:p w:rsidR="00F2447A" w:rsidRPr="008A6418" w:rsidRDefault="00F2447A" w:rsidP="00F2447A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</w:tr>
      <w:tr w:rsidR="00F2447A" w:rsidRPr="002054A8" w:rsidTr="00F22B7A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F2447A" w:rsidRPr="002054A8" w:rsidRDefault="00F2447A" w:rsidP="00F22B7A">
            <w:pPr>
              <w:rPr>
                <w:sz w:val="22"/>
              </w:rPr>
            </w:pPr>
          </w:p>
          <w:p w:rsidR="00F2447A" w:rsidRPr="002054A8" w:rsidRDefault="00F2447A" w:rsidP="00F22B7A">
            <w:pPr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>Máscaras: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LC</w:t>
            </w:r>
            <w:r w:rsidRPr="002054A8">
              <w:rPr>
                <w:sz w:val="16"/>
                <w:szCs w:val="16"/>
              </w:rPr>
              <w:t xml:space="preserve"> – Caracteres Caixa Baixa, </w:t>
            </w:r>
            <w:r w:rsidRPr="002054A8">
              <w:rPr>
                <w:b/>
                <w:bCs/>
                <w:sz w:val="16"/>
                <w:szCs w:val="16"/>
              </w:rPr>
              <w:t>UC</w:t>
            </w:r>
            <w:r w:rsidRPr="002054A8">
              <w:rPr>
                <w:sz w:val="16"/>
                <w:szCs w:val="16"/>
              </w:rPr>
              <w:t xml:space="preserve"> –Caracteres Caixa Alta, </w:t>
            </w:r>
            <w:r w:rsidRPr="002054A8">
              <w:rPr>
                <w:b/>
                <w:bCs/>
                <w:sz w:val="16"/>
                <w:szCs w:val="16"/>
              </w:rPr>
              <w:t>CS</w:t>
            </w:r>
            <w:r w:rsidRPr="002054A8">
              <w:rPr>
                <w:sz w:val="16"/>
                <w:szCs w:val="16"/>
              </w:rPr>
              <w:t xml:space="preserve"> – Ignora Caixa </w:t>
            </w:r>
          </w:p>
          <w:p w:rsidR="00F2447A" w:rsidRPr="002054A8" w:rsidRDefault="00F2447A" w:rsidP="00F22B7A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CE –</w:t>
            </w:r>
            <w:r w:rsidRPr="002054A8">
              <w:rPr>
                <w:sz w:val="16"/>
                <w:szCs w:val="16"/>
              </w:rPr>
              <w:t xml:space="preserve"> Aceita Caracteres Especiais,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 xml:space="preserve">NE – </w:t>
            </w:r>
            <w:r w:rsidRPr="002054A8">
              <w:rPr>
                <w:sz w:val="16"/>
                <w:szCs w:val="16"/>
              </w:rPr>
              <w:t>Não Aceita Caracteres Especiais</w:t>
            </w:r>
          </w:p>
          <w:p w:rsidR="00F2447A" w:rsidRPr="002054A8" w:rsidRDefault="00F2447A" w:rsidP="00F22B7A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CA</w:t>
            </w:r>
            <w:r w:rsidRPr="002054A8">
              <w:rPr>
                <w:sz w:val="16"/>
                <w:szCs w:val="16"/>
              </w:rPr>
              <w:t xml:space="preserve"> – Aceita Caracteres Acentuados, </w:t>
            </w:r>
            <w:r w:rsidRPr="002054A8">
              <w:rPr>
                <w:b/>
                <w:bCs/>
                <w:sz w:val="16"/>
                <w:szCs w:val="16"/>
              </w:rPr>
              <w:t>NA</w:t>
            </w:r>
            <w:r w:rsidRPr="002054A8">
              <w:rPr>
                <w:sz w:val="16"/>
                <w:szCs w:val="16"/>
              </w:rPr>
              <w:t xml:space="preserve"> – Não Aceita Caracteres Acentuados</w:t>
            </w:r>
          </w:p>
          <w:p w:rsidR="00F2447A" w:rsidRPr="002054A8" w:rsidRDefault="00F2447A" w:rsidP="00F22B7A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 xml:space="preserve">VN – </w:t>
            </w:r>
            <w:r w:rsidRPr="002054A8">
              <w:rPr>
                <w:sz w:val="16"/>
                <w:szCs w:val="16"/>
              </w:rPr>
              <w:t xml:space="preserve">Valores Inteiros, </w:t>
            </w:r>
            <w:r w:rsidRPr="002054A8">
              <w:rPr>
                <w:b/>
                <w:bCs/>
                <w:sz w:val="16"/>
                <w:szCs w:val="16"/>
              </w:rPr>
              <w:t>VD</w:t>
            </w:r>
            <w:r w:rsidRPr="002054A8">
              <w:rPr>
                <w:sz w:val="16"/>
                <w:szCs w:val="16"/>
              </w:rPr>
              <w:t xml:space="preserve"> – Valores com Casas Decimais</w:t>
            </w:r>
          </w:p>
          <w:p w:rsidR="00F2447A" w:rsidRPr="002054A8" w:rsidRDefault="00F2447A" w:rsidP="00F22B7A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DT–</w:t>
            </w:r>
            <w:r w:rsidRPr="002054A8">
              <w:rPr>
                <w:sz w:val="16"/>
                <w:szCs w:val="16"/>
              </w:rPr>
              <w:t xml:space="preserve">Data (dd/mm/yyyy), </w:t>
            </w:r>
            <w:r w:rsidRPr="002054A8">
              <w:rPr>
                <w:b/>
                <w:bCs/>
                <w:sz w:val="16"/>
                <w:szCs w:val="16"/>
              </w:rPr>
              <w:t>MA</w:t>
            </w:r>
            <w:r w:rsidRPr="002054A8">
              <w:rPr>
                <w:sz w:val="16"/>
                <w:szCs w:val="16"/>
              </w:rPr>
              <w:t xml:space="preserve"> – Mês/Ano (mm/yyyy) </w:t>
            </w:r>
          </w:p>
          <w:p w:rsidR="00F2447A" w:rsidRPr="002054A8" w:rsidRDefault="00F2447A" w:rsidP="00F22B7A">
            <w:pPr>
              <w:rPr>
                <w:sz w:val="16"/>
                <w:szCs w:val="16"/>
                <w:lang w:val="en-US"/>
              </w:rPr>
            </w:pPr>
            <w:r w:rsidRPr="002054A8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2054A8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2054A8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>
              <w:rPr>
                <w:sz w:val="16"/>
                <w:szCs w:val="16"/>
                <w:lang w:val="en-US"/>
              </w:rPr>
              <w:t>Hora (99:99),</w:t>
            </w:r>
          </w:p>
          <w:p w:rsidR="00F2447A" w:rsidRPr="002054A8" w:rsidRDefault="00F2447A" w:rsidP="00F22B7A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 xml:space="preserve">Link – </w:t>
            </w:r>
            <w:r w:rsidRPr="002054A8">
              <w:rPr>
                <w:sz w:val="16"/>
                <w:szCs w:val="16"/>
              </w:rPr>
              <w:t xml:space="preserve">Link para outra Página, </w:t>
            </w:r>
            <w:r w:rsidRPr="002054A8">
              <w:rPr>
                <w:b/>
                <w:bCs/>
                <w:sz w:val="16"/>
                <w:szCs w:val="16"/>
              </w:rPr>
              <w:t>URL –</w:t>
            </w:r>
            <w:r w:rsidRPr="002054A8">
              <w:rPr>
                <w:sz w:val="16"/>
                <w:szCs w:val="16"/>
              </w:rPr>
              <w:t xml:space="preserve"> Endereços Internet</w:t>
            </w:r>
          </w:p>
          <w:p w:rsidR="00F2447A" w:rsidRDefault="00F2447A" w:rsidP="00F22B7A">
            <w:pPr>
              <w:rPr>
                <w:sz w:val="16"/>
                <w:szCs w:val="16"/>
              </w:rPr>
            </w:pPr>
            <w:r w:rsidRPr="002054A8">
              <w:rPr>
                <w:b/>
                <w:sz w:val="16"/>
                <w:szCs w:val="16"/>
              </w:rPr>
              <w:t xml:space="preserve">Yyyy/SIGLA/ID – </w:t>
            </w:r>
            <w:r w:rsidRPr="002054A8">
              <w:rPr>
                <w:sz w:val="16"/>
                <w:szCs w:val="16"/>
              </w:rPr>
              <w:t>Ano, Sigla, identificador</w:t>
            </w:r>
          </w:p>
          <w:p w:rsidR="00F2447A" w:rsidRPr="00815350" w:rsidRDefault="00F2447A" w:rsidP="00F22B7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xxxxx-yyyy - </w:t>
            </w:r>
            <w:r w:rsidRPr="00815350">
              <w:rPr>
                <w:sz w:val="16"/>
                <w:szCs w:val="16"/>
              </w:rPr>
              <w:t>Sequencial, ano</w:t>
            </w:r>
          </w:p>
          <w:p w:rsidR="00F2447A" w:rsidRPr="002054A8" w:rsidRDefault="00F2447A" w:rsidP="00F22B7A">
            <w:pPr>
              <w:rPr>
                <w:sz w:val="16"/>
                <w:szCs w:val="16"/>
              </w:rPr>
            </w:pPr>
          </w:p>
          <w:p w:rsidR="00F2447A" w:rsidRPr="002054A8" w:rsidRDefault="00F2447A" w:rsidP="00F22B7A">
            <w:pPr>
              <w:ind w:left="1093" w:hanging="1093"/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 xml:space="preserve">Informação BD: deverá constar o </w:t>
            </w:r>
            <w:r w:rsidRPr="002054A8">
              <w:rPr>
                <w:b/>
                <w:bCs/>
                <w:iCs/>
                <w:sz w:val="16"/>
                <w:szCs w:val="16"/>
              </w:rPr>
              <w:t>nome do campo</w:t>
            </w:r>
            <w:r w:rsidRPr="002054A8">
              <w:rPr>
                <w:sz w:val="16"/>
                <w:szCs w:val="16"/>
              </w:rPr>
              <w:t xml:space="preserve"> e sua respectiva </w:t>
            </w:r>
            <w:r w:rsidRPr="002054A8">
              <w:rPr>
                <w:b/>
                <w:bCs/>
                <w:iCs/>
                <w:sz w:val="16"/>
                <w:szCs w:val="16"/>
              </w:rPr>
              <w:t>tabela</w:t>
            </w:r>
            <w:r w:rsidRPr="002054A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2054A8">
              <w:rPr>
                <w:b/>
                <w:bCs/>
                <w:iCs/>
                <w:sz w:val="16"/>
                <w:szCs w:val="16"/>
              </w:rPr>
              <w:t>tamanho</w:t>
            </w:r>
            <w:r w:rsidRPr="002054A8">
              <w:rPr>
                <w:sz w:val="16"/>
                <w:szCs w:val="16"/>
              </w:rPr>
              <w:t xml:space="preserve"> e </w:t>
            </w:r>
            <w:r w:rsidRPr="002054A8">
              <w:rPr>
                <w:b/>
                <w:bCs/>
                <w:iCs/>
                <w:sz w:val="16"/>
                <w:szCs w:val="16"/>
              </w:rPr>
              <w:t>tipo</w:t>
            </w:r>
            <w:r w:rsidRPr="002054A8">
              <w:rPr>
                <w:sz w:val="16"/>
                <w:szCs w:val="16"/>
              </w:rPr>
              <w:t xml:space="preserve"> da informação. Para este último deve-se usar </w:t>
            </w:r>
            <w:r w:rsidRPr="002054A8">
              <w:rPr>
                <w:b/>
                <w:bCs/>
                <w:sz w:val="16"/>
                <w:szCs w:val="16"/>
              </w:rPr>
              <w:t>A –</w:t>
            </w:r>
            <w:r w:rsidRPr="002054A8">
              <w:rPr>
                <w:sz w:val="16"/>
                <w:szCs w:val="16"/>
              </w:rPr>
              <w:t xml:space="preserve"> Alfanumérico, </w:t>
            </w:r>
            <w:r w:rsidRPr="002054A8">
              <w:rPr>
                <w:b/>
                <w:bCs/>
                <w:sz w:val="16"/>
                <w:szCs w:val="16"/>
              </w:rPr>
              <w:t xml:space="preserve">N </w:t>
            </w:r>
            <w:r w:rsidRPr="002054A8">
              <w:rPr>
                <w:sz w:val="16"/>
                <w:szCs w:val="16"/>
              </w:rPr>
              <w:t xml:space="preserve">– Numérico, </w:t>
            </w:r>
            <w:r w:rsidRPr="002054A8">
              <w:rPr>
                <w:b/>
                <w:bCs/>
                <w:sz w:val="16"/>
                <w:szCs w:val="16"/>
              </w:rPr>
              <w:t xml:space="preserve">I – </w:t>
            </w:r>
            <w:r w:rsidRPr="002054A8">
              <w:rPr>
                <w:sz w:val="16"/>
                <w:szCs w:val="16"/>
              </w:rPr>
              <w:t xml:space="preserve">Inteiro, </w:t>
            </w:r>
            <w:r w:rsidRPr="002054A8">
              <w:rPr>
                <w:b/>
                <w:bCs/>
                <w:sz w:val="16"/>
                <w:szCs w:val="16"/>
              </w:rPr>
              <w:t>D –</w:t>
            </w:r>
            <w:r w:rsidRPr="002054A8">
              <w:rPr>
                <w:sz w:val="16"/>
                <w:szCs w:val="16"/>
              </w:rPr>
              <w:t xml:space="preserve"> Decimal, </w:t>
            </w:r>
            <w:r w:rsidRPr="002054A8">
              <w:rPr>
                <w:b/>
                <w:bCs/>
                <w:sz w:val="16"/>
                <w:szCs w:val="16"/>
              </w:rPr>
              <w:t xml:space="preserve">TS – </w:t>
            </w:r>
            <w:r w:rsidRPr="002054A8">
              <w:rPr>
                <w:sz w:val="16"/>
                <w:szCs w:val="16"/>
              </w:rPr>
              <w:t xml:space="preserve">TimeStamp, </w:t>
            </w:r>
            <w:r w:rsidRPr="002054A8">
              <w:rPr>
                <w:b/>
                <w:bCs/>
                <w:sz w:val="16"/>
                <w:szCs w:val="16"/>
              </w:rPr>
              <w:t xml:space="preserve">DT – </w:t>
            </w:r>
            <w:r w:rsidRPr="002054A8">
              <w:rPr>
                <w:sz w:val="16"/>
                <w:szCs w:val="16"/>
              </w:rPr>
              <w:t>Data</w:t>
            </w:r>
          </w:p>
          <w:p w:rsidR="00F2447A" w:rsidRPr="002054A8" w:rsidRDefault="00F2447A" w:rsidP="00F22B7A">
            <w:pPr>
              <w:ind w:left="1093" w:hanging="1093"/>
              <w:rPr>
                <w:sz w:val="16"/>
                <w:szCs w:val="16"/>
              </w:rPr>
            </w:pPr>
          </w:p>
          <w:p w:rsidR="00F2447A" w:rsidRPr="002054A8" w:rsidRDefault="00F2447A" w:rsidP="00F22B7A">
            <w:pPr>
              <w:rPr>
                <w:sz w:val="22"/>
              </w:rPr>
            </w:pPr>
            <w:r w:rsidRPr="002054A8">
              <w:rPr>
                <w:sz w:val="16"/>
                <w:szCs w:val="16"/>
              </w:rPr>
              <w:t xml:space="preserve">Não se Aplica: </w:t>
            </w:r>
            <w:r w:rsidRPr="002054A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035AE5" w:rsidRPr="00F5763F" w:rsidRDefault="00035AE5" w:rsidP="007C31E2">
      <w:pPr>
        <w:pStyle w:val="STJNivel3"/>
        <w:keepNext w:val="0"/>
        <w:widowControl w:val="0"/>
        <w:numPr>
          <w:ilvl w:val="0"/>
          <w:numId w:val="0"/>
        </w:numPr>
        <w:spacing w:before="0" w:beforeAutospacing="0"/>
        <w:ind w:left="720" w:hanging="720"/>
        <w:rPr>
          <w:b w:val="0"/>
          <w:sz w:val="20"/>
        </w:rPr>
      </w:pPr>
    </w:p>
    <w:sectPr w:rsidR="00035AE5" w:rsidRPr="00F5763F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C1E" w:rsidRDefault="00742C1E">
      <w:r>
        <w:separator/>
      </w:r>
    </w:p>
  </w:endnote>
  <w:endnote w:type="continuationSeparator" w:id="1">
    <w:p w:rsidR="00742C1E" w:rsidRDefault="00742C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4FD" w:rsidRDefault="000C44F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4FD" w:rsidRDefault="000C44FD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7A" w:rsidRDefault="00F22B7A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F22B7A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22B7A" w:rsidRDefault="00F22B7A">
          <w:r>
            <w:t>Politec Ltda.</w:t>
          </w:r>
        </w:p>
        <w:p w:rsidR="00F22B7A" w:rsidRDefault="00F22B7A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22B7A" w:rsidRDefault="00F22B7A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22B7A" w:rsidRDefault="00F22B7A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F22B7A" w:rsidRDefault="00F22B7A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7A" w:rsidRDefault="00F22B7A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F22B7A">
      <w:trPr>
        <w:cantSplit/>
        <w:jc w:val="center"/>
      </w:trPr>
      <w:tc>
        <w:tcPr>
          <w:tcW w:w="8005" w:type="dxa"/>
        </w:tcPr>
        <w:p w:rsidR="00F22B7A" w:rsidRDefault="00F22B7A" w:rsidP="000B2EEA">
          <w:pPr>
            <w:pStyle w:val="Rodap"/>
            <w:ind w:right="360"/>
          </w:pPr>
          <w:r w:rsidRPr="00521824">
            <w:t>saad_este_it008_manter_andamento_documento</w:t>
          </w:r>
        </w:p>
      </w:tc>
      <w:tc>
        <w:tcPr>
          <w:tcW w:w="1705" w:type="dxa"/>
          <w:vAlign w:val="center"/>
        </w:tcPr>
        <w:p w:rsidR="00F22B7A" w:rsidRPr="00203AE9" w:rsidRDefault="00F22B7A" w:rsidP="00845586">
          <w:pPr>
            <w:pStyle w:val="Rodap"/>
            <w:jc w:val="right"/>
          </w:pPr>
          <w:r w:rsidRPr="00203AE9">
            <w:t>Pág.</w:t>
          </w:r>
          <w:r>
            <w:t xml:space="preserve"> </w:t>
          </w:r>
          <w:r w:rsidR="00401116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401116">
            <w:rPr>
              <w:rStyle w:val="Nmerodepgina"/>
              <w:sz w:val="20"/>
            </w:rPr>
            <w:fldChar w:fldCharType="separate"/>
          </w:r>
          <w:r w:rsidR="00FA3D01">
            <w:rPr>
              <w:rStyle w:val="Nmerodepgina"/>
              <w:noProof/>
              <w:sz w:val="20"/>
            </w:rPr>
            <w:t>3</w:t>
          </w:r>
          <w:r w:rsidR="00401116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FA3D01">
              <w:rPr>
                <w:noProof/>
              </w:rPr>
              <w:t>11</w:t>
            </w:r>
          </w:fldSimple>
        </w:p>
      </w:tc>
    </w:tr>
  </w:tbl>
  <w:p w:rsidR="00F22B7A" w:rsidRDefault="00F22B7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C1E" w:rsidRDefault="00742C1E">
      <w:r>
        <w:separator/>
      </w:r>
    </w:p>
  </w:footnote>
  <w:footnote w:type="continuationSeparator" w:id="1">
    <w:p w:rsidR="00742C1E" w:rsidRDefault="00742C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4FD" w:rsidRDefault="000C44F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7A" w:rsidRDefault="00F22B7A">
    <w:pPr>
      <w:pStyle w:val="Cabealho"/>
    </w:pPr>
    <w:r>
      <w:rPr>
        <w:noProof/>
      </w:rPr>
      <w:drawing>
        <wp:inline distT="0" distB="0" distL="0" distR="0">
          <wp:extent cx="623455" cy="552796"/>
          <wp:effectExtent l="0" t="0" r="5715" b="0"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F22B7A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F22B7A" w:rsidRDefault="00F22B7A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F22B7A" w:rsidRDefault="00F22B7A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F22B7A" w:rsidRDefault="00F22B7A">
          <w:pPr>
            <w:jc w:val="right"/>
            <w:rPr>
              <w:b/>
            </w:rPr>
          </w:pPr>
          <w:r w:rsidRPr="00DE5ED4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75pt;height:33.75pt" o:ole="">
                <v:imagedata r:id="rId1" o:title=""/>
              </v:shape>
              <o:OLEObject Type="Embed" ProgID="Word.Picture.8" ShapeID="_x0000_i1025" DrawAspect="Content" ObjectID="_1477315011" r:id="rId2"/>
            </w:object>
          </w:r>
        </w:p>
      </w:tc>
    </w:tr>
  </w:tbl>
  <w:p w:rsidR="00F22B7A" w:rsidRDefault="00F22B7A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653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8"/>
      <w:gridCol w:w="7566"/>
      <w:gridCol w:w="360"/>
    </w:tblGrid>
    <w:tr w:rsidR="00F22B7A" w:rsidTr="00F22B7A">
      <w:trPr>
        <w:cantSplit/>
        <w:trHeight w:val="575"/>
        <w:jc w:val="center"/>
      </w:trPr>
      <w:tc>
        <w:tcPr>
          <w:tcW w:w="768" w:type="pct"/>
          <w:vAlign w:val="center"/>
        </w:tcPr>
        <w:p w:rsidR="00F22B7A" w:rsidRDefault="00F22B7A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inline distT="0" distB="0" distL="0" distR="0">
                <wp:extent cx="623455" cy="552796"/>
                <wp:effectExtent l="0" t="0" r="5715" b="0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39" w:type="pct"/>
          <w:vAlign w:val="center"/>
        </w:tcPr>
        <w:p w:rsidR="00F22B7A" w:rsidRDefault="00F22B7A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B444D2">
            <w:rPr>
              <w:sz w:val="24"/>
              <w:szCs w:val="24"/>
            </w:rPr>
            <w:t>Especificação de Tela</w:t>
          </w:r>
        </w:p>
        <w:p w:rsidR="00F22B7A" w:rsidRPr="00B444D2" w:rsidRDefault="00F22B7A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Manter Andamento do Documento</w:t>
          </w:r>
        </w:p>
        <w:p w:rsidR="00F22B7A" w:rsidRDefault="00F22B7A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F22B7A" w:rsidRDefault="00F22B7A" w:rsidP="009439FB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r>
            <w:rPr>
              <w:sz w:val="24"/>
              <w:szCs w:val="24"/>
            </w:rPr>
            <w:t>SAAD- Sistema de Acompanhamento Administrativo de Documentos</w:t>
          </w:r>
          <w:r w:rsidR="00401116" w:rsidRPr="00B444D2">
            <w:rPr>
              <w:sz w:val="24"/>
              <w:szCs w:val="24"/>
            </w:rPr>
            <w:fldChar w:fldCharType="begin"/>
          </w:r>
          <w:r w:rsidRPr="00B444D2">
            <w:rPr>
              <w:sz w:val="24"/>
              <w:szCs w:val="24"/>
            </w:rPr>
            <w:instrText xml:space="preserve"> DOCPROPERTY MANAGER </w:instrText>
          </w:r>
          <w:r w:rsidR="00401116" w:rsidRPr="00B444D2">
            <w:rPr>
              <w:sz w:val="24"/>
              <w:szCs w:val="24"/>
            </w:rPr>
            <w:fldChar w:fldCharType="end"/>
          </w:r>
        </w:p>
      </w:tc>
      <w:tc>
        <w:tcPr>
          <w:tcW w:w="192" w:type="pct"/>
        </w:tcPr>
        <w:p w:rsidR="00F22B7A" w:rsidRPr="00B444D2" w:rsidRDefault="000C44FD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0C44FD">
            <w:rPr>
              <w:noProof/>
              <w:sz w:val="24"/>
              <w:szCs w:val="24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-198120</wp:posOffset>
                </wp:positionV>
                <wp:extent cx="1080135" cy="1076325"/>
                <wp:effectExtent l="19050" t="0" r="5715" b="0"/>
                <wp:wrapNone/>
                <wp:docPr id="1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F22B7A" w:rsidRDefault="00F22B7A" w:rsidP="0052182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41D4"/>
    <w:multiLevelType w:val="hybridMultilevel"/>
    <w:tmpl w:val="2402E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5228A"/>
    <w:multiLevelType w:val="hybridMultilevel"/>
    <w:tmpl w:val="6380883E"/>
    <w:lvl w:ilvl="0" w:tplc="1898EAC0">
      <w:start w:val="1"/>
      <w:numFmt w:val="decimal"/>
      <w:pStyle w:val="STJNivel3"/>
      <w:lvlText w:val="2.2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544FB"/>
    <w:multiLevelType w:val="hybridMultilevel"/>
    <w:tmpl w:val="2C24BFFC"/>
    <w:lvl w:ilvl="0" w:tplc="E6A84D20">
      <w:start w:val="1"/>
      <w:numFmt w:val="decimal"/>
      <w:lvlText w:val="2.2.1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D7E54"/>
    <w:multiLevelType w:val="hybridMultilevel"/>
    <w:tmpl w:val="2402E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0C5468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1E91519C"/>
    <w:multiLevelType w:val="hybridMultilevel"/>
    <w:tmpl w:val="2402E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0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1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BFC00E2"/>
    <w:multiLevelType w:val="hybridMultilevel"/>
    <w:tmpl w:val="494EC3DC"/>
    <w:lvl w:ilvl="0" w:tplc="4B9AD1E8">
      <w:start w:val="1"/>
      <w:numFmt w:val="decimal"/>
      <w:lvlText w:val="2.2.2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5">
    <w:nsid w:val="4F913837"/>
    <w:multiLevelType w:val="multilevel"/>
    <w:tmpl w:val="D2E4064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6">
    <w:nsid w:val="547A09E3"/>
    <w:multiLevelType w:val="hybridMultilevel"/>
    <w:tmpl w:val="2402E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8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9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0">
    <w:nsid w:val="6D496B5F"/>
    <w:multiLevelType w:val="hybridMultilevel"/>
    <w:tmpl w:val="D24A17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591A28"/>
    <w:multiLevelType w:val="hybridMultilevel"/>
    <w:tmpl w:val="40F429DC"/>
    <w:lvl w:ilvl="0" w:tplc="5956B8EC">
      <w:start w:val="1"/>
      <w:numFmt w:val="decimal"/>
      <w:lvlText w:val="2.2.3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5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11"/>
  </w:num>
  <w:num w:numId="4">
    <w:abstractNumId w:val="25"/>
  </w:num>
  <w:num w:numId="5">
    <w:abstractNumId w:val="4"/>
  </w:num>
  <w:num w:numId="6">
    <w:abstractNumId w:val="7"/>
  </w:num>
  <w:num w:numId="7">
    <w:abstractNumId w:val="21"/>
  </w:num>
  <w:num w:numId="8">
    <w:abstractNumId w:val="6"/>
  </w:num>
  <w:num w:numId="9">
    <w:abstractNumId w:val="14"/>
  </w:num>
  <w:num w:numId="10">
    <w:abstractNumId w:val="10"/>
  </w:num>
  <w:num w:numId="11">
    <w:abstractNumId w:val="9"/>
  </w:num>
  <w:num w:numId="12">
    <w:abstractNumId w:val="13"/>
  </w:num>
  <w:num w:numId="13">
    <w:abstractNumId w:val="19"/>
  </w:num>
  <w:num w:numId="14">
    <w:abstractNumId w:val="18"/>
  </w:num>
  <w:num w:numId="15">
    <w:abstractNumId w:val="15"/>
  </w:num>
  <w:num w:numId="16">
    <w:abstractNumId w:val="17"/>
  </w:num>
  <w:num w:numId="17">
    <w:abstractNumId w:val="20"/>
  </w:num>
  <w:num w:numId="18">
    <w:abstractNumId w:val="0"/>
  </w:num>
  <w:num w:numId="19">
    <w:abstractNumId w:val="16"/>
  </w:num>
  <w:num w:numId="20">
    <w:abstractNumId w:val="5"/>
  </w:num>
  <w:num w:numId="21">
    <w:abstractNumId w:val="1"/>
  </w:num>
  <w:num w:numId="22">
    <w:abstractNumId w:val="2"/>
  </w:num>
  <w:num w:numId="23">
    <w:abstractNumId w:val="24"/>
  </w:num>
  <w:num w:numId="24">
    <w:abstractNumId w:val="24"/>
  </w:num>
  <w:num w:numId="25">
    <w:abstractNumId w:val="1"/>
  </w:num>
  <w:num w:numId="26">
    <w:abstractNumId w:val="3"/>
  </w:num>
  <w:num w:numId="27">
    <w:abstractNumId w:val="12"/>
  </w:num>
  <w:num w:numId="28">
    <w:abstractNumId w:val="8"/>
  </w:num>
  <w:num w:numId="29">
    <w:abstractNumId w:val="2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05371C"/>
    <w:rsid w:val="00000189"/>
    <w:rsid w:val="00000AE6"/>
    <w:rsid w:val="00010D57"/>
    <w:rsid w:val="00014764"/>
    <w:rsid w:val="00027B04"/>
    <w:rsid w:val="00030BC1"/>
    <w:rsid w:val="0003241F"/>
    <w:rsid w:val="00035AE5"/>
    <w:rsid w:val="000466CE"/>
    <w:rsid w:val="000511A9"/>
    <w:rsid w:val="000524BF"/>
    <w:rsid w:val="000530E0"/>
    <w:rsid w:val="0005371C"/>
    <w:rsid w:val="00063BB4"/>
    <w:rsid w:val="00065576"/>
    <w:rsid w:val="000711C2"/>
    <w:rsid w:val="000713D5"/>
    <w:rsid w:val="0007636F"/>
    <w:rsid w:val="000772E3"/>
    <w:rsid w:val="00081615"/>
    <w:rsid w:val="000843E4"/>
    <w:rsid w:val="000846F7"/>
    <w:rsid w:val="00087F00"/>
    <w:rsid w:val="00087F22"/>
    <w:rsid w:val="0009016B"/>
    <w:rsid w:val="000A0123"/>
    <w:rsid w:val="000A3E7C"/>
    <w:rsid w:val="000A5058"/>
    <w:rsid w:val="000A54AE"/>
    <w:rsid w:val="000B1FDE"/>
    <w:rsid w:val="000B2EEA"/>
    <w:rsid w:val="000B545B"/>
    <w:rsid w:val="000C2252"/>
    <w:rsid w:val="000C44FD"/>
    <w:rsid w:val="000C4BF5"/>
    <w:rsid w:val="000D21AA"/>
    <w:rsid w:val="000E7875"/>
    <w:rsid w:val="00103470"/>
    <w:rsid w:val="001135E4"/>
    <w:rsid w:val="00114151"/>
    <w:rsid w:val="001327E3"/>
    <w:rsid w:val="001355BB"/>
    <w:rsid w:val="00136E23"/>
    <w:rsid w:val="001527DE"/>
    <w:rsid w:val="001609C7"/>
    <w:rsid w:val="00162647"/>
    <w:rsid w:val="001778C4"/>
    <w:rsid w:val="0018343F"/>
    <w:rsid w:val="0018358A"/>
    <w:rsid w:val="00190B5F"/>
    <w:rsid w:val="001A189E"/>
    <w:rsid w:val="001A46CE"/>
    <w:rsid w:val="001B00B2"/>
    <w:rsid w:val="001B09CA"/>
    <w:rsid w:val="001C3CF2"/>
    <w:rsid w:val="001D07DA"/>
    <w:rsid w:val="001D2464"/>
    <w:rsid w:val="001D24BC"/>
    <w:rsid w:val="001D30EA"/>
    <w:rsid w:val="001D4B61"/>
    <w:rsid w:val="001E2036"/>
    <w:rsid w:val="001E5654"/>
    <w:rsid w:val="001F1092"/>
    <w:rsid w:val="001F1795"/>
    <w:rsid w:val="001F4A2B"/>
    <w:rsid w:val="001F5491"/>
    <w:rsid w:val="001F76C5"/>
    <w:rsid w:val="00200361"/>
    <w:rsid w:val="00203AE9"/>
    <w:rsid w:val="002054A8"/>
    <w:rsid w:val="00206952"/>
    <w:rsid w:val="002115FE"/>
    <w:rsid w:val="00212C6C"/>
    <w:rsid w:val="00216BE3"/>
    <w:rsid w:val="00220EBB"/>
    <w:rsid w:val="00234FBA"/>
    <w:rsid w:val="0024425F"/>
    <w:rsid w:val="00246405"/>
    <w:rsid w:val="002574AD"/>
    <w:rsid w:val="00271210"/>
    <w:rsid w:val="0027405E"/>
    <w:rsid w:val="00275E57"/>
    <w:rsid w:val="00281F76"/>
    <w:rsid w:val="00284573"/>
    <w:rsid w:val="00287C8D"/>
    <w:rsid w:val="0029602B"/>
    <w:rsid w:val="00296824"/>
    <w:rsid w:val="002A0015"/>
    <w:rsid w:val="002B295F"/>
    <w:rsid w:val="002C1946"/>
    <w:rsid w:val="002C3FD3"/>
    <w:rsid w:val="002C5920"/>
    <w:rsid w:val="002D1C6A"/>
    <w:rsid w:val="002E5B8D"/>
    <w:rsid w:val="002E7637"/>
    <w:rsid w:val="003120C3"/>
    <w:rsid w:val="003206D2"/>
    <w:rsid w:val="00320A3C"/>
    <w:rsid w:val="003211B1"/>
    <w:rsid w:val="00321220"/>
    <w:rsid w:val="00321ACF"/>
    <w:rsid w:val="00337A59"/>
    <w:rsid w:val="00340B62"/>
    <w:rsid w:val="00344B01"/>
    <w:rsid w:val="00354E33"/>
    <w:rsid w:val="00357AD8"/>
    <w:rsid w:val="0036361A"/>
    <w:rsid w:val="003733B7"/>
    <w:rsid w:val="00376D29"/>
    <w:rsid w:val="00377FB8"/>
    <w:rsid w:val="003C60D5"/>
    <w:rsid w:val="003C62E6"/>
    <w:rsid w:val="003C636E"/>
    <w:rsid w:val="003D4B65"/>
    <w:rsid w:val="003D4EC4"/>
    <w:rsid w:val="003F3799"/>
    <w:rsid w:val="003F44FC"/>
    <w:rsid w:val="00400EE8"/>
    <w:rsid w:val="00401116"/>
    <w:rsid w:val="0040454E"/>
    <w:rsid w:val="00414411"/>
    <w:rsid w:val="00414452"/>
    <w:rsid w:val="00417B67"/>
    <w:rsid w:val="004207BF"/>
    <w:rsid w:val="004208F6"/>
    <w:rsid w:val="00421A1A"/>
    <w:rsid w:val="00425950"/>
    <w:rsid w:val="00432696"/>
    <w:rsid w:val="00457B0D"/>
    <w:rsid w:val="004603B4"/>
    <w:rsid w:val="00492370"/>
    <w:rsid w:val="00493A5E"/>
    <w:rsid w:val="004B2CD7"/>
    <w:rsid w:val="004B5499"/>
    <w:rsid w:val="004C6C60"/>
    <w:rsid w:val="004D4017"/>
    <w:rsid w:val="004D4A23"/>
    <w:rsid w:val="004E31DB"/>
    <w:rsid w:val="004F06A3"/>
    <w:rsid w:val="004F6BEB"/>
    <w:rsid w:val="005017DD"/>
    <w:rsid w:val="00504E78"/>
    <w:rsid w:val="00506212"/>
    <w:rsid w:val="005066B2"/>
    <w:rsid w:val="00517321"/>
    <w:rsid w:val="00521824"/>
    <w:rsid w:val="00532AD7"/>
    <w:rsid w:val="00533D88"/>
    <w:rsid w:val="00534860"/>
    <w:rsid w:val="00541505"/>
    <w:rsid w:val="00546321"/>
    <w:rsid w:val="00557CEB"/>
    <w:rsid w:val="005719CB"/>
    <w:rsid w:val="00572A5B"/>
    <w:rsid w:val="00580FFA"/>
    <w:rsid w:val="005A0F0E"/>
    <w:rsid w:val="005B3D9B"/>
    <w:rsid w:val="005B5FB2"/>
    <w:rsid w:val="005B6ED4"/>
    <w:rsid w:val="005C324F"/>
    <w:rsid w:val="005E3355"/>
    <w:rsid w:val="005E6E20"/>
    <w:rsid w:val="005F6594"/>
    <w:rsid w:val="00600AFB"/>
    <w:rsid w:val="00602408"/>
    <w:rsid w:val="00605DEE"/>
    <w:rsid w:val="006248F8"/>
    <w:rsid w:val="00627D41"/>
    <w:rsid w:val="00636ADC"/>
    <w:rsid w:val="00637E7A"/>
    <w:rsid w:val="006447C0"/>
    <w:rsid w:val="00646D96"/>
    <w:rsid w:val="006524A4"/>
    <w:rsid w:val="006638AD"/>
    <w:rsid w:val="006640A6"/>
    <w:rsid w:val="00667944"/>
    <w:rsid w:val="006717D9"/>
    <w:rsid w:val="00673AFF"/>
    <w:rsid w:val="0067711D"/>
    <w:rsid w:val="00686EDC"/>
    <w:rsid w:val="006A34E5"/>
    <w:rsid w:val="006B0AEA"/>
    <w:rsid w:val="006B64B7"/>
    <w:rsid w:val="006C2A1C"/>
    <w:rsid w:val="006C6D6D"/>
    <w:rsid w:val="006D06CF"/>
    <w:rsid w:val="006D1C81"/>
    <w:rsid w:val="006E2886"/>
    <w:rsid w:val="006E57BE"/>
    <w:rsid w:val="006F5405"/>
    <w:rsid w:val="006F7DB5"/>
    <w:rsid w:val="00707820"/>
    <w:rsid w:val="007100AF"/>
    <w:rsid w:val="0071054C"/>
    <w:rsid w:val="0072727A"/>
    <w:rsid w:val="00731725"/>
    <w:rsid w:val="00734979"/>
    <w:rsid w:val="00741E0F"/>
    <w:rsid w:val="00742C1E"/>
    <w:rsid w:val="00743983"/>
    <w:rsid w:val="00743CC7"/>
    <w:rsid w:val="007526F0"/>
    <w:rsid w:val="00753FB6"/>
    <w:rsid w:val="00766A3D"/>
    <w:rsid w:val="007677F3"/>
    <w:rsid w:val="00783DFE"/>
    <w:rsid w:val="00787E5F"/>
    <w:rsid w:val="00792BBD"/>
    <w:rsid w:val="007A0D9D"/>
    <w:rsid w:val="007B64DD"/>
    <w:rsid w:val="007C31E2"/>
    <w:rsid w:val="007E5E04"/>
    <w:rsid w:val="007E6171"/>
    <w:rsid w:val="007E7632"/>
    <w:rsid w:val="00801812"/>
    <w:rsid w:val="008065DC"/>
    <w:rsid w:val="00807403"/>
    <w:rsid w:val="00807C81"/>
    <w:rsid w:val="0081079B"/>
    <w:rsid w:val="00815350"/>
    <w:rsid w:val="0081784C"/>
    <w:rsid w:val="008235E2"/>
    <w:rsid w:val="00823D41"/>
    <w:rsid w:val="00827C42"/>
    <w:rsid w:val="0084363B"/>
    <w:rsid w:val="00845586"/>
    <w:rsid w:val="00850CDF"/>
    <w:rsid w:val="0087394A"/>
    <w:rsid w:val="00880FFD"/>
    <w:rsid w:val="00884A85"/>
    <w:rsid w:val="008860E4"/>
    <w:rsid w:val="00893D9F"/>
    <w:rsid w:val="00895355"/>
    <w:rsid w:val="008961BB"/>
    <w:rsid w:val="008A1B10"/>
    <w:rsid w:val="008A53BB"/>
    <w:rsid w:val="008A6418"/>
    <w:rsid w:val="008A65B3"/>
    <w:rsid w:val="008A6D3C"/>
    <w:rsid w:val="008D20F1"/>
    <w:rsid w:val="008E278D"/>
    <w:rsid w:val="008F2776"/>
    <w:rsid w:val="008F73B0"/>
    <w:rsid w:val="009172F4"/>
    <w:rsid w:val="00920787"/>
    <w:rsid w:val="009439FB"/>
    <w:rsid w:val="00952254"/>
    <w:rsid w:val="00953034"/>
    <w:rsid w:val="00954D2D"/>
    <w:rsid w:val="00956C08"/>
    <w:rsid w:val="009662CA"/>
    <w:rsid w:val="00966500"/>
    <w:rsid w:val="0097038D"/>
    <w:rsid w:val="00971BD2"/>
    <w:rsid w:val="00973AFC"/>
    <w:rsid w:val="009838CE"/>
    <w:rsid w:val="00993D10"/>
    <w:rsid w:val="009A12DF"/>
    <w:rsid w:val="009A24CC"/>
    <w:rsid w:val="009B2150"/>
    <w:rsid w:val="009B2F9E"/>
    <w:rsid w:val="009C562F"/>
    <w:rsid w:val="009D2564"/>
    <w:rsid w:val="009D5462"/>
    <w:rsid w:val="009D570D"/>
    <w:rsid w:val="009E6B9B"/>
    <w:rsid w:val="009F5730"/>
    <w:rsid w:val="009F7527"/>
    <w:rsid w:val="00A045B6"/>
    <w:rsid w:val="00A04DD5"/>
    <w:rsid w:val="00A0586D"/>
    <w:rsid w:val="00A05B29"/>
    <w:rsid w:val="00A07D90"/>
    <w:rsid w:val="00A13235"/>
    <w:rsid w:val="00A21F96"/>
    <w:rsid w:val="00A41F45"/>
    <w:rsid w:val="00A42F24"/>
    <w:rsid w:val="00A505CE"/>
    <w:rsid w:val="00A56025"/>
    <w:rsid w:val="00A5728F"/>
    <w:rsid w:val="00A60F96"/>
    <w:rsid w:val="00A73DD9"/>
    <w:rsid w:val="00A82180"/>
    <w:rsid w:val="00A822C9"/>
    <w:rsid w:val="00A95545"/>
    <w:rsid w:val="00A95F90"/>
    <w:rsid w:val="00AA6634"/>
    <w:rsid w:val="00AB0CD8"/>
    <w:rsid w:val="00AB1326"/>
    <w:rsid w:val="00AC7618"/>
    <w:rsid w:val="00AC7E10"/>
    <w:rsid w:val="00AD1B84"/>
    <w:rsid w:val="00AD3A1E"/>
    <w:rsid w:val="00AD7D56"/>
    <w:rsid w:val="00B04AF3"/>
    <w:rsid w:val="00B05626"/>
    <w:rsid w:val="00B1381F"/>
    <w:rsid w:val="00B146E8"/>
    <w:rsid w:val="00B16F95"/>
    <w:rsid w:val="00B17C79"/>
    <w:rsid w:val="00B25F8B"/>
    <w:rsid w:val="00B324BC"/>
    <w:rsid w:val="00B32D32"/>
    <w:rsid w:val="00B430BC"/>
    <w:rsid w:val="00B444D2"/>
    <w:rsid w:val="00B553B5"/>
    <w:rsid w:val="00B61D66"/>
    <w:rsid w:val="00B70AA6"/>
    <w:rsid w:val="00B718B6"/>
    <w:rsid w:val="00B71BF2"/>
    <w:rsid w:val="00B821FA"/>
    <w:rsid w:val="00B82AD4"/>
    <w:rsid w:val="00B95650"/>
    <w:rsid w:val="00BA44A8"/>
    <w:rsid w:val="00BB00F4"/>
    <w:rsid w:val="00BC67CC"/>
    <w:rsid w:val="00BD34A0"/>
    <w:rsid w:val="00BE666E"/>
    <w:rsid w:val="00BF5B5E"/>
    <w:rsid w:val="00C035F0"/>
    <w:rsid w:val="00C15030"/>
    <w:rsid w:val="00C2296B"/>
    <w:rsid w:val="00C33235"/>
    <w:rsid w:val="00C45BA2"/>
    <w:rsid w:val="00C53A44"/>
    <w:rsid w:val="00C56787"/>
    <w:rsid w:val="00C638AD"/>
    <w:rsid w:val="00C707C4"/>
    <w:rsid w:val="00C72A2E"/>
    <w:rsid w:val="00C83CA5"/>
    <w:rsid w:val="00C90E2E"/>
    <w:rsid w:val="00C911CB"/>
    <w:rsid w:val="00C971E9"/>
    <w:rsid w:val="00CA6179"/>
    <w:rsid w:val="00CB07E5"/>
    <w:rsid w:val="00CB6295"/>
    <w:rsid w:val="00CD0C0D"/>
    <w:rsid w:val="00CD33B7"/>
    <w:rsid w:val="00CD56A2"/>
    <w:rsid w:val="00CF2230"/>
    <w:rsid w:val="00CF4026"/>
    <w:rsid w:val="00CF4296"/>
    <w:rsid w:val="00CF6184"/>
    <w:rsid w:val="00D01E9C"/>
    <w:rsid w:val="00D16B5C"/>
    <w:rsid w:val="00D222E1"/>
    <w:rsid w:val="00D244E3"/>
    <w:rsid w:val="00D33DF7"/>
    <w:rsid w:val="00D348E1"/>
    <w:rsid w:val="00D364A3"/>
    <w:rsid w:val="00D45991"/>
    <w:rsid w:val="00D71C65"/>
    <w:rsid w:val="00D73075"/>
    <w:rsid w:val="00D8035C"/>
    <w:rsid w:val="00D914C2"/>
    <w:rsid w:val="00D927E8"/>
    <w:rsid w:val="00DA517A"/>
    <w:rsid w:val="00DB4263"/>
    <w:rsid w:val="00DB59DB"/>
    <w:rsid w:val="00DC2E4E"/>
    <w:rsid w:val="00DC3597"/>
    <w:rsid w:val="00DC45DB"/>
    <w:rsid w:val="00DE1E8A"/>
    <w:rsid w:val="00DE340B"/>
    <w:rsid w:val="00DE5ED4"/>
    <w:rsid w:val="00DF2690"/>
    <w:rsid w:val="00E055B2"/>
    <w:rsid w:val="00E076C4"/>
    <w:rsid w:val="00E133D4"/>
    <w:rsid w:val="00E338AE"/>
    <w:rsid w:val="00E356D2"/>
    <w:rsid w:val="00E36071"/>
    <w:rsid w:val="00E46CBF"/>
    <w:rsid w:val="00E605D3"/>
    <w:rsid w:val="00E613B6"/>
    <w:rsid w:val="00E77A5B"/>
    <w:rsid w:val="00E825A5"/>
    <w:rsid w:val="00E938A4"/>
    <w:rsid w:val="00E93B10"/>
    <w:rsid w:val="00EB2B7B"/>
    <w:rsid w:val="00EB2BAD"/>
    <w:rsid w:val="00ED228B"/>
    <w:rsid w:val="00ED305B"/>
    <w:rsid w:val="00ED46FC"/>
    <w:rsid w:val="00EE01E5"/>
    <w:rsid w:val="00EF182A"/>
    <w:rsid w:val="00EF7199"/>
    <w:rsid w:val="00F000A3"/>
    <w:rsid w:val="00F22B7A"/>
    <w:rsid w:val="00F2447A"/>
    <w:rsid w:val="00F2507B"/>
    <w:rsid w:val="00F2525F"/>
    <w:rsid w:val="00F33A6C"/>
    <w:rsid w:val="00F34DD1"/>
    <w:rsid w:val="00F46B3E"/>
    <w:rsid w:val="00F47C64"/>
    <w:rsid w:val="00F5208C"/>
    <w:rsid w:val="00F56A03"/>
    <w:rsid w:val="00F5763F"/>
    <w:rsid w:val="00F57691"/>
    <w:rsid w:val="00F61865"/>
    <w:rsid w:val="00F771B9"/>
    <w:rsid w:val="00F8611E"/>
    <w:rsid w:val="00FA391A"/>
    <w:rsid w:val="00FA3D01"/>
    <w:rsid w:val="00FB1B9A"/>
    <w:rsid w:val="00FE5419"/>
    <w:rsid w:val="00FF0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5ED4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DE5ED4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DE5ED4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DE5ED4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DE5ED4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DE5ED4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DE5ED4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DE5ED4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DE5ED4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DE5ED4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DE5ED4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DE5ED4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DE5ED4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DE5ED4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DE5ED4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DE5ED4"/>
    <w:pPr>
      <w:jc w:val="left"/>
    </w:pPr>
    <w:rPr>
      <w:i/>
      <w:color w:val="0000FF"/>
    </w:rPr>
  </w:style>
  <w:style w:type="paragraph" w:styleId="Lista">
    <w:name w:val="List"/>
    <w:basedOn w:val="Normal"/>
    <w:rsid w:val="00DE5ED4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DE5ED4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DE5ED4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DE5ED4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DE5ED4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DE5ED4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010D57"/>
    <w:pPr>
      <w:keepNext w:val="0"/>
      <w:widowControl w:val="0"/>
      <w:numPr>
        <w:numId w:val="15"/>
      </w:numPr>
      <w:tabs>
        <w:tab w:val="clear" w:pos="717"/>
        <w:tab w:val="num" w:pos="851"/>
        <w:tab w:val="left" w:pos="993"/>
      </w:tabs>
      <w:spacing w:before="100" w:beforeAutospacing="1" w:after="0"/>
      <w:ind w:left="993" w:hanging="636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8860E4"/>
    <w:pPr>
      <w:numPr>
        <w:ilvl w:val="0"/>
        <w:numId w:val="21"/>
      </w:numPr>
      <w:spacing w:before="100" w:beforeAutospacing="1" w:after="0"/>
      <w:ind w:left="720" w:hanging="720"/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132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13235"/>
    <w:rPr>
      <w:rFonts w:ascii="Tahoma" w:hAnsi="Tahoma" w:cs="Tahoma"/>
      <w:color w:val="000000"/>
      <w:sz w:val="16"/>
      <w:szCs w:val="16"/>
    </w:rPr>
  </w:style>
  <w:style w:type="character" w:styleId="Refdecomentrio">
    <w:name w:val="annotation reference"/>
    <w:basedOn w:val="Fontepargpadro"/>
    <w:rsid w:val="003C636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C636E"/>
  </w:style>
  <w:style w:type="character" w:customStyle="1" w:styleId="TextodecomentrioChar">
    <w:name w:val="Texto de comentário Char"/>
    <w:basedOn w:val="Fontepargpadro"/>
    <w:link w:val="Textodecomentrio"/>
    <w:rsid w:val="003C636E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C636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3C636E"/>
    <w:rPr>
      <w:rFonts w:ascii="Arial" w:hAnsi="Arial" w:cs="Arial"/>
      <w:b/>
      <w:bCs/>
      <w:color w:val="000000"/>
    </w:rPr>
  </w:style>
  <w:style w:type="paragraph" w:styleId="PargrafodaLista">
    <w:name w:val="List Paragraph"/>
    <w:basedOn w:val="Normal"/>
    <w:uiPriority w:val="34"/>
    <w:qFormat/>
    <w:rsid w:val="00823D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1297B-E8C3-4EDC-B622-738521C7C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</Template>
  <TotalTime>155</TotalTime>
  <Pages>11</Pages>
  <Words>1185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7573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christine.magalhaes</cp:lastModifiedBy>
  <cp:revision>125</cp:revision>
  <cp:lastPrinted>2009-03-06T19:55:00Z</cp:lastPrinted>
  <dcterms:created xsi:type="dcterms:W3CDTF">2014-10-23T12:31:00Z</dcterms:created>
  <dcterms:modified xsi:type="dcterms:W3CDTF">2014-11-12T18:30:00Z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