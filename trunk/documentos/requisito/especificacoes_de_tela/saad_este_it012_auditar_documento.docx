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5499" w:rsidRDefault="004B5499" w:rsidP="00FF0969">
      <w:pPr>
        <w:pStyle w:val="Instruo"/>
      </w:pPr>
    </w:p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DB4AA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228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42018" w:rsidRPr="00B324BC" w:rsidRDefault="0034201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Sistema de Acompanhamento Administrativo de Documentos</w:t>
                  </w:r>
                  <w:proofErr w:type="gramStart"/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  <w:r w:rsidR="00720518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 </w:t>
                  </w:r>
                  <w:bookmarkStart w:id="0" w:name="_GoBack"/>
                  <w:bookmarkEnd w:id="0"/>
                </w:p>
                <w:p w:rsidR="00342018" w:rsidRDefault="0034201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proofErr w:type="gramEnd"/>
                </w:p>
                <w:p w:rsidR="00342018" w:rsidRDefault="0034201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342018" w:rsidRPr="00027B04" w:rsidRDefault="007F4C7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Efetuar Login</w:t>
                  </w:r>
                </w:p>
                <w:p w:rsidR="00342018" w:rsidRPr="00B324BC" w:rsidRDefault="0034201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42018" w:rsidRPr="00027B04" w:rsidRDefault="0034201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0.00</w:t>
                  </w:r>
                </w:p>
                <w:p w:rsidR="00342018" w:rsidRDefault="00342018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5778F" w:rsidTr="00A14CB5">
        <w:trPr>
          <w:jc w:val="center"/>
        </w:trPr>
        <w:tc>
          <w:tcPr>
            <w:tcW w:w="1639" w:type="dxa"/>
          </w:tcPr>
          <w:p w:rsidR="0075778F" w:rsidRPr="00873131" w:rsidRDefault="0075778F" w:rsidP="007F4C7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</w:t>
            </w:r>
            <w:r w:rsidR="007F4C78">
              <w:rPr>
                <w:b w:val="0"/>
                <w:lang w:val="pt-BR"/>
              </w:rPr>
              <w:t>8</w:t>
            </w:r>
            <w:r>
              <w:rPr>
                <w:b w:val="0"/>
                <w:lang w:val="pt-BR"/>
              </w:rPr>
              <w:t>/08/2014</w:t>
            </w:r>
          </w:p>
        </w:tc>
        <w:tc>
          <w:tcPr>
            <w:tcW w:w="960" w:type="dxa"/>
          </w:tcPr>
          <w:p w:rsidR="0075778F" w:rsidRPr="00873131" w:rsidRDefault="0075778F" w:rsidP="00A14CB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5778F" w:rsidRPr="00873131" w:rsidRDefault="0075778F" w:rsidP="00A14CB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75778F" w:rsidRPr="00873131" w:rsidRDefault="0075778F" w:rsidP="00A14CB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7F4C78" w:rsidRDefault="00732EB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6133525" w:history="1">
        <w:r w:rsidR="007F4C78" w:rsidRPr="00CC2795">
          <w:rPr>
            <w:rStyle w:val="Hyperlink"/>
          </w:rPr>
          <w:t>1.</w:t>
        </w:r>
        <w:r w:rsidR="007F4C78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7F4C78" w:rsidRPr="00CC2795">
          <w:rPr>
            <w:rStyle w:val="Hyperlink"/>
          </w:rPr>
          <w:t>INTRODUÇÃO</w:t>
        </w:r>
        <w:r w:rsidR="007F4C78">
          <w:rPr>
            <w:webHidden/>
          </w:rPr>
          <w:tab/>
        </w:r>
        <w:r w:rsidR="007F4C78">
          <w:rPr>
            <w:webHidden/>
          </w:rPr>
          <w:fldChar w:fldCharType="begin"/>
        </w:r>
        <w:r w:rsidR="007F4C78">
          <w:rPr>
            <w:webHidden/>
          </w:rPr>
          <w:instrText xml:space="preserve"> PAGEREF _Toc396133525 \h </w:instrText>
        </w:r>
        <w:r w:rsidR="007F4C78">
          <w:rPr>
            <w:webHidden/>
          </w:rPr>
        </w:r>
        <w:r w:rsidR="007F4C78">
          <w:rPr>
            <w:webHidden/>
          </w:rPr>
          <w:fldChar w:fldCharType="separate"/>
        </w:r>
        <w:r w:rsidR="007F4C78">
          <w:rPr>
            <w:webHidden/>
          </w:rPr>
          <w:t>4</w:t>
        </w:r>
        <w:r w:rsidR="007F4C78">
          <w:rPr>
            <w:webHidden/>
          </w:rPr>
          <w:fldChar w:fldCharType="end"/>
        </w:r>
      </w:hyperlink>
    </w:p>
    <w:p w:rsidR="007F4C78" w:rsidRDefault="00DB4A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6133526" w:history="1">
        <w:r w:rsidR="007F4C78" w:rsidRPr="00CC2795">
          <w:rPr>
            <w:rStyle w:val="Hyperlink"/>
            <w:lang w:val="pt-PT"/>
          </w:rPr>
          <w:t>2.</w:t>
        </w:r>
        <w:r w:rsidR="007F4C78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7F4C78" w:rsidRPr="00CC2795">
          <w:rPr>
            <w:rStyle w:val="Hyperlink"/>
            <w:lang w:val="pt-PT"/>
          </w:rPr>
          <w:t>Detalhamento da Apresentação</w:t>
        </w:r>
        <w:r w:rsidR="007F4C78">
          <w:rPr>
            <w:webHidden/>
          </w:rPr>
          <w:tab/>
        </w:r>
        <w:r w:rsidR="007F4C78">
          <w:rPr>
            <w:webHidden/>
          </w:rPr>
          <w:fldChar w:fldCharType="begin"/>
        </w:r>
        <w:r w:rsidR="007F4C78">
          <w:rPr>
            <w:webHidden/>
          </w:rPr>
          <w:instrText xml:space="preserve"> PAGEREF _Toc396133526 \h </w:instrText>
        </w:r>
        <w:r w:rsidR="007F4C78">
          <w:rPr>
            <w:webHidden/>
          </w:rPr>
        </w:r>
        <w:r w:rsidR="007F4C78">
          <w:rPr>
            <w:webHidden/>
          </w:rPr>
          <w:fldChar w:fldCharType="separate"/>
        </w:r>
        <w:r w:rsidR="007F4C78">
          <w:rPr>
            <w:webHidden/>
          </w:rPr>
          <w:t>4</w:t>
        </w:r>
        <w:r w:rsidR="007F4C78">
          <w:rPr>
            <w:webHidden/>
          </w:rPr>
          <w:fldChar w:fldCharType="end"/>
        </w:r>
      </w:hyperlink>
    </w:p>
    <w:p w:rsidR="007F4C78" w:rsidRDefault="00DB4AA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6133527" w:history="1">
        <w:r w:rsidR="007F4C78" w:rsidRPr="00CC2795">
          <w:rPr>
            <w:rStyle w:val="Hyperlink"/>
          </w:rPr>
          <w:t>2.1</w:t>
        </w:r>
        <w:r w:rsidR="007F4C78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F4C78" w:rsidRPr="00CC2795">
          <w:rPr>
            <w:rStyle w:val="Hyperlink"/>
            <w:lang w:val="pt-PT"/>
          </w:rPr>
          <w:t>Usuário</w:t>
        </w:r>
        <w:r w:rsidR="007F4C78" w:rsidRPr="00CC2795">
          <w:rPr>
            <w:rStyle w:val="Hyperlink"/>
          </w:rPr>
          <w:t>s / Atores</w:t>
        </w:r>
        <w:r w:rsidR="007F4C78">
          <w:rPr>
            <w:webHidden/>
          </w:rPr>
          <w:tab/>
        </w:r>
        <w:r w:rsidR="007F4C78">
          <w:rPr>
            <w:webHidden/>
          </w:rPr>
          <w:fldChar w:fldCharType="begin"/>
        </w:r>
        <w:r w:rsidR="007F4C78">
          <w:rPr>
            <w:webHidden/>
          </w:rPr>
          <w:instrText xml:space="preserve"> PAGEREF _Toc396133527 \h </w:instrText>
        </w:r>
        <w:r w:rsidR="007F4C78">
          <w:rPr>
            <w:webHidden/>
          </w:rPr>
        </w:r>
        <w:r w:rsidR="007F4C78">
          <w:rPr>
            <w:webHidden/>
          </w:rPr>
          <w:fldChar w:fldCharType="separate"/>
        </w:r>
        <w:r w:rsidR="007F4C78">
          <w:rPr>
            <w:webHidden/>
          </w:rPr>
          <w:t>4</w:t>
        </w:r>
        <w:r w:rsidR="007F4C78">
          <w:rPr>
            <w:webHidden/>
          </w:rPr>
          <w:fldChar w:fldCharType="end"/>
        </w:r>
      </w:hyperlink>
    </w:p>
    <w:p w:rsidR="007F4C78" w:rsidRDefault="00DB4AA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6133528" w:history="1">
        <w:r w:rsidR="007F4C78" w:rsidRPr="00CC2795">
          <w:rPr>
            <w:rStyle w:val="Hyperlink"/>
          </w:rPr>
          <w:t>2.2</w:t>
        </w:r>
        <w:r w:rsidR="007F4C78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F4C78" w:rsidRPr="00CC2795">
          <w:rPr>
            <w:rStyle w:val="Hyperlink"/>
          </w:rPr>
          <w:t>Exibir Mural de Avisos</w:t>
        </w:r>
        <w:r w:rsidR="007F4C78">
          <w:rPr>
            <w:webHidden/>
          </w:rPr>
          <w:tab/>
        </w:r>
        <w:r w:rsidR="007F4C78">
          <w:rPr>
            <w:webHidden/>
          </w:rPr>
          <w:fldChar w:fldCharType="begin"/>
        </w:r>
        <w:r w:rsidR="007F4C78">
          <w:rPr>
            <w:webHidden/>
          </w:rPr>
          <w:instrText xml:space="preserve"> PAGEREF _Toc396133528 \h </w:instrText>
        </w:r>
        <w:r w:rsidR="007F4C78">
          <w:rPr>
            <w:webHidden/>
          </w:rPr>
        </w:r>
        <w:r w:rsidR="007F4C78">
          <w:rPr>
            <w:webHidden/>
          </w:rPr>
          <w:fldChar w:fldCharType="separate"/>
        </w:r>
        <w:r w:rsidR="007F4C78">
          <w:rPr>
            <w:webHidden/>
          </w:rPr>
          <w:t>4</w:t>
        </w:r>
        <w:r w:rsidR="007F4C78">
          <w:rPr>
            <w:webHidden/>
          </w:rPr>
          <w:fldChar w:fldCharType="end"/>
        </w:r>
      </w:hyperlink>
    </w:p>
    <w:p w:rsidR="007F4C78" w:rsidRDefault="00DB4AA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6133529" w:history="1">
        <w:r w:rsidR="007F4C78" w:rsidRPr="00CC2795">
          <w:rPr>
            <w:rStyle w:val="Hyperlink"/>
          </w:rPr>
          <w:t>2.2.1. Tela Usuário e Senha</w:t>
        </w:r>
        <w:r w:rsidR="007F4C78">
          <w:rPr>
            <w:webHidden/>
          </w:rPr>
          <w:tab/>
        </w:r>
        <w:r w:rsidR="007F4C78">
          <w:rPr>
            <w:webHidden/>
          </w:rPr>
          <w:fldChar w:fldCharType="begin"/>
        </w:r>
        <w:r w:rsidR="007F4C78">
          <w:rPr>
            <w:webHidden/>
          </w:rPr>
          <w:instrText xml:space="preserve"> PAGEREF _Toc396133529 \h </w:instrText>
        </w:r>
        <w:r w:rsidR="007F4C78">
          <w:rPr>
            <w:webHidden/>
          </w:rPr>
        </w:r>
        <w:r w:rsidR="007F4C78">
          <w:rPr>
            <w:webHidden/>
          </w:rPr>
          <w:fldChar w:fldCharType="separate"/>
        </w:r>
        <w:r w:rsidR="007F4C78">
          <w:rPr>
            <w:webHidden/>
          </w:rPr>
          <w:t>4</w:t>
        </w:r>
        <w:r w:rsidR="007F4C78">
          <w:rPr>
            <w:webHidden/>
          </w:rPr>
          <w:fldChar w:fldCharType="end"/>
        </w:r>
      </w:hyperlink>
    </w:p>
    <w:p w:rsidR="001E2036" w:rsidRDefault="00732EB2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6133525"/>
      <w:r>
        <w:lastRenderedPageBreak/>
        <w:t>INTRODUÇÃO</w:t>
      </w:r>
      <w:bookmarkEnd w:id="1"/>
      <w:bookmarkEnd w:id="2"/>
    </w:p>
    <w:p w:rsidR="004E333C" w:rsidRPr="009609DC" w:rsidRDefault="001F76C5" w:rsidP="004E333C">
      <w:pPr>
        <w:pStyle w:val="Instruo"/>
        <w:jc w:val="both"/>
        <w:rPr>
          <w:i w:val="0"/>
          <w:color w:val="auto"/>
        </w:rPr>
      </w:pPr>
      <w:r w:rsidRPr="004E333C">
        <w:rPr>
          <w:i w:val="0"/>
          <w:color w:val="auto"/>
        </w:rPr>
        <w:t xml:space="preserve">O objetivo do documento é </w:t>
      </w:r>
      <w:r w:rsidR="004E333C">
        <w:rPr>
          <w:i w:val="0"/>
          <w:color w:val="auto"/>
        </w:rPr>
        <w:t xml:space="preserve">especificar </w:t>
      </w:r>
      <w:r w:rsidR="004E333C" w:rsidRPr="009609DC">
        <w:rPr>
          <w:i w:val="0"/>
          <w:color w:val="auto"/>
        </w:rPr>
        <w:t xml:space="preserve">as interfaces de telas </w:t>
      </w:r>
      <w:proofErr w:type="gramStart"/>
      <w:r w:rsidR="004E333C">
        <w:rPr>
          <w:i w:val="0"/>
          <w:color w:val="auto"/>
        </w:rPr>
        <w:t xml:space="preserve">da </w:t>
      </w:r>
      <w:r w:rsidR="004E333C" w:rsidRPr="004E333C">
        <w:rPr>
          <w:i w:val="0"/>
          <w:color w:val="auto"/>
        </w:rPr>
        <w:t xml:space="preserve">funcionalidade </w:t>
      </w:r>
      <w:r w:rsidR="007F4C78">
        <w:rPr>
          <w:i w:val="0"/>
          <w:color w:val="auto"/>
        </w:rPr>
        <w:t>Efetuar</w:t>
      </w:r>
      <w:proofErr w:type="gramEnd"/>
      <w:r w:rsidR="007F4C78">
        <w:rPr>
          <w:i w:val="0"/>
          <w:color w:val="auto"/>
        </w:rPr>
        <w:t xml:space="preserve"> Login</w:t>
      </w:r>
      <w:r w:rsidR="004E333C" w:rsidRPr="004E333C">
        <w:rPr>
          <w:i w:val="0"/>
          <w:color w:val="auto"/>
        </w:rPr>
        <w:t xml:space="preserve"> </w:t>
      </w:r>
      <w:r w:rsidR="004E333C" w:rsidRPr="009609DC">
        <w:rPr>
          <w:i w:val="0"/>
          <w:color w:val="auto"/>
        </w:rPr>
        <w:t>e definir os tipos de campos, tamanho, obrigatoriedade e regras de apresentação que compõem cada tela.</w:t>
      </w:r>
    </w:p>
    <w:p w:rsidR="004E333C" w:rsidRPr="004E333C" w:rsidRDefault="004E333C" w:rsidP="004E333C"/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6133526"/>
      <w:r>
        <w:rPr>
          <w:lang w:val="pt-PT"/>
        </w:rPr>
        <w:t>Detalhamento da Apresentação</w:t>
      </w:r>
      <w:bookmarkEnd w:id="3"/>
      <w:proofErr w:type="gramStart"/>
      <w:r w:rsidR="00954D2D">
        <w:rPr>
          <w:lang w:val="pt-PT"/>
        </w:rPr>
        <w:t xml:space="preserve">   </w:t>
      </w:r>
    </w:p>
    <w:p w:rsidR="00246680" w:rsidRDefault="00246680" w:rsidP="00246680">
      <w:pPr>
        <w:pStyle w:val="STJNvel1"/>
        <w:numPr>
          <w:ilvl w:val="0"/>
          <w:numId w:val="0"/>
        </w:numPr>
        <w:spacing w:after="0"/>
        <w:rPr>
          <w:b w:val="0"/>
          <w:bCs w:val="0"/>
          <w:smallCaps w:val="0"/>
          <w:color w:val="auto"/>
          <w:sz w:val="20"/>
        </w:rPr>
      </w:pPr>
      <w:proofErr w:type="gramEnd"/>
      <w:r w:rsidRPr="00246680">
        <w:rPr>
          <w:b w:val="0"/>
          <w:bCs w:val="0"/>
          <w:smallCaps w:val="0"/>
          <w:color w:val="auto"/>
          <w:sz w:val="20"/>
        </w:rPr>
        <w:t xml:space="preserve">A especificação de tela tem como objetivo validar a entrada no sistema de usuários </w:t>
      </w:r>
      <w:r>
        <w:rPr>
          <w:b w:val="0"/>
          <w:bCs w:val="0"/>
          <w:smallCaps w:val="0"/>
          <w:color w:val="auto"/>
          <w:sz w:val="20"/>
        </w:rPr>
        <w:t>interno</w:t>
      </w:r>
      <w:r w:rsidRPr="00246680">
        <w:rPr>
          <w:b w:val="0"/>
          <w:bCs w:val="0"/>
          <w:smallCaps w:val="0"/>
          <w:color w:val="auto"/>
          <w:sz w:val="20"/>
        </w:rPr>
        <w:t xml:space="preserve">s. </w:t>
      </w:r>
      <w:r>
        <w:rPr>
          <w:b w:val="0"/>
          <w:bCs w:val="0"/>
          <w:smallCaps w:val="0"/>
          <w:color w:val="auto"/>
          <w:sz w:val="20"/>
        </w:rPr>
        <w:t>Os d</w:t>
      </w:r>
      <w:r w:rsidRPr="00246680">
        <w:rPr>
          <w:b w:val="0"/>
          <w:bCs w:val="0"/>
          <w:smallCaps w:val="0"/>
          <w:color w:val="auto"/>
          <w:sz w:val="20"/>
        </w:rPr>
        <w:t>ocumentos para referência</w:t>
      </w:r>
      <w:r>
        <w:rPr>
          <w:b w:val="0"/>
          <w:bCs w:val="0"/>
          <w:smallCaps w:val="0"/>
          <w:color w:val="auto"/>
          <w:sz w:val="20"/>
        </w:rPr>
        <w:t xml:space="preserve"> são os seguintes</w:t>
      </w:r>
      <w:r w:rsidRPr="00246680">
        <w:rPr>
          <w:b w:val="0"/>
          <w:bCs w:val="0"/>
          <w:smallCaps w:val="0"/>
          <w:color w:val="auto"/>
          <w:sz w:val="20"/>
        </w:rPr>
        <w:t>:</w:t>
      </w:r>
    </w:p>
    <w:p w:rsidR="00246680" w:rsidRPr="00246680" w:rsidRDefault="00246680" w:rsidP="00246680">
      <w:pPr>
        <w:pStyle w:val="STJNvel1"/>
        <w:numPr>
          <w:ilvl w:val="0"/>
          <w:numId w:val="0"/>
        </w:numPr>
        <w:spacing w:after="0"/>
        <w:rPr>
          <w:b w:val="0"/>
          <w:bCs w:val="0"/>
          <w:smallCaps w:val="0"/>
          <w:color w:val="auto"/>
          <w:sz w:val="20"/>
        </w:rPr>
      </w:pPr>
    </w:p>
    <w:p w:rsidR="00246680" w:rsidRPr="00246680" w:rsidRDefault="00246680" w:rsidP="00246680">
      <w:pPr>
        <w:pStyle w:val="STJNvel1"/>
        <w:numPr>
          <w:ilvl w:val="0"/>
          <w:numId w:val="0"/>
        </w:numPr>
        <w:spacing w:after="0"/>
        <w:rPr>
          <w:b w:val="0"/>
          <w:bCs w:val="0"/>
          <w:smallCaps w:val="0"/>
          <w:color w:val="auto"/>
          <w:sz w:val="20"/>
        </w:rPr>
      </w:pPr>
      <w:r w:rsidRPr="00246680">
        <w:rPr>
          <w:b w:val="0"/>
          <w:bCs w:val="0"/>
          <w:smallCaps w:val="0"/>
          <w:color w:val="auto"/>
          <w:sz w:val="20"/>
        </w:rPr>
        <w:t>-Especificaçã</w:t>
      </w:r>
      <w:r>
        <w:rPr>
          <w:b w:val="0"/>
          <w:bCs w:val="0"/>
          <w:smallCaps w:val="0"/>
          <w:color w:val="auto"/>
          <w:sz w:val="20"/>
        </w:rPr>
        <w:t>o de casos de uso Efetuar Login</w:t>
      </w:r>
    </w:p>
    <w:p w:rsidR="00246680" w:rsidRPr="00246680" w:rsidRDefault="00246680" w:rsidP="00246680">
      <w:pPr>
        <w:pStyle w:val="STJNvel1"/>
        <w:numPr>
          <w:ilvl w:val="0"/>
          <w:numId w:val="0"/>
        </w:numPr>
        <w:spacing w:after="0"/>
        <w:rPr>
          <w:b w:val="0"/>
          <w:bCs w:val="0"/>
          <w:smallCaps w:val="0"/>
          <w:color w:val="auto"/>
          <w:sz w:val="20"/>
        </w:rPr>
      </w:pPr>
      <w:r w:rsidRPr="00246680">
        <w:rPr>
          <w:b w:val="0"/>
          <w:bCs w:val="0"/>
          <w:smallCaps w:val="0"/>
          <w:color w:val="auto"/>
          <w:sz w:val="20"/>
        </w:rPr>
        <w:t>-Documento de Regra de Negócios</w:t>
      </w:r>
    </w:p>
    <w:p w:rsidR="00246680" w:rsidRPr="00246680" w:rsidRDefault="00246680" w:rsidP="00246680">
      <w:pPr>
        <w:pStyle w:val="STJNvel1"/>
        <w:numPr>
          <w:ilvl w:val="0"/>
          <w:numId w:val="0"/>
        </w:numPr>
        <w:spacing w:after="0"/>
        <w:rPr>
          <w:b w:val="0"/>
          <w:bCs w:val="0"/>
          <w:smallCaps w:val="0"/>
          <w:color w:val="auto"/>
          <w:sz w:val="20"/>
        </w:rPr>
      </w:pPr>
      <w:r w:rsidRPr="00246680">
        <w:rPr>
          <w:b w:val="0"/>
          <w:bCs w:val="0"/>
          <w:smallCaps w:val="0"/>
          <w:color w:val="auto"/>
          <w:sz w:val="20"/>
        </w:rPr>
        <w:t>-Documento de Mensagens</w:t>
      </w:r>
    </w:p>
    <w:p w:rsidR="00954D2D" w:rsidRPr="00954D2D" w:rsidRDefault="00954D2D" w:rsidP="00954D2D">
      <w:pPr>
        <w:pStyle w:val="Instruo"/>
        <w:jc w:val="both"/>
        <w:rPr>
          <w:i w:val="0"/>
          <w:color w:val="auto"/>
        </w:rPr>
      </w:pPr>
    </w:p>
    <w:p w:rsidR="001E2036" w:rsidRDefault="001E2036"/>
    <w:p w:rsidR="001E2036" w:rsidRDefault="001E2036" w:rsidP="001B00B2">
      <w:pPr>
        <w:pStyle w:val="STJNvel2"/>
      </w:pPr>
      <w:bookmarkStart w:id="4" w:name="_Toc396133527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Pr="002A635D" w:rsidRDefault="003C636E" w:rsidP="003C636E">
      <w:pPr>
        <w:pStyle w:val="Instruo"/>
        <w:jc w:val="both"/>
        <w:rPr>
          <w:i w:val="0"/>
          <w:color w:val="auto"/>
        </w:rPr>
      </w:pPr>
      <w:r w:rsidRPr="002A635D">
        <w:rPr>
          <w:i w:val="0"/>
          <w:color w:val="auto"/>
        </w:rPr>
        <w:t>Gestor:</w:t>
      </w:r>
      <w:r w:rsidR="002A635D" w:rsidRPr="002A635D">
        <w:rPr>
          <w:i w:val="0"/>
          <w:color w:val="auto"/>
        </w:rPr>
        <w:t xml:space="preserve"> Usuário com permissão de visualizar os avisos no sistema.</w:t>
      </w:r>
    </w:p>
    <w:p w:rsidR="003C636E" w:rsidRPr="002A635D" w:rsidRDefault="0080097B" w:rsidP="003C636E">
      <w:pPr>
        <w:rPr>
          <w:color w:val="auto"/>
        </w:rPr>
      </w:pPr>
      <w:r w:rsidRPr="002A635D">
        <w:rPr>
          <w:color w:val="auto"/>
        </w:rPr>
        <w:t>Executor</w:t>
      </w:r>
      <w:r w:rsidR="002A635D" w:rsidRPr="002A635D">
        <w:rPr>
          <w:color w:val="auto"/>
        </w:rPr>
        <w:t>: Usuário com permissão de visualizar os avisos no sistema.</w:t>
      </w:r>
    </w:p>
    <w:p w:rsidR="001E2036" w:rsidRDefault="001E2036"/>
    <w:p w:rsidR="001E2036" w:rsidRDefault="00C47E70" w:rsidP="001B00B2">
      <w:pPr>
        <w:pStyle w:val="STJNvel2"/>
      </w:pPr>
      <w:r>
        <w:t xml:space="preserve"> </w:t>
      </w:r>
      <w:bookmarkStart w:id="5" w:name="_Toc396133528"/>
      <w:r>
        <w:t>Exibir Mural de A</w:t>
      </w:r>
      <w:r w:rsidR="0080097B">
        <w:t>viso</w:t>
      </w:r>
      <w:r>
        <w:t>s</w:t>
      </w:r>
      <w:bookmarkEnd w:id="5"/>
    </w:p>
    <w:p w:rsidR="001E2036" w:rsidRDefault="001B00B2" w:rsidP="001B00B2">
      <w:pPr>
        <w:pStyle w:val="STJNivel3"/>
        <w:numPr>
          <w:ilvl w:val="0"/>
          <w:numId w:val="0"/>
        </w:numPr>
      </w:pPr>
      <w:bookmarkStart w:id="6" w:name="_Toc396133529"/>
      <w:r>
        <w:t>2</w:t>
      </w:r>
      <w:r w:rsidR="001E2036">
        <w:t xml:space="preserve">.2.1. Tela </w:t>
      </w:r>
      <w:r w:rsidR="007F4C78">
        <w:t>Usuário e Senha</w:t>
      </w:r>
      <w:bookmarkEnd w:id="6"/>
    </w:p>
    <w:p w:rsidR="0080097B" w:rsidRDefault="0080097B">
      <w:pPr>
        <w:pStyle w:val="Instruo"/>
        <w:jc w:val="center"/>
        <w:rPr>
          <w:noProof/>
          <w:color w:val="auto"/>
        </w:rPr>
      </w:pPr>
    </w:p>
    <w:p w:rsidR="0080097B" w:rsidRDefault="0080097B">
      <w:pPr>
        <w:pStyle w:val="Instruo"/>
        <w:jc w:val="center"/>
        <w:rPr>
          <w:noProof/>
          <w:color w:val="auto"/>
        </w:rPr>
      </w:pPr>
    </w:p>
    <w:p w:rsidR="00AC00DF" w:rsidRDefault="007F4C78" w:rsidP="00AC00DF">
      <w:r>
        <w:rPr>
          <w:noProof/>
        </w:rPr>
        <w:drawing>
          <wp:inline distT="0" distB="0" distL="0" distR="0">
            <wp:extent cx="6289675" cy="218694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DF" w:rsidRPr="00AC00DF" w:rsidRDefault="00AC00DF" w:rsidP="00AC00DF"/>
    <w:p w:rsidR="001E2036" w:rsidRDefault="001E2036">
      <w:pPr>
        <w:pStyle w:val="Instruo"/>
        <w:jc w:val="center"/>
        <w:rPr>
          <w:color w:val="auto"/>
        </w:rPr>
      </w:pPr>
      <w:r w:rsidRPr="009D570D">
        <w:rPr>
          <w:color w:val="auto"/>
        </w:rPr>
        <w:t xml:space="preserve">Figura 1 - Tela </w:t>
      </w:r>
      <w:r w:rsidR="007F4C78">
        <w:rPr>
          <w:color w:val="auto"/>
        </w:rPr>
        <w:t>Usuário e Senha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Default="001E203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80097B">
        <w:rPr>
          <w:i w:val="0"/>
          <w:color w:val="auto"/>
        </w:rPr>
        <w:t xml:space="preserve">Ao clicar </w:t>
      </w:r>
      <w:r w:rsidR="008732D3" w:rsidRPr="008732D3">
        <w:rPr>
          <w:i w:val="0"/>
          <w:color w:val="auto"/>
        </w:rPr>
        <w:t xml:space="preserve">botão </w:t>
      </w:r>
      <w:r w:rsidR="007F4C78">
        <w:rPr>
          <w:i w:val="0"/>
          <w:color w:val="auto"/>
        </w:rPr>
        <w:t>Confirmar</w:t>
      </w:r>
      <w:r w:rsidR="008732D3">
        <w:rPr>
          <w:i w:val="0"/>
          <w:color w:val="auto"/>
        </w:rPr>
        <w:t xml:space="preserve">, a "Tela Meus </w:t>
      </w:r>
      <w:r w:rsidR="0080097B">
        <w:rPr>
          <w:i w:val="0"/>
          <w:color w:val="auto"/>
        </w:rPr>
        <w:t>Aviso</w:t>
      </w:r>
      <w:r w:rsidR="008732D3">
        <w:rPr>
          <w:i w:val="0"/>
          <w:color w:val="auto"/>
        </w:rPr>
        <w:t>s"</w:t>
      </w:r>
      <w:r w:rsidR="00C20067">
        <w:rPr>
          <w:i w:val="0"/>
          <w:color w:val="auto"/>
        </w:rPr>
        <w:t xml:space="preserve"> </w:t>
      </w:r>
      <w:r w:rsidRPr="0080097B">
        <w:rPr>
          <w:i w:val="0"/>
          <w:color w:val="auto"/>
        </w:rPr>
        <w:t>será chamada.</w:t>
      </w:r>
    </w:p>
    <w:p w:rsidR="007F4C78" w:rsidRPr="007F4C78" w:rsidRDefault="007F4C78" w:rsidP="007F4C78">
      <w:pPr>
        <w:pStyle w:val="PargrafodaLista"/>
        <w:numPr>
          <w:ilvl w:val="0"/>
          <w:numId w:val="4"/>
        </w:numPr>
      </w:pPr>
      <w:r w:rsidRPr="0080097B">
        <w:rPr>
          <w:color w:val="auto"/>
        </w:rPr>
        <w:t xml:space="preserve">Ao clicar </w:t>
      </w:r>
      <w:r w:rsidRPr="008732D3">
        <w:rPr>
          <w:color w:val="auto"/>
        </w:rPr>
        <w:t xml:space="preserve">botão </w:t>
      </w:r>
      <w:r w:rsidRPr="007F4C78">
        <w:rPr>
          <w:color w:val="auto"/>
        </w:rPr>
        <w:t>Limpar</w:t>
      </w:r>
      <w:r>
        <w:rPr>
          <w:color w:val="auto"/>
        </w:rPr>
        <w:t>, o sistema limpa os dados da tela.</w:t>
      </w:r>
    </w:p>
    <w:p w:rsidR="007F4C78" w:rsidRPr="007F4C78" w:rsidRDefault="007F4C78" w:rsidP="007F4C78"/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A95545" w:rsidRPr="00A95545" w:rsidRDefault="00A95545" w:rsidP="00A95545">
      <w:r w:rsidRPr="009609DC">
        <w:rPr>
          <w:color w:val="auto"/>
        </w:rPr>
        <w:t>Não se aplica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4"/>
        <w:gridCol w:w="1939"/>
        <w:gridCol w:w="850"/>
        <w:gridCol w:w="758"/>
        <w:gridCol w:w="496"/>
        <w:gridCol w:w="1110"/>
        <w:gridCol w:w="360"/>
        <w:gridCol w:w="496"/>
        <w:gridCol w:w="360"/>
        <w:gridCol w:w="985"/>
        <w:gridCol w:w="1896"/>
      </w:tblGrid>
      <w:tr w:rsidR="001E2036" w:rsidTr="00C451B1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proofErr w:type="gramStart"/>
            <w:r>
              <w:rPr>
                <w:b/>
                <w:bCs/>
                <w:sz w:val="22"/>
              </w:rPr>
              <w:t>TabOrder</w:t>
            </w:r>
            <w:proofErr w:type="gramEnd"/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7F4C78" w:rsidRPr="00C451B1" w:rsidTr="007F4C7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 w:rsidRPr="00C451B1">
              <w:rPr>
                <w:i/>
                <w:iCs/>
                <w:color w:val="auto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7F4C7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7F4C7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7F4C7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B84B6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 w:rsidRPr="00C451B1">
              <w:rPr>
                <w:i/>
                <w:iCs/>
                <w:color w:val="auto"/>
                <w:sz w:val="16"/>
                <w:szCs w:val="16"/>
              </w:rPr>
              <w:t>1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C451B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Verifica o usuário do LDAP.</w:t>
            </w:r>
          </w:p>
        </w:tc>
      </w:tr>
      <w:tr w:rsidR="007F4C78" w:rsidRPr="00C451B1" w:rsidTr="007F4C7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 w:rsidRPr="00C451B1">
              <w:rPr>
                <w:i/>
                <w:iCs/>
                <w:color w:val="auto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Senha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7F4C78" w:rsidRDefault="007F4C78" w:rsidP="007F4C7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1D4A91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7F4C7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F4C78" w:rsidRDefault="007F4C78" w:rsidP="007F4C78">
            <w:pPr>
              <w:jc w:val="center"/>
            </w:pPr>
            <w:r w:rsidRPr="001D4A91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B84B6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 w:rsidRPr="00C451B1">
              <w:rPr>
                <w:i/>
                <w:iCs/>
                <w:color w:val="auto"/>
                <w:sz w:val="16"/>
                <w:szCs w:val="16"/>
              </w:rPr>
              <w:t>2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7F4C78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Verifica a senha do LDAP.</w:t>
            </w:r>
          </w:p>
        </w:tc>
      </w:tr>
      <w:tr w:rsidR="007F4C78" w:rsidRPr="00C451B1" w:rsidTr="0002390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34201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proofErr w:type="gramEnd"/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7F4C7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>
              <w:rPr>
                <w:i/>
                <w:iCs/>
                <w:color w:val="auto"/>
                <w:sz w:val="16"/>
                <w:szCs w:val="16"/>
              </w:rPr>
              <w:t>Confirmar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B84B6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F4C78" w:rsidRDefault="007F4C78">
            <w:r w:rsidRPr="001D4A91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B84B6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2D10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 xml:space="preserve">Exibe a </w:t>
            </w:r>
            <w:r w:rsidRPr="007F4C78">
              <w:rPr>
                <w:i/>
                <w:iCs/>
                <w:color w:val="auto"/>
                <w:sz w:val="16"/>
                <w:szCs w:val="16"/>
              </w:rPr>
              <w:t>Tela Meus Avisos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F4C78" w:rsidRPr="00C451B1" w:rsidTr="0002390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34201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  <w:proofErr w:type="gramEnd"/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7F4C7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>
              <w:rPr>
                <w:i/>
                <w:iCs/>
                <w:color w:val="auto"/>
                <w:sz w:val="16"/>
                <w:szCs w:val="16"/>
              </w:rPr>
              <w:t>Limpar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B84B6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F4C78" w:rsidRDefault="007F4C78">
            <w:r w:rsidRPr="001D4A91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4C39C6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B84B6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  <w:proofErr w:type="gramEnd"/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 w:rsidP="004C39C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Limpar os dados preenchidos.</w:t>
            </w:r>
          </w:p>
        </w:tc>
      </w:tr>
      <w:tr w:rsidR="002D1084" w:rsidRPr="002054A8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Máscaras:       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proofErr w:type="gramStart"/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</w:t>
            </w:r>
            <w:proofErr w:type="gramEnd"/>
            <w:r w:rsidRPr="002054A8">
              <w:rPr>
                <w:sz w:val="16"/>
                <w:szCs w:val="16"/>
              </w:rPr>
              <w:t xml:space="preserve">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</w:t>
            </w:r>
            <w:proofErr w:type="gramStart"/>
            <w:r w:rsidRPr="002054A8">
              <w:rPr>
                <w:sz w:val="16"/>
                <w:szCs w:val="16"/>
              </w:rPr>
              <w:t>Especiais,</w:t>
            </w:r>
            <w:proofErr w:type="gramEnd"/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</w:t>
            </w:r>
            <w:proofErr w:type="gramStart"/>
            <w:r w:rsidRPr="002054A8">
              <w:rPr>
                <w:sz w:val="16"/>
                <w:szCs w:val="16"/>
              </w:rPr>
              <w:t>Acentuados</w:t>
            </w:r>
            <w:proofErr w:type="gramEnd"/>
          </w:p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</w:t>
            </w:r>
            <w:proofErr w:type="gramStart"/>
            <w:r w:rsidRPr="002054A8">
              <w:rPr>
                <w:sz w:val="16"/>
                <w:szCs w:val="16"/>
              </w:rPr>
              <w:t>Decimais</w:t>
            </w:r>
            <w:proofErr w:type="gramEnd"/>
          </w:p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</w:t>
            </w:r>
            <w:proofErr w:type="spellStart"/>
            <w:r w:rsidRPr="002054A8">
              <w:rPr>
                <w:sz w:val="16"/>
                <w:szCs w:val="16"/>
              </w:rPr>
              <w:t>dd</w:t>
            </w:r>
            <w:proofErr w:type="spellEnd"/>
            <w:r w:rsidRPr="002054A8">
              <w:rPr>
                <w:sz w:val="16"/>
                <w:szCs w:val="16"/>
              </w:rPr>
              <w:t>/mm/</w:t>
            </w:r>
            <w:proofErr w:type="spellStart"/>
            <w:r w:rsidRPr="002054A8">
              <w:rPr>
                <w:sz w:val="16"/>
                <w:szCs w:val="16"/>
              </w:rPr>
              <w:t>yyyy</w:t>
            </w:r>
            <w:proofErr w:type="spellEnd"/>
            <w:r w:rsidRPr="002054A8">
              <w:rPr>
                <w:sz w:val="16"/>
                <w:szCs w:val="16"/>
              </w:rPr>
              <w:t>),</w:t>
            </w:r>
            <w:proofErr w:type="gramStart"/>
            <w:r w:rsidRPr="002054A8">
              <w:rPr>
                <w:sz w:val="16"/>
                <w:szCs w:val="16"/>
              </w:rPr>
              <w:t xml:space="preserve">  </w:t>
            </w:r>
            <w:proofErr w:type="gramEnd"/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2D1084" w:rsidRPr="002054A8" w:rsidRDefault="002D1084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2054A8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2054A8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054A8">
              <w:rPr>
                <w:sz w:val="16"/>
                <w:szCs w:val="16"/>
                <w:lang w:val="en-US"/>
              </w:rPr>
              <w:t>dd</w:t>
            </w:r>
            <w:proofErr w:type="spellEnd"/>
            <w:r w:rsidRPr="002054A8">
              <w:rPr>
                <w:sz w:val="16"/>
                <w:szCs w:val="16"/>
                <w:lang w:val="en-US"/>
              </w:rPr>
              <w:t>/mm/</w:t>
            </w:r>
            <w:proofErr w:type="spellStart"/>
            <w:r w:rsidRPr="002054A8">
              <w:rPr>
                <w:sz w:val="16"/>
                <w:szCs w:val="16"/>
                <w:lang w:val="en-US"/>
              </w:rPr>
              <w:t>yyyyhh:mm:ss</w:t>
            </w:r>
            <w:proofErr w:type="spellEnd"/>
            <w:r w:rsidRPr="002054A8">
              <w:rPr>
                <w:sz w:val="16"/>
                <w:szCs w:val="16"/>
                <w:lang w:val="en-US"/>
              </w:rPr>
              <w:t xml:space="preserve">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2054A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2D1084" w:rsidRPr="002054A8" w:rsidRDefault="002D1084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proofErr w:type="gramStart"/>
            <w:r w:rsidRPr="002054A8">
              <w:rPr>
                <w:sz w:val="16"/>
                <w:szCs w:val="16"/>
              </w:rPr>
              <w:t>TimeStamp</w:t>
            </w:r>
            <w:proofErr w:type="spellEnd"/>
            <w:proofErr w:type="gramEnd"/>
            <w:r w:rsidRPr="002054A8">
              <w:rPr>
                <w:sz w:val="16"/>
                <w:szCs w:val="16"/>
              </w:rPr>
              <w:t xml:space="preserve">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2D1084" w:rsidRPr="002054A8" w:rsidRDefault="002D1084">
            <w:pPr>
              <w:ind w:left="1093" w:hanging="1093"/>
              <w:rPr>
                <w:sz w:val="16"/>
                <w:szCs w:val="16"/>
              </w:rPr>
            </w:pPr>
          </w:p>
          <w:p w:rsidR="002D1084" w:rsidRPr="002054A8" w:rsidRDefault="002D1084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 w:rsidP="007A7D68">
      <w:pPr>
        <w:keepNext/>
        <w:keepLines/>
      </w:pPr>
    </w:p>
    <w:sectPr w:rsidR="001E2036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AA8" w:rsidRDefault="00DB4AA8">
      <w:r>
        <w:separator/>
      </w:r>
    </w:p>
  </w:endnote>
  <w:endnote w:type="continuationSeparator" w:id="0">
    <w:p w:rsidR="00DB4AA8" w:rsidRDefault="00DB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18" w:rsidRDefault="00342018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34201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42018" w:rsidRDefault="00342018">
          <w:proofErr w:type="spellStart"/>
          <w:r>
            <w:t>Politec</w:t>
          </w:r>
          <w:proofErr w:type="spellEnd"/>
          <w:r>
            <w:t xml:space="preserve"> Ltda.</w:t>
          </w:r>
        </w:p>
        <w:p w:rsidR="00342018" w:rsidRDefault="00342018"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42018" w:rsidRDefault="00342018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42018" w:rsidRDefault="00342018">
          <w:r>
            <w:t xml:space="preserve">Página </w:t>
          </w:r>
          <w:r w:rsidR="00DB4AA8">
            <w:fldChar w:fldCharType="begin"/>
          </w:r>
          <w:r w:rsidR="00DB4AA8">
            <w:instrText xml:space="preserve"> PAGE </w:instrText>
          </w:r>
          <w:r w:rsidR="00DB4AA8">
            <w:fldChar w:fldCharType="separate"/>
          </w:r>
          <w:r>
            <w:rPr>
              <w:noProof/>
            </w:rPr>
            <w:t>1</w:t>
          </w:r>
          <w:r w:rsidR="00DB4AA8">
            <w:rPr>
              <w:noProof/>
            </w:rPr>
            <w:fldChar w:fldCharType="end"/>
          </w:r>
          <w:r>
            <w:t xml:space="preserve"> de </w:t>
          </w:r>
          <w:r w:rsidR="00DB4AA8">
            <w:fldChar w:fldCharType="begin"/>
          </w:r>
          <w:r w:rsidR="00DB4AA8">
            <w:instrText xml:space="preserve"> NUMPAGES </w:instrText>
          </w:r>
          <w:r w:rsidR="00DB4AA8">
            <w:fldChar w:fldCharType="separate"/>
          </w:r>
          <w:r>
            <w:rPr>
              <w:noProof/>
            </w:rPr>
            <w:t>3</w:t>
          </w:r>
          <w:r w:rsidR="00DB4AA8">
            <w:rPr>
              <w:noProof/>
            </w:rPr>
            <w:fldChar w:fldCharType="end"/>
          </w:r>
        </w:p>
      </w:tc>
    </w:tr>
  </w:tbl>
  <w:p w:rsidR="00342018" w:rsidRDefault="0034201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18" w:rsidRDefault="00342018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5"/>
      <w:gridCol w:w="1705"/>
    </w:tblGrid>
    <w:tr w:rsidR="00342018">
      <w:trPr>
        <w:cantSplit/>
        <w:jc w:val="center"/>
      </w:trPr>
      <w:tc>
        <w:tcPr>
          <w:tcW w:w="8005" w:type="dxa"/>
        </w:tcPr>
        <w:p w:rsidR="00342018" w:rsidRDefault="00342018" w:rsidP="007F4C78">
          <w:pPr>
            <w:pStyle w:val="Rodap"/>
            <w:ind w:right="360"/>
          </w:pPr>
          <w:proofErr w:type="gramStart"/>
          <w:r w:rsidRPr="00EC5319">
            <w:t>saad_es</w:t>
          </w:r>
          <w:r>
            <w:t>te</w:t>
          </w:r>
          <w:r w:rsidR="00F37FF6">
            <w:t>_it</w:t>
          </w:r>
          <w:r w:rsidRPr="00EC5319">
            <w:t>00</w:t>
          </w:r>
          <w:r w:rsidR="007F4C78">
            <w:t>4</w:t>
          </w:r>
          <w:proofErr w:type="gramEnd"/>
          <w:r w:rsidRPr="00EC5319">
            <w:t>_</w:t>
          </w:r>
          <w:r w:rsidR="007F4C78">
            <w:t>efetuar_login</w:t>
          </w:r>
        </w:p>
      </w:tc>
      <w:tc>
        <w:tcPr>
          <w:tcW w:w="1705" w:type="dxa"/>
          <w:vAlign w:val="center"/>
        </w:tcPr>
        <w:p w:rsidR="00342018" w:rsidRPr="00203AE9" w:rsidRDefault="00342018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732EB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732EB2">
            <w:rPr>
              <w:rStyle w:val="Nmerodepgina"/>
              <w:sz w:val="20"/>
            </w:rPr>
            <w:fldChar w:fldCharType="separate"/>
          </w:r>
          <w:r w:rsidR="00720518">
            <w:rPr>
              <w:rStyle w:val="Nmerodepgina"/>
              <w:noProof/>
              <w:sz w:val="20"/>
            </w:rPr>
            <w:t>5</w:t>
          </w:r>
          <w:r w:rsidR="00732EB2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r w:rsidR="00DB4AA8">
            <w:fldChar w:fldCharType="begin"/>
          </w:r>
          <w:r w:rsidR="00DB4AA8">
            <w:instrText xml:space="preserve"> NUMPAGES </w:instrText>
          </w:r>
          <w:r w:rsidR="00DB4AA8">
            <w:fldChar w:fldCharType="separate"/>
          </w:r>
          <w:r w:rsidR="00720518">
            <w:rPr>
              <w:noProof/>
            </w:rPr>
            <w:t>5</w:t>
          </w:r>
          <w:r w:rsidR="00DB4AA8">
            <w:rPr>
              <w:noProof/>
            </w:rPr>
            <w:fldChar w:fldCharType="end"/>
          </w:r>
        </w:p>
      </w:tc>
    </w:tr>
  </w:tbl>
  <w:p w:rsidR="00342018" w:rsidRDefault="003420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AA8" w:rsidRDefault="00DB4AA8">
      <w:r>
        <w:separator/>
      </w:r>
    </w:p>
  </w:footnote>
  <w:footnote w:type="continuationSeparator" w:id="0">
    <w:p w:rsidR="00DB4AA8" w:rsidRDefault="00DB4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18" w:rsidRDefault="00DB4AA8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xa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ruSxatgIAALkF&#10;AAAOAAAAAAAAAAAAAAAAAC4CAABkcnMvZTJvRG9jLnhtbFBLAQItABQABgAIAAAAIQBazl2i3QAA&#10;AAkBAAAPAAAAAAAAAAAAAAAAABAFAABkcnMvZG93bnJldi54bWxQSwUGAAAAAAQABADzAAAAGgYA&#10;AAAA&#10;" filled="f" stroked="f">
          <v:textbox>
            <w:txbxContent>
              <w:p w:rsidR="00342018" w:rsidRPr="00EF182A" w:rsidRDefault="00DB4AA8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DOCPROPERTY  "Processo STJ"  \* MERGEFORMAT </w:instrText>
                </w:r>
                <w:r>
                  <w:fldChar w:fldCharType="separate"/>
                </w:r>
                <w:r w:rsidR="00342018">
                  <w:rPr>
                    <w:rFonts w:ascii="Arial Narrow" w:eastAsia="Arial Unicode MS" w:hAnsi="Arial Narrow"/>
                    <w:sz w:val="16"/>
                    <w:szCs w:val="16"/>
                  </w:rPr>
                  <w:t>STJ XXXX/200X</w:t>
                </w:r>
                <w:r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342018">
      <w:rPr>
        <w:noProof/>
      </w:rPr>
      <w:drawing>
        <wp:inline distT="0" distB="0" distL="0" distR="0">
          <wp:extent cx="623455" cy="552796"/>
          <wp:effectExtent l="0" t="0" r="571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42018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34201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42018" w:rsidRDefault="00342018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42018" w:rsidRDefault="00342018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42018" w:rsidRDefault="00342018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5pt;height:34.5pt" o:ole="">
                <v:imagedata r:id="rId1" o:title=""/>
              </v:shape>
              <o:OLEObject Type="Embed" ProgID="Word.Picture.8" ShapeID="_x0000_i1025" DrawAspect="Content" ObjectID="_1475585657" r:id="rId2"/>
            </w:object>
          </w:r>
        </w:p>
      </w:tc>
    </w:tr>
  </w:tbl>
  <w:p w:rsidR="00342018" w:rsidRDefault="0034201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39"/>
      <w:gridCol w:w="7564"/>
      <w:gridCol w:w="989"/>
    </w:tblGrid>
    <w:tr w:rsidR="00342018">
      <w:trPr>
        <w:cantSplit/>
        <w:trHeight w:val="575"/>
        <w:jc w:val="center"/>
      </w:trPr>
      <w:tc>
        <w:tcPr>
          <w:tcW w:w="720" w:type="pct"/>
          <w:vAlign w:val="center"/>
        </w:tcPr>
        <w:p w:rsidR="00342018" w:rsidRDefault="00342018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342018" w:rsidRDefault="0034201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342018" w:rsidRPr="00B444D2" w:rsidRDefault="007F4C7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Efetuar Login</w:t>
          </w:r>
        </w:p>
        <w:p w:rsidR="00342018" w:rsidRDefault="00DB4AA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2049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" filled="f" stroked="f">
                <v:textbox style="mso-next-textbox:#Text Box 18">
                  <w:txbxContent>
                    <w:p w:rsidR="00342018" w:rsidRPr="000A3E7C" w:rsidRDefault="00DB4AA8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DOCPROPERTY  "Processo STJ"  \* MERGEFORMAT </w:instrText>
                      </w:r>
                      <w:r>
                        <w:fldChar w:fldCharType="separate"/>
                      </w:r>
                      <w:r w:rsidR="00342018"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  <w:t>STJ XXXX/200X</w:t>
                      </w:r>
                      <w: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</w:p>
        <w:p w:rsidR="00342018" w:rsidRDefault="00342018" w:rsidP="009439FB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>
            <w:rPr>
              <w:sz w:val="24"/>
              <w:szCs w:val="24"/>
            </w:rPr>
            <w:t>SAAD- Sistema de Acompanhamento Administrativo de Documentos</w:t>
          </w:r>
          <w:r w:rsidR="00732EB2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732EB2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42018" w:rsidRPr="00B444D2" w:rsidRDefault="0034201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42018" w:rsidRDefault="003420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7AB2B8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5">
    <w:nsid w:val="24C676C6"/>
    <w:multiLevelType w:val="hybridMultilevel"/>
    <w:tmpl w:val="2B721434"/>
    <w:lvl w:ilvl="0" w:tplc="517A2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DE55C6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CC484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9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4B0E1F68"/>
    <w:multiLevelType w:val="hybridMultilevel"/>
    <w:tmpl w:val="31227226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13837"/>
    <w:multiLevelType w:val="multilevel"/>
    <w:tmpl w:val="BA7EF212"/>
    <w:lvl w:ilvl="0">
      <w:start w:val="2"/>
      <w:numFmt w:val="decimal"/>
      <w:pStyle w:val="STJNivel3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4">
    <w:nsid w:val="51AF78B4"/>
    <w:multiLevelType w:val="hybridMultilevel"/>
    <w:tmpl w:val="2B721434"/>
    <w:lvl w:ilvl="0" w:tplc="517A2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6">
    <w:nsid w:val="5F95151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8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9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626C92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3">
    <w:nsid w:val="7DB14B08"/>
    <w:multiLevelType w:val="hybridMultilevel"/>
    <w:tmpl w:val="F8C42A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23"/>
  </w:num>
  <w:num w:numId="5">
    <w:abstractNumId w:val="0"/>
  </w:num>
  <w:num w:numId="6">
    <w:abstractNumId w:val="2"/>
  </w:num>
  <w:num w:numId="7">
    <w:abstractNumId w:val="19"/>
  </w:num>
  <w:num w:numId="8">
    <w:abstractNumId w:val="1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  <w:num w:numId="13">
    <w:abstractNumId w:val="18"/>
  </w:num>
  <w:num w:numId="14">
    <w:abstractNumId w:val="17"/>
  </w:num>
  <w:num w:numId="15">
    <w:abstractNumId w:val="13"/>
  </w:num>
  <w:num w:numId="16">
    <w:abstractNumId w:val="15"/>
  </w:num>
  <w:num w:numId="17">
    <w:abstractNumId w:val="5"/>
  </w:num>
  <w:num w:numId="18">
    <w:abstractNumId w:val="3"/>
  </w:num>
  <w:num w:numId="19">
    <w:abstractNumId w:val="21"/>
  </w:num>
  <w:num w:numId="20">
    <w:abstractNumId w:val="16"/>
  </w:num>
  <w:num w:numId="21">
    <w:abstractNumId w:val="6"/>
  </w:num>
  <w:num w:numId="22">
    <w:abstractNumId w:val="14"/>
  </w:num>
  <w:num w:numId="23">
    <w:abstractNumId w:val="7"/>
  </w:num>
  <w:num w:numId="2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371C"/>
    <w:rsid w:val="00000189"/>
    <w:rsid w:val="00027B04"/>
    <w:rsid w:val="0005371C"/>
    <w:rsid w:val="00055EAE"/>
    <w:rsid w:val="00063BB4"/>
    <w:rsid w:val="00065576"/>
    <w:rsid w:val="000713D5"/>
    <w:rsid w:val="00081615"/>
    <w:rsid w:val="0009016B"/>
    <w:rsid w:val="000A3E7C"/>
    <w:rsid w:val="000A5058"/>
    <w:rsid w:val="000A54AE"/>
    <w:rsid w:val="000B1FDE"/>
    <w:rsid w:val="000B2EEA"/>
    <w:rsid w:val="00103470"/>
    <w:rsid w:val="00114151"/>
    <w:rsid w:val="001327E3"/>
    <w:rsid w:val="001609C7"/>
    <w:rsid w:val="00161134"/>
    <w:rsid w:val="0018358A"/>
    <w:rsid w:val="001914C1"/>
    <w:rsid w:val="001A189E"/>
    <w:rsid w:val="001B00B2"/>
    <w:rsid w:val="001B09CA"/>
    <w:rsid w:val="001D0FA2"/>
    <w:rsid w:val="001D24BC"/>
    <w:rsid w:val="001E2036"/>
    <w:rsid w:val="001E5654"/>
    <w:rsid w:val="001F4A2B"/>
    <w:rsid w:val="001F76C5"/>
    <w:rsid w:val="00200361"/>
    <w:rsid w:val="00203AE9"/>
    <w:rsid w:val="002054A8"/>
    <w:rsid w:val="00212C6C"/>
    <w:rsid w:val="00220EBB"/>
    <w:rsid w:val="00246405"/>
    <w:rsid w:val="00246680"/>
    <w:rsid w:val="00275E57"/>
    <w:rsid w:val="00294BA0"/>
    <w:rsid w:val="0029602B"/>
    <w:rsid w:val="002A0015"/>
    <w:rsid w:val="002A635D"/>
    <w:rsid w:val="002B1E8B"/>
    <w:rsid w:val="002B295F"/>
    <w:rsid w:val="002C1946"/>
    <w:rsid w:val="002D1084"/>
    <w:rsid w:val="002E5B8D"/>
    <w:rsid w:val="00302A75"/>
    <w:rsid w:val="00321220"/>
    <w:rsid w:val="00340B62"/>
    <w:rsid w:val="00342018"/>
    <w:rsid w:val="00344B01"/>
    <w:rsid w:val="00354E33"/>
    <w:rsid w:val="0036361A"/>
    <w:rsid w:val="00376D29"/>
    <w:rsid w:val="00377FB8"/>
    <w:rsid w:val="003B7841"/>
    <w:rsid w:val="003C62E6"/>
    <w:rsid w:val="003C636E"/>
    <w:rsid w:val="003D644D"/>
    <w:rsid w:val="0040454E"/>
    <w:rsid w:val="00417B67"/>
    <w:rsid w:val="00457B0D"/>
    <w:rsid w:val="00487DDB"/>
    <w:rsid w:val="00492370"/>
    <w:rsid w:val="00493A5E"/>
    <w:rsid w:val="004B5499"/>
    <w:rsid w:val="004C39C6"/>
    <w:rsid w:val="004E333C"/>
    <w:rsid w:val="005066B2"/>
    <w:rsid w:val="00521315"/>
    <w:rsid w:val="00532AD7"/>
    <w:rsid w:val="00534860"/>
    <w:rsid w:val="0056663A"/>
    <w:rsid w:val="005719CB"/>
    <w:rsid w:val="00572A5B"/>
    <w:rsid w:val="00591A84"/>
    <w:rsid w:val="005978F0"/>
    <w:rsid w:val="005B6ED4"/>
    <w:rsid w:val="005C324F"/>
    <w:rsid w:val="005E3355"/>
    <w:rsid w:val="00600AFB"/>
    <w:rsid w:val="00602408"/>
    <w:rsid w:val="00605DEE"/>
    <w:rsid w:val="006248F8"/>
    <w:rsid w:val="00627D41"/>
    <w:rsid w:val="00646D96"/>
    <w:rsid w:val="006C1FF0"/>
    <w:rsid w:val="006C6980"/>
    <w:rsid w:val="006C6D6D"/>
    <w:rsid w:val="006D06CF"/>
    <w:rsid w:val="006E57BE"/>
    <w:rsid w:val="006E641E"/>
    <w:rsid w:val="006F7DB5"/>
    <w:rsid w:val="00707820"/>
    <w:rsid w:val="00720518"/>
    <w:rsid w:val="00732EB2"/>
    <w:rsid w:val="00741E0F"/>
    <w:rsid w:val="00743983"/>
    <w:rsid w:val="00747C41"/>
    <w:rsid w:val="00753FB6"/>
    <w:rsid w:val="0075778F"/>
    <w:rsid w:val="00766A3D"/>
    <w:rsid w:val="007677F3"/>
    <w:rsid w:val="00787E5F"/>
    <w:rsid w:val="00795FEF"/>
    <w:rsid w:val="007A7D68"/>
    <w:rsid w:val="007E5E04"/>
    <w:rsid w:val="007E7632"/>
    <w:rsid w:val="007F4C78"/>
    <w:rsid w:val="0080097B"/>
    <w:rsid w:val="00801812"/>
    <w:rsid w:val="008065DC"/>
    <w:rsid w:val="0081784C"/>
    <w:rsid w:val="0082015E"/>
    <w:rsid w:val="008235E2"/>
    <w:rsid w:val="008242EB"/>
    <w:rsid w:val="00844AC9"/>
    <w:rsid w:val="00845586"/>
    <w:rsid w:val="008732D3"/>
    <w:rsid w:val="0087394A"/>
    <w:rsid w:val="00880FFD"/>
    <w:rsid w:val="008810BF"/>
    <w:rsid w:val="00884A85"/>
    <w:rsid w:val="00893D9F"/>
    <w:rsid w:val="008A274E"/>
    <w:rsid w:val="008A53BB"/>
    <w:rsid w:val="008A65B3"/>
    <w:rsid w:val="008D20F1"/>
    <w:rsid w:val="008E278D"/>
    <w:rsid w:val="008F73B0"/>
    <w:rsid w:val="009172F4"/>
    <w:rsid w:val="009439FB"/>
    <w:rsid w:val="00954D2D"/>
    <w:rsid w:val="009730B2"/>
    <w:rsid w:val="009838CE"/>
    <w:rsid w:val="00993D10"/>
    <w:rsid w:val="009A12DF"/>
    <w:rsid w:val="009B1DC7"/>
    <w:rsid w:val="009B2F9E"/>
    <w:rsid w:val="009C562F"/>
    <w:rsid w:val="009D25FC"/>
    <w:rsid w:val="009D570D"/>
    <w:rsid w:val="00A04DD5"/>
    <w:rsid w:val="00A05B29"/>
    <w:rsid w:val="00A13235"/>
    <w:rsid w:val="00A505CE"/>
    <w:rsid w:val="00A73DD9"/>
    <w:rsid w:val="00A95545"/>
    <w:rsid w:val="00AA6634"/>
    <w:rsid w:val="00AB0CD8"/>
    <w:rsid w:val="00AC00DF"/>
    <w:rsid w:val="00AD1B84"/>
    <w:rsid w:val="00AD3A1E"/>
    <w:rsid w:val="00AD7D56"/>
    <w:rsid w:val="00B1381F"/>
    <w:rsid w:val="00B146E8"/>
    <w:rsid w:val="00B17C79"/>
    <w:rsid w:val="00B324BC"/>
    <w:rsid w:val="00B32D32"/>
    <w:rsid w:val="00B430BC"/>
    <w:rsid w:val="00B444D2"/>
    <w:rsid w:val="00B553B5"/>
    <w:rsid w:val="00B61D66"/>
    <w:rsid w:val="00B718B6"/>
    <w:rsid w:val="00B71BF2"/>
    <w:rsid w:val="00B74AEF"/>
    <w:rsid w:val="00B82AD4"/>
    <w:rsid w:val="00BA44A8"/>
    <w:rsid w:val="00BE666E"/>
    <w:rsid w:val="00C20067"/>
    <w:rsid w:val="00C451B1"/>
    <w:rsid w:val="00C47E70"/>
    <w:rsid w:val="00C56787"/>
    <w:rsid w:val="00C638AD"/>
    <w:rsid w:val="00C7549C"/>
    <w:rsid w:val="00C97E29"/>
    <w:rsid w:val="00CB0A8B"/>
    <w:rsid w:val="00CB6295"/>
    <w:rsid w:val="00CF6184"/>
    <w:rsid w:val="00D0493E"/>
    <w:rsid w:val="00D244E3"/>
    <w:rsid w:val="00D33DF7"/>
    <w:rsid w:val="00D348E1"/>
    <w:rsid w:val="00D364A3"/>
    <w:rsid w:val="00D45991"/>
    <w:rsid w:val="00DB4AA8"/>
    <w:rsid w:val="00DC2E4E"/>
    <w:rsid w:val="00DC45DB"/>
    <w:rsid w:val="00DE5ED4"/>
    <w:rsid w:val="00E338AE"/>
    <w:rsid w:val="00E34F66"/>
    <w:rsid w:val="00E356D2"/>
    <w:rsid w:val="00E605D3"/>
    <w:rsid w:val="00EB2BAD"/>
    <w:rsid w:val="00ED228B"/>
    <w:rsid w:val="00EE01E5"/>
    <w:rsid w:val="00EE0744"/>
    <w:rsid w:val="00EF182A"/>
    <w:rsid w:val="00EF7199"/>
    <w:rsid w:val="00F000A3"/>
    <w:rsid w:val="00F0515F"/>
    <w:rsid w:val="00F2507B"/>
    <w:rsid w:val="00F37FF6"/>
    <w:rsid w:val="00F47C64"/>
    <w:rsid w:val="00F56A03"/>
    <w:rsid w:val="00F75E7D"/>
    <w:rsid w:val="00FB1B9A"/>
    <w:rsid w:val="00FE5419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1B00B2"/>
    <w:pPr>
      <w:numPr>
        <w:ilvl w:val="0"/>
        <w:numId w:val="15"/>
      </w:numPr>
      <w:jc w:val="both"/>
    </w:pPr>
    <w:rPr>
      <w:rFonts w:cs="Arial"/>
      <w:i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customStyle="1" w:styleId="infoblue">
    <w:name w:val="infoblue"/>
    <w:basedOn w:val="Normal"/>
    <w:rsid w:val="005978F0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342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1B00B2"/>
    <w:pPr>
      <w:numPr>
        <w:ilvl w:val="0"/>
        <w:numId w:val="15"/>
      </w:numPr>
      <w:jc w:val="both"/>
    </w:pPr>
    <w:rPr>
      <w:rFonts w:cs="Arial"/>
      <w:i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2F273-0E5D-4751-9A27-4D90F683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181</TotalTime>
  <Pages>5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2641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Mariana Bonadia Marucchi Santos</cp:lastModifiedBy>
  <cp:revision>22</cp:revision>
  <cp:lastPrinted>2009-03-06T19:55:00Z</cp:lastPrinted>
  <dcterms:created xsi:type="dcterms:W3CDTF">2014-08-13T17:48:00Z</dcterms:created>
  <dcterms:modified xsi:type="dcterms:W3CDTF">2014-10-23T18:08:00Z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