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 w:rsidP="00D67EC7">
      <w:pPr>
        <w:pStyle w:val="CTMISTabela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 w:rsidP="00706744">
      <w:pPr>
        <w:pStyle w:val="Ttulo"/>
      </w:pPr>
    </w:p>
    <w:p w:rsidR="00177937" w:rsidRDefault="00177937" w:rsidP="00706744">
      <w:pPr>
        <w:pStyle w:val="Ttulo"/>
      </w:pPr>
    </w:p>
    <w:p w:rsidR="008B21BE" w:rsidRPr="00B324BC" w:rsidRDefault="00177937" w:rsidP="008B21BE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8B21BE">
        <w:rPr>
          <w:rFonts w:cs="Arial"/>
          <w:b/>
          <w:sz w:val="36"/>
          <w:szCs w:val="36"/>
        </w:rPr>
        <w:t>Projeto</w:t>
      </w:r>
      <w:r>
        <w:rPr>
          <w:rFonts w:ascii="Arial (W1)" w:hAnsi="Arial (W1)"/>
        </w:rPr>
        <w:t xml:space="preserve"> </w:t>
      </w:r>
      <w:r w:rsidR="008B21BE">
        <w:rPr>
          <w:b/>
          <w:bCs/>
          <w:color w:val="auto"/>
          <w:sz w:val="36"/>
          <w:szCs w:val="36"/>
          <w:lang w:eastAsia="en-US"/>
        </w:rPr>
        <w:t>Sistema de Acompanhamento Administrativo de Documentos</w:t>
      </w:r>
      <w:r w:rsidR="008B21BE" w:rsidRPr="00B324BC">
        <w:rPr>
          <w:b/>
          <w:bCs/>
          <w:color w:val="auto"/>
          <w:sz w:val="36"/>
          <w:szCs w:val="36"/>
          <w:lang w:eastAsia="en-US"/>
        </w:rPr>
        <w:t xml:space="preserve"> </w:t>
      </w:r>
    </w:p>
    <w:p w:rsidR="00177937" w:rsidRPr="00243A5E" w:rsidRDefault="00177937" w:rsidP="00706744">
      <w:pPr>
        <w:pStyle w:val="Ttulo"/>
        <w:rPr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243A5E" w:rsidRDefault="00177937" w:rsidP="00D77EC7">
      <w:pPr>
        <w:pStyle w:val="Ttulo"/>
        <w:jc w:val="center"/>
        <w:rPr>
          <w:sz w:val="36"/>
          <w:szCs w:val="36"/>
          <w:lang w:val="pt-BR"/>
        </w:rPr>
      </w:pPr>
      <w:r w:rsidRPr="00243A5E">
        <w:rPr>
          <w:sz w:val="36"/>
          <w:szCs w:val="36"/>
          <w:lang w:val="pt-BR"/>
        </w:rPr>
        <w:t>Especificação de Caso de Uso</w:t>
      </w:r>
    </w:p>
    <w:p w:rsidR="00177937" w:rsidRPr="008B21BE" w:rsidRDefault="008B21BE">
      <w:pPr>
        <w:jc w:val="center"/>
        <w:rPr>
          <w:b/>
          <w:color w:val="auto"/>
          <w:sz w:val="36"/>
        </w:rPr>
      </w:pPr>
      <w:r w:rsidRPr="008B21BE">
        <w:rPr>
          <w:rFonts w:ascii="Arial (W1)" w:hAnsi="Arial (W1)"/>
          <w:b/>
          <w:color w:val="auto"/>
          <w:sz w:val="36"/>
        </w:rPr>
        <w:t xml:space="preserve">Manter </w:t>
      </w:r>
      <w:r w:rsidR="00083562">
        <w:rPr>
          <w:rFonts w:ascii="Arial (W1)" w:hAnsi="Arial (W1)"/>
          <w:b/>
          <w:color w:val="auto"/>
          <w:sz w:val="36"/>
        </w:rPr>
        <w:t>Andamento do Documento</w:t>
      </w:r>
    </w:p>
    <w:p w:rsidR="00177937" w:rsidRDefault="00177937"/>
    <w:p w:rsidR="00177937" w:rsidRDefault="00177937"/>
    <w:p w:rsidR="00361674" w:rsidRPr="008B21BE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B21BE" w:rsidRPr="008B21BE">
        <w:rPr>
          <w:b/>
          <w:bCs/>
          <w:color w:val="auto"/>
          <w:sz w:val="36"/>
          <w:szCs w:val="36"/>
          <w:lang w:eastAsia="en-US"/>
        </w:rPr>
        <w:t>0.0</w:t>
      </w:r>
      <w:r w:rsidR="00243A5E">
        <w:rPr>
          <w:b/>
          <w:bCs/>
          <w:color w:val="auto"/>
          <w:sz w:val="36"/>
          <w:szCs w:val="36"/>
          <w:lang w:eastAsia="en-US"/>
        </w:rPr>
        <w:t>1</w:t>
      </w:r>
    </w:p>
    <w:p w:rsidR="00177937" w:rsidRDefault="00177937" w:rsidP="00706744">
      <w:pPr>
        <w:pStyle w:val="Ttulo"/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933FC4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706744">
      <w:pPr>
        <w:pStyle w:val="Ttulo"/>
      </w:pPr>
      <w:r w:rsidRPr="00074427"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Versão</w:t>
            </w:r>
            <w:proofErr w:type="spellEnd"/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proofErr w:type="spellStart"/>
            <w:r w:rsidRPr="001F3F4E">
              <w:t>Descrição</w:t>
            </w:r>
            <w:proofErr w:type="spellEnd"/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D67EC7">
            <w:pPr>
              <w:pStyle w:val="CTMISTabela"/>
            </w:pPr>
            <w:r w:rsidRPr="001F3F4E">
              <w:t>Autor</w:t>
            </w:r>
          </w:p>
        </w:tc>
      </w:tr>
      <w:tr w:rsidR="00243A5E" w:rsidRPr="00D77EC7" w:rsidTr="0067590F">
        <w:trPr>
          <w:jc w:val="center"/>
        </w:trPr>
        <w:tc>
          <w:tcPr>
            <w:tcW w:w="1639" w:type="dxa"/>
          </w:tcPr>
          <w:p w:rsidR="00243A5E" w:rsidRPr="002831C6" w:rsidRDefault="00243A5E" w:rsidP="0067590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15/08/2014</w:t>
            </w:r>
          </w:p>
        </w:tc>
        <w:tc>
          <w:tcPr>
            <w:tcW w:w="960" w:type="dxa"/>
          </w:tcPr>
          <w:p w:rsidR="00243A5E" w:rsidRPr="002831C6" w:rsidRDefault="00243A5E" w:rsidP="0067590F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43A5E" w:rsidRPr="002831C6" w:rsidRDefault="00243A5E" w:rsidP="0067590F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Criação</w:t>
            </w:r>
            <w:proofErr w:type="spellEnd"/>
            <w:r w:rsidRPr="002831C6">
              <w:rPr>
                <w:b w:val="0"/>
              </w:rPr>
              <w:t xml:space="preserve"> do documento</w:t>
            </w:r>
            <w:r>
              <w:rPr>
                <w:b w:val="0"/>
              </w:rPr>
              <w:t>.</w:t>
            </w:r>
          </w:p>
        </w:tc>
        <w:tc>
          <w:tcPr>
            <w:tcW w:w="2040" w:type="dxa"/>
          </w:tcPr>
          <w:p w:rsidR="00243A5E" w:rsidRPr="002831C6" w:rsidRDefault="00243A5E" w:rsidP="0067590F">
            <w:pPr>
              <w:pStyle w:val="CTMISTabela"/>
              <w:rPr>
                <w:b w:val="0"/>
              </w:rPr>
            </w:pPr>
            <w:proofErr w:type="spellStart"/>
            <w:r w:rsidRPr="002831C6">
              <w:rPr>
                <w:b w:val="0"/>
              </w:rPr>
              <w:t>Reyla</w:t>
            </w:r>
            <w:proofErr w:type="spellEnd"/>
            <w:r w:rsidRPr="002831C6">
              <w:rPr>
                <w:b w:val="0"/>
              </w:rPr>
              <w:t xml:space="preserve"> Rosa</w:t>
            </w:r>
          </w:p>
        </w:tc>
      </w:tr>
      <w:tr w:rsidR="00191BB9" w:rsidRPr="00D77EC7" w:rsidTr="00D60A1D">
        <w:trPr>
          <w:jc w:val="center"/>
        </w:trPr>
        <w:tc>
          <w:tcPr>
            <w:tcW w:w="1639" w:type="dxa"/>
          </w:tcPr>
          <w:p w:rsidR="00191BB9" w:rsidRPr="002831C6" w:rsidRDefault="00243A5E" w:rsidP="008D611C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18</w:t>
            </w:r>
            <w:r w:rsidR="00493AB6">
              <w:rPr>
                <w:b w:val="0"/>
              </w:rPr>
              <w:t>/08/2014</w:t>
            </w:r>
          </w:p>
        </w:tc>
        <w:tc>
          <w:tcPr>
            <w:tcW w:w="960" w:type="dxa"/>
          </w:tcPr>
          <w:p w:rsidR="00191BB9" w:rsidRPr="002831C6" w:rsidRDefault="00191BB9" w:rsidP="00243A5E">
            <w:pPr>
              <w:pStyle w:val="CTMISTabela"/>
              <w:rPr>
                <w:b w:val="0"/>
              </w:rPr>
            </w:pPr>
            <w:r w:rsidRPr="002831C6">
              <w:rPr>
                <w:b w:val="0"/>
              </w:rPr>
              <w:t>0.0</w:t>
            </w:r>
            <w:r w:rsidR="00243A5E">
              <w:rPr>
                <w:b w:val="0"/>
              </w:rPr>
              <w:t>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91BB9" w:rsidRPr="002831C6" w:rsidRDefault="00243A5E" w:rsidP="00243A5E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Revisão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em</w:t>
            </w:r>
            <w:proofErr w:type="spellEnd"/>
            <w:r>
              <w:rPr>
                <w:b w:val="0"/>
              </w:rPr>
              <w:t xml:space="preserve"> pares.</w:t>
            </w:r>
          </w:p>
        </w:tc>
        <w:tc>
          <w:tcPr>
            <w:tcW w:w="2040" w:type="dxa"/>
          </w:tcPr>
          <w:p w:rsidR="00191BB9" w:rsidRPr="002831C6" w:rsidRDefault="00243A5E" w:rsidP="00D67EC7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Passini</w:t>
            </w:r>
            <w:proofErr w:type="spellEnd"/>
          </w:p>
        </w:tc>
      </w:tr>
    </w:tbl>
    <w:p w:rsidR="00074427" w:rsidRDefault="00074427" w:rsidP="00706744">
      <w:pPr>
        <w:pStyle w:val="Ttulo"/>
      </w:pPr>
    </w:p>
    <w:p w:rsidR="00114E13" w:rsidRPr="00114E13" w:rsidRDefault="00177937" w:rsidP="00114E13">
      <w:pPr>
        <w:pStyle w:val="Ttulo"/>
        <w:jc w:val="center"/>
        <w:rPr>
          <w:sz w:val="36"/>
          <w:szCs w:val="36"/>
          <w:lang w:val="pt-BR"/>
        </w:rPr>
      </w:pPr>
      <w:r>
        <w:br w:type="page"/>
      </w:r>
      <w:r w:rsidR="00114E13" w:rsidRPr="00114E13">
        <w:rPr>
          <w:sz w:val="36"/>
          <w:szCs w:val="36"/>
          <w:lang w:val="pt-BR"/>
        </w:rPr>
        <w:lastRenderedPageBreak/>
        <w:t>Sumário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177937" w:rsidRDefault="00177937">
      <w:pPr>
        <w:rPr>
          <w:lang w:val="en-US"/>
        </w:rPr>
      </w:pPr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536F5D">
        <w:fldChar w:fldCharType="begin"/>
      </w:r>
      <w:r w:rsidR="00177937">
        <w:instrText xml:space="preserve"> TOC \o "1-3" \h \z </w:instrText>
      </w:r>
      <w:r w:rsidRPr="00536F5D">
        <w:fldChar w:fldCharType="separate"/>
      </w:r>
      <w:hyperlink w:anchor="_Toc396164327" w:history="1">
        <w:r w:rsidR="005661CA" w:rsidRPr="007C4A8E">
          <w:rPr>
            <w:rStyle w:val="Hyperlink"/>
            <w:noProof/>
          </w:rPr>
          <w:t>1.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INTRODUÇÃO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28" w:history="1">
        <w:r w:rsidR="005661CA" w:rsidRPr="007C4A8E">
          <w:rPr>
            <w:rStyle w:val="Hyperlink"/>
            <w:noProof/>
          </w:rPr>
          <w:t>2.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ATORES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29" w:history="1">
        <w:r w:rsidR="005661CA" w:rsidRPr="007C4A8E">
          <w:rPr>
            <w:rStyle w:val="Hyperlink"/>
            <w:noProof/>
          </w:rPr>
          <w:t>3.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INTERESSADOS E INTERESSES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0" w:history="1">
        <w:r w:rsidR="005661CA" w:rsidRPr="007C4A8E">
          <w:rPr>
            <w:rStyle w:val="Hyperlink"/>
            <w:noProof/>
          </w:rPr>
          <w:t>4.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PRÉ-CONDIÇÕES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1" w:history="1">
        <w:r w:rsidR="005661CA" w:rsidRPr="007C4A8E">
          <w:rPr>
            <w:rStyle w:val="Hyperlink"/>
            <w:noProof/>
          </w:rPr>
          <w:t>5.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GARANTIA DE SUCESSO (PÓS-CONDIÇÕES)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2" w:history="1">
        <w:r w:rsidR="005661CA" w:rsidRPr="007C4A8E">
          <w:rPr>
            <w:rStyle w:val="Hyperlink"/>
            <w:noProof/>
          </w:rPr>
          <w:t>6.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FLUXO PRINCIPAL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3" w:history="1">
        <w:r w:rsidR="005661CA" w:rsidRPr="007C4A8E">
          <w:rPr>
            <w:rStyle w:val="Hyperlink"/>
            <w:noProof/>
          </w:rPr>
          <w:t>7.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FLUXOS ALTERNATIVOS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4" w:history="1">
        <w:r w:rsidR="005661CA" w:rsidRPr="007C4A8E">
          <w:rPr>
            <w:rStyle w:val="Hyperlink"/>
            <w:noProof/>
          </w:rPr>
          <w:t>8.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FLUXOS DE EXCEÇÃO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5" w:history="1">
        <w:r w:rsidR="005661CA" w:rsidRPr="007C4A8E">
          <w:rPr>
            <w:rStyle w:val="Hyperlink"/>
            <w:noProof/>
          </w:rPr>
          <w:t>9.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Pontos de inclusão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6" w:history="1">
        <w:r w:rsidR="005661CA" w:rsidRPr="007C4A8E">
          <w:rPr>
            <w:rStyle w:val="Hyperlink"/>
            <w:noProof/>
          </w:rPr>
          <w:t>10.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Pontos de extensão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7" w:history="1">
        <w:r w:rsidR="005661CA" w:rsidRPr="007C4A8E">
          <w:rPr>
            <w:rStyle w:val="Hyperlink"/>
            <w:noProof/>
          </w:rPr>
          <w:t>11.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FREQÜÊNCIA DE OCORRÊNCIA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8" w:history="1">
        <w:r w:rsidR="005661CA" w:rsidRPr="007C4A8E">
          <w:rPr>
            <w:rStyle w:val="Hyperlink"/>
            <w:noProof/>
          </w:rPr>
          <w:t>12.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REFERÊNCIAS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39" w:history="1">
        <w:r w:rsidR="005661CA" w:rsidRPr="007C4A8E">
          <w:rPr>
            <w:rStyle w:val="Hyperlink"/>
            <w:noProof/>
          </w:rPr>
          <w:t>13.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REFERÊNCIAS BIBLIOGRÁFICAS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CA" w:rsidRDefault="00536F5D">
      <w:pPr>
        <w:pStyle w:val="Sumrio1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6164340" w:history="1">
        <w:r w:rsidR="005661CA" w:rsidRPr="007C4A8E">
          <w:rPr>
            <w:rStyle w:val="Hyperlink"/>
            <w:noProof/>
          </w:rPr>
          <w:t>14.</w:t>
        </w:r>
        <w:r w:rsidR="005661CA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5661CA" w:rsidRPr="007C4A8E">
          <w:rPr>
            <w:rStyle w:val="Hyperlink"/>
            <w:noProof/>
          </w:rPr>
          <w:t>ASSINATURAS</w:t>
        </w:r>
        <w:r w:rsidR="005661C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1CA">
          <w:rPr>
            <w:noProof/>
            <w:webHidden/>
          </w:rPr>
          <w:instrText xml:space="preserve"> PAGEREF _Toc396164340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1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7937" w:rsidRDefault="00536F5D">
      <w:pPr>
        <w:pStyle w:val="Cabealho"/>
        <w:tabs>
          <w:tab w:val="clear" w:pos="4419"/>
          <w:tab w:val="clear" w:pos="8838"/>
          <w:tab w:val="left" w:pos="480"/>
        </w:tabs>
        <w:sectPr w:rsidR="00177937" w:rsidSect="004D6F5E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fldChar w:fldCharType="end"/>
      </w:r>
    </w:p>
    <w:p w:rsidR="00177937" w:rsidRDefault="00177937">
      <w:bookmarkStart w:id="1" w:name="_Toc121914615"/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Ref395863740"/>
      <w:bookmarkStart w:id="3" w:name="_Toc396164327"/>
      <w:r>
        <w:t>INTRODUÇÃO</w:t>
      </w:r>
      <w:bookmarkEnd w:id="2"/>
      <w:bookmarkEnd w:id="3"/>
    </w:p>
    <w:p w:rsidR="00177937" w:rsidRPr="00EC5319" w:rsidRDefault="00EC5319" w:rsidP="007D4A8F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EC5319">
        <w:rPr>
          <w:i w:val="0"/>
          <w:iCs/>
          <w:color w:val="auto"/>
          <w:sz w:val="24"/>
          <w:szCs w:val="24"/>
        </w:rPr>
        <w:t xml:space="preserve">Este caso de uso descreve a funcionalidade de </w:t>
      </w:r>
      <w:r w:rsidR="002462B1">
        <w:rPr>
          <w:i w:val="0"/>
          <w:iCs/>
          <w:color w:val="auto"/>
          <w:sz w:val="24"/>
          <w:szCs w:val="24"/>
        </w:rPr>
        <w:t xml:space="preserve">acompanhar o Andamento de Documentos </w:t>
      </w:r>
      <w:r>
        <w:rPr>
          <w:i w:val="0"/>
          <w:iCs/>
          <w:color w:val="auto"/>
          <w:sz w:val="24"/>
          <w:szCs w:val="24"/>
        </w:rPr>
        <w:t>do Sistema onde irá possibilitar a inclusão, alteração, exclusão e visualização dos mesmos.</w:t>
      </w:r>
    </w:p>
    <w:p w:rsidR="00177937" w:rsidRDefault="00177937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6164328"/>
      <w:r>
        <w:t>ATOR</w:t>
      </w:r>
      <w:r w:rsidR="00516025">
        <w:t>ES</w:t>
      </w:r>
      <w:bookmarkEnd w:id="4"/>
    </w:p>
    <w:p w:rsidR="00177937" w:rsidRDefault="00177937">
      <w:pPr>
        <w:rPr>
          <w:rFonts w:cs="Arial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0"/>
        <w:gridCol w:w="7512"/>
      </w:tblGrid>
      <w:tr w:rsidR="00DC29A4" w:rsidTr="00980266">
        <w:trPr>
          <w:trHeight w:val="281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proofErr w:type="gramStart"/>
            <w:r>
              <w:rPr>
                <w:b/>
                <w:bCs/>
                <w:color w:val="000000"/>
                <w:szCs w:val="22"/>
              </w:rPr>
              <w:t>Ator(</w:t>
            </w:r>
            <w:proofErr w:type="spellStart"/>
            <w:proofErr w:type="gramEnd"/>
            <w:r>
              <w:rPr>
                <w:b/>
                <w:bCs/>
                <w:color w:val="000000"/>
                <w:szCs w:val="22"/>
              </w:rPr>
              <w:t>es</w:t>
            </w:r>
            <w:proofErr w:type="spellEnd"/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C6D9F1"/>
          </w:tcPr>
          <w:p w:rsidR="00DC29A4" w:rsidRDefault="00DC29A4" w:rsidP="00980266">
            <w:pPr>
              <w:pStyle w:val="Contedodatabela"/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Descrição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Pr="00220105" w:rsidRDefault="00DB16C2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Gestor</w:t>
            </w:r>
          </w:p>
        </w:tc>
        <w:tc>
          <w:tcPr>
            <w:tcW w:w="7512" w:type="dxa"/>
          </w:tcPr>
          <w:p w:rsidR="00DC29A4" w:rsidRPr="00220105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de incluir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, alterar, visualizar, consultar e excluir </w:t>
            </w:r>
            <w:r w:rsidR="00A860DC">
              <w:rPr>
                <w:rFonts w:eastAsia="Times New Roman" w:cs="Arial"/>
                <w:kern w:val="0"/>
                <w:sz w:val="20"/>
                <w:szCs w:val="20"/>
              </w:rPr>
              <w:t xml:space="preserve">documentos 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>no sistema.</w:t>
            </w:r>
          </w:p>
        </w:tc>
      </w:tr>
      <w:tr w:rsidR="00DC29A4" w:rsidRPr="00A26677" w:rsidTr="00980266">
        <w:trPr>
          <w:trHeight w:val="281"/>
        </w:trPr>
        <w:tc>
          <w:tcPr>
            <w:tcW w:w="1560" w:type="dxa"/>
          </w:tcPr>
          <w:p w:rsidR="00DC29A4" w:rsidRDefault="0096454A" w:rsidP="00980266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>Executor</w:t>
            </w:r>
          </w:p>
        </w:tc>
        <w:tc>
          <w:tcPr>
            <w:tcW w:w="7512" w:type="dxa"/>
          </w:tcPr>
          <w:p w:rsidR="00DC29A4" w:rsidRDefault="00DC29A4" w:rsidP="00AA5071">
            <w:pPr>
              <w:pStyle w:val="Contedodatabela"/>
              <w:jc w:val="left"/>
              <w:rPr>
                <w:rFonts w:eastAsia="Times New Roman" w:cs="Arial"/>
                <w:kern w:val="0"/>
                <w:sz w:val="20"/>
                <w:szCs w:val="20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Usuário com </w:t>
            </w:r>
            <w:r w:rsidRPr="00AB7FA2">
              <w:rPr>
                <w:rFonts w:eastAsia="Times New Roman" w:cs="Arial"/>
                <w:kern w:val="0"/>
                <w:sz w:val="20"/>
                <w:szCs w:val="20"/>
              </w:rPr>
              <w:t>permissão d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e consultar e visualizar os </w:t>
            </w:r>
            <w:r w:rsidR="00AA5071">
              <w:rPr>
                <w:rFonts w:eastAsia="Times New Roman" w:cs="Arial"/>
                <w:kern w:val="0"/>
                <w:sz w:val="20"/>
                <w:szCs w:val="20"/>
              </w:rPr>
              <w:t>documentos</w:t>
            </w:r>
            <w:r>
              <w:rPr>
                <w:rFonts w:eastAsia="Times New Roman" w:cs="Arial"/>
                <w:kern w:val="0"/>
                <w:sz w:val="20"/>
                <w:szCs w:val="20"/>
              </w:rPr>
              <w:t xml:space="preserve"> no sistema.</w:t>
            </w:r>
          </w:p>
        </w:tc>
      </w:tr>
    </w:tbl>
    <w:p w:rsidR="00177937" w:rsidRDefault="00177937">
      <w:pPr>
        <w:rPr>
          <w:rFonts w:cs="Arial"/>
        </w:rPr>
      </w:pP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6164329"/>
      <w:r>
        <w:t>INTERESSADOS E INTERESSES</w:t>
      </w:r>
      <w:bookmarkEnd w:id="5"/>
    </w:p>
    <w:p w:rsidR="00177937" w:rsidRPr="00C61268" w:rsidRDefault="00C61268" w:rsidP="008C090C">
      <w:pPr>
        <w:pStyle w:val="Instruo"/>
        <w:jc w:val="both"/>
        <w:rPr>
          <w:i w:val="0"/>
          <w:iCs/>
          <w:color w:val="auto"/>
          <w:sz w:val="24"/>
          <w:szCs w:val="24"/>
        </w:rPr>
      </w:pPr>
      <w:r w:rsidRPr="00C61268">
        <w:rPr>
          <w:i w:val="0"/>
          <w:iCs/>
          <w:color w:val="auto"/>
          <w:sz w:val="24"/>
          <w:szCs w:val="24"/>
        </w:rPr>
        <w:t>Não se aplica.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6164330"/>
      <w:r>
        <w:t>PRÉ-CONDIÇÕES</w:t>
      </w:r>
      <w:bookmarkEnd w:id="6"/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9411E6">
        <w:rPr>
          <w:rFonts w:ascii="Arial" w:hAnsi="Arial" w:cs="Arial"/>
          <w:szCs w:val="24"/>
        </w:rPr>
        <w:t>A seguir, lista de condições que o sistema deve apresentar para iniciar a execução do caso de uso. Todas as condições abaixo devem ocorrer:</w:t>
      </w:r>
    </w:p>
    <w:p w:rsidR="00C61268" w:rsidRDefault="00C61268" w:rsidP="00C61268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C61268" w:rsidRPr="00846D62" w:rsidRDefault="00C61268" w:rsidP="006A16B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Cs w:val="24"/>
        </w:rPr>
      </w:pPr>
      <w:r w:rsidRPr="00EA1917">
        <w:rPr>
          <w:rFonts w:ascii="Arial" w:hAnsi="Arial" w:cs="Arial"/>
          <w:szCs w:val="24"/>
        </w:rPr>
        <w:t xml:space="preserve">O usuário deverá estar devidamente </w:t>
      </w:r>
      <w:r>
        <w:rPr>
          <w:rFonts w:ascii="Arial" w:hAnsi="Arial" w:cs="Arial"/>
          <w:szCs w:val="24"/>
        </w:rPr>
        <w:t>registrado</w:t>
      </w:r>
      <w:r w:rsidRPr="00EA191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 sistema com o(s) </w:t>
      </w:r>
      <w:proofErr w:type="gramStart"/>
      <w:r>
        <w:rPr>
          <w:rFonts w:ascii="Arial" w:hAnsi="Arial" w:cs="Arial"/>
          <w:szCs w:val="24"/>
        </w:rPr>
        <w:t>perfil(</w:t>
      </w:r>
      <w:proofErr w:type="gramEnd"/>
      <w:r>
        <w:rPr>
          <w:rFonts w:ascii="Arial" w:hAnsi="Arial" w:cs="Arial"/>
          <w:szCs w:val="24"/>
        </w:rPr>
        <w:t xml:space="preserve">is) </w:t>
      </w:r>
      <w:r w:rsidRPr="00EA1917">
        <w:rPr>
          <w:rFonts w:ascii="Arial" w:hAnsi="Arial" w:cs="Arial"/>
          <w:szCs w:val="24"/>
        </w:rPr>
        <w:t>indicado</w:t>
      </w:r>
      <w:r>
        <w:rPr>
          <w:rFonts w:ascii="Arial" w:hAnsi="Arial" w:cs="Arial"/>
          <w:szCs w:val="24"/>
        </w:rPr>
        <w:t>(</w:t>
      </w:r>
      <w:r w:rsidRPr="00EA191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>)</w:t>
      </w:r>
      <w:r w:rsidRPr="00EA1917">
        <w:rPr>
          <w:rFonts w:ascii="Arial" w:hAnsi="Arial" w:cs="Arial"/>
          <w:szCs w:val="24"/>
        </w:rPr>
        <w:t xml:space="preserve"> no item</w:t>
      </w:r>
      <w:r>
        <w:t xml:space="preserve"> </w:t>
      </w:r>
      <w:r w:rsidRPr="00877816">
        <w:rPr>
          <w:rFonts w:ascii="Arial" w:hAnsi="Arial" w:cs="Arial"/>
          <w:szCs w:val="24"/>
        </w:rPr>
        <w:t>2</w:t>
      </w:r>
      <w:r w:rsidRPr="00EA1917">
        <w:rPr>
          <w:rFonts w:ascii="Arial" w:hAnsi="Arial" w:cs="Arial"/>
          <w:szCs w:val="24"/>
        </w:rPr>
        <w:t>.</w:t>
      </w:r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7" w:name="_Toc396164331"/>
      <w:r>
        <w:t>GARANTIA DE SUCESSO (PÓS-CONDIÇÕES)</w:t>
      </w:r>
      <w:bookmarkEnd w:id="7"/>
    </w:p>
    <w:p w:rsidR="00177937" w:rsidRPr="001541DA" w:rsidRDefault="001541DA" w:rsidP="001541DA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1541DA">
        <w:rPr>
          <w:rFonts w:ascii="Arial" w:hAnsi="Arial" w:cs="Arial"/>
          <w:szCs w:val="24"/>
        </w:rPr>
        <w:t>Não se aplica.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8" w:name="_Toc396164332"/>
      <w:r>
        <w:t>FLUXO PRINCIPAL</w:t>
      </w:r>
      <w:bookmarkEnd w:id="8"/>
    </w:p>
    <w:p w:rsidR="00D5076B" w:rsidRDefault="00D05082" w:rsidP="00D5076B">
      <w:pPr>
        <w:pStyle w:val="Instruo"/>
        <w:jc w:val="both"/>
        <w:rPr>
          <w:b/>
          <w:i w:val="0"/>
          <w:iCs/>
          <w:color w:val="auto"/>
          <w:sz w:val="24"/>
          <w:szCs w:val="24"/>
        </w:rPr>
      </w:pPr>
      <w:r>
        <w:rPr>
          <w:b/>
          <w:i w:val="0"/>
          <w:iCs/>
          <w:color w:val="auto"/>
          <w:sz w:val="24"/>
          <w:szCs w:val="24"/>
        </w:rPr>
        <w:t xml:space="preserve">Consultar </w:t>
      </w:r>
      <w:r w:rsidR="00E04073">
        <w:rPr>
          <w:b/>
          <w:i w:val="0"/>
          <w:iCs/>
          <w:color w:val="auto"/>
          <w:sz w:val="24"/>
          <w:szCs w:val="24"/>
        </w:rPr>
        <w:t>Andamento de Documento</w:t>
      </w:r>
    </w:p>
    <w:p w:rsidR="00D5076B" w:rsidRPr="002D558C" w:rsidRDefault="00D5076B" w:rsidP="00D5076B"/>
    <w:p w:rsidR="00B30D41" w:rsidRPr="00B30D41" w:rsidRDefault="00D5076B" w:rsidP="006A16B8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r w:rsidRPr="00B30D41">
        <w:rPr>
          <w:i w:val="0"/>
          <w:iCs/>
          <w:color w:val="auto"/>
          <w:sz w:val="24"/>
          <w:szCs w:val="24"/>
        </w:rPr>
        <w:t>Este fluxo tem início quando o ator aciona a opção “</w:t>
      </w:r>
      <w:r w:rsidR="00572D1B" w:rsidRPr="00B30D41">
        <w:rPr>
          <w:i w:val="0"/>
          <w:iCs/>
          <w:color w:val="auto"/>
          <w:sz w:val="24"/>
          <w:szCs w:val="24"/>
        </w:rPr>
        <w:t>Documento</w:t>
      </w:r>
      <w:r w:rsidRPr="00B30D41">
        <w:rPr>
          <w:i w:val="0"/>
          <w:iCs/>
          <w:color w:val="auto"/>
          <w:sz w:val="24"/>
          <w:szCs w:val="24"/>
        </w:rPr>
        <w:t>”</w:t>
      </w:r>
      <w:r w:rsidR="00572D1B" w:rsidRPr="00B30D41">
        <w:rPr>
          <w:i w:val="0"/>
          <w:iCs/>
          <w:color w:val="auto"/>
          <w:sz w:val="24"/>
          <w:szCs w:val="24"/>
        </w:rPr>
        <w:t>,</w:t>
      </w:r>
      <w:r w:rsidR="00DB16C2" w:rsidRPr="00B30D41">
        <w:rPr>
          <w:i w:val="0"/>
          <w:iCs/>
          <w:color w:val="auto"/>
          <w:sz w:val="24"/>
          <w:szCs w:val="24"/>
        </w:rPr>
        <w:t xml:space="preserve"> sub-</w:t>
      </w:r>
      <w:proofErr w:type="gramStart"/>
      <w:r w:rsidR="00DB16C2" w:rsidRPr="00B30D41">
        <w:rPr>
          <w:i w:val="0"/>
          <w:iCs/>
          <w:color w:val="auto"/>
          <w:sz w:val="24"/>
          <w:szCs w:val="24"/>
        </w:rPr>
        <w:t>menu</w:t>
      </w:r>
      <w:proofErr w:type="gramEnd"/>
      <w:r w:rsidR="00DB16C2" w:rsidRPr="00B30D41">
        <w:rPr>
          <w:i w:val="0"/>
          <w:iCs/>
          <w:color w:val="auto"/>
          <w:sz w:val="24"/>
          <w:szCs w:val="24"/>
        </w:rPr>
        <w:t xml:space="preserve"> </w:t>
      </w:r>
      <w:r w:rsidR="00572D1B" w:rsidRPr="00B30D41">
        <w:rPr>
          <w:i w:val="0"/>
          <w:iCs/>
          <w:color w:val="auto"/>
          <w:sz w:val="24"/>
          <w:szCs w:val="24"/>
        </w:rPr>
        <w:t>“</w:t>
      </w:r>
      <w:r w:rsidR="000620CC" w:rsidRPr="00B30D41">
        <w:rPr>
          <w:i w:val="0"/>
          <w:iCs/>
          <w:color w:val="auto"/>
          <w:sz w:val="24"/>
          <w:szCs w:val="24"/>
        </w:rPr>
        <w:t>Consultar</w:t>
      </w:r>
      <w:r w:rsidR="00572D1B" w:rsidRPr="00B30D41">
        <w:rPr>
          <w:i w:val="0"/>
          <w:iCs/>
          <w:color w:val="auto"/>
          <w:sz w:val="24"/>
          <w:szCs w:val="24"/>
        </w:rPr>
        <w:t>”</w:t>
      </w:r>
      <w:r w:rsidR="00DB16C2" w:rsidRPr="00B30D41">
        <w:rPr>
          <w:i w:val="0"/>
          <w:iCs/>
          <w:color w:val="auto"/>
          <w:sz w:val="24"/>
          <w:szCs w:val="24"/>
        </w:rPr>
        <w:t xml:space="preserve"> e escolhe a opção “</w:t>
      </w:r>
      <w:r w:rsidR="000620CC" w:rsidRPr="00B30D41">
        <w:rPr>
          <w:i w:val="0"/>
          <w:iCs/>
          <w:color w:val="auto"/>
          <w:sz w:val="24"/>
          <w:szCs w:val="24"/>
        </w:rPr>
        <w:t>Andamento</w:t>
      </w:r>
      <w:r w:rsidR="00DB16C2" w:rsidRPr="00B30D41">
        <w:rPr>
          <w:i w:val="0"/>
          <w:iCs/>
          <w:color w:val="auto"/>
          <w:sz w:val="24"/>
          <w:szCs w:val="24"/>
        </w:rPr>
        <w:t>”</w:t>
      </w:r>
      <w:r w:rsidRPr="00B30D41">
        <w:rPr>
          <w:i w:val="0"/>
          <w:iCs/>
          <w:color w:val="auto"/>
          <w:sz w:val="24"/>
          <w:szCs w:val="24"/>
        </w:rPr>
        <w:t xml:space="preserve"> no menu principal; </w:t>
      </w:r>
      <w:bookmarkStart w:id="9" w:name="_Ref395862707"/>
    </w:p>
    <w:p w:rsidR="00091F7D" w:rsidRPr="00B30D41" w:rsidRDefault="00501B77" w:rsidP="006A16B8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</w:pPr>
      <w:r w:rsidRPr="00B30D41">
        <w:rPr>
          <w:i w:val="0"/>
          <w:iCs/>
          <w:color w:val="auto"/>
          <w:sz w:val="24"/>
          <w:szCs w:val="24"/>
        </w:rPr>
        <w:t xml:space="preserve">O sistema apresenta os campos para preenchimento </w:t>
      </w:r>
      <w:r w:rsidR="00DB16C2" w:rsidRPr="00B30D41">
        <w:rPr>
          <w:i w:val="0"/>
          <w:iCs/>
          <w:color w:val="auto"/>
          <w:sz w:val="24"/>
          <w:szCs w:val="24"/>
        </w:rPr>
        <w:t xml:space="preserve">“Tela </w:t>
      </w:r>
      <w:r w:rsidR="00C62F1F" w:rsidRPr="00B30D41">
        <w:rPr>
          <w:i w:val="0"/>
          <w:iCs/>
          <w:color w:val="auto"/>
          <w:sz w:val="24"/>
          <w:szCs w:val="24"/>
        </w:rPr>
        <w:t>Consultar</w:t>
      </w:r>
      <w:r w:rsidR="0038672A" w:rsidRPr="00B30D41">
        <w:rPr>
          <w:i w:val="0"/>
          <w:iCs/>
          <w:color w:val="auto"/>
          <w:sz w:val="24"/>
          <w:szCs w:val="24"/>
        </w:rPr>
        <w:t>&gt;&gt;Andamento</w:t>
      </w:r>
      <w:r w:rsidR="0079046D" w:rsidRPr="00B30D41">
        <w:rPr>
          <w:i w:val="0"/>
          <w:iCs/>
          <w:color w:val="auto"/>
          <w:sz w:val="24"/>
          <w:szCs w:val="24"/>
        </w:rPr>
        <w:t>”</w:t>
      </w:r>
      <w:r w:rsidR="00D5076B" w:rsidRPr="00B30D41">
        <w:rPr>
          <w:i w:val="0"/>
          <w:iCs/>
          <w:color w:val="auto"/>
          <w:sz w:val="24"/>
          <w:szCs w:val="24"/>
        </w:rPr>
        <w:t>;</w:t>
      </w:r>
      <w:r w:rsidR="004611F5" w:rsidRPr="00B30D41">
        <w:rPr>
          <w:i w:val="0"/>
          <w:iCs/>
          <w:color w:val="auto"/>
          <w:sz w:val="24"/>
          <w:szCs w:val="24"/>
        </w:rPr>
        <w:t xml:space="preserve"> </w:t>
      </w:r>
      <w:r w:rsidR="00D17E21" w:rsidRPr="00B30D41">
        <w:rPr>
          <w:b/>
          <w:i w:val="0"/>
          <w:iCs/>
          <w:color w:val="auto"/>
          <w:sz w:val="24"/>
          <w:szCs w:val="24"/>
        </w:rPr>
        <w:t>[</w:t>
      </w:r>
      <w:r w:rsidR="00536F5D">
        <w:rPr>
          <w:b/>
          <w:i w:val="0"/>
          <w:iCs/>
          <w:color w:val="auto"/>
          <w:sz w:val="24"/>
          <w:szCs w:val="24"/>
        </w:rPr>
        <w:fldChar w:fldCharType="begin"/>
      </w:r>
      <w:r w:rsidR="005661CA">
        <w:rPr>
          <w:b/>
          <w:i w:val="0"/>
          <w:iCs/>
          <w:color w:val="auto"/>
          <w:sz w:val="24"/>
          <w:szCs w:val="24"/>
        </w:rPr>
        <w:instrText xml:space="preserve"> REF FA1 \h </w:instrText>
      </w:r>
      <w:r w:rsidR="00536F5D">
        <w:rPr>
          <w:b/>
          <w:i w:val="0"/>
          <w:iCs/>
          <w:color w:val="auto"/>
          <w:sz w:val="24"/>
          <w:szCs w:val="24"/>
        </w:rPr>
      </w:r>
      <w:r w:rsidR="00536F5D">
        <w:rPr>
          <w:b/>
          <w:i w:val="0"/>
          <w:iCs/>
          <w:color w:val="auto"/>
          <w:sz w:val="24"/>
          <w:szCs w:val="24"/>
        </w:rPr>
        <w:fldChar w:fldCharType="separate"/>
      </w:r>
      <w:r w:rsidR="005661CA" w:rsidRPr="00CC7B52">
        <w:rPr>
          <w:b/>
          <w:i w:val="0"/>
          <w:iCs/>
          <w:color w:val="auto"/>
          <w:sz w:val="24"/>
          <w:szCs w:val="24"/>
        </w:rPr>
        <w:t>FA-1</w:t>
      </w:r>
      <w:r w:rsidR="00536F5D">
        <w:rPr>
          <w:b/>
          <w:i w:val="0"/>
          <w:iCs/>
          <w:color w:val="auto"/>
          <w:sz w:val="24"/>
          <w:szCs w:val="24"/>
        </w:rPr>
        <w:fldChar w:fldCharType="end"/>
      </w:r>
      <w:proofErr w:type="gramStart"/>
      <w:r w:rsidR="00D17E21" w:rsidRPr="005661C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][</w:t>
      </w:r>
      <w:proofErr w:type="gramEnd"/>
      <w:r w:rsidR="00536F5D">
        <w:fldChar w:fldCharType="begin"/>
      </w:r>
      <w:r w:rsidR="00536F5D">
        <w:instrText xml:space="preserve"> REF FA2 \h  \* MERGEFORMAT </w:instrText>
      </w:r>
      <w:r w:rsidR="00536F5D">
        <w:fldChar w:fldCharType="separate"/>
      </w:r>
      <w:r w:rsidR="005661CA" w:rsidRPr="005661CA">
        <w:rPr>
          <w:b/>
          <w:i w:val="0"/>
          <w:iCs/>
          <w:color w:val="auto"/>
          <w:sz w:val="24"/>
          <w:szCs w:val="24"/>
        </w:rPr>
        <w:t>FA-2</w:t>
      </w:r>
      <w:r w:rsidR="00536F5D">
        <w:fldChar w:fldCharType="end"/>
      </w:r>
      <w:r w:rsidR="00D17E21" w:rsidRPr="005661C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r w:rsidR="00E90840" w:rsidRPr="005661C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[</w:t>
      </w:r>
      <w:fldSimple w:instr=" REF FA3 \h  \* MERGEFORMAT ">
        <w:r w:rsidR="005661CA" w:rsidRPr="005661CA">
          <w:rPr>
            <w:b/>
            <w:i w:val="0"/>
            <w:color w:val="auto"/>
            <w:sz w:val="24"/>
            <w:szCs w:val="24"/>
          </w:rPr>
          <w:t>FA-3</w:t>
        </w:r>
      </w:fldSimple>
      <w:r w:rsidR="00E90840" w:rsidRPr="005661CA">
        <w:rPr>
          <w:rFonts w:eastAsia="SimSun"/>
          <w:b/>
          <w:i w:val="0"/>
          <w:color w:val="auto"/>
          <w:kern w:val="3"/>
          <w:sz w:val="24"/>
          <w:szCs w:val="24"/>
          <w:lang w:eastAsia="zh-CN" w:bidi="hi-IN"/>
        </w:rPr>
        <w:t>]</w:t>
      </w:r>
      <w:bookmarkEnd w:id="9"/>
    </w:p>
    <w:p w:rsidR="00C33385" w:rsidRPr="00746ED6" w:rsidRDefault="00C33385" w:rsidP="00C33385">
      <w:pPr>
        <w:pStyle w:val="Instruo"/>
        <w:numPr>
          <w:ilvl w:val="0"/>
          <w:numId w:val="4"/>
        </w:numPr>
        <w:jc w:val="both"/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</w:pPr>
      <w:bookmarkStart w:id="10" w:name="_Ref395862749"/>
      <w:bookmarkStart w:id="11" w:name="_Ref384908327"/>
      <w:bookmarkStart w:id="12" w:name="_Ref391632512"/>
      <w:r w:rsidRPr="00C33385">
        <w:rPr>
          <w:i w:val="0"/>
          <w:iCs/>
          <w:color w:val="auto"/>
          <w:sz w:val="24"/>
          <w:szCs w:val="24"/>
        </w:rPr>
        <w:t>O ator informa</w:t>
      </w:r>
      <w:r w:rsidRPr="00C33385">
        <w:rPr>
          <w:i w:val="0"/>
          <w:color w:val="auto"/>
          <w:sz w:val="24"/>
          <w:szCs w:val="24"/>
        </w:rPr>
        <w:t xml:space="preserve"> o(s) parâmetro(s) de consulta;</w:t>
      </w:r>
      <w:bookmarkEnd w:id="10"/>
      <w:r w:rsidRPr="00C33385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 xml:space="preserve"> </w:t>
      </w:r>
      <w:r w:rsidR="005661CA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[RN4-02</w:t>
      </w:r>
      <w:proofErr w:type="gramStart"/>
      <w:r w:rsidR="005661CA">
        <w:rPr>
          <w:rFonts w:eastAsia="SimSun"/>
          <w:b/>
          <w:i w:val="0"/>
          <w:iCs/>
          <w:color w:val="auto"/>
          <w:kern w:val="3"/>
          <w:sz w:val="24"/>
          <w:szCs w:val="24"/>
          <w:lang w:eastAsia="zh-CN" w:bidi="hi-IN"/>
        </w:rPr>
        <w:t>]</w:t>
      </w:r>
      <w:r w:rsidR="00746ED6" w:rsidRPr="00746ED6">
        <w:rPr>
          <w:b/>
          <w:bCs/>
          <w:i w:val="0"/>
          <w:color w:val="auto"/>
          <w:sz w:val="24"/>
          <w:szCs w:val="24"/>
        </w:rPr>
        <w:t>[</w:t>
      </w:r>
      <w:proofErr w:type="gramEnd"/>
      <w:r w:rsidR="00746ED6" w:rsidRPr="00746ED6">
        <w:rPr>
          <w:b/>
          <w:bCs/>
          <w:i w:val="0"/>
          <w:color w:val="auto"/>
          <w:sz w:val="24"/>
          <w:szCs w:val="24"/>
        </w:rPr>
        <w:t>RN5–03]</w:t>
      </w:r>
    </w:p>
    <w:p w:rsidR="00C33385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C33385">
        <w:rPr>
          <w:rFonts w:ascii="Arial" w:hAnsi="Arial" w:cs="Arial"/>
          <w:szCs w:val="24"/>
        </w:rPr>
        <w:t xml:space="preserve">O ator aciona a opção “Consultar”; </w:t>
      </w:r>
    </w:p>
    <w:p w:rsidR="00C33385" w:rsidRPr="009C0CDE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b/>
          <w:szCs w:val="24"/>
        </w:rPr>
      </w:pPr>
      <w:bookmarkStart w:id="13" w:name="_Ref395862732"/>
      <w:r w:rsidRPr="000106CD">
        <w:rPr>
          <w:rFonts w:ascii="Arial" w:hAnsi="Arial" w:cs="Arial"/>
          <w:szCs w:val="24"/>
        </w:rPr>
        <w:t>O sistema valida os dados informados</w:t>
      </w:r>
      <w:r w:rsidRPr="009C0CDE">
        <w:rPr>
          <w:rFonts w:ascii="Arial" w:hAnsi="Arial" w:cs="Arial"/>
          <w:szCs w:val="24"/>
        </w:rPr>
        <w:t>;</w:t>
      </w:r>
      <w:r w:rsidRPr="009C0CDE">
        <w:rPr>
          <w:rFonts w:ascii="Arial" w:hAnsi="Arial" w:cs="Arial"/>
          <w:b/>
          <w:szCs w:val="24"/>
        </w:rPr>
        <w:t xml:space="preserve"> </w:t>
      </w:r>
      <w:r w:rsidR="009C0CDE" w:rsidRPr="009C0CDE">
        <w:rPr>
          <w:rFonts w:ascii="Arial" w:hAnsi="Arial" w:cs="Arial"/>
          <w:b/>
          <w:szCs w:val="24"/>
        </w:rPr>
        <w:t>[</w:t>
      </w:r>
      <w:r w:rsidR="00536F5D">
        <w:rPr>
          <w:rFonts w:ascii="Arial" w:hAnsi="Arial" w:cs="Arial"/>
          <w:b/>
          <w:szCs w:val="24"/>
        </w:rPr>
        <w:fldChar w:fldCharType="begin"/>
      </w:r>
      <w:r w:rsidR="005661CA">
        <w:rPr>
          <w:rFonts w:ascii="Arial" w:hAnsi="Arial" w:cs="Arial"/>
          <w:b/>
          <w:szCs w:val="24"/>
        </w:rPr>
        <w:instrText xml:space="preserve"> REF _Ref396164612 \r \h </w:instrText>
      </w:r>
      <w:r w:rsidR="00536F5D">
        <w:rPr>
          <w:rFonts w:ascii="Arial" w:hAnsi="Arial" w:cs="Arial"/>
          <w:b/>
          <w:szCs w:val="24"/>
        </w:rPr>
      </w:r>
      <w:r w:rsidR="00536F5D">
        <w:rPr>
          <w:rFonts w:ascii="Arial" w:hAnsi="Arial" w:cs="Arial"/>
          <w:b/>
          <w:szCs w:val="24"/>
        </w:rPr>
        <w:fldChar w:fldCharType="separate"/>
      </w:r>
      <w:r w:rsidR="005661CA">
        <w:rPr>
          <w:rFonts w:ascii="Arial" w:hAnsi="Arial" w:cs="Arial"/>
          <w:b/>
          <w:szCs w:val="24"/>
        </w:rPr>
        <w:t>FE-1</w:t>
      </w:r>
      <w:r w:rsidR="00536F5D">
        <w:rPr>
          <w:rFonts w:ascii="Arial" w:hAnsi="Arial" w:cs="Arial"/>
          <w:b/>
          <w:szCs w:val="24"/>
        </w:rPr>
        <w:fldChar w:fldCharType="end"/>
      </w:r>
      <w:proofErr w:type="gramStart"/>
      <w:r w:rsidR="009C0CDE" w:rsidRPr="009C0CDE">
        <w:rPr>
          <w:rFonts w:ascii="Arial" w:hAnsi="Arial" w:cs="Arial"/>
          <w:b/>
          <w:szCs w:val="24"/>
        </w:rPr>
        <w:t>]</w:t>
      </w:r>
      <w:r w:rsidRPr="009C0CDE">
        <w:rPr>
          <w:rFonts w:ascii="Arial" w:hAnsi="Arial" w:cs="Arial"/>
          <w:b/>
          <w:szCs w:val="24"/>
        </w:rPr>
        <w:t>[</w:t>
      </w:r>
      <w:proofErr w:type="gramEnd"/>
      <w:r w:rsidR="00536F5D">
        <w:fldChar w:fldCharType="begin"/>
      </w:r>
      <w:r w:rsidR="00536F5D">
        <w:instrText xml:space="preserve"> REF _Ref395598735 \r \h  \* MERGEFORMAT </w:instrText>
      </w:r>
      <w:r w:rsidR="00536F5D">
        <w:fldChar w:fldCharType="separate"/>
      </w:r>
      <w:r w:rsidRPr="009C0CDE">
        <w:rPr>
          <w:rFonts w:ascii="Arial" w:hAnsi="Arial" w:cs="Arial"/>
          <w:b/>
          <w:szCs w:val="24"/>
        </w:rPr>
        <w:t>FE-2</w:t>
      </w:r>
      <w:r w:rsidR="00536F5D">
        <w:fldChar w:fldCharType="end"/>
      </w:r>
      <w:r w:rsidRPr="009C0CDE">
        <w:rPr>
          <w:rFonts w:ascii="Arial" w:hAnsi="Arial" w:cs="Arial"/>
          <w:b/>
          <w:szCs w:val="24"/>
        </w:rPr>
        <w:t>]</w:t>
      </w:r>
      <w:bookmarkEnd w:id="13"/>
    </w:p>
    <w:p w:rsidR="00C33385" w:rsidRPr="008F45EA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bookmarkStart w:id="14" w:name="_Ref395862759"/>
      <w:r w:rsidRPr="000106CD">
        <w:rPr>
          <w:rFonts w:ascii="Arial" w:hAnsi="Arial" w:cs="Arial"/>
          <w:szCs w:val="24"/>
        </w:rPr>
        <w:t xml:space="preserve">O sistema atualiza a lista de </w:t>
      </w:r>
      <w:r>
        <w:rPr>
          <w:rFonts w:ascii="Arial" w:hAnsi="Arial" w:cs="Arial"/>
          <w:szCs w:val="24"/>
        </w:rPr>
        <w:t>Registros;</w:t>
      </w:r>
      <w:bookmarkEnd w:id="14"/>
    </w:p>
    <w:p w:rsidR="00C33385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8F45EA">
        <w:rPr>
          <w:rFonts w:ascii="Arial" w:hAnsi="Arial" w:cs="Arial"/>
          <w:szCs w:val="24"/>
        </w:rPr>
        <w:t xml:space="preserve">O ator finaliza a consulta; </w:t>
      </w:r>
    </w:p>
    <w:p w:rsidR="00C33385" w:rsidRDefault="00C33385" w:rsidP="00C33385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8F45EA">
        <w:rPr>
          <w:rFonts w:ascii="Arial" w:hAnsi="Arial" w:cs="Arial"/>
          <w:szCs w:val="24"/>
        </w:rPr>
        <w:t>O caso de uso é encerrado.</w:t>
      </w:r>
    </w:p>
    <w:bookmarkEnd w:id="11"/>
    <w:bookmarkEnd w:id="12"/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15" w:name="_Toc396164333"/>
      <w:r w:rsidRPr="0073491E">
        <w:lastRenderedPageBreak/>
        <w:t>FLUXOS</w:t>
      </w:r>
      <w:r>
        <w:rPr>
          <w:color w:val="auto"/>
        </w:rPr>
        <w:t xml:space="preserve"> ALTERNATIVOS</w:t>
      </w:r>
      <w:bookmarkEnd w:id="15"/>
    </w:p>
    <w:p w:rsidR="00177937" w:rsidRPr="00CC7B52" w:rsidRDefault="00F7050C" w:rsidP="00CC7B52">
      <w:pPr>
        <w:pStyle w:val="Instruo"/>
        <w:tabs>
          <w:tab w:val="left" w:pos="993"/>
          <w:tab w:val="left" w:pos="1560"/>
        </w:tabs>
        <w:ind w:left="284"/>
        <w:jc w:val="both"/>
        <w:rPr>
          <w:b/>
          <w:i w:val="0"/>
          <w:iCs/>
          <w:color w:val="auto"/>
          <w:sz w:val="24"/>
          <w:szCs w:val="24"/>
        </w:rPr>
      </w:pPr>
      <w:bookmarkStart w:id="16" w:name="FA1"/>
      <w:bookmarkStart w:id="17" w:name="_Ref395542591"/>
      <w:r w:rsidRPr="00CC7B52">
        <w:rPr>
          <w:b/>
          <w:i w:val="0"/>
          <w:iCs/>
          <w:color w:val="auto"/>
          <w:sz w:val="24"/>
          <w:szCs w:val="24"/>
        </w:rPr>
        <w:t>FA-1</w:t>
      </w:r>
      <w:bookmarkEnd w:id="16"/>
      <w:r w:rsidRPr="00CC7B52">
        <w:rPr>
          <w:b/>
          <w:i w:val="0"/>
          <w:iCs/>
          <w:color w:val="auto"/>
          <w:sz w:val="24"/>
          <w:szCs w:val="24"/>
        </w:rPr>
        <w:t xml:space="preserve">. </w:t>
      </w:r>
      <w:r w:rsidR="004D5AF9" w:rsidRPr="00CC7B52">
        <w:rPr>
          <w:b/>
          <w:i w:val="0"/>
          <w:iCs/>
          <w:color w:val="auto"/>
          <w:sz w:val="24"/>
          <w:szCs w:val="24"/>
        </w:rPr>
        <w:t>Alterar</w:t>
      </w:r>
      <w:r w:rsidR="008D1ABA">
        <w:rPr>
          <w:b/>
          <w:i w:val="0"/>
          <w:iCs/>
          <w:color w:val="auto"/>
          <w:sz w:val="24"/>
          <w:szCs w:val="24"/>
        </w:rPr>
        <w:t xml:space="preserve"> andamento do </w:t>
      </w:r>
      <w:r w:rsidRPr="00CC7B52">
        <w:rPr>
          <w:b/>
          <w:i w:val="0"/>
          <w:iCs/>
          <w:color w:val="auto"/>
          <w:sz w:val="24"/>
          <w:szCs w:val="24"/>
        </w:rPr>
        <w:t>documento</w:t>
      </w:r>
      <w:bookmarkEnd w:id="17"/>
      <w:r w:rsidRPr="00CC7B52">
        <w:rPr>
          <w:b/>
          <w:i w:val="0"/>
          <w:iCs/>
          <w:color w:val="auto"/>
          <w:sz w:val="24"/>
          <w:szCs w:val="24"/>
        </w:rPr>
        <w:t xml:space="preserve"> </w:t>
      </w:r>
    </w:p>
    <w:p w:rsidR="00B3575E" w:rsidRDefault="00B3575E">
      <w:pPr>
        <w:ind w:left="348"/>
        <w:rPr>
          <w:rFonts w:cs="Arial"/>
          <w:b/>
          <w:iCs/>
        </w:rPr>
      </w:pPr>
    </w:p>
    <w:p w:rsidR="00B3575E" w:rsidRPr="00604F9F" w:rsidRDefault="00B3575E" w:rsidP="006A16B8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bookmarkStart w:id="18" w:name="_Ref395862527"/>
      <w:r w:rsidRPr="00604F9F">
        <w:rPr>
          <w:i w:val="0"/>
          <w:iCs/>
          <w:color w:val="auto"/>
          <w:sz w:val="24"/>
          <w:szCs w:val="24"/>
        </w:rPr>
        <w:t xml:space="preserve">Este fluxo tem </w:t>
      </w:r>
      <w:r w:rsidR="004D5AF9">
        <w:rPr>
          <w:i w:val="0"/>
          <w:iCs/>
          <w:color w:val="auto"/>
          <w:sz w:val="24"/>
          <w:szCs w:val="24"/>
        </w:rPr>
        <w:t xml:space="preserve">início no passo </w:t>
      </w:r>
      <w:r w:rsidR="00536F5D">
        <w:rPr>
          <w:i w:val="0"/>
          <w:iCs/>
          <w:color w:val="auto"/>
          <w:sz w:val="24"/>
          <w:szCs w:val="24"/>
        </w:rPr>
        <w:fldChar w:fldCharType="begin"/>
      </w:r>
      <w:r w:rsidR="00790A24">
        <w:rPr>
          <w:i w:val="0"/>
          <w:iCs/>
          <w:color w:val="auto"/>
          <w:sz w:val="24"/>
          <w:szCs w:val="24"/>
        </w:rPr>
        <w:instrText xml:space="preserve"> REF _Ref395862707 \r \h </w:instrText>
      </w:r>
      <w:r w:rsidR="00536F5D">
        <w:rPr>
          <w:i w:val="0"/>
          <w:iCs/>
          <w:color w:val="auto"/>
          <w:sz w:val="24"/>
          <w:szCs w:val="24"/>
        </w:rPr>
      </w:r>
      <w:r w:rsidR="00536F5D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790A24">
        <w:rPr>
          <w:i w:val="0"/>
          <w:iCs/>
          <w:color w:val="auto"/>
          <w:sz w:val="24"/>
          <w:szCs w:val="24"/>
        </w:rPr>
        <w:t>2</w:t>
      </w:r>
      <w:proofErr w:type="gramEnd"/>
      <w:r w:rsidR="00536F5D">
        <w:rPr>
          <w:i w:val="0"/>
          <w:iCs/>
          <w:color w:val="auto"/>
          <w:sz w:val="24"/>
          <w:szCs w:val="24"/>
        </w:rPr>
        <w:fldChar w:fldCharType="end"/>
      </w:r>
      <w:r w:rsidR="004D5AF9">
        <w:rPr>
          <w:i w:val="0"/>
          <w:iCs/>
          <w:color w:val="auto"/>
          <w:sz w:val="24"/>
          <w:szCs w:val="24"/>
        </w:rPr>
        <w:t xml:space="preserve">  fluxo principal </w:t>
      </w:r>
      <w:r w:rsidRPr="00604F9F">
        <w:rPr>
          <w:i w:val="0"/>
          <w:iCs/>
          <w:color w:val="auto"/>
          <w:sz w:val="24"/>
          <w:szCs w:val="24"/>
        </w:rPr>
        <w:t xml:space="preserve">quando o ator </w:t>
      </w:r>
      <w:r w:rsidR="007E7E0C">
        <w:rPr>
          <w:i w:val="0"/>
          <w:iCs/>
          <w:color w:val="auto"/>
          <w:sz w:val="24"/>
          <w:szCs w:val="24"/>
        </w:rPr>
        <w:t xml:space="preserve">seleciona o registro e </w:t>
      </w:r>
      <w:r w:rsidRPr="00604F9F">
        <w:rPr>
          <w:i w:val="0"/>
          <w:iCs/>
          <w:color w:val="auto"/>
          <w:sz w:val="24"/>
          <w:szCs w:val="24"/>
        </w:rPr>
        <w:t>aciona a opção</w:t>
      </w:r>
      <w:r>
        <w:rPr>
          <w:i w:val="0"/>
          <w:iCs/>
          <w:color w:val="auto"/>
          <w:sz w:val="24"/>
          <w:szCs w:val="24"/>
        </w:rPr>
        <w:t xml:space="preserve"> “</w:t>
      </w:r>
      <w:r w:rsidR="004D5AF9">
        <w:rPr>
          <w:i w:val="0"/>
          <w:iCs/>
          <w:color w:val="auto"/>
          <w:sz w:val="24"/>
          <w:szCs w:val="24"/>
        </w:rPr>
        <w:t>Altera</w:t>
      </w:r>
      <w:r>
        <w:rPr>
          <w:i w:val="0"/>
          <w:iCs/>
          <w:color w:val="auto"/>
          <w:sz w:val="24"/>
          <w:szCs w:val="24"/>
        </w:rPr>
        <w:t>r”</w:t>
      </w:r>
      <w:bookmarkEnd w:id="18"/>
      <w:r w:rsidRPr="00604F9F">
        <w:rPr>
          <w:i w:val="0"/>
          <w:iCs/>
          <w:color w:val="auto"/>
          <w:sz w:val="24"/>
          <w:szCs w:val="24"/>
        </w:rPr>
        <w:t xml:space="preserve"> </w:t>
      </w:r>
    </w:p>
    <w:p w:rsidR="00F920A5" w:rsidRPr="00F920A5" w:rsidRDefault="00F920A5" w:rsidP="006A16B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iCs/>
          <w:szCs w:val="24"/>
        </w:rPr>
      </w:pPr>
      <w:bookmarkStart w:id="19" w:name="_Ref395566509"/>
      <w:bookmarkStart w:id="20" w:name="_Ref395606917"/>
      <w:r w:rsidRPr="00F920A5">
        <w:rPr>
          <w:rFonts w:ascii="Arial" w:hAnsi="Arial" w:cs="Arial"/>
          <w:iCs/>
          <w:szCs w:val="24"/>
        </w:rPr>
        <w:t xml:space="preserve">O sistema recupera </w:t>
      </w:r>
      <w:r w:rsidR="00E75DE9">
        <w:rPr>
          <w:rFonts w:ascii="Arial" w:hAnsi="Arial" w:cs="Arial"/>
          <w:iCs/>
          <w:szCs w:val="24"/>
        </w:rPr>
        <w:t>os campos do registro selecionado;</w:t>
      </w:r>
    </w:p>
    <w:p w:rsidR="00B3575E" w:rsidRPr="00F920A5" w:rsidRDefault="00B3575E" w:rsidP="006A16B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iCs/>
          <w:szCs w:val="24"/>
        </w:rPr>
      </w:pPr>
      <w:r w:rsidRPr="004D5AF9">
        <w:rPr>
          <w:rFonts w:ascii="Arial" w:hAnsi="Arial" w:cs="Arial"/>
          <w:iCs/>
          <w:szCs w:val="24"/>
        </w:rPr>
        <w:t xml:space="preserve">O sistema apresenta os campos para preenchimento do(s) parâmetro(s) de </w:t>
      </w:r>
      <w:r w:rsidR="004D3D16" w:rsidRPr="004D5AF9">
        <w:rPr>
          <w:rFonts w:ascii="Arial" w:hAnsi="Arial" w:cs="Arial"/>
          <w:iCs/>
          <w:szCs w:val="24"/>
        </w:rPr>
        <w:t>consulta</w:t>
      </w:r>
      <w:r w:rsidR="00C02F8A" w:rsidRPr="004D5AF9">
        <w:rPr>
          <w:rFonts w:ascii="Arial" w:hAnsi="Arial" w:cs="Arial"/>
          <w:iCs/>
          <w:szCs w:val="24"/>
        </w:rPr>
        <w:t xml:space="preserve"> na </w:t>
      </w:r>
      <w:bookmarkEnd w:id="19"/>
      <w:bookmarkEnd w:id="20"/>
      <w:r w:rsidR="004D5AF9">
        <w:rPr>
          <w:rFonts w:ascii="Arial" w:hAnsi="Arial" w:cs="Arial"/>
          <w:iCs/>
          <w:szCs w:val="24"/>
        </w:rPr>
        <w:t xml:space="preserve">“Tela de Inclusão de Documento”; </w:t>
      </w:r>
      <w:r w:rsidR="004D5AF9" w:rsidRPr="00F920A5">
        <w:rPr>
          <w:rFonts w:ascii="Arial" w:hAnsi="Arial" w:cs="Arial"/>
          <w:b/>
          <w:bCs/>
          <w:szCs w:val="24"/>
        </w:rPr>
        <w:t>[RN6–02</w:t>
      </w:r>
      <w:proofErr w:type="gramStart"/>
      <w:r w:rsidR="004D5AF9" w:rsidRPr="00F920A5">
        <w:rPr>
          <w:rFonts w:ascii="Arial" w:hAnsi="Arial" w:cs="Arial"/>
          <w:b/>
          <w:bCs/>
          <w:szCs w:val="24"/>
        </w:rPr>
        <w:t>]</w:t>
      </w:r>
      <w:proofErr w:type="gramEnd"/>
    </w:p>
    <w:p w:rsidR="00BA748F" w:rsidRPr="00BA748F" w:rsidRDefault="002B1191" w:rsidP="00BA748F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4D3E08">
        <w:rPr>
          <w:i w:val="0"/>
          <w:iCs/>
          <w:color w:val="auto"/>
          <w:sz w:val="24"/>
          <w:szCs w:val="24"/>
        </w:rPr>
        <w:t>O ator preenche o(s) campo(s</w:t>
      </w:r>
      <w:r w:rsidRPr="00BA748F">
        <w:rPr>
          <w:i w:val="0"/>
          <w:iCs/>
          <w:color w:val="auto"/>
          <w:sz w:val="24"/>
          <w:szCs w:val="24"/>
        </w:rPr>
        <w:t>);</w:t>
      </w:r>
      <w:r w:rsidRPr="00BA748F">
        <w:rPr>
          <w:b/>
          <w:i w:val="0"/>
          <w:iCs/>
          <w:color w:val="auto"/>
          <w:sz w:val="24"/>
          <w:szCs w:val="24"/>
        </w:rPr>
        <w:t xml:space="preserve"> [</w:t>
      </w:r>
      <w:fldSimple w:instr=" REF _Ref395593648 \r \h  \* MERGEFORMAT ">
        <w:r w:rsidRPr="00BA748F">
          <w:rPr>
            <w:b/>
            <w:i w:val="0"/>
            <w:iCs/>
            <w:color w:val="auto"/>
            <w:sz w:val="24"/>
            <w:szCs w:val="24"/>
          </w:rPr>
          <w:t>PE02</w:t>
        </w:r>
      </w:fldSimple>
      <w:proofErr w:type="gramStart"/>
      <w:r w:rsidR="00BA748F" w:rsidRPr="00BA748F">
        <w:rPr>
          <w:b/>
          <w:i w:val="0"/>
          <w:color w:val="auto"/>
          <w:sz w:val="24"/>
          <w:szCs w:val="24"/>
        </w:rPr>
        <w:t>]</w:t>
      </w:r>
      <w:r w:rsidR="00BA748F" w:rsidRPr="00BA748F">
        <w:rPr>
          <w:b/>
          <w:i w:val="0"/>
          <w:iCs/>
          <w:color w:val="auto"/>
          <w:sz w:val="24"/>
          <w:szCs w:val="24"/>
        </w:rPr>
        <w:t>[</w:t>
      </w:r>
      <w:proofErr w:type="gramEnd"/>
      <w:r w:rsidR="00536F5D">
        <w:fldChar w:fldCharType="begin"/>
      </w:r>
      <w:r w:rsidR="00536F5D">
        <w:instrText xml:space="preserve"> REF _Ref395593648 \r \h  \* MERGEFORMAT </w:instrText>
      </w:r>
      <w:r w:rsidR="00536F5D">
        <w:fldChar w:fldCharType="separate"/>
      </w:r>
      <w:r w:rsidR="00BA748F" w:rsidRPr="00BA748F">
        <w:rPr>
          <w:b/>
          <w:i w:val="0"/>
          <w:iCs/>
          <w:color w:val="auto"/>
          <w:sz w:val="24"/>
          <w:szCs w:val="24"/>
        </w:rPr>
        <w:t>PE0</w:t>
      </w:r>
      <w:r w:rsidR="00536F5D">
        <w:fldChar w:fldCharType="end"/>
      </w:r>
      <w:r w:rsidR="00BA748F" w:rsidRPr="00BA748F">
        <w:rPr>
          <w:b/>
          <w:i w:val="0"/>
          <w:color w:val="auto"/>
          <w:sz w:val="24"/>
          <w:szCs w:val="24"/>
        </w:rPr>
        <w:t>3</w:t>
      </w:r>
      <w:r w:rsidR="00BA748F">
        <w:rPr>
          <w:b/>
          <w:i w:val="0"/>
          <w:color w:val="auto"/>
          <w:sz w:val="24"/>
          <w:szCs w:val="24"/>
        </w:rPr>
        <w:t>]</w:t>
      </w:r>
      <w:r w:rsidR="00BA748F" w:rsidRPr="00BA748F">
        <w:rPr>
          <w:b/>
          <w:i w:val="0"/>
          <w:iCs/>
          <w:color w:val="auto"/>
          <w:sz w:val="24"/>
          <w:szCs w:val="24"/>
        </w:rPr>
        <w:t>[</w:t>
      </w:r>
      <w:fldSimple w:instr=" REF _Ref395593648 \r \h  \* MERGEFORMAT ">
        <w:r w:rsidR="00BA748F" w:rsidRPr="00B26DC1">
          <w:rPr>
            <w:b/>
            <w:i w:val="0"/>
            <w:iCs/>
            <w:color w:val="auto"/>
            <w:sz w:val="24"/>
            <w:szCs w:val="24"/>
          </w:rPr>
          <w:t>PE0</w:t>
        </w:r>
      </w:fldSimple>
      <w:r w:rsidR="00BA748F" w:rsidRPr="00B26DC1">
        <w:rPr>
          <w:b/>
          <w:i w:val="0"/>
          <w:color w:val="auto"/>
          <w:sz w:val="24"/>
          <w:szCs w:val="24"/>
        </w:rPr>
        <w:t>4]</w:t>
      </w:r>
      <w:r w:rsidR="00A46DE9">
        <w:rPr>
          <w:b/>
          <w:i w:val="0"/>
          <w:color w:val="auto"/>
          <w:sz w:val="24"/>
          <w:szCs w:val="24"/>
        </w:rPr>
        <w:t>[PE05]</w:t>
      </w:r>
    </w:p>
    <w:p w:rsidR="00FB3145" w:rsidRPr="004D3E08" w:rsidRDefault="002B1191" w:rsidP="002B119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4D3E08">
        <w:rPr>
          <w:i w:val="0"/>
          <w:iCs/>
          <w:color w:val="auto"/>
          <w:sz w:val="24"/>
          <w:szCs w:val="24"/>
        </w:rPr>
        <w:t xml:space="preserve">O ator aciona a opção “Confirmar”; </w:t>
      </w:r>
      <w:r w:rsidR="00766AF9" w:rsidRPr="004D3E08">
        <w:rPr>
          <w:b/>
          <w:bCs/>
          <w:i w:val="0"/>
          <w:color w:val="auto"/>
          <w:sz w:val="24"/>
          <w:szCs w:val="24"/>
        </w:rPr>
        <w:t>[RN6–01</w:t>
      </w:r>
      <w:proofErr w:type="gramStart"/>
      <w:r w:rsidR="00766AF9" w:rsidRPr="004D3E08">
        <w:rPr>
          <w:b/>
          <w:bCs/>
          <w:i w:val="0"/>
          <w:color w:val="auto"/>
          <w:sz w:val="24"/>
          <w:szCs w:val="24"/>
        </w:rPr>
        <w:t>]</w:t>
      </w:r>
      <w:r w:rsidR="00AC4179" w:rsidRPr="004D3E08">
        <w:rPr>
          <w:b/>
          <w:bCs/>
          <w:i w:val="0"/>
          <w:color w:val="auto"/>
          <w:sz w:val="24"/>
          <w:szCs w:val="24"/>
        </w:rPr>
        <w:t>[</w:t>
      </w:r>
      <w:proofErr w:type="gramEnd"/>
      <w:r w:rsidR="00AC4179" w:rsidRPr="004D3E08">
        <w:rPr>
          <w:b/>
          <w:bCs/>
          <w:i w:val="0"/>
          <w:color w:val="auto"/>
          <w:sz w:val="24"/>
          <w:szCs w:val="24"/>
        </w:rPr>
        <w:t>RN6–03]</w:t>
      </w:r>
    </w:p>
    <w:p w:rsidR="002B1191" w:rsidRPr="00FB3145" w:rsidRDefault="002B1191" w:rsidP="002B119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FB3145">
        <w:rPr>
          <w:i w:val="0"/>
          <w:iCs/>
          <w:color w:val="auto"/>
          <w:sz w:val="24"/>
          <w:szCs w:val="24"/>
        </w:rPr>
        <w:t xml:space="preserve">O sistema valida os dados informados; </w:t>
      </w:r>
      <w:r w:rsidRPr="00FB3145">
        <w:rPr>
          <w:b/>
          <w:i w:val="0"/>
          <w:iCs/>
          <w:color w:val="auto"/>
          <w:sz w:val="24"/>
          <w:szCs w:val="24"/>
        </w:rPr>
        <w:t>[</w:t>
      </w:r>
      <w:fldSimple w:instr=" REF _Ref384397525 \n \h  \* MERGEFORMAT ">
        <w:r w:rsidRPr="00FB3145">
          <w:rPr>
            <w:b/>
            <w:i w:val="0"/>
            <w:iCs/>
            <w:color w:val="auto"/>
            <w:sz w:val="24"/>
            <w:szCs w:val="24"/>
          </w:rPr>
          <w:t>FE-1</w:t>
        </w:r>
      </w:fldSimple>
      <w:proofErr w:type="gramStart"/>
      <w:r w:rsidRPr="00FB3145">
        <w:rPr>
          <w:b/>
          <w:i w:val="0"/>
          <w:iCs/>
          <w:color w:val="auto"/>
          <w:sz w:val="24"/>
          <w:szCs w:val="24"/>
        </w:rPr>
        <w:t>]</w:t>
      </w:r>
      <w:proofErr w:type="gramEnd"/>
      <w:r w:rsidRPr="00FB3145">
        <w:rPr>
          <w:i w:val="0"/>
          <w:iCs/>
          <w:color w:val="auto"/>
          <w:sz w:val="24"/>
          <w:szCs w:val="24"/>
        </w:rPr>
        <w:t xml:space="preserve"> </w:t>
      </w:r>
    </w:p>
    <w:p w:rsidR="002B1191" w:rsidRPr="00482CB7" w:rsidRDefault="002B1191" w:rsidP="002B1191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  <w:sz w:val="24"/>
          <w:szCs w:val="24"/>
        </w:rPr>
      </w:pPr>
      <w:bookmarkStart w:id="21" w:name="_Ref395863862"/>
      <w:r w:rsidRPr="00096436">
        <w:rPr>
          <w:i w:val="0"/>
          <w:iCs/>
          <w:color w:val="auto"/>
          <w:sz w:val="24"/>
          <w:szCs w:val="24"/>
        </w:rPr>
        <w:t xml:space="preserve">O sistema grava o registro; </w:t>
      </w:r>
      <w:r w:rsidRPr="00482CB7">
        <w:rPr>
          <w:b/>
          <w:i w:val="0"/>
          <w:iCs/>
          <w:color w:val="auto"/>
          <w:sz w:val="24"/>
          <w:szCs w:val="24"/>
        </w:rPr>
        <w:t>[</w:t>
      </w:r>
      <w:fldSimple w:instr=" REF _Ref389578301 \r \h  \* MERGEFORMAT ">
        <w:r w:rsidRPr="00482CB7">
          <w:rPr>
            <w:b/>
            <w:i w:val="0"/>
            <w:iCs/>
            <w:color w:val="auto"/>
            <w:sz w:val="24"/>
            <w:szCs w:val="24"/>
          </w:rPr>
          <w:t>PE01</w:t>
        </w:r>
      </w:fldSimple>
      <w:proofErr w:type="gramStart"/>
      <w:r w:rsidRPr="00482CB7">
        <w:rPr>
          <w:b/>
          <w:i w:val="0"/>
          <w:iCs/>
          <w:color w:val="auto"/>
          <w:sz w:val="24"/>
          <w:szCs w:val="24"/>
        </w:rPr>
        <w:t>]</w:t>
      </w:r>
      <w:bookmarkEnd w:id="21"/>
      <w:proofErr w:type="gramEnd"/>
    </w:p>
    <w:p w:rsidR="002B1191" w:rsidRPr="00482CB7" w:rsidRDefault="002B1191" w:rsidP="002B1191">
      <w:pPr>
        <w:pStyle w:val="Instruo"/>
        <w:numPr>
          <w:ilvl w:val="0"/>
          <w:numId w:val="9"/>
        </w:numPr>
        <w:jc w:val="both"/>
        <w:rPr>
          <w:b/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 xml:space="preserve">O sistema apresenta a mensagem de sucesso; </w:t>
      </w:r>
      <w:r w:rsidRPr="00482CB7">
        <w:rPr>
          <w:b/>
          <w:i w:val="0"/>
          <w:iCs/>
          <w:color w:val="auto"/>
          <w:sz w:val="24"/>
          <w:szCs w:val="24"/>
        </w:rPr>
        <w:t>[MSG007</w:t>
      </w:r>
      <w:proofErr w:type="gramStart"/>
      <w:r w:rsidRPr="00482CB7">
        <w:rPr>
          <w:b/>
          <w:i w:val="0"/>
          <w:iCs/>
          <w:color w:val="auto"/>
          <w:sz w:val="24"/>
          <w:szCs w:val="24"/>
        </w:rPr>
        <w:t>]</w:t>
      </w:r>
      <w:proofErr w:type="gramEnd"/>
    </w:p>
    <w:p w:rsidR="002B1191" w:rsidRDefault="002B1191" w:rsidP="002B119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ator confirma a mensagem;</w:t>
      </w:r>
    </w:p>
    <w:p w:rsidR="002B1191" w:rsidRPr="00096436" w:rsidRDefault="002B1191" w:rsidP="002B1191">
      <w:pPr>
        <w:pStyle w:val="Instruo"/>
        <w:numPr>
          <w:ilvl w:val="0"/>
          <w:numId w:val="9"/>
        </w:numPr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caso de uso é encerrado.</w:t>
      </w:r>
    </w:p>
    <w:p w:rsidR="0050158A" w:rsidRDefault="0050158A" w:rsidP="0050158A">
      <w:pPr>
        <w:rPr>
          <w:rFonts w:cs="Arial"/>
          <w:szCs w:val="24"/>
        </w:rPr>
      </w:pPr>
    </w:p>
    <w:p w:rsidR="00706744" w:rsidRPr="00D47D24" w:rsidRDefault="00706744" w:rsidP="00E85D1E">
      <w:pPr>
        <w:ind w:left="284"/>
        <w:rPr>
          <w:rFonts w:cs="Arial"/>
          <w:b/>
          <w:iCs/>
        </w:rPr>
      </w:pPr>
      <w:bookmarkStart w:id="22" w:name="FA2"/>
      <w:r w:rsidRPr="00D47D24">
        <w:rPr>
          <w:rFonts w:cs="Arial"/>
          <w:b/>
          <w:iCs/>
        </w:rPr>
        <w:t>FA-</w:t>
      </w:r>
      <w:r w:rsidR="005661CA">
        <w:rPr>
          <w:rFonts w:cs="Arial"/>
          <w:b/>
          <w:iCs/>
        </w:rPr>
        <w:t>2</w:t>
      </w:r>
      <w:bookmarkEnd w:id="22"/>
      <w:r w:rsidRPr="00D47D24">
        <w:rPr>
          <w:rFonts w:cs="Arial"/>
          <w:b/>
          <w:iCs/>
        </w:rPr>
        <w:t xml:space="preserve">. </w:t>
      </w:r>
      <w:r>
        <w:rPr>
          <w:rFonts w:cs="Arial"/>
          <w:b/>
          <w:iCs/>
        </w:rPr>
        <w:t>Excluir</w:t>
      </w:r>
      <w:r w:rsidR="008D1ABA">
        <w:rPr>
          <w:rFonts w:cs="Arial"/>
          <w:b/>
          <w:iCs/>
        </w:rPr>
        <w:t xml:space="preserve"> </w:t>
      </w:r>
      <w:r w:rsidR="008D1ABA" w:rsidRPr="008D1ABA">
        <w:rPr>
          <w:b/>
          <w:iCs/>
          <w:color w:val="auto"/>
          <w:szCs w:val="24"/>
        </w:rPr>
        <w:t>andamento do</w:t>
      </w:r>
      <w:r w:rsidRPr="00D47D24">
        <w:rPr>
          <w:rFonts w:cs="Arial"/>
          <w:b/>
          <w:iCs/>
        </w:rPr>
        <w:t xml:space="preserve"> documento</w:t>
      </w:r>
    </w:p>
    <w:p w:rsidR="00706744" w:rsidRDefault="00706744" w:rsidP="00706744">
      <w:pPr>
        <w:ind w:left="348"/>
        <w:rPr>
          <w:rFonts w:cs="Arial"/>
          <w:b/>
          <w:iCs/>
        </w:rPr>
      </w:pPr>
    </w:p>
    <w:p w:rsidR="00706744" w:rsidRP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 xml:space="preserve">Este fluxo tem início no passo </w:t>
      </w:r>
      <w:r w:rsidR="00536F5D">
        <w:rPr>
          <w:rFonts w:ascii="Arial" w:hAnsi="Arial" w:cs="Arial"/>
          <w:iCs/>
          <w:szCs w:val="24"/>
        </w:rPr>
        <w:fldChar w:fldCharType="begin"/>
      </w:r>
      <w:r w:rsidR="00790A24">
        <w:rPr>
          <w:rFonts w:ascii="Arial" w:hAnsi="Arial" w:cs="Arial"/>
          <w:szCs w:val="24"/>
        </w:rPr>
        <w:instrText xml:space="preserve"> REF _Ref395862707 \r \h </w:instrText>
      </w:r>
      <w:r w:rsidR="00536F5D">
        <w:rPr>
          <w:rFonts w:ascii="Arial" w:hAnsi="Arial" w:cs="Arial"/>
          <w:iCs/>
          <w:szCs w:val="24"/>
        </w:rPr>
      </w:r>
      <w:r w:rsidR="00536F5D">
        <w:rPr>
          <w:rFonts w:ascii="Arial" w:hAnsi="Arial" w:cs="Arial"/>
          <w:iCs/>
          <w:szCs w:val="24"/>
        </w:rPr>
        <w:fldChar w:fldCharType="separate"/>
      </w:r>
      <w:proofErr w:type="gramStart"/>
      <w:r w:rsidR="00790A24">
        <w:rPr>
          <w:rFonts w:ascii="Arial" w:hAnsi="Arial" w:cs="Arial"/>
          <w:szCs w:val="24"/>
        </w:rPr>
        <w:t>2</w:t>
      </w:r>
      <w:proofErr w:type="gramEnd"/>
      <w:r w:rsidR="00536F5D">
        <w:rPr>
          <w:rFonts w:ascii="Arial" w:hAnsi="Arial" w:cs="Arial"/>
          <w:iCs/>
          <w:szCs w:val="24"/>
        </w:rPr>
        <w:fldChar w:fldCharType="end"/>
      </w:r>
      <w:r w:rsidR="00455361" w:rsidRPr="00455361">
        <w:rPr>
          <w:rFonts w:ascii="Arial" w:hAnsi="Arial" w:cs="Arial"/>
          <w:iCs/>
          <w:szCs w:val="24"/>
        </w:rPr>
        <w:t xml:space="preserve">  fluxo principal</w:t>
      </w:r>
      <w:r w:rsidRPr="00706744">
        <w:rPr>
          <w:rFonts w:ascii="Arial" w:hAnsi="Arial" w:cs="Arial"/>
          <w:szCs w:val="24"/>
        </w:rPr>
        <w:t xml:space="preserve"> quando o ator seleciona o regist</w:t>
      </w:r>
      <w:r w:rsidR="00A23436">
        <w:rPr>
          <w:rFonts w:ascii="Arial" w:hAnsi="Arial" w:cs="Arial"/>
          <w:szCs w:val="24"/>
        </w:rPr>
        <w:t>ro e aciona a opção “Excluir” ;</w:t>
      </w:r>
    </w:p>
    <w:p w:rsidR="00F031B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>O sistema recupera os campos do registro selecionado</w:t>
      </w:r>
      <w:r w:rsidR="00F031B4">
        <w:rPr>
          <w:rFonts w:ascii="Arial" w:hAnsi="Arial" w:cs="Arial"/>
          <w:szCs w:val="24"/>
        </w:rPr>
        <w:t>;</w:t>
      </w:r>
    </w:p>
    <w:p w:rsidR="00706744" w:rsidRPr="00266B9F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color w:val="FF0000"/>
          <w:szCs w:val="24"/>
        </w:rPr>
      </w:pPr>
      <w:r w:rsidRPr="00C81E5E">
        <w:rPr>
          <w:rFonts w:ascii="Arial" w:hAnsi="Arial" w:cs="Arial"/>
          <w:szCs w:val="24"/>
        </w:rPr>
        <w:t>O ator aciona a opção “</w:t>
      </w:r>
      <w:r w:rsidR="00931A2C">
        <w:rPr>
          <w:rFonts w:ascii="Arial" w:hAnsi="Arial" w:cs="Arial"/>
          <w:szCs w:val="24"/>
        </w:rPr>
        <w:t>Confirmar</w:t>
      </w:r>
      <w:r w:rsidRPr="00C81E5E">
        <w:rPr>
          <w:rFonts w:ascii="Arial" w:hAnsi="Arial" w:cs="Arial"/>
          <w:szCs w:val="24"/>
        </w:rPr>
        <w:t>”;</w:t>
      </w:r>
    </w:p>
    <w:p w:rsidR="00706744" w:rsidRPr="00706744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706744">
        <w:rPr>
          <w:rFonts w:ascii="Arial" w:hAnsi="Arial" w:cs="Arial"/>
          <w:szCs w:val="24"/>
        </w:rPr>
        <w:t xml:space="preserve">O sistema valida os dados alterados; </w:t>
      </w:r>
      <w:r w:rsidR="000615E5" w:rsidRPr="000615E5">
        <w:rPr>
          <w:rFonts w:ascii="Arial" w:hAnsi="Arial" w:cs="Arial"/>
          <w:b/>
          <w:bCs/>
          <w:szCs w:val="24"/>
        </w:rPr>
        <w:t>[RN4–15</w:t>
      </w:r>
      <w:proofErr w:type="gramStart"/>
      <w:r w:rsidR="000615E5" w:rsidRPr="000615E5">
        <w:rPr>
          <w:rFonts w:ascii="Arial" w:hAnsi="Arial" w:cs="Arial"/>
          <w:b/>
          <w:bCs/>
          <w:szCs w:val="24"/>
        </w:rPr>
        <w:t>]</w:t>
      </w:r>
      <w:proofErr w:type="gramEnd"/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Cs w:val="24"/>
        </w:rPr>
      </w:pPr>
      <w:r w:rsidRPr="00C81E5E">
        <w:rPr>
          <w:rFonts w:ascii="Arial" w:hAnsi="Arial" w:cs="Arial"/>
          <w:szCs w:val="24"/>
        </w:rPr>
        <w:t xml:space="preserve">O sistema grava o registro; </w:t>
      </w:r>
      <w:r w:rsidRPr="00C81E5E">
        <w:rPr>
          <w:rFonts w:ascii="Arial" w:hAnsi="Arial" w:cs="Arial"/>
          <w:b/>
          <w:szCs w:val="24"/>
        </w:rPr>
        <w:t>[</w:t>
      </w:r>
      <w:fldSimple w:instr=" REF _Ref389578301 \r \h  \* MERGEFORMAT ">
        <w:r w:rsidRPr="00C81E5E">
          <w:rPr>
            <w:rFonts w:ascii="Arial" w:hAnsi="Arial" w:cs="Arial"/>
            <w:b/>
            <w:szCs w:val="24"/>
          </w:rPr>
          <w:t>PE01</w:t>
        </w:r>
      </w:fldSimple>
      <w:proofErr w:type="gramStart"/>
      <w:r w:rsidRPr="00C81E5E">
        <w:rPr>
          <w:rFonts w:ascii="Arial" w:hAnsi="Arial" w:cs="Arial"/>
          <w:b/>
          <w:szCs w:val="24"/>
        </w:rPr>
        <w:t>]</w:t>
      </w:r>
      <w:proofErr w:type="gramEnd"/>
    </w:p>
    <w:p w:rsidR="00706744" w:rsidRPr="00C81E5E" w:rsidRDefault="00706744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b/>
          <w:szCs w:val="24"/>
        </w:rPr>
      </w:pPr>
      <w:r w:rsidRPr="00C81E5E">
        <w:rPr>
          <w:rFonts w:ascii="Arial" w:hAnsi="Arial" w:cs="Arial"/>
          <w:szCs w:val="24"/>
        </w:rPr>
        <w:t>O sistema apresenta</w:t>
      </w:r>
      <w:r w:rsidRPr="00991D94">
        <w:rPr>
          <w:rFonts w:ascii="Arial" w:hAnsi="Arial" w:cs="Arial"/>
          <w:szCs w:val="24"/>
        </w:rPr>
        <w:t xml:space="preserve"> a mensagem de sucesso; </w:t>
      </w:r>
      <w:r w:rsidRPr="00C81E5E">
        <w:rPr>
          <w:rFonts w:ascii="Arial" w:hAnsi="Arial" w:cs="Arial"/>
          <w:b/>
          <w:szCs w:val="24"/>
        </w:rPr>
        <w:t>[MSG00</w:t>
      </w:r>
      <w:r w:rsidR="00397087">
        <w:rPr>
          <w:rFonts w:ascii="Arial" w:hAnsi="Arial" w:cs="Arial"/>
          <w:b/>
          <w:szCs w:val="24"/>
        </w:rPr>
        <w:t>8</w:t>
      </w:r>
      <w:proofErr w:type="gramStart"/>
      <w:r w:rsidRPr="00C81E5E">
        <w:rPr>
          <w:rFonts w:ascii="Arial" w:hAnsi="Arial" w:cs="Arial"/>
          <w:b/>
          <w:szCs w:val="24"/>
        </w:rPr>
        <w:t>]</w:t>
      </w:r>
      <w:proofErr w:type="gramEnd"/>
    </w:p>
    <w:p w:rsidR="00706744" w:rsidRDefault="00A23436" w:rsidP="00E85D1E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ator confirma a mensagem;</w:t>
      </w:r>
    </w:p>
    <w:p w:rsidR="00F64AC1" w:rsidRPr="00F64AC1" w:rsidRDefault="00F64AC1" w:rsidP="00F64AC1">
      <w:pPr>
        <w:pStyle w:val="PargrafodaLista"/>
        <w:numPr>
          <w:ilvl w:val="0"/>
          <w:numId w:val="14"/>
        </w:numPr>
        <w:ind w:left="709" w:hanging="283"/>
        <w:rPr>
          <w:rFonts w:ascii="Arial" w:hAnsi="Arial" w:cs="Arial"/>
          <w:szCs w:val="24"/>
        </w:rPr>
      </w:pPr>
      <w:r w:rsidRPr="00F64AC1">
        <w:rPr>
          <w:rFonts w:ascii="Arial" w:hAnsi="Arial" w:cs="Arial"/>
          <w:szCs w:val="24"/>
        </w:rPr>
        <w:t>O caso de uso é encerrado.</w:t>
      </w:r>
    </w:p>
    <w:p w:rsidR="000331CB" w:rsidRDefault="000331CB" w:rsidP="00E34F69">
      <w:pPr>
        <w:ind w:left="708"/>
        <w:rPr>
          <w:rFonts w:cs="Arial"/>
          <w:iCs/>
        </w:rPr>
      </w:pPr>
    </w:p>
    <w:p w:rsidR="00E34F69" w:rsidRPr="005661CA" w:rsidRDefault="00E34F69" w:rsidP="00706744">
      <w:pPr>
        <w:pStyle w:val="Ttulo"/>
        <w:rPr>
          <w:lang w:val="pt-BR"/>
        </w:rPr>
      </w:pPr>
      <w:bookmarkStart w:id="23" w:name="FA3"/>
      <w:bookmarkStart w:id="24" w:name="FA4"/>
      <w:r w:rsidRPr="005661CA">
        <w:rPr>
          <w:lang w:val="pt-BR"/>
        </w:rPr>
        <w:t>FA-</w:t>
      </w:r>
      <w:r w:rsidR="005661CA">
        <w:rPr>
          <w:lang w:val="pt-BR"/>
        </w:rPr>
        <w:t>3</w:t>
      </w:r>
      <w:bookmarkEnd w:id="23"/>
      <w:r w:rsidRPr="005661CA">
        <w:rPr>
          <w:lang w:val="pt-BR"/>
        </w:rPr>
        <w:t xml:space="preserve">. </w:t>
      </w:r>
      <w:bookmarkEnd w:id="24"/>
      <w:r w:rsidRPr="005661CA">
        <w:rPr>
          <w:lang w:val="pt-BR"/>
        </w:rPr>
        <w:t xml:space="preserve">Imprimir </w:t>
      </w:r>
      <w:r w:rsidR="008D1ABA" w:rsidRPr="005661CA">
        <w:rPr>
          <w:iCs/>
          <w:lang w:val="pt-BR"/>
        </w:rPr>
        <w:t>andamento do</w:t>
      </w:r>
      <w:r w:rsidR="008D1ABA" w:rsidRPr="005661CA">
        <w:rPr>
          <w:b w:val="0"/>
          <w:i/>
          <w:iCs/>
          <w:lang w:val="pt-BR"/>
        </w:rPr>
        <w:t xml:space="preserve"> </w:t>
      </w:r>
      <w:r w:rsidR="006B2108" w:rsidRPr="005661CA">
        <w:rPr>
          <w:lang w:val="pt-BR"/>
        </w:rPr>
        <w:t>documento</w:t>
      </w:r>
    </w:p>
    <w:p w:rsidR="000331CB" w:rsidRDefault="000331CB" w:rsidP="00E34F69">
      <w:pPr>
        <w:ind w:left="348"/>
        <w:rPr>
          <w:rFonts w:cs="Arial"/>
          <w:b/>
          <w:iCs/>
        </w:rPr>
      </w:pPr>
    </w:p>
    <w:p w:rsidR="009F5572" w:rsidRPr="00612E7A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 w:rsidRPr="00604F9F">
        <w:rPr>
          <w:i w:val="0"/>
          <w:iCs/>
          <w:color w:val="auto"/>
          <w:sz w:val="24"/>
          <w:szCs w:val="24"/>
        </w:rPr>
        <w:t xml:space="preserve">Este fluxo tem início </w:t>
      </w:r>
      <w:r>
        <w:rPr>
          <w:i w:val="0"/>
          <w:iCs/>
          <w:color w:val="auto"/>
          <w:sz w:val="24"/>
          <w:szCs w:val="24"/>
        </w:rPr>
        <w:t xml:space="preserve">no passo </w:t>
      </w:r>
      <w:r w:rsidR="00536F5D">
        <w:rPr>
          <w:i w:val="0"/>
          <w:iCs/>
          <w:color w:val="auto"/>
          <w:sz w:val="24"/>
          <w:szCs w:val="24"/>
        </w:rPr>
        <w:fldChar w:fldCharType="begin"/>
      </w:r>
      <w:r w:rsidR="00790A24">
        <w:rPr>
          <w:i w:val="0"/>
          <w:iCs/>
          <w:color w:val="auto"/>
          <w:sz w:val="24"/>
          <w:szCs w:val="24"/>
        </w:rPr>
        <w:instrText xml:space="preserve"> REF _Ref395862707 \r \h </w:instrText>
      </w:r>
      <w:r w:rsidR="00536F5D">
        <w:rPr>
          <w:i w:val="0"/>
          <w:iCs/>
          <w:color w:val="auto"/>
          <w:sz w:val="24"/>
          <w:szCs w:val="24"/>
        </w:rPr>
      </w:r>
      <w:r w:rsidR="00536F5D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790A24">
        <w:rPr>
          <w:i w:val="0"/>
          <w:iCs/>
          <w:color w:val="auto"/>
          <w:sz w:val="24"/>
          <w:szCs w:val="24"/>
        </w:rPr>
        <w:t>2</w:t>
      </w:r>
      <w:proofErr w:type="gramEnd"/>
      <w:r w:rsidR="00536F5D">
        <w:rPr>
          <w:i w:val="0"/>
          <w:iCs/>
          <w:color w:val="auto"/>
          <w:sz w:val="24"/>
          <w:szCs w:val="24"/>
        </w:rPr>
        <w:fldChar w:fldCharType="end"/>
      </w:r>
      <w:r w:rsidR="00B834A7" w:rsidRPr="00B834A7">
        <w:rPr>
          <w:i w:val="0"/>
          <w:iCs/>
          <w:color w:val="auto"/>
          <w:sz w:val="24"/>
          <w:szCs w:val="24"/>
        </w:rPr>
        <w:t xml:space="preserve"> fluxo principal</w:t>
      </w:r>
      <w:r w:rsidR="00B834A7" w:rsidRPr="00706744">
        <w:rPr>
          <w:szCs w:val="24"/>
        </w:rPr>
        <w:t xml:space="preserve"> </w:t>
      </w:r>
      <w:r w:rsidRPr="00604F9F">
        <w:rPr>
          <w:i w:val="0"/>
          <w:iCs/>
          <w:color w:val="auto"/>
          <w:sz w:val="24"/>
          <w:szCs w:val="24"/>
        </w:rPr>
        <w:t xml:space="preserve">quando o ator aciona </w:t>
      </w:r>
      <w:r w:rsidR="00CA43BB">
        <w:rPr>
          <w:i w:val="0"/>
          <w:iCs/>
          <w:color w:val="auto"/>
          <w:sz w:val="24"/>
          <w:szCs w:val="24"/>
        </w:rPr>
        <w:t xml:space="preserve">seleciona o registro e aciona </w:t>
      </w:r>
      <w:r w:rsidRPr="00604F9F">
        <w:rPr>
          <w:i w:val="0"/>
          <w:iCs/>
          <w:color w:val="auto"/>
          <w:sz w:val="24"/>
          <w:szCs w:val="24"/>
        </w:rPr>
        <w:t>a opção</w:t>
      </w:r>
      <w:r>
        <w:rPr>
          <w:i w:val="0"/>
          <w:iCs/>
          <w:color w:val="auto"/>
          <w:sz w:val="24"/>
          <w:szCs w:val="24"/>
        </w:rPr>
        <w:t xml:space="preserve"> “</w:t>
      </w:r>
      <w:r w:rsidR="00D34295">
        <w:rPr>
          <w:i w:val="0"/>
          <w:iCs/>
          <w:color w:val="auto"/>
          <w:sz w:val="24"/>
          <w:szCs w:val="24"/>
        </w:rPr>
        <w:t>Imprimir</w:t>
      </w:r>
      <w:r>
        <w:rPr>
          <w:i w:val="0"/>
          <w:iCs/>
          <w:color w:val="auto"/>
          <w:sz w:val="24"/>
          <w:szCs w:val="24"/>
        </w:rPr>
        <w:t>”</w:t>
      </w:r>
      <w:r w:rsidRPr="00604F9F">
        <w:rPr>
          <w:i w:val="0"/>
          <w:iCs/>
          <w:color w:val="auto"/>
          <w:sz w:val="24"/>
          <w:szCs w:val="24"/>
        </w:rPr>
        <w:t xml:space="preserve"> ;</w:t>
      </w:r>
      <w:r>
        <w:rPr>
          <w:i w:val="0"/>
          <w:iCs/>
          <w:color w:val="auto"/>
          <w:sz w:val="24"/>
          <w:szCs w:val="24"/>
        </w:rPr>
        <w:t xml:space="preserve"> </w:t>
      </w:r>
      <w:r w:rsidR="00612E7A" w:rsidRPr="00612E7A">
        <w:rPr>
          <w:b/>
          <w:bCs/>
          <w:i w:val="0"/>
          <w:color w:val="auto"/>
          <w:sz w:val="24"/>
          <w:szCs w:val="24"/>
        </w:rPr>
        <w:t>[RN4–17]</w:t>
      </w:r>
    </w:p>
    <w:p w:rsidR="00925AC9" w:rsidRPr="00925AC9" w:rsidRDefault="009F5572" w:rsidP="00E85D1E">
      <w:pPr>
        <w:pStyle w:val="Instruo"/>
        <w:numPr>
          <w:ilvl w:val="0"/>
          <w:numId w:val="12"/>
        </w:numPr>
        <w:ind w:hanging="294"/>
        <w:jc w:val="both"/>
        <w:rPr>
          <w:rFonts w:eastAsia="SimSun"/>
          <w:i w:val="0"/>
          <w:color w:val="auto"/>
          <w:kern w:val="3"/>
          <w:sz w:val="24"/>
          <w:szCs w:val="24"/>
          <w:lang w:eastAsia="zh-CN" w:bidi="hi-IN"/>
        </w:rPr>
      </w:pPr>
      <w:r w:rsidRPr="00E829EC">
        <w:rPr>
          <w:i w:val="0"/>
          <w:iCs/>
          <w:color w:val="auto"/>
          <w:sz w:val="24"/>
          <w:szCs w:val="24"/>
        </w:rPr>
        <w:t xml:space="preserve">O sistema </w:t>
      </w:r>
      <w:r w:rsidR="00D34295" w:rsidRPr="00E829EC">
        <w:rPr>
          <w:i w:val="0"/>
          <w:iCs/>
          <w:color w:val="auto"/>
          <w:sz w:val="24"/>
          <w:szCs w:val="24"/>
        </w:rPr>
        <w:t>exibe as opções de impressão;</w:t>
      </w:r>
    </w:p>
    <w:p w:rsidR="00925AC9" w:rsidRPr="00096436" w:rsidRDefault="00925AC9" w:rsidP="00925AC9">
      <w:pPr>
        <w:pStyle w:val="Instruo"/>
        <w:numPr>
          <w:ilvl w:val="0"/>
          <w:numId w:val="12"/>
        </w:numPr>
        <w:ind w:hanging="294"/>
        <w:jc w:val="both"/>
        <w:rPr>
          <w:i w:val="0"/>
          <w:iCs/>
          <w:color w:val="auto"/>
          <w:sz w:val="24"/>
          <w:szCs w:val="24"/>
        </w:rPr>
      </w:pPr>
      <w:r w:rsidRPr="00096436">
        <w:rPr>
          <w:i w:val="0"/>
          <w:iCs/>
          <w:color w:val="auto"/>
          <w:sz w:val="24"/>
          <w:szCs w:val="24"/>
        </w:rPr>
        <w:t>O caso de uso é encerrado.</w:t>
      </w:r>
    </w:p>
    <w:p w:rsidR="00E829EC" w:rsidRPr="00925AC9" w:rsidRDefault="00E829EC" w:rsidP="00925AC9">
      <w:pPr>
        <w:pStyle w:val="Instruo"/>
        <w:ind w:left="720"/>
        <w:jc w:val="both"/>
        <w:rPr>
          <w:i w:val="0"/>
          <w:iCs/>
          <w:color w:val="auto"/>
          <w:sz w:val="24"/>
          <w:szCs w:val="24"/>
        </w:rPr>
      </w:pPr>
      <w:r w:rsidRPr="00E829EC">
        <w:rPr>
          <w:i w:val="0"/>
          <w:iCs/>
          <w:color w:val="auto"/>
          <w:sz w:val="24"/>
          <w:szCs w:val="24"/>
        </w:rPr>
        <w:t xml:space="preserve"> </w:t>
      </w: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25" w:name="_Toc396164334"/>
      <w:r w:rsidRPr="0073491E">
        <w:t>FLUXOS</w:t>
      </w:r>
      <w:r>
        <w:rPr>
          <w:color w:val="auto"/>
        </w:rPr>
        <w:t xml:space="preserve"> DE EXCEÇÃO</w:t>
      </w:r>
      <w:bookmarkEnd w:id="25"/>
    </w:p>
    <w:p w:rsidR="003F34F8" w:rsidRDefault="002C480E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26" w:name="_Ref396164612"/>
      <w:r>
        <w:rPr>
          <w:b/>
          <w:i w:val="0"/>
          <w:iCs/>
          <w:color w:val="auto"/>
          <w:sz w:val="24"/>
          <w:szCs w:val="24"/>
        </w:rPr>
        <w:t xml:space="preserve">Data </w:t>
      </w:r>
      <w:r w:rsidR="002653BC">
        <w:rPr>
          <w:b/>
          <w:i w:val="0"/>
          <w:iCs/>
          <w:color w:val="auto"/>
          <w:sz w:val="24"/>
          <w:szCs w:val="24"/>
        </w:rPr>
        <w:t>inválida</w:t>
      </w:r>
      <w:bookmarkEnd w:id="26"/>
    </w:p>
    <w:p w:rsidR="003F34F8" w:rsidRPr="00A05E74" w:rsidRDefault="003F34F8" w:rsidP="00E85D1E"/>
    <w:p w:rsidR="003F34F8" w:rsidRPr="000A0745" w:rsidRDefault="003F34F8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  <w:tab w:val="left" w:pos="567"/>
        </w:tabs>
        <w:ind w:left="720" w:hanging="295"/>
        <w:jc w:val="both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536F5D">
        <w:rPr>
          <w:i w:val="0"/>
          <w:iCs/>
          <w:color w:val="auto"/>
          <w:sz w:val="24"/>
          <w:szCs w:val="24"/>
        </w:rPr>
        <w:fldChar w:fldCharType="begin"/>
      </w:r>
      <w:r w:rsidR="006064C2">
        <w:rPr>
          <w:i w:val="0"/>
          <w:iCs/>
          <w:color w:val="auto"/>
          <w:sz w:val="24"/>
          <w:szCs w:val="24"/>
        </w:rPr>
        <w:instrText xml:space="preserve"> REF _Ref395862732 \r \h </w:instrText>
      </w:r>
      <w:r w:rsidR="00536F5D">
        <w:rPr>
          <w:i w:val="0"/>
          <w:iCs/>
          <w:color w:val="auto"/>
          <w:sz w:val="24"/>
          <w:szCs w:val="24"/>
        </w:rPr>
      </w:r>
      <w:r w:rsidR="00536F5D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6064C2">
        <w:rPr>
          <w:i w:val="0"/>
          <w:iCs/>
          <w:color w:val="auto"/>
          <w:sz w:val="24"/>
          <w:szCs w:val="24"/>
        </w:rPr>
        <w:t>5</w:t>
      </w:r>
      <w:proofErr w:type="gramEnd"/>
      <w:r w:rsidR="00536F5D">
        <w:rPr>
          <w:i w:val="0"/>
          <w:iCs/>
          <w:color w:val="auto"/>
          <w:sz w:val="24"/>
          <w:szCs w:val="24"/>
        </w:rPr>
        <w:fldChar w:fldCharType="end"/>
      </w:r>
      <w:r w:rsidR="00A37466">
        <w:rPr>
          <w:i w:val="0"/>
          <w:iCs/>
          <w:color w:val="auto"/>
          <w:sz w:val="24"/>
          <w:szCs w:val="24"/>
        </w:rPr>
        <w:t xml:space="preserve"> do fluxo principal </w:t>
      </w:r>
      <w:r>
        <w:rPr>
          <w:i w:val="0"/>
          <w:iCs/>
          <w:color w:val="auto"/>
          <w:sz w:val="24"/>
          <w:szCs w:val="24"/>
        </w:rPr>
        <w:t xml:space="preserve">quando o sistema verifica </w:t>
      </w:r>
      <w:r w:rsidR="002C480E">
        <w:rPr>
          <w:i w:val="0"/>
          <w:iCs/>
          <w:color w:val="auto"/>
          <w:sz w:val="24"/>
          <w:szCs w:val="24"/>
        </w:rPr>
        <w:t>a data fina</w:t>
      </w:r>
      <w:r w:rsidR="001E3354">
        <w:rPr>
          <w:i w:val="0"/>
          <w:iCs/>
          <w:color w:val="auto"/>
          <w:sz w:val="24"/>
          <w:szCs w:val="24"/>
        </w:rPr>
        <w:t>l</w:t>
      </w:r>
      <w:r w:rsidR="002C480E">
        <w:rPr>
          <w:i w:val="0"/>
          <w:iCs/>
          <w:color w:val="auto"/>
          <w:sz w:val="24"/>
          <w:szCs w:val="24"/>
        </w:rPr>
        <w:t xml:space="preserve"> é menor que a data inicial </w:t>
      </w:r>
      <w:r>
        <w:rPr>
          <w:i w:val="0"/>
          <w:iCs/>
          <w:color w:val="auto"/>
          <w:sz w:val="24"/>
          <w:szCs w:val="24"/>
        </w:rPr>
        <w:t>;</w:t>
      </w:r>
    </w:p>
    <w:p w:rsidR="003F34F8" w:rsidRPr="00F70840" w:rsidRDefault="003F34F8" w:rsidP="00E85D1E">
      <w:pPr>
        <w:tabs>
          <w:tab w:val="left" w:pos="567"/>
        </w:tabs>
        <w:ind w:left="720" w:hanging="295"/>
        <w:rPr>
          <w:szCs w:val="24"/>
        </w:rPr>
      </w:pPr>
      <w:r w:rsidRPr="007D5D81">
        <w:rPr>
          <w:color w:val="auto"/>
          <w:szCs w:val="24"/>
        </w:rPr>
        <w:t>2.</w:t>
      </w:r>
      <w:r>
        <w:rPr>
          <w:szCs w:val="24"/>
        </w:rPr>
        <w:t xml:space="preserve"> </w:t>
      </w:r>
      <w:r w:rsidRPr="007D5D81">
        <w:rPr>
          <w:szCs w:val="24"/>
        </w:rPr>
        <w:t xml:space="preserve">O </w:t>
      </w:r>
      <w:r w:rsidRPr="00F70840">
        <w:rPr>
          <w:szCs w:val="24"/>
        </w:rPr>
        <w:t>sistema apresenta a mensagem</w:t>
      </w:r>
      <w:r>
        <w:rPr>
          <w:szCs w:val="24"/>
        </w:rPr>
        <w:t xml:space="preserve"> de erro;</w:t>
      </w:r>
      <w:r w:rsidRPr="00F70840">
        <w:rPr>
          <w:szCs w:val="24"/>
        </w:rPr>
        <w:t xml:space="preserve"> </w:t>
      </w:r>
      <w:r w:rsidRPr="00F70840">
        <w:rPr>
          <w:rFonts w:cs="Arial"/>
          <w:b/>
          <w:szCs w:val="24"/>
        </w:rPr>
        <w:t>[MSG0</w:t>
      </w:r>
      <w:r w:rsidR="001E3354">
        <w:rPr>
          <w:rFonts w:cs="Arial"/>
          <w:b/>
          <w:szCs w:val="24"/>
        </w:rPr>
        <w:t>12</w:t>
      </w:r>
      <w:proofErr w:type="gramStart"/>
      <w:r w:rsidRPr="00F70840">
        <w:rPr>
          <w:rFonts w:cs="Arial"/>
          <w:b/>
          <w:szCs w:val="24"/>
        </w:rPr>
        <w:t>]</w:t>
      </w:r>
      <w:proofErr w:type="gramEnd"/>
    </w:p>
    <w:p w:rsidR="003F34F8" w:rsidRDefault="003F34F8" w:rsidP="00E85D1E">
      <w:pPr>
        <w:tabs>
          <w:tab w:val="left" w:pos="567"/>
        </w:tabs>
        <w:ind w:left="720" w:hanging="295"/>
      </w:pPr>
      <w:r w:rsidRPr="00F70840">
        <w:t xml:space="preserve">3. O sistema retorna para o passo </w:t>
      </w:r>
      <w:r w:rsidR="00536F5D">
        <w:fldChar w:fldCharType="begin"/>
      </w:r>
      <w:r w:rsidR="006064C2">
        <w:instrText xml:space="preserve"> REF _Ref395862749 \r \h </w:instrText>
      </w:r>
      <w:r w:rsidR="00536F5D">
        <w:fldChar w:fldCharType="separate"/>
      </w:r>
      <w:proofErr w:type="gramStart"/>
      <w:r w:rsidR="006064C2">
        <w:t>3</w:t>
      </w:r>
      <w:proofErr w:type="gramEnd"/>
      <w:r w:rsidR="00536F5D">
        <w:fldChar w:fldCharType="end"/>
      </w:r>
      <w:r w:rsidR="00EB41F5">
        <w:t xml:space="preserve"> do fluxo principal.</w:t>
      </w:r>
    </w:p>
    <w:p w:rsidR="00CF755B" w:rsidRDefault="00CF755B" w:rsidP="00E85D1E">
      <w:pPr>
        <w:tabs>
          <w:tab w:val="left" w:pos="567"/>
        </w:tabs>
        <w:ind w:left="720" w:hanging="295"/>
      </w:pPr>
    </w:p>
    <w:p w:rsidR="00CF755B" w:rsidRDefault="00CF755B" w:rsidP="00E85D1E">
      <w:pPr>
        <w:tabs>
          <w:tab w:val="left" w:pos="567"/>
        </w:tabs>
        <w:ind w:left="720" w:hanging="295"/>
      </w:pPr>
    </w:p>
    <w:p w:rsidR="00CF755B" w:rsidRPr="00F70840" w:rsidRDefault="00CF755B" w:rsidP="00E85D1E">
      <w:pPr>
        <w:tabs>
          <w:tab w:val="left" w:pos="567"/>
        </w:tabs>
        <w:ind w:left="720" w:hanging="295"/>
      </w:pPr>
    </w:p>
    <w:p w:rsidR="00624694" w:rsidRDefault="00624694" w:rsidP="00B7559F">
      <w:pPr>
        <w:pStyle w:val="Instruo"/>
        <w:numPr>
          <w:ilvl w:val="0"/>
          <w:numId w:val="8"/>
        </w:numPr>
        <w:tabs>
          <w:tab w:val="left" w:pos="993"/>
          <w:tab w:val="left" w:pos="1560"/>
        </w:tabs>
        <w:ind w:left="284" w:firstLine="0"/>
        <w:jc w:val="both"/>
        <w:rPr>
          <w:b/>
          <w:i w:val="0"/>
          <w:iCs/>
          <w:color w:val="auto"/>
          <w:sz w:val="24"/>
          <w:szCs w:val="24"/>
        </w:rPr>
      </w:pPr>
      <w:bookmarkStart w:id="27" w:name="_Ref395598735"/>
      <w:r>
        <w:rPr>
          <w:b/>
          <w:i w:val="0"/>
          <w:iCs/>
          <w:color w:val="auto"/>
          <w:sz w:val="24"/>
          <w:szCs w:val="24"/>
        </w:rPr>
        <w:lastRenderedPageBreak/>
        <w:t>Registro não encontrado</w:t>
      </w:r>
      <w:bookmarkEnd w:id="27"/>
    </w:p>
    <w:p w:rsidR="00624694" w:rsidRPr="00A05E74" w:rsidRDefault="00624694" w:rsidP="00E85D1E"/>
    <w:p w:rsidR="00624694" w:rsidRPr="00FE3FAF" w:rsidRDefault="00617653" w:rsidP="00E85D1E">
      <w:pPr>
        <w:pStyle w:val="Instruo"/>
        <w:ind w:left="709" w:hanging="283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1.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Este fluxo tem início no passo </w:t>
      </w:r>
      <w:r w:rsidR="00536F5D">
        <w:rPr>
          <w:i w:val="0"/>
          <w:iCs/>
          <w:color w:val="auto"/>
          <w:sz w:val="24"/>
          <w:szCs w:val="24"/>
        </w:rPr>
        <w:fldChar w:fldCharType="begin"/>
      </w:r>
      <w:r w:rsidR="006064C2">
        <w:rPr>
          <w:i w:val="0"/>
          <w:iCs/>
          <w:color w:val="auto"/>
          <w:sz w:val="24"/>
          <w:szCs w:val="24"/>
        </w:rPr>
        <w:instrText xml:space="preserve"> REF _Ref395862732 \r \h </w:instrText>
      </w:r>
      <w:r w:rsidR="00536F5D">
        <w:rPr>
          <w:i w:val="0"/>
          <w:iCs/>
          <w:color w:val="auto"/>
          <w:sz w:val="24"/>
          <w:szCs w:val="24"/>
        </w:rPr>
      </w:r>
      <w:r w:rsidR="00536F5D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6064C2">
        <w:rPr>
          <w:i w:val="0"/>
          <w:iCs/>
          <w:color w:val="auto"/>
          <w:sz w:val="24"/>
          <w:szCs w:val="24"/>
        </w:rPr>
        <w:t>5</w:t>
      </w:r>
      <w:proofErr w:type="gramEnd"/>
      <w:r w:rsidR="00536F5D">
        <w:rPr>
          <w:i w:val="0"/>
          <w:iCs/>
          <w:color w:val="auto"/>
          <w:sz w:val="24"/>
          <w:szCs w:val="24"/>
        </w:rPr>
        <w:fldChar w:fldCharType="end"/>
      </w:r>
      <w:r w:rsidR="006064C2">
        <w:rPr>
          <w:i w:val="0"/>
          <w:iCs/>
          <w:color w:val="auto"/>
          <w:sz w:val="24"/>
          <w:szCs w:val="24"/>
        </w:rPr>
        <w:t xml:space="preserve"> </w:t>
      </w:r>
      <w:r w:rsidR="00624694" w:rsidRPr="00FE3FAF">
        <w:rPr>
          <w:i w:val="0"/>
          <w:iCs/>
          <w:color w:val="auto"/>
          <w:sz w:val="24"/>
          <w:szCs w:val="24"/>
        </w:rPr>
        <w:t xml:space="preserve">do fluxo principal quando o sistema </w:t>
      </w:r>
      <w:r w:rsidR="00D24CCD" w:rsidRPr="00FE3FAF">
        <w:rPr>
          <w:i w:val="0"/>
          <w:iCs/>
          <w:color w:val="auto"/>
          <w:sz w:val="24"/>
          <w:szCs w:val="24"/>
        </w:rPr>
        <w:t>não encontra nenhum registro na pesquisa de Documento</w:t>
      </w:r>
      <w:r w:rsidR="00624694" w:rsidRPr="00FE3FAF">
        <w:rPr>
          <w:i w:val="0"/>
          <w:iCs/>
          <w:color w:val="auto"/>
          <w:sz w:val="24"/>
          <w:szCs w:val="24"/>
        </w:rPr>
        <w:t>;</w:t>
      </w:r>
    </w:p>
    <w:p w:rsidR="00624694" w:rsidRPr="00FE3FAF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FE3FAF">
        <w:rPr>
          <w:i w:val="0"/>
          <w:iCs/>
          <w:color w:val="auto"/>
          <w:sz w:val="24"/>
          <w:szCs w:val="24"/>
        </w:rPr>
        <w:t xml:space="preserve">O sistema apresenta a mensagem de erro; </w:t>
      </w:r>
      <w:r w:rsidRPr="00FE3FAF">
        <w:rPr>
          <w:b/>
          <w:i w:val="0"/>
          <w:iCs/>
          <w:color w:val="auto"/>
          <w:sz w:val="24"/>
          <w:szCs w:val="24"/>
        </w:rPr>
        <w:t>[MSG0</w:t>
      </w:r>
      <w:r w:rsidR="00D24CCD" w:rsidRPr="00FE3FAF">
        <w:rPr>
          <w:b/>
          <w:i w:val="0"/>
          <w:iCs/>
          <w:color w:val="auto"/>
          <w:sz w:val="24"/>
          <w:szCs w:val="24"/>
        </w:rPr>
        <w:t>10</w:t>
      </w:r>
      <w:proofErr w:type="gramStart"/>
      <w:r w:rsidRPr="00FE3FAF">
        <w:rPr>
          <w:b/>
          <w:i w:val="0"/>
          <w:iCs/>
          <w:color w:val="auto"/>
          <w:sz w:val="24"/>
          <w:szCs w:val="24"/>
        </w:rPr>
        <w:t>]</w:t>
      </w:r>
      <w:proofErr w:type="gramEnd"/>
    </w:p>
    <w:p w:rsidR="00624694" w:rsidRPr="00617653" w:rsidRDefault="00624694" w:rsidP="00E85D1E">
      <w:pPr>
        <w:pStyle w:val="Instruo"/>
        <w:numPr>
          <w:ilvl w:val="0"/>
          <w:numId w:val="5"/>
        </w:numPr>
        <w:tabs>
          <w:tab w:val="clear" w:pos="1800"/>
          <w:tab w:val="num" w:pos="480"/>
        </w:tabs>
        <w:ind w:left="425" w:firstLine="1"/>
        <w:jc w:val="both"/>
        <w:rPr>
          <w:i w:val="0"/>
          <w:iCs/>
          <w:color w:val="auto"/>
          <w:sz w:val="24"/>
          <w:szCs w:val="24"/>
        </w:rPr>
      </w:pPr>
      <w:r w:rsidRPr="00617653">
        <w:rPr>
          <w:i w:val="0"/>
          <w:iCs/>
          <w:color w:val="auto"/>
          <w:sz w:val="24"/>
          <w:szCs w:val="24"/>
        </w:rPr>
        <w:t xml:space="preserve">O sistema retorna para o passo </w:t>
      </w:r>
      <w:r w:rsidR="00536F5D">
        <w:rPr>
          <w:i w:val="0"/>
          <w:iCs/>
          <w:color w:val="auto"/>
          <w:sz w:val="24"/>
          <w:szCs w:val="24"/>
        </w:rPr>
        <w:fldChar w:fldCharType="begin"/>
      </w:r>
      <w:r w:rsidR="006064C2">
        <w:rPr>
          <w:i w:val="0"/>
          <w:iCs/>
          <w:color w:val="auto"/>
          <w:sz w:val="24"/>
          <w:szCs w:val="24"/>
        </w:rPr>
        <w:instrText xml:space="preserve"> REF _Ref395862749 \r \h </w:instrText>
      </w:r>
      <w:r w:rsidR="00536F5D">
        <w:rPr>
          <w:i w:val="0"/>
          <w:iCs/>
          <w:color w:val="auto"/>
          <w:sz w:val="24"/>
          <w:szCs w:val="24"/>
        </w:rPr>
      </w:r>
      <w:r w:rsidR="00536F5D">
        <w:rPr>
          <w:i w:val="0"/>
          <w:iCs/>
          <w:color w:val="auto"/>
          <w:sz w:val="24"/>
          <w:szCs w:val="24"/>
        </w:rPr>
        <w:fldChar w:fldCharType="separate"/>
      </w:r>
      <w:proofErr w:type="gramStart"/>
      <w:r w:rsidR="006064C2">
        <w:rPr>
          <w:i w:val="0"/>
          <w:iCs/>
          <w:color w:val="auto"/>
          <w:sz w:val="24"/>
          <w:szCs w:val="24"/>
        </w:rPr>
        <w:t>3</w:t>
      </w:r>
      <w:proofErr w:type="gramEnd"/>
      <w:r w:rsidR="00536F5D">
        <w:rPr>
          <w:i w:val="0"/>
          <w:iCs/>
          <w:color w:val="auto"/>
          <w:sz w:val="24"/>
          <w:szCs w:val="24"/>
        </w:rPr>
        <w:fldChar w:fldCharType="end"/>
      </w:r>
      <w:r w:rsidRPr="00617653">
        <w:rPr>
          <w:i w:val="0"/>
          <w:iCs/>
          <w:color w:val="auto"/>
          <w:sz w:val="24"/>
          <w:szCs w:val="24"/>
        </w:rPr>
        <w:t xml:space="preserve"> do fluxo principal.</w:t>
      </w:r>
    </w:p>
    <w:p w:rsidR="00624694" w:rsidRDefault="00624694" w:rsidP="00E85D1E">
      <w:pPr>
        <w:pStyle w:val="STJNvel1"/>
        <w:numPr>
          <w:ilvl w:val="0"/>
          <w:numId w:val="0"/>
        </w:numPr>
        <w:ind w:left="567"/>
        <w:rPr>
          <w:color w:val="auto"/>
        </w:rPr>
      </w:pPr>
    </w:p>
    <w:p w:rsidR="006A3D99" w:rsidRDefault="006A3D99" w:rsidP="006A3D99">
      <w:pPr>
        <w:pStyle w:val="STJNvel1"/>
        <w:numPr>
          <w:ilvl w:val="0"/>
          <w:numId w:val="1"/>
        </w:numPr>
      </w:pPr>
      <w:bookmarkStart w:id="28" w:name="_Toc396164335"/>
      <w:r w:rsidRPr="006A3D99">
        <w:t>Ponto</w:t>
      </w:r>
      <w:r>
        <w:t>s</w:t>
      </w:r>
      <w:r w:rsidRPr="006A3D99">
        <w:t xml:space="preserve"> de inclusão</w:t>
      </w:r>
      <w:bookmarkStart w:id="29" w:name="_Toc373416696"/>
      <w:bookmarkEnd w:id="28"/>
    </w:p>
    <w:p w:rsidR="006A3D99" w:rsidRDefault="00C233DE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9D26ED" w:rsidRPr="00725303" w:rsidRDefault="009D26ED" w:rsidP="00725303">
      <w:pPr>
        <w:pStyle w:val="PargrafodaLista"/>
        <w:ind w:left="284"/>
        <w:jc w:val="both"/>
        <w:rPr>
          <w:rFonts w:ascii="Arial" w:hAnsi="Arial" w:cs="Arial"/>
          <w:szCs w:val="24"/>
        </w:rPr>
      </w:pPr>
    </w:p>
    <w:p w:rsidR="006A3D99" w:rsidRDefault="006A3D99" w:rsidP="006A3D99">
      <w:pPr>
        <w:ind w:left="348"/>
      </w:pPr>
    </w:p>
    <w:p w:rsidR="006A3D99" w:rsidRPr="006A3D99" w:rsidRDefault="006A3D99" w:rsidP="006A3D99">
      <w:pPr>
        <w:pStyle w:val="STJNvel1"/>
        <w:numPr>
          <w:ilvl w:val="0"/>
          <w:numId w:val="1"/>
        </w:numPr>
      </w:pPr>
      <w:bookmarkStart w:id="30" w:name="_Toc396164336"/>
      <w:r>
        <w:t>Pontos de extensão</w:t>
      </w:r>
      <w:bookmarkEnd w:id="30"/>
    </w:p>
    <w:p w:rsidR="00CA79E5" w:rsidRDefault="00CA79E5" w:rsidP="00B7559F">
      <w:pPr>
        <w:pStyle w:val="PargrafodaLista"/>
        <w:numPr>
          <w:ilvl w:val="0"/>
          <w:numId w:val="10"/>
        </w:numPr>
        <w:tabs>
          <w:tab w:val="left" w:pos="993"/>
        </w:tabs>
        <w:ind w:left="641" w:hanging="357"/>
        <w:rPr>
          <w:rFonts w:ascii="Arial" w:hAnsi="Arial" w:cs="Arial"/>
          <w:b/>
        </w:rPr>
      </w:pPr>
      <w:bookmarkStart w:id="31" w:name="_Ref384910917"/>
      <w:bookmarkStart w:id="32" w:name="_Ref389578301"/>
      <w:bookmarkEnd w:id="29"/>
      <w:r w:rsidRPr="002708C0">
        <w:rPr>
          <w:rFonts w:ascii="Arial" w:hAnsi="Arial" w:cs="Arial"/>
          <w:b/>
        </w:rPr>
        <w:t xml:space="preserve">– </w:t>
      </w:r>
      <w:bookmarkEnd w:id="31"/>
      <w:bookmarkEnd w:id="32"/>
      <w:r w:rsidR="00202F91">
        <w:rPr>
          <w:rFonts w:ascii="Arial" w:hAnsi="Arial" w:cs="Arial"/>
          <w:b/>
        </w:rPr>
        <w:t>Auditar cadastro de Documento</w:t>
      </w:r>
    </w:p>
    <w:p w:rsidR="00B7559F" w:rsidRPr="00E2711A" w:rsidRDefault="00B7559F" w:rsidP="00B7559F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CA79E5" w:rsidRDefault="00CA79E5" w:rsidP="00CA79E5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r w:rsidR="00536F5D">
        <w:fldChar w:fldCharType="begin"/>
      </w:r>
      <w:r w:rsidR="006D697F">
        <w:rPr>
          <w:color w:val="auto"/>
        </w:rPr>
        <w:instrText xml:space="preserve"> REF _Ref395863862 \r \h </w:instrText>
      </w:r>
      <w:r w:rsidR="00536F5D">
        <w:fldChar w:fldCharType="separate"/>
      </w:r>
      <w:proofErr w:type="gramStart"/>
      <w:r w:rsidR="006D697F">
        <w:rPr>
          <w:color w:val="auto"/>
        </w:rPr>
        <w:t>7</w:t>
      </w:r>
      <w:proofErr w:type="gramEnd"/>
      <w:r w:rsidR="00536F5D">
        <w:fldChar w:fldCharType="end"/>
      </w:r>
      <w:r w:rsidR="0096346B">
        <w:t xml:space="preserve"> do fluxo alternativo FA-1 e no passo 5 do fluxo alternativo FA-3 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</w:t>
      </w:r>
      <w:r w:rsidR="00202F91" w:rsidRPr="00202F91">
        <w:rPr>
          <w:rFonts w:cs="Arial"/>
        </w:rPr>
        <w:t>Auditar cadastro de Documento</w:t>
      </w:r>
      <w:r w:rsidR="00202F91" w:rsidRPr="002708C0">
        <w:rPr>
          <w:color w:val="auto"/>
        </w:rPr>
        <w:t xml:space="preserve"> </w:t>
      </w:r>
      <w:r w:rsidRPr="002708C0">
        <w:rPr>
          <w:color w:val="auto"/>
        </w:rPr>
        <w:t>e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 w:rsidR="00163C5C">
        <w:rPr>
          <w:color w:val="auto"/>
        </w:rPr>
        <w:t xml:space="preserve">passo </w:t>
      </w:r>
    </w:p>
    <w:p w:rsidR="00D77EC7" w:rsidRDefault="00D77EC7" w:rsidP="00CA79E5"/>
    <w:p w:rsidR="00D77EC7" w:rsidRDefault="00D77EC7" w:rsidP="00B7559F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bookmarkStart w:id="33" w:name="_Ref395593648"/>
      <w:r w:rsidRPr="002708C0">
        <w:rPr>
          <w:rFonts w:ascii="Arial" w:hAnsi="Arial" w:cs="Arial"/>
          <w:b/>
        </w:rPr>
        <w:t>–</w:t>
      </w:r>
      <w:bookmarkEnd w:id="33"/>
      <w:r w:rsidR="007F1892">
        <w:rPr>
          <w:rFonts w:ascii="Arial" w:hAnsi="Arial" w:cs="Arial"/>
          <w:b/>
        </w:rPr>
        <w:t xml:space="preserve"> Manter Documento Recebido Interno</w:t>
      </w:r>
    </w:p>
    <w:p w:rsidR="00B7559F" w:rsidRPr="00E2711A" w:rsidRDefault="00B7559F" w:rsidP="00B7559F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D77EC7" w:rsidRDefault="00D77EC7" w:rsidP="00D77EC7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proofErr w:type="gramStart"/>
      <w:r w:rsidR="0096346B">
        <w:t>4</w:t>
      </w:r>
      <w:proofErr w:type="gramEnd"/>
      <w:r w:rsidR="0096346B">
        <w:t xml:space="preserve"> do fluxo alternativo FA-1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Manter </w:t>
      </w:r>
      <w:r w:rsidR="007F1892">
        <w:rPr>
          <w:color w:val="auto"/>
        </w:rPr>
        <w:t xml:space="preserve">Documento Recebido Interno </w:t>
      </w:r>
      <w:r w:rsidRPr="002708C0">
        <w:rPr>
          <w:color w:val="auto"/>
        </w:rPr>
        <w:t>e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>
        <w:rPr>
          <w:color w:val="auto"/>
        </w:rPr>
        <w:t xml:space="preserve">passo </w:t>
      </w:r>
      <w:r w:rsidR="0096346B">
        <w:rPr>
          <w:color w:val="auto"/>
        </w:rPr>
        <w:t>3 do fluxo alternativo FA-1</w:t>
      </w:r>
      <w:r>
        <w:rPr>
          <w:color w:val="auto"/>
        </w:rPr>
        <w:t xml:space="preserve">. </w:t>
      </w:r>
    </w:p>
    <w:p w:rsidR="00D77EC7" w:rsidRDefault="00D77EC7" w:rsidP="00D77EC7">
      <w:pPr>
        <w:tabs>
          <w:tab w:val="left" w:pos="1276"/>
        </w:tabs>
        <w:ind w:left="709"/>
        <w:rPr>
          <w:color w:val="auto"/>
        </w:rPr>
      </w:pPr>
    </w:p>
    <w:p w:rsidR="007F1892" w:rsidRDefault="007F1892" w:rsidP="007F1892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r w:rsidRPr="002708C0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Manter Documento Recebido Externo</w:t>
      </w:r>
    </w:p>
    <w:p w:rsidR="007F1892" w:rsidRPr="00E2711A" w:rsidRDefault="007F1892" w:rsidP="007F1892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7F1892" w:rsidRDefault="007F1892" w:rsidP="007F1892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proofErr w:type="gramStart"/>
      <w:r>
        <w:t>4</w:t>
      </w:r>
      <w:proofErr w:type="gramEnd"/>
      <w:r>
        <w:t xml:space="preserve"> do fluxo alternativo FA-1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Manter </w:t>
      </w:r>
      <w:r>
        <w:rPr>
          <w:color w:val="auto"/>
        </w:rPr>
        <w:t>Documento Recebido Externo</w:t>
      </w:r>
      <w:r w:rsidRPr="002708C0">
        <w:rPr>
          <w:color w:val="auto"/>
        </w:rPr>
        <w:t xml:space="preserve">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>
        <w:rPr>
          <w:color w:val="auto"/>
        </w:rPr>
        <w:t xml:space="preserve">passo 3 do fluxo alternativo FA-1. </w:t>
      </w:r>
    </w:p>
    <w:p w:rsidR="001C6043" w:rsidRDefault="001C6043" w:rsidP="007F1892">
      <w:pPr>
        <w:tabs>
          <w:tab w:val="left" w:pos="1276"/>
        </w:tabs>
        <w:ind w:left="709"/>
        <w:rPr>
          <w:color w:val="auto"/>
        </w:rPr>
      </w:pPr>
    </w:p>
    <w:p w:rsidR="001C6043" w:rsidRDefault="001C6043" w:rsidP="001C6043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r w:rsidRPr="002708C0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Manter Documento </w:t>
      </w:r>
      <w:r w:rsidR="00B26DC1">
        <w:rPr>
          <w:rFonts w:ascii="Arial" w:hAnsi="Arial" w:cs="Arial"/>
          <w:b/>
        </w:rPr>
        <w:t>Expedido Interno</w:t>
      </w:r>
    </w:p>
    <w:p w:rsidR="001C6043" w:rsidRPr="00E2711A" w:rsidRDefault="001C6043" w:rsidP="001C6043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1C6043" w:rsidRDefault="001C6043" w:rsidP="001C6043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proofErr w:type="gramStart"/>
      <w:r>
        <w:t>4</w:t>
      </w:r>
      <w:proofErr w:type="gramEnd"/>
      <w:r>
        <w:t xml:space="preserve"> do fluxo alternativo FA-1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Manter </w:t>
      </w:r>
      <w:r>
        <w:rPr>
          <w:color w:val="auto"/>
        </w:rPr>
        <w:t xml:space="preserve">Documento </w:t>
      </w:r>
      <w:r w:rsidR="00CB3E96">
        <w:rPr>
          <w:color w:val="auto"/>
        </w:rPr>
        <w:t>Expedido Interno</w:t>
      </w:r>
      <w:r w:rsidRPr="002708C0">
        <w:rPr>
          <w:color w:val="auto"/>
        </w:rPr>
        <w:t xml:space="preserve">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>
        <w:rPr>
          <w:color w:val="auto"/>
        </w:rPr>
        <w:t xml:space="preserve">passo 3 do fluxo alternativo FA-1. </w:t>
      </w:r>
    </w:p>
    <w:p w:rsidR="00B26DC1" w:rsidRDefault="00B26DC1" w:rsidP="001C6043">
      <w:pPr>
        <w:tabs>
          <w:tab w:val="left" w:pos="1276"/>
        </w:tabs>
        <w:ind w:left="709"/>
        <w:rPr>
          <w:color w:val="auto"/>
        </w:rPr>
      </w:pPr>
    </w:p>
    <w:p w:rsidR="00B26DC1" w:rsidRDefault="00B26DC1" w:rsidP="00B26DC1">
      <w:pPr>
        <w:pStyle w:val="PargrafodaLista"/>
        <w:numPr>
          <w:ilvl w:val="0"/>
          <w:numId w:val="10"/>
        </w:numPr>
        <w:tabs>
          <w:tab w:val="left" w:pos="993"/>
        </w:tabs>
        <w:ind w:left="284" w:firstLine="0"/>
        <w:rPr>
          <w:rFonts w:ascii="Arial" w:hAnsi="Arial" w:cs="Arial"/>
          <w:b/>
        </w:rPr>
      </w:pPr>
      <w:r w:rsidRPr="002708C0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Manter Documento Expedido Externo</w:t>
      </w:r>
    </w:p>
    <w:p w:rsidR="00B26DC1" w:rsidRPr="00E2711A" w:rsidRDefault="00B26DC1" w:rsidP="00B26DC1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B26DC1" w:rsidRDefault="00B26DC1" w:rsidP="00B26DC1">
      <w:pPr>
        <w:tabs>
          <w:tab w:val="left" w:pos="1276"/>
        </w:tabs>
        <w:ind w:left="709"/>
        <w:rPr>
          <w:color w:val="auto"/>
        </w:rPr>
      </w:pPr>
      <w:r w:rsidRPr="002708C0">
        <w:rPr>
          <w:color w:val="auto"/>
        </w:rPr>
        <w:t xml:space="preserve">No passo </w:t>
      </w:r>
      <w:proofErr w:type="gramStart"/>
      <w:r>
        <w:t>4</w:t>
      </w:r>
      <w:proofErr w:type="gramEnd"/>
      <w:r>
        <w:t xml:space="preserve"> do fluxo alternativo FA-1</w:t>
      </w:r>
      <w:r w:rsidRPr="002708C0">
        <w:rPr>
          <w:color w:val="auto"/>
        </w:rPr>
        <w:t xml:space="preserve">, o sistema executa o fluxo </w:t>
      </w:r>
      <w:r>
        <w:rPr>
          <w:color w:val="auto"/>
        </w:rPr>
        <w:t>principal do caso de uso UC</w:t>
      </w:r>
      <w:r w:rsidRPr="002708C0">
        <w:rPr>
          <w:color w:val="auto"/>
        </w:rPr>
        <w:t xml:space="preserve"> – Manter </w:t>
      </w:r>
      <w:r>
        <w:rPr>
          <w:color w:val="auto"/>
        </w:rPr>
        <w:t xml:space="preserve">Documento </w:t>
      </w:r>
      <w:r w:rsidR="00CB3E96">
        <w:rPr>
          <w:color w:val="auto"/>
        </w:rPr>
        <w:t>Expedido</w:t>
      </w:r>
      <w:r>
        <w:rPr>
          <w:color w:val="auto"/>
        </w:rPr>
        <w:t xml:space="preserve"> Externo</w:t>
      </w:r>
      <w:r w:rsidRPr="002708C0">
        <w:rPr>
          <w:color w:val="auto"/>
        </w:rPr>
        <w:t xml:space="preserve"> reto</w:t>
      </w:r>
      <w:r>
        <w:rPr>
          <w:color w:val="auto"/>
        </w:rPr>
        <w:t>r</w:t>
      </w:r>
      <w:r w:rsidRPr="002708C0">
        <w:rPr>
          <w:color w:val="auto"/>
        </w:rPr>
        <w:t xml:space="preserve">na para o </w:t>
      </w:r>
      <w:r>
        <w:rPr>
          <w:color w:val="auto"/>
        </w:rPr>
        <w:t xml:space="preserve">passo 3 do fluxo alternativo FA-1. </w:t>
      </w:r>
    </w:p>
    <w:p w:rsidR="00B26DC1" w:rsidRDefault="00B26DC1" w:rsidP="001C6043">
      <w:pPr>
        <w:tabs>
          <w:tab w:val="left" w:pos="1276"/>
        </w:tabs>
        <w:ind w:left="709"/>
        <w:rPr>
          <w:color w:val="auto"/>
        </w:rPr>
      </w:pPr>
    </w:p>
    <w:p w:rsidR="001B4C01" w:rsidRPr="00E2711A" w:rsidRDefault="001B4C01" w:rsidP="001B4C01">
      <w:pPr>
        <w:pStyle w:val="PargrafodaLista"/>
        <w:tabs>
          <w:tab w:val="left" w:pos="1276"/>
        </w:tabs>
        <w:ind w:left="1069"/>
        <w:rPr>
          <w:rFonts w:ascii="Arial" w:hAnsi="Arial" w:cs="Arial"/>
          <w:b/>
        </w:rPr>
      </w:pPr>
    </w:p>
    <w:p w:rsidR="001B4C01" w:rsidRDefault="001B4C01" w:rsidP="001C6043">
      <w:pPr>
        <w:tabs>
          <w:tab w:val="left" w:pos="1276"/>
        </w:tabs>
        <w:ind w:left="709"/>
        <w:rPr>
          <w:color w:val="auto"/>
        </w:rPr>
      </w:pPr>
    </w:p>
    <w:p w:rsidR="001C6043" w:rsidRDefault="001C6043" w:rsidP="007F1892">
      <w:pPr>
        <w:tabs>
          <w:tab w:val="left" w:pos="1276"/>
        </w:tabs>
        <w:ind w:left="709"/>
        <w:rPr>
          <w:color w:val="auto"/>
        </w:rPr>
      </w:pPr>
    </w:p>
    <w:p w:rsidR="00D77EC7" w:rsidRDefault="00D77EC7" w:rsidP="00D77EC7">
      <w:pPr>
        <w:pStyle w:val="infoblue"/>
        <w:spacing w:after="0" w:line="240" w:lineRule="auto"/>
        <w:ind w:left="426"/>
        <w:jc w:val="both"/>
        <w:rPr>
          <w:rFonts w:ascii="Arial" w:hAnsi="Arial" w:cs="Arial"/>
          <w:i w:val="0"/>
          <w:color w:val="auto"/>
          <w:sz w:val="22"/>
          <w:szCs w:val="22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4" w:name="_Toc396164337"/>
      <w:r>
        <w:t>FREQÜÊNCIA DE OCORRÊNCIA</w:t>
      </w:r>
      <w:bookmarkEnd w:id="34"/>
    </w:p>
    <w:p w:rsidR="00876B2F" w:rsidRPr="00725303" w:rsidRDefault="00876B2F" w:rsidP="00876B2F">
      <w:pPr>
        <w:pStyle w:val="PargrafodaLista"/>
        <w:ind w:left="284"/>
        <w:jc w:val="both"/>
        <w:rPr>
          <w:rFonts w:ascii="Arial" w:hAnsi="Arial" w:cs="Arial"/>
          <w:szCs w:val="24"/>
        </w:rPr>
      </w:pPr>
      <w:r w:rsidRPr="00725303">
        <w:rPr>
          <w:rFonts w:ascii="Arial" w:hAnsi="Arial" w:cs="Arial"/>
          <w:szCs w:val="24"/>
        </w:rPr>
        <w:t>Não se aplica.</w:t>
      </w:r>
    </w:p>
    <w:p w:rsidR="00177937" w:rsidRPr="006A3D99" w:rsidRDefault="00177937" w:rsidP="006A3D99">
      <w:pPr>
        <w:ind w:left="348"/>
        <w:rPr>
          <w:color w:val="auto"/>
        </w:rPr>
      </w:pPr>
    </w:p>
    <w:p w:rsidR="00177937" w:rsidRDefault="00177937">
      <w:pPr>
        <w:rPr>
          <w:rFonts w:cs="Arial"/>
          <w:b/>
          <w:b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5" w:name="_Toc125373395"/>
      <w:bookmarkStart w:id="36" w:name="_Toc396164338"/>
      <w:r>
        <w:t>REFERÊNCIAS</w:t>
      </w:r>
      <w:bookmarkEnd w:id="35"/>
      <w:bookmarkEnd w:id="36"/>
    </w:p>
    <w:p w:rsidR="00876B2F" w:rsidRPr="007D5D81" w:rsidRDefault="00876B2F" w:rsidP="006A16B8">
      <w:pPr>
        <w:pStyle w:val="Instruo"/>
        <w:numPr>
          <w:ilvl w:val="0"/>
          <w:numId w:val="11"/>
        </w:numPr>
        <w:jc w:val="both"/>
        <w:rPr>
          <w:rFonts w:cs="Times New Roman"/>
          <w:i w:val="0"/>
          <w:color w:val="000000"/>
          <w:sz w:val="24"/>
        </w:rPr>
      </w:pPr>
      <w:r w:rsidRPr="007D5D81">
        <w:rPr>
          <w:rFonts w:cs="Times New Roman"/>
          <w:i w:val="0"/>
          <w:color w:val="000000"/>
          <w:sz w:val="24"/>
        </w:rPr>
        <w:t>Documento de Mensagens</w:t>
      </w:r>
      <w:r>
        <w:rPr>
          <w:rFonts w:cs="Times New Roman"/>
          <w:i w:val="0"/>
          <w:color w:val="000000"/>
          <w:sz w:val="24"/>
        </w:rPr>
        <w:t xml:space="preserve"> – 0.00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 w:rsidRPr="007D5D81"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Documento de Regras de Negócio</w:t>
      </w: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 xml:space="preserve"> – 0.03</w:t>
      </w:r>
    </w:p>
    <w:p w:rsidR="00876B2F" w:rsidRPr="00F03E18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</w:pPr>
      <w:r>
        <w:rPr>
          <w:rFonts w:ascii="Arial" w:eastAsia="Times New Roman" w:hAnsi="Arial" w:cs="Times New Roman"/>
          <w:color w:val="000000"/>
          <w:kern w:val="0"/>
          <w:szCs w:val="20"/>
          <w:lang w:eastAsia="pt-BR" w:bidi="ar-SA"/>
        </w:rPr>
        <w:t>Glossário – 0.00</w:t>
      </w:r>
    </w:p>
    <w:p w:rsidR="00876B2F" w:rsidRPr="00202F91" w:rsidRDefault="00876B2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r w:rsidRPr="00D77EC7">
        <w:rPr>
          <w:rFonts w:ascii="Arial" w:hAnsi="Arial" w:cs="Arial"/>
        </w:rPr>
        <w:t>UC_</w:t>
      </w:r>
      <w:r w:rsidR="00202F91" w:rsidRPr="00202F91">
        <w:rPr>
          <w:rFonts w:ascii="Arial" w:hAnsi="Arial" w:cs="Arial"/>
          <w:b/>
        </w:rPr>
        <w:t xml:space="preserve"> </w:t>
      </w:r>
      <w:r w:rsidR="00202F91" w:rsidRPr="00202F91">
        <w:rPr>
          <w:rFonts w:ascii="Arial" w:hAnsi="Arial" w:cs="Arial"/>
        </w:rPr>
        <w:t>Auditar cadastro de Documento</w:t>
      </w:r>
    </w:p>
    <w:p w:rsidR="008D332A" w:rsidRPr="00266B9F" w:rsidRDefault="00266B9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proofErr w:type="gramStart"/>
      <w:r w:rsidRPr="00D77EC7">
        <w:rPr>
          <w:rFonts w:ascii="Arial" w:hAnsi="Arial" w:cs="Arial"/>
        </w:rPr>
        <w:t>UC_</w:t>
      </w:r>
      <w:r w:rsidRPr="00266B9F">
        <w:rPr>
          <w:rFonts w:ascii="Arial" w:hAnsi="Arial" w:cs="Arial"/>
        </w:rPr>
        <w:t>Manter</w:t>
      </w:r>
      <w:proofErr w:type="spellEnd"/>
      <w:proofErr w:type="gramEnd"/>
      <w:r w:rsidRPr="00266B9F">
        <w:rPr>
          <w:rFonts w:ascii="Arial" w:hAnsi="Arial" w:cs="Arial"/>
        </w:rPr>
        <w:t xml:space="preserve"> Documento Recebido Interno</w:t>
      </w:r>
    </w:p>
    <w:p w:rsidR="00266B9F" w:rsidRPr="00266B9F" w:rsidRDefault="00266B9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proofErr w:type="gramStart"/>
      <w:r w:rsidRPr="00D77EC7">
        <w:rPr>
          <w:rFonts w:ascii="Arial" w:hAnsi="Arial" w:cs="Arial"/>
        </w:rPr>
        <w:t>UC_</w:t>
      </w:r>
      <w:r w:rsidRPr="00266B9F">
        <w:rPr>
          <w:rFonts w:ascii="Arial" w:hAnsi="Arial" w:cs="Arial"/>
        </w:rPr>
        <w:t>Manter</w:t>
      </w:r>
      <w:proofErr w:type="spellEnd"/>
      <w:proofErr w:type="gramEnd"/>
      <w:r w:rsidRPr="00266B9F">
        <w:rPr>
          <w:rFonts w:ascii="Arial" w:hAnsi="Arial" w:cs="Arial"/>
        </w:rPr>
        <w:t xml:space="preserve"> Documento Recebido Externo</w:t>
      </w:r>
    </w:p>
    <w:p w:rsidR="00266B9F" w:rsidRPr="00266B9F" w:rsidRDefault="00266B9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proofErr w:type="gramStart"/>
      <w:r w:rsidRPr="00D77EC7">
        <w:rPr>
          <w:rFonts w:ascii="Arial" w:hAnsi="Arial" w:cs="Arial"/>
        </w:rPr>
        <w:t>UC_</w:t>
      </w:r>
      <w:r w:rsidRPr="00266B9F">
        <w:rPr>
          <w:rFonts w:ascii="Arial" w:hAnsi="Arial" w:cs="Arial"/>
        </w:rPr>
        <w:t>Manter</w:t>
      </w:r>
      <w:proofErr w:type="spellEnd"/>
      <w:proofErr w:type="gramEnd"/>
      <w:r w:rsidRPr="00266B9F">
        <w:rPr>
          <w:rFonts w:ascii="Arial" w:hAnsi="Arial" w:cs="Arial"/>
        </w:rPr>
        <w:t xml:space="preserve"> Documento Expedido Interno</w:t>
      </w:r>
    </w:p>
    <w:p w:rsidR="00266B9F" w:rsidRPr="00266B9F" w:rsidRDefault="00266B9F" w:rsidP="006A16B8">
      <w:pPr>
        <w:pStyle w:val="PargrafodaLista"/>
        <w:numPr>
          <w:ilvl w:val="0"/>
          <w:numId w:val="11"/>
        </w:numPr>
        <w:rPr>
          <w:rFonts w:ascii="Arial" w:eastAsia="Times New Roman" w:hAnsi="Arial" w:cs="Arial"/>
          <w:kern w:val="0"/>
          <w:szCs w:val="20"/>
          <w:lang w:eastAsia="pt-BR" w:bidi="ar-SA"/>
        </w:rPr>
      </w:pPr>
      <w:proofErr w:type="spellStart"/>
      <w:proofErr w:type="gramStart"/>
      <w:r w:rsidRPr="00D77EC7">
        <w:rPr>
          <w:rFonts w:ascii="Arial" w:hAnsi="Arial" w:cs="Arial"/>
        </w:rPr>
        <w:t>UC_</w:t>
      </w:r>
      <w:r w:rsidRPr="00266B9F">
        <w:rPr>
          <w:rFonts w:ascii="Arial" w:hAnsi="Arial" w:cs="Arial"/>
        </w:rPr>
        <w:t>Manter</w:t>
      </w:r>
      <w:proofErr w:type="spellEnd"/>
      <w:proofErr w:type="gramEnd"/>
      <w:r w:rsidRPr="00266B9F">
        <w:rPr>
          <w:rFonts w:ascii="Arial" w:hAnsi="Arial" w:cs="Arial"/>
        </w:rPr>
        <w:t xml:space="preserve"> Documento Expedido Externo</w:t>
      </w:r>
    </w:p>
    <w:p w:rsidR="009D26ED" w:rsidRPr="002D3976" w:rsidRDefault="009D26ED" w:rsidP="00D77EC7">
      <w:pPr>
        <w:pStyle w:val="PargrafodaLista"/>
        <w:ind w:left="720"/>
        <w:rPr>
          <w:rFonts w:ascii="Arial" w:eastAsia="Times New Roman" w:hAnsi="Arial" w:cs="Times New Roman"/>
          <w:kern w:val="0"/>
          <w:szCs w:val="20"/>
          <w:lang w:eastAsia="pt-BR" w:bidi="ar-SA"/>
        </w:rPr>
      </w:pPr>
    </w:p>
    <w:p w:rsidR="00177937" w:rsidRDefault="00177937">
      <w:pPr>
        <w:autoSpaceDE w:val="0"/>
        <w:autoSpaceDN w:val="0"/>
        <w:adjustRightInd w:val="0"/>
        <w:rPr>
          <w:rFonts w:ascii="Times New Roman" w:hAnsi="Times New Roman"/>
          <w:i/>
          <w:iCs/>
          <w:szCs w:val="24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7" w:name="_Toc396164339"/>
      <w:r>
        <w:t>REFERÊNCIAS BIBLIOGRÁFICAS</w:t>
      </w:r>
      <w:bookmarkEnd w:id="37"/>
    </w:p>
    <w:p w:rsidR="007F3D23" w:rsidRPr="00725303" w:rsidRDefault="007F3D23" w:rsidP="007F3D23">
      <w:pPr>
        <w:pStyle w:val="PargrafodaLista"/>
        <w:ind w:left="284"/>
        <w:jc w:val="both"/>
        <w:rPr>
          <w:rFonts w:ascii="Arial" w:hAnsi="Arial" w:cs="Arial"/>
          <w:szCs w:val="24"/>
        </w:rPr>
      </w:pPr>
      <w:bookmarkStart w:id="38" w:name="_Toc125373396"/>
      <w:r w:rsidRPr="00725303">
        <w:rPr>
          <w:rFonts w:ascii="Arial" w:hAnsi="Arial" w:cs="Arial"/>
          <w:szCs w:val="24"/>
        </w:rPr>
        <w:t>Não se aplica.</w:t>
      </w:r>
    </w:p>
    <w:p w:rsidR="00177937" w:rsidRDefault="00177937"/>
    <w:p w:rsidR="00177937" w:rsidRDefault="00177937" w:rsidP="0073491E">
      <w:pPr>
        <w:pStyle w:val="STJNvel1"/>
        <w:numPr>
          <w:ilvl w:val="0"/>
          <w:numId w:val="1"/>
        </w:numPr>
      </w:pPr>
      <w:bookmarkStart w:id="39" w:name="_Toc396164340"/>
      <w:r>
        <w:t>ASSINATURAS</w:t>
      </w:r>
      <w:bookmarkEnd w:id="1"/>
      <w:bookmarkEnd w:id="38"/>
      <w:bookmarkEnd w:id="39"/>
    </w:p>
    <w:p w:rsidR="00177937" w:rsidRDefault="00177937"/>
    <w:p w:rsidR="00177937" w:rsidRDefault="00177937">
      <w:pPr>
        <w:pStyle w:val="CTMISCorpo1"/>
      </w:pPr>
      <w:r>
        <w:t>Concordam com conteúdo deste documento:</w:t>
      </w:r>
    </w:p>
    <w:p w:rsidR="00177937" w:rsidRDefault="00177937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177937" w:rsidRPr="00F05FC0">
        <w:trPr>
          <w:cantSplit/>
          <w:trHeight w:val="1032"/>
          <w:jc w:val="center"/>
        </w:trPr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  <w:tc>
          <w:tcPr>
            <w:tcW w:w="4932" w:type="dxa"/>
          </w:tcPr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  <w:r w:rsidRPr="00392124">
              <w:rPr>
                <w:b w:val="0"/>
              </w:rPr>
              <w:t>Data: ___/___/_____</w:t>
            </w:r>
          </w:p>
          <w:p w:rsidR="00177937" w:rsidRPr="00392124" w:rsidRDefault="00177937" w:rsidP="00D67EC7">
            <w:pPr>
              <w:pStyle w:val="CTMISTabela"/>
              <w:rPr>
                <w:b w:val="0"/>
              </w:rPr>
            </w:pPr>
          </w:p>
        </w:tc>
      </w:tr>
      <w:tr w:rsidR="00177937">
        <w:trPr>
          <w:cantSplit/>
          <w:trHeight w:val="679"/>
          <w:jc w:val="center"/>
        </w:trPr>
        <w:tc>
          <w:tcPr>
            <w:tcW w:w="4932" w:type="dxa"/>
          </w:tcPr>
          <w:p w:rsidR="00D67EC7" w:rsidRPr="00D67EC7" w:rsidRDefault="00D67EC7" w:rsidP="00D67EC7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 xml:space="preserve">Simone Alves </w:t>
            </w:r>
            <w:proofErr w:type="spellStart"/>
            <w:r w:rsidRPr="00D67EC7">
              <w:rPr>
                <w:rStyle w:val="rwrro"/>
              </w:rPr>
              <w:t>Albernaz</w:t>
            </w:r>
            <w:proofErr w:type="spellEnd"/>
          </w:p>
          <w:p w:rsidR="00D67EC7" w:rsidRPr="00D67EC7" w:rsidRDefault="00D67EC7" w:rsidP="00D67EC7">
            <w:pPr>
              <w:pStyle w:val="CTMISInstrues"/>
              <w:rPr>
                <w:rStyle w:val="rwrro"/>
              </w:rPr>
            </w:pPr>
            <w:r w:rsidRPr="00D67EC7">
              <w:rPr>
                <w:rStyle w:val="rwrro"/>
              </w:rPr>
              <w:t>Demandante</w:t>
            </w:r>
          </w:p>
          <w:p w:rsidR="00177937" w:rsidRDefault="00D67EC7" w:rsidP="00D67EC7">
            <w:pPr>
              <w:pStyle w:val="CTMISTabela"/>
            </w:pPr>
            <w:r w:rsidRPr="00D67EC7">
              <w:rPr>
                <w:rStyle w:val="rwrro"/>
              </w:rPr>
              <w:t>Gabinete da Secretaria-</w:t>
            </w:r>
            <w:proofErr w:type="spellStart"/>
            <w:r w:rsidRPr="00D67EC7">
              <w:rPr>
                <w:rStyle w:val="rwrro"/>
              </w:rPr>
              <w:t>Geral</w:t>
            </w:r>
            <w:proofErr w:type="spellEnd"/>
            <w:r w:rsidRPr="00D67EC7">
              <w:rPr>
                <w:rStyle w:val="rwrro"/>
              </w:rPr>
              <w:t xml:space="preserve"> da </w:t>
            </w:r>
            <w:proofErr w:type="spellStart"/>
            <w:r w:rsidRPr="00D67EC7">
              <w:rPr>
                <w:rStyle w:val="rwrro"/>
              </w:rPr>
              <w:t>Presidência</w:t>
            </w:r>
            <w:proofErr w:type="spellEnd"/>
          </w:p>
        </w:tc>
        <w:tc>
          <w:tcPr>
            <w:tcW w:w="4932" w:type="dxa"/>
          </w:tcPr>
          <w:p w:rsidR="00B634F7" w:rsidRDefault="00B634F7" w:rsidP="00B634F7">
            <w:pPr>
              <w:pStyle w:val="CTMISInstrues"/>
            </w:pPr>
            <w:r>
              <w:t xml:space="preserve">Eduardo </w:t>
            </w:r>
            <w:proofErr w:type="spellStart"/>
            <w:r>
              <w:t>Josimar</w:t>
            </w:r>
            <w:proofErr w:type="spellEnd"/>
            <w:r>
              <w:t xml:space="preserve"> das Neves Alves</w:t>
            </w:r>
          </w:p>
          <w:p w:rsidR="00B634F7" w:rsidRDefault="00B634F7" w:rsidP="00B634F7">
            <w:pPr>
              <w:pStyle w:val="CTMISInstrues"/>
            </w:pPr>
            <w:r>
              <w:t>Líder Técnico</w:t>
            </w:r>
          </w:p>
          <w:p w:rsidR="00D67EC7" w:rsidRDefault="00B634F7" w:rsidP="00B634F7">
            <w:pPr>
              <w:pStyle w:val="CTMISTabela"/>
            </w:pPr>
            <w:r>
              <w:t>STJ</w:t>
            </w: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D67EC7" w:rsidRDefault="00D67EC7" w:rsidP="00D67EC7">
            <w:pPr>
              <w:pStyle w:val="CTMISTabela"/>
            </w:pPr>
          </w:p>
          <w:p w:rsidR="00177937" w:rsidRDefault="00177937" w:rsidP="00D67EC7">
            <w:pPr>
              <w:pStyle w:val="CTMISTabela"/>
            </w:pPr>
          </w:p>
        </w:tc>
      </w:tr>
    </w:tbl>
    <w:p w:rsidR="00177937" w:rsidRDefault="00177937"/>
    <w:p w:rsidR="00F446BB" w:rsidRDefault="00F446BB"/>
    <w:sectPr w:rsidR="00F446BB" w:rsidSect="00F267E8">
      <w:footerReference w:type="default" r:id="rId11"/>
      <w:pgSz w:w="11907" w:h="16840" w:code="9"/>
      <w:pgMar w:top="1418" w:right="567" w:bottom="1418" w:left="1418" w:header="720" w:footer="720" w:gutter="0"/>
      <w:pgNumType w:start="4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7AA" w:rsidRDefault="002B27AA">
      <w:r>
        <w:separator/>
      </w:r>
    </w:p>
  </w:endnote>
  <w:endnote w:type="continuationSeparator" w:id="0">
    <w:p w:rsidR="002B27AA" w:rsidRDefault="002B2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Tr="00EC5319">
      <w:trPr>
        <w:cantSplit/>
        <w:trHeight w:val="112"/>
        <w:jc w:val="center"/>
      </w:trPr>
      <w:tc>
        <w:tcPr>
          <w:tcW w:w="8268" w:type="dxa"/>
        </w:tcPr>
        <w:p w:rsidR="005449C2" w:rsidRDefault="006C0B7E" w:rsidP="000E4212">
          <w:pPr>
            <w:pStyle w:val="Rodap"/>
            <w:ind w:right="360"/>
            <w:rPr>
              <w:sz w:val="20"/>
            </w:rPr>
          </w:pPr>
          <w:proofErr w:type="gramStart"/>
          <w:r w:rsidRPr="006C0B7E">
            <w:rPr>
              <w:sz w:val="20"/>
            </w:rPr>
            <w:t>saad_escu_uc01</w:t>
          </w:r>
          <w:r w:rsidR="000E4212">
            <w:rPr>
              <w:sz w:val="20"/>
            </w:rPr>
            <w:t>0</w:t>
          </w:r>
          <w:proofErr w:type="gramEnd"/>
          <w:r w:rsidRPr="006C0B7E">
            <w:rPr>
              <w:sz w:val="20"/>
            </w:rPr>
            <w:t>_</w:t>
          </w:r>
          <w:proofErr w:type="spellStart"/>
          <w:r w:rsidRPr="006C0B7E">
            <w:rPr>
              <w:sz w:val="20"/>
            </w:rPr>
            <w:t>manter_andamento_documento</w:t>
          </w:r>
          <w:proofErr w:type="spellEnd"/>
        </w:p>
      </w:tc>
      <w:tc>
        <w:tcPr>
          <w:tcW w:w="1794" w:type="dxa"/>
          <w:vAlign w:val="center"/>
        </w:tcPr>
        <w:p w:rsidR="005449C2" w:rsidRDefault="005449C2" w:rsidP="00504BF1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7537CF">
            <w:rPr>
              <w:sz w:val="20"/>
            </w:rPr>
            <w:t xml:space="preserve"> </w:t>
          </w:r>
          <w:r w:rsidR="00536F5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36F5D">
            <w:rPr>
              <w:rStyle w:val="Nmerodepgina"/>
              <w:sz w:val="20"/>
            </w:rPr>
            <w:fldChar w:fldCharType="separate"/>
          </w:r>
          <w:r w:rsidR="0096454A">
            <w:rPr>
              <w:rStyle w:val="Nmerodepgina"/>
              <w:noProof/>
              <w:sz w:val="20"/>
            </w:rPr>
            <w:t>3</w:t>
          </w:r>
          <w:r w:rsidR="00536F5D">
            <w:rPr>
              <w:rStyle w:val="Nmerodepgina"/>
              <w:sz w:val="20"/>
            </w:rPr>
            <w:fldChar w:fldCharType="end"/>
          </w:r>
          <w:r w:rsidR="000E4212">
            <w:rPr>
              <w:rStyle w:val="Nmerodepgina"/>
              <w:sz w:val="20"/>
            </w:rPr>
            <w:t xml:space="preserve"> </w:t>
          </w:r>
          <w:r>
            <w:rPr>
              <w:sz w:val="20"/>
            </w:rPr>
            <w:t xml:space="preserve">de </w:t>
          </w:r>
          <w:r w:rsidR="00536F5D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36F5D">
            <w:rPr>
              <w:sz w:val="20"/>
            </w:rPr>
            <w:fldChar w:fldCharType="separate"/>
          </w:r>
          <w:r w:rsidR="0096454A">
            <w:rPr>
              <w:noProof/>
              <w:sz w:val="20"/>
            </w:rPr>
            <w:t>7</w:t>
          </w:r>
          <w:r w:rsidR="00536F5D">
            <w:rPr>
              <w:sz w:val="20"/>
            </w:rPr>
            <w:fldChar w:fldCharType="end"/>
          </w:r>
        </w:p>
      </w:tc>
    </w:tr>
  </w:tbl>
  <w:p w:rsidR="00177937" w:rsidRDefault="00177937" w:rsidP="005449C2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5449C2" w:rsidTr="006E280A">
      <w:trPr>
        <w:cantSplit/>
        <w:trHeight w:val="110"/>
        <w:jc w:val="center"/>
      </w:trPr>
      <w:tc>
        <w:tcPr>
          <w:tcW w:w="8268" w:type="dxa"/>
        </w:tcPr>
        <w:p w:rsidR="005449C2" w:rsidRPr="005449C2" w:rsidRDefault="00664DDB" w:rsidP="000E4212">
          <w:pPr>
            <w:pStyle w:val="Rodap"/>
            <w:ind w:right="360"/>
            <w:rPr>
              <w:sz w:val="20"/>
            </w:rPr>
          </w:pPr>
          <w:proofErr w:type="gramStart"/>
          <w:r w:rsidRPr="00664DDB">
            <w:rPr>
              <w:sz w:val="20"/>
            </w:rPr>
            <w:t>saad_escu_uc01</w:t>
          </w:r>
          <w:r w:rsidR="000E4212">
            <w:rPr>
              <w:sz w:val="20"/>
            </w:rPr>
            <w:t>0</w:t>
          </w:r>
          <w:proofErr w:type="gramEnd"/>
          <w:r w:rsidRPr="00664DDB">
            <w:rPr>
              <w:sz w:val="20"/>
            </w:rPr>
            <w:t>_</w:t>
          </w:r>
          <w:proofErr w:type="spellStart"/>
          <w:r w:rsidRPr="00664DDB">
            <w:rPr>
              <w:sz w:val="20"/>
            </w:rPr>
            <w:t>manter_</w:t>
          </w:r>
          <w:r w:rsidR="00243A5E">
            <w:rPr>
              <w:sz w:val="20"/>
            </w:rPr>
            <w:t>andamento_</w:t>
          </w:r>
          <w:r w:rsidRPr="00664DDB">
            <w:rPr>
              <w:sz w:val="20"/>
            </w:rPr>
            <w:t>documento</w:t>
          </w:r>
          <w:proofErr w:type="spellEnd"/>
        </w:p>
      </w:tc>
      <w:tc>
        <w:tcPr>
          <w:tcW w:w="1794" w:type="dxa"/>
          <w:vAlign w:val="center"/>
        </w:tcPr>
        <w:p w:rsidR="005449C2" w:rsidRPr="005449C2" w:rsidRDefault="005449C2" w:rsidP="00504BF1">
          <w:pPr>
            <w:pStyle w:val="Rodap"/>
            <w:jc w:val="right"/>
            <w:rPr>
              <w:sz w:val="20"/>
            </w:rPr>
          </w:pPr>
          <w:r w:rsidRPr="005449C2">
            <w:rPr>
              <w:sz w:val="20"/>
            </w:rPr>
            <w:t xml:space="preserve">Pág. </w:t>
          </w:r>
          <w:r w:rsidR="00536F5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PAGE </w:instrText>
          </w:r>
          <w:r w:rsidR="00536F5D" w:rsidRPr="005449C2">
            <w:rPr>
              <w:sz w:val="20"/>
            </w:rPr>
            <w:fldChar w:fldCharType="separate"/>
          </w:r>
          <w:r w:rsidR="00A23436">
            <w:rPr>
              <w:noProof/>
              <w:sz w:val="20"/>
            </w:rPr>
            <w:t>5</w:t>
          </w:r>
          <w:r w:rsidR="00536F5D" w:rsidRPr="005449C2">
            <w:rPr>
              <w:sz w:val="20"/>
            </w:rPr>
            <w:fldChar w:fldCharType="end"/>
          </w:r>
          <w:r w:rsidRPr="005449C2">
            <w:rPr>
              <w:sz w:val="20"/>
            </w:rPr>
            <w:t xml:space="preserve"> de </w:t>
          </w:r>
          <w:r w:rsidR="00536F5D" w:rsidRPr="005449C2">
            <w:rPr>
              <w:sz w:val="20"/>
            </w:rPr>
            <w:fldChar w:fldCharType="begin"/>
          </w:r>
          <w:r w:rsidRPr="005449C2">
            <w:rPr>
              <w:sz w:val="20"/>
            </w:rPr>
            <w:instrText xml:space="preserve"> NUMPAGES </w:instrText>
          </w:r>
          <w:r w:rsidR="00536F5D" w:rsidRPr="005449C2">
            <w:rPr>
              <w:sz w:val="20"/>
            </w:rPr>
            <w:fldChar w:fldCharType="separate"/>
          </w:r>
          <w:r w:rsidR="00A23436">
            <w:rPr>
              <w:noProof/>
              <w:sz w:val="20"/>
            </w:rPr>
            <w:t>7</w:t>
          </w:r>
          <w:r w:rsidR="00536F5D" w:rsidRPr="005449C2">
            <w:rPr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7AA" w:rsidRDefault="002B27AA">
      <w:r>
        <w:separator/>
      </w:r>
    </w:p>
  </w:footnote>
  <w:footnote w:type="continuationSeparator" w:id="0">
    <w:p w:rsidR="002B27AA" w:rsidRDefault="002B27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C4" w:rsidRDefault="00536F5D" w:rsidP="00296C2C">
    <w:pPr>
      <w:pStyle w:val="Cabealho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6" o:spid="_x0000_s4098" type="#_x0000_t202" style="position:absolute;left:0;text-align:left;margin-left:400.5pt;margin-top:28.2pt;width:68.25pt;height:1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jrtgIAALk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" filled="f" stroked="f">
          <v:textbox style="mso-next-textbox:#Text Box 26">
            <w:txbxContent>
              <w:p w:rsidR="00001079" w:rsidRPr="00EF182A" w:rsidRDefault="00536F5D" w:rsidP="00001079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begin"/>
                </w:r>
                <w:r w:rsidR="00001079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instrText xml:space="preserve"> DOCPROPERTY  "Processo STJ"  \* MERGEFORMAT </w:instrTex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separate"/>
                </w:r>
                <w:r w:rsidR="00516025"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 xml:space="preserve">Erro! Nome de propriedade do documento </w:t>
                </w:r>
                <w:proofErr w:type="gramStart"/>
                <w:r w:rsidR="00516025"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>desconhecido.</w:t>
                </w:r>
                <w:proofErr w:type="gramEnd"/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296C2C">
      <w:rPr>
        <w:noProof/>
      </w:rPr>
      <w:drawing>
        <wp:inline distT="0" distB="0" distL="0" distR="0">
          <wp:extent cx="623455" cy="552796"/>
          <wp:effectExtent l="0" t="0" r="571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16025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align>right</wp:align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22" name="Imagem 22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933FC4" w:rsidRPr="001F31B1">
      <w:trPr>
        <w:cantSplit/>
        <w:trHeight w:val="575"/>
        <w:jc w:val="center"/>
      </w:trPr>
      <w:tc>
        <w:tcPr>
          <w:tcW w:w="691" w:type="pct"/>
          <w:vAlign w:val="center"/>
        </w:tcPr>
        <w:p w:rsidR="00933FC4" w:rsidRPr="001F31B1" w:rsidRDefault="00296C2C" w:rsidP="00504BF1">
          <w:pPr>
            <w:pStyle w:val="Cabealho"/>
            <w:ind w:left="-68" w:right="-57"/>
            <w:rPr>
              <w:color w:val="auto"/>
            </w:rPr>
          </w:pPr>
          <w:bookmarkStart w:id="0" w:name="_GoBack"/>
          <w:r w:rsidRPr="001F31B1">
            <w:rPr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3876" w:type="pct"/>
          <w:vAlign w:val="center"/>
        </w:tcPr>
        <w:p w:rsidR="00933FC4" w:rsidRPr="001F31B1" w:rsidRDefault="00516025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1F31B1"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33FC4" w:rsidRPr="001F31B1">
            <w:rPr>
              <w:b/>
              <w:bCs/>
              <w:szCs w:val="24"/>
            </w:rPr>
            <w:t>Especificação de Caso de Uso</w:t>
          </w:r>
        </w:p>
        <w:p w:rsidR="00933FC4" w:rsidRPr="001F31B1" w:rsidRDefault="00536F5D" w:rsidP="00345BC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 w:rsidRPr="00536F5D">
            <w:rPr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097" type="#_x0000_t202" style="position:absolute;left:0;text-align:left;margin-left:369.15pt;margin-top:4.3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 style="mso-next-textbox:#Text Box 27">
                  <w:txbxContent>
                    <w:p w:rsidR="00001079" w:rsidRPr="00EF182A" w:rsidRDefault="00536F5D" w:rsidP="00001079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begin"/>
                      </w:r>
                      <w:r w:rsidR="00001079"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instrText xml:space="preserve"> DOCPROPERTY  "Processo STJ"  \* MERGEFORMAT </w:instrText>
                      </w:r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separate"/>
                      </w:r>
                      <w:r w:rsidR="00516025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 xml:space="preserve">Erro! Nome de propriedade do documento </w:t>
                      </w:r>
                      <w:proofErr w:type="gramStart"/>
                      <w:r w:rsidR="00516025">
                        <w:rPr>
                          <w:rFonts w:ascii="Arial Narrow" w:eastAsia="Arial Unicode MS" w:hAnsi="Arial Narrow"/>
                          <w:b/>
                          <w:bCs/>
                          <w:sz w:val="16"/>
                          <w:szCs w:val="16"/>
                        </w:rPr>
                        <w:t>desconhecido.</w:t>
                      </w:r>
                      <w:proofErr w:type="gramEnd"/>
                      <w:r w:rsidRPr="00EF182A"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</w:pict>
          </w:r>
          <w:r w:rsidR="00345BCA" w:rsidRPr="001F31B1">
            <w:rPr>
              <w:b/>
              <w:bCs/>
              <w:szCs w:val="24"/>
            </w:rPr>
            <w:t xml:space="preserve">Manter </w:t>
          </w:r>
          <w:r w:rsidR="00E70DDD" w:rsidRPr="001F31B1">
            <w:rPr>
              <w:b/>
              <w:bCs/>
              <w:szCs w:val="24"/>
            </w:rPr>
            <w:t>Andamento do Documento</w:t>
          </w:r>
        </w:p>
        <w:p w:rsidR="00933FC4" w:rsidRPr="001F31B1" w:rsidRDefault="00933FC4" w:rsidP="00504BF1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933FC4" w:rsidRPr="001F31B1" w:rsidRDefault="00345BCA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r w:rsidRPr="001F31B1">
            <w:rPr>
              <w:b/>
              <w:szCs w:val="24"/>
            </w:rPr>
            <w:t>SAAD- Sistema de Acompanhamento Administrativo de Documentos</w:t>
          </w:r>
        </w:p>
      </w:tc>
      <w:tc>
        <w:tcPr>
          <w:tcW w:w="433" w:type="pct"/>
        </w:tcPr>
        <w:p w:rsidR="00933FC4" w:rsidRPr="001F31B1" w:rsidRDefault="00933FC4" w:rsidP="003E7920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177937" w:rsidRPr="001F31B1" w:rsidRDefault="00177937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91A5077"/>
    <w:multiLevelType w:val="hybridMultilevel"/>
    <w:tmpl w:val="57CCB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4">
    <w:nsid w:val="192D1282"/>
    <w:multiLevelType w:val="hybridMultilevel"/>
    <w:tmpl w:val="E068A95E"/>
    <w:lvl w:ilvl="0" w:tplc="144C3010">
      <w:start w:val="1"/>
      <w:numFmt w:val="decimal"/>
      <w:lvlText w:val="FE-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30704"/>
    <w:multiLevelType w:val="hybridMultilevel"/>
    <w:tmpl w:val="B950C57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F662A80"/>
    <w:multiLevelType w:val="hybridMultilevel"/>
    <w:tmpl w:val="41629ECE"/>
    <w:lvl w:ilvl="0" w:tplc="52E2079C">
      <w:start w:val="1"/>
      <w:numFmt w:val="decimal"/>
      <w:pStyle w:val="RF3"/>
      <w:lvlText w:val="[RF3-0%1]"/>
      <w:lvlJc w:val="left"/>
      <w:pPr>
        <w:ind w:left="786" w:hanging="36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3D94489"/>
    <w:multiLevelType w:val="hybridMultilevel"/>
    <w:tmpl w:val="9318881E"/>
    <w:lvl w:ilvl="0" w:tplc="816446A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E73AC6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575EFD"/>
    <w:multiLevelType w:val="multilevel"/>
    <w:tmpl w:val="7CFA194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E204B2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A15500"/>
    <w:multiLevelType w:val="hybridMultilevel"/>
    <w:tmpl w:val="2BDE5A6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73D5AC5"/>
    <w:multiLevelType w:val="hybridMultilevel"/>
    <w:tmpl w:val="508453F2"/>
    <w:lvl w:ilvl="0" w:tplc="BD8C4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E13954"/>
    <w:multiLevelType w:val="hybridMultilevel"/>
    <w:tmpl w:val="9D2ACD1E"/>
    <w:lvl w:ilvl="0" w:tplc="9378E196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6904D0F"/>
    <w:multiLevelType w:val="multilevel"/>
    <w:tmpl w:val="B51A14CC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6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78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2D8A"/>
    <w:rsid w:val="0000620B"/>
    <w:rsid w:val="00007CA8"/>
    <w:rsid w:val="00017D2E"/>
    <w:rsid w:val="00020F7A"/>
    <w:rsid w:val="000331CB"/>
    <w:rsid w:val="0004690D"/>
    <w:rsid w:val="000615E5"/>
    <w:rsid w:val="000620CC"/>
    <w:rsid w:val="00074427"/>
    <w:rsid w:val="0007610C"/>
    <w:rsid w:val="00082C19"/>
    <w:rsid w:val="00083562"/>
    <w:rsid w:val="000864E3"/>
    <w:rsid w:val="00091F7D"/>
    <w:rsid w:val="00092B67"/>
    <w:rsid w:val="00094CF9"/>
    <w:rsid w:val="00096436"/>
    <w:rsid w:val="00097FE0"/>
    <w:rsid w:val="000C0BAB"/>
    <w:rsid w:val="000C4ADC"/>
    <w:rsid w:val="000C64B3"/>
    <w:rsid w:val="000E4212"/>
    <w:rsid w:val="000F2D96"/>
    <w:rsid w:val="000F6FDF"/>
    <w:rsid w:val="00114E13"/>
    <w:rsid w:val="00123E68"/>
    <w:rsid w:val="0013017E"/>
    <w:rsid w:val="001439EE"/>
    <w:rsid w:val="00144CCC"/>
    <w:rsid w:val="00144D03"/>
    <w:rsid w:val="001541DA"/>
    <w:rsid w:val="001608E0"/>
    <w:rsid w:val="00163C5C"/>
    <w:rsid w:val="00173B74"/>
    <w:rsid w:val="00177937"/>
    <w:rsid w:val="00191591"/>
    <w:rsid w:val="00191BB9"/>
    <w:rsid w:val="001A6B33"/>
    <w:rsid w:val="001A7541"/>
    <w:rsid w:val="001B4C01"/>
    <w:rsid w:val="001B7C5D"/>
    <w:rsid w:val="001C15B4"/>
    <w:rsid w:val="001C16C4"/>
    <w:rsid w:val="001C6043"/>
    <w:rsid w:val="001E3354"/>
    <w:rsid w:val="001F31B1"/>
    <w:rsid w:val="00202F91"/>
    <w:rsid w:val="00213A79"/>
    <w:rsid w:val="00214BCE"/>
    <w:rsid w:val="00226D7D"/>
    <w:rsid w:val="00226E24"/>
    <w:rsid w:val="00243A5E"/>
    <w:rsid w:val="002462B1"/>
    <w:rsid w:val="002653BC"/>
    <w:rsid w:val="00266B9F"/>
    <w:rsid w:val="00267603"/>
    <w:rsid w:val="00270E6C"/>
    <w:rsid w:val="00276C96"/>
    <w:rsid w:val="00281088"/>
    <w:rsid w:val="002831C6"/>
    <w:rsid w:val="0028470D"/>
    <w:rsid w:val="00296C2C"/>
    <w:rsid w:val="002A03E8"/>
    <w:rsid w:val="002B1191"/>
    <w:rsid w:val="002B27AA"/>
    <w:rsid w:val="002C42C6"/>
    <w:rsid w:val="002C480E"/>
    <w:rsid w:val="002D673E"/>
    <w:rsid w:val="002E0B5D"/>
    <w:rsid w:val="002F0243"/>
    <w:rsid w:val="00305A3E"/>
    <w:rsid w:val="003271EA"/>
    <w:rsid w:val="0033041E"/>
    <w:rsid w:val="003371C1"/>
    <w:rsid w:val="00345BCA"/>
    <w:rsid w:val="003538F9"/>
    <w:rsid w:val="00361674"/>
    <w:rsid w:val="00361ED4"/>
    <w:rsid w:val="00381574"/>
    <w:rsid w:val="0038672A"/>
    <w:rsid w:val="00392124"/>
    <w:rsid w:val="00397087"/>
    <w:rsid w:val="003A0B90"/>
    <w:rsid w:val="003B0A60"/>
    <w:rsid w:val="003E1719"/>
    <w:rsid w:val="003E7920"/>
    <w:rsid w:val="003F34F8"/>
    <w:rsid w:val="003F6751"/>
    <w:rsid w:val="004047B9"/>
    <w:rsid w:val="00455361"/>
    <w:rsid w:val="00457F7F"/>
    <w:rsid w:val="004611F5"/>
    <w:rsid w:val="00481A78"/>
    <w:rsid w:val="00482CB7"/>
    <w:rsid w:val="00492B7F"/>
    <w:rsid w:val="00493AB6"/>
    <w:rsid w:val="0049462D"/>
    <w:rsid w:val="00495C09"/>
    <w:rsid w:val="004A1D8D"/>
    <w:rsid w:val="004B4C17"/>
    <w:rsid w:val="004D3D16"/>
    <w:rsid w:val="004D3E08"/>
    <w:rsid w:val="004D4417"/>
    <w:rsid w:val="004D5AF9"/>
    <w:rsid w:val="004D6F5E"/>
    <w:rsid w:val="004F7F41"/>
    <w:rsid w:val="0050158A"/>
    <w:rsid w:val="00501B77"/>
    <w:rsid w:val="00504BF1"/>
    <w:rsid w:val="00516025"/>
    <w:rsid w:val="00531A06"/>
    <w:rsid w:val="00536F5D"/>
    <w:rsid w:val="005449C2"/>
    <w:rsid w:val="00545742"/>
    <w:rsid w:val="00555C25"/>
    <w:rsid w:val="005661CA"/>
    <w:rsid w:val="00572D1B"/>
    <w:rsid w:val="005B4E36"/>
    <w:rsid w:val="005E2FDE"/>
    <w:rsid w:val="005F24BB"/>
    <w:rsid w:val="006040D9"/>
    <w:rsid w:val="00604BC7"/>
    <w:rsid w:val="006064C2"/>
    <w:rsid w:val="00612636"/>
    <w:rsid w:val="00612E7A"/>
    <w:rsid w:val="00617653"/>
    <w:rsid w:val="00624694"/>
    <w:rsid w:val="00653DD6"/>
    <w:rsid w:val="00664DDB"/>
    <w:rsid w:val="006A16B8"/>
    <w:rsid w:val="006A3D99"/>
    <w:rsid w:val="006A4E39"/>
    <w:rsid w:val="006B2108"/>
    <w:rsid w:val="006C0B7E"/>
    <w:rsid w:val="006C34E6"/>
    <w:rsid w:val="006D697F"/>
    <w:rsid w:val="006E0D06"/>
    <w:rsid w:val="006E280A"/>
    <w:rsid w:val="006F3C3B"/>
    <w:rsid w:val="007045A1"/>
    <w:rsid w:val="00704D5F"/>
    <w:rsid w:val="00706744"/>
    <w:rsid w:val="00710574"/>
    <w:rsid w:val="00725303"/>
    <w:rsid w:val="00731C9D"/>
    <w:rsid w:val="0073491E"/>
    <w:rsid w:val="00746ED6"/>
    <w:rsid w:val="007537CF"/>
    <w:rsid w:val="0076427C"/>
    <w:rsid w:val="00766AF9"/>
    <w:rsid w:val="00775817"/>
    <w:rsid w:val="00784B97"/>
    <w:rsid w:val="0079046D"/>
    <w:rsid w:val="00790A24"/>
    <w:rsid w:val="007A23E8"/>
    <w:rsid w:val="007A3A29"/>
    <w:rsid w:val="007B268D"/>
    <w:rsid w:val="007B51ED"/>
    <w:rsid w:val="007D2841"/>
    <w:rsid w:val="007D42CC"/>
    <w:rsid w:val="007D48C2"/>
    <w:rsid w:val="007D4A8F"/>
    <w:rsid w:val="007E7E0C"/>
    <w:rsid w:val="007F1892"/>
    <w:rsid w:val="007F2C90"/>
    <w:rsid w:val="007F3D23"/>
    <w:rsid w:val="007F5E07"/>
    <w:rsid w:val="00801A27"/>
    <w:rsid w:val="008124B5"/>
    <w:rsid w:val="0086792E"/>
    <w:rsid w:val="00876B2F"/>
    <w:rsid w:val="008803DF"/>
    <w:rsid w:val="00881D18"/>
    <w:rsid w:val="008A6483"/>
    <w:rsid w:val="008B0159"/>
    <w:rsid w:val="008B21BE"/>
    <w:rsid w:val="008B45E1"/>
    <w:rsid w:val="008C090C"/>
    <w:rsid w:val="008C2C95"/>
    <w:rsid w:val="008D1ABA"/>
    <w:rsid w:val="008D332A"/>
    <w:rsid w:val="008D611C"/>
    <w:rsid w:val="008E6B70"/>
    <w:rsid w:val="008F696A"/>
    <w:rsid w:val="00925AC9"/>
    <w:rsid w:val="00931A2C"/>
    <w:rsid w:val="00933FC4"/>
    <w:rsid w:val="00952D8D"/>
    <w:rsid w:val="00953BA8"/>
    <w:rsid w:val="0096346B"/>
    <w:rsid w:val="0096454A"/>
    <w:rsid w:val="00991D94"/>
    <w:rsid w:val="009A13D3"/>
    <w:rsid w:val="009A5EA0"/>
    <w:rsid w:val="009C0CDE"/>
    <w:rsid w:val="009D26ED"/>
    <w:rsid w:val="009F5572"/>
    <w:rsid w:val="00A06B3B"/>
    <w:rsid w:val="00A133CF"/>
    <w:rsid w:val="00A23436"/>
    <w:rsid w:val="00A23BB9"/>
    <w:rsid w:val="00A2518B"/>
    <w:rsid w:val="00A254F8"/>
    <w:rsid w:val="00A34DFE"/>
    <w:rsid w:val="00A37466"/>
    <w:rsid w:val="00A46DE9"/>
    <w:rsid w:val="00A50BC3"/>
    <w:rsid w:val="00A653DD"/>
    <w:rsid w:val="00A860DC"/>
    <w:rsid w:val="00A928EA"/>
    <w:rsid w:val="00AA0F6E"/>
    <w:rsid w:val="00AA4F27"/>
    <w:rsid w:val="00AA5071"/>
    <w:rsid w:val="00AA60CA"/>
    <w:rsid w:val="00AC4179"/>
    <w:rsid w:val="00AC501A"/>
    <w:rsid w:val="00AD04AC"/>
    <w:rsid w:val="00AF2FBE"/>
    <w:rsid w:val="00AF68B0"/>
    <w:rsid w:val="00B179D5"/>
    <w:rsid w:val="00B26DC1"/>
    <w:rsid w:val="00B30D41"/>
    <w:rsid w:val="00B31943"/>
    <w:rsid w:val="00B3575E"/>
    <w:rsid w:val="00B4382D"/>
    <w:rsid w:val="00B634F7"/>
    <w:rsid w:val="00B73E75"/>
    <w:rsid w:val="00B7559F"/>
    <w:rsid w:val="00B815A6"/>
    <w:rsid w:val="00B834A7"/>
    <w:rsid w:val="00BA748F"/>
    <w:rsid w:val="00BA74F4"/>
    <w:rsid w:val="00BC0D13"/>
    <w:rsid w:val="00BD54F5"/>
    <w:rsid w:val="00C02F8A"/>
    <w:rsid w:val="00C07E7E"/>
    <w:rsid w:val="00C1240A"/>
    <w:rsid w:val="00C1793E"/>
    <w:rsid w:val="00C21C68"/>
    <w:rsid w:val="00C233DE"/>
    <w:rsid w:val="00C33385"/>
    <w:rsid w:val="00C360A8"/>
    <w:rsid w:val="00C53001"/>
    <w:rsid w:val="00C61268"/>
    <w:rsid w:val="00C61D66"/>
    <w:rsid w:val="00C62F1F"/>
    <w:rsid w:val="00C730F6"/>
    <w:rsid w:val="00C7703D"/>
    <w:rsid w:val="00C80591"/>
    <w:rsid w:val="00C81E5E"/>
    <w:rsid w:val="00C91366"/>
    <w:rsid w:val="00C931D6"/>
    <w:rsid w:val="00C93788"/>
    <w:rsid w:val="00CA0729"/>
    <w:rsid w:val="00CA43BB"/>
    <w:rsid w:val="00CA79E5"/>
    <w:rsid w:val="00CB3E96"/>
    <w:rsid w:val="00CB492D"/>
    <w:rsid w:val="00CC7B52"/>
    <w:rsid w:val="00CD616A"/>
    <w:rsid w:val="00CE2012"/>
    <w:rsid w:val="00CF755B"/>
    <w:rsid w:val="00D05082"/>
    <w:rsid w:val="00D17E21"/>
    <w:rsid w:val="00D2400E"/>
    <w:rsid w:val="00D24CCD"/>
    <w:rsid w:val="00D3054F"/>
    <w:rsid w:val="00D34295"/>
    <w:rsid w:val="00D47D24"/>
    <w:rsid w:val="00D5076B"/>
    <w:rsid w:val="00D67EC7"/>
    <w:rsid w:val="00D714BA"/>
    <w:rsid w:val="00D77EC7"/>
    <w:rsid w:val="00DB16C2"/>
    <w:rsid w:val="00DB4407"/>
    <w:rsid w:val="00DC29A4"/>
    <w:rsid w:val="00DE3241"/>
    <w:rsid w:val="00DE401D"/>
    <w:rsid w:val="00DF1876"/>
    <w:rsid w:val="00DF2D43"/>
    <w:rsid w:val="00E0029D"/>
    <w:rsid w:val="00E04073"/>
    <w:rsid w:val="00E1482C"/>
    <w:rsid w:val="00E164C0"/>
    <w:rsid w:val="00E23960"/>
    <w:rsid w:val="00E34F69"/>
    <w:rsid w:val="00E35544"/>
    <w:rsid w:val="00E3554F"/>
    <w:rsid w:val="00E4224B"/>
    <w:rsid w:val="00E57D69"/>
    <w:rsid w:val="00E63767"/>
    <w:rsid w:val="00E70DDD"/>
    <w:rsid w:val="00E75DE9"/>
    <w:rsid w:val="00E829EC"/>
    <w:rsid w:val="00E84383"/>
    <w:rsid w:val="00E85D1E"/>
    <w:rsid w:val="00E86BF9"/>
    <w:rsid w:val="00E90840"/>
    <w:rsid w:val="00E9314F"/>
    <w:rsid w:val="00E953DA"/>
    <w:rsid w:val="00EA26D1"/>
    <w:rsid w:val="00EB166D"/>
    <w:rsid w:val="00EB41F5"/>
    <w:rsid w:val="00EC5319"/>
    <w:rsid w:val="00EC6FF7"/>
    <w:rsid w:val="00ED0973"/>
    <w:rsid w:val="00ED61CF"/>
    <w:rsid w:val="00F031B4"/>
    <w:rsid w:val="00F0338D"/>
    <w:rsid w:val="00F05FC0"/>
    <w:rsid w:val="00F07574"/>
    <w:rsid w:val="00F15B9F"/>
    <w:rsid w:val="00F22145"/>
    <w:rsid w:val="00F267E8"/>
    <w:rsid w:val="00F303B7"/>
    <w:rsid w:val="00F31096"/>
    <w:rsid w:val="00F446BB"/>
    <w:rsid w:val="00F44B99"/>
    <w:rsid w:val="00F51A20"/>
    <w:rsid w:val="00F64AC1"/>
    <w:rsid w:val="00F7050C"/>
    <w:rsid w:val="00F920A5"/>
    <w:rsid w:val="00FB3145"/>
    <w:rsid w:val="00FB5142"/>
    <w:rsid w:val="00FD0354"/>
    <w:rsid w:val="00FD11A1"/>
    <w:rsid w:val="00FD7E05"/>
    <w:rsid w:val="00FE3FAF"/>
    <w:rsid w:val="00FE56DE"/>
    <w:rsid w:val="00FE7FCC"/>
    <w:rsid w:val="00FF5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7E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267E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rsid w:val="00F267E8"/>
    <w:pPr>
      <w:keepNext/>
      <w:numPr>
        <w:ilvl w:val="1"/>
        <w:numId w:val="6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rsid w:val="00F267E8"/>
    <w:pPr>
      <w:keepNext/>
      <w:numPr>
        <w:ilvl w:val="2"/>
        <w:numId w:val="6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rsid w:val="00F267E8"/>
    <w:pPr>
      <w:keepNext/>
      <w:numPr>
        <w:ilvl w:val="3"/>
        <w:numId w:val="6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267E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F267E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267E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267E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267E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267E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267E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F267E8"/>
    <w:rPr>
      <w:sz w:val="16"/>
    </w:rPr>
  </w:style>
  <w:style w:type="paragraph" w:styleId="Ttulo">
    <w:name w:val="Title"/>
    <w:basedOn w:val="Normal"/>
    <w:next w:val="Normal"/>
    <w:qFormat/>
    <w:rsid w:val="00706744"/>
    <w:pPr>
      <w:widowControl w:val="0"/>
      <w:ind w:left="284"/>
    </w:pPr>
    <w:rPr>
      <w:b/>
      <w:color w:val="auto"/>
      <w:szCs w:val="24"/>
      <w:lang w:val="en-US" w:eastAsia="en-US"/>
    </w:rPr>
  </w:style>
  <w:style w:type="paragraph" w:customStyle="1" w:styleId="CTMISInstrues">
    <w:name w:val="CTM/IS Instruções"/>
    <w:autoRedefine/>
    <w:rsid w:val="00A06B3B"/>
    <w:pPr>
      <w:tabs>
        <w:tab w:val="left" w:pos="960"/>
        <w:tab w:val="right" w:pos="7970"/>
      </w:tabs>
      <w:spacing w:before="60" w:after="60"/>
    </w:pPr>
    <w:rPr>
      <w:rFonts w:ascii="Arial" w:hAnsi="Arial" w:cs="Arial"/>
      <w:b/>
      <w:iCs/>
    </w:rPr>
  </w:style>
  <w:style w:type="character" w:styleId="HiperlinkVisitado">
    <w:name w:val="FollowedHyperlink"/>
    <w:basedOn w:val="Fontepargpadro"/>
    <w:rsid w:val="00F267E8"/>
    <w:rPr>
      <w:color w:val="800080"/>
      <w:u w:val="single"/>
    </w:rPr>
  </w:style>
  <w:style w:type="paragraph" w:customStyle="1" w:styleId="CTMISCorpo1">
    <w:name w:val="CTM/IS Corpo 1"/>
    <w:autoRedefine/>
    <w:rsid w:val="00F267E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F267E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267E8"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rsid w:val="00F267E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F267E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67EC7"/>
    <w:pPr>
      <w:spacing w:before="60" w:after="60"/>
      <w:jc w:val="both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F267E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267E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267E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267E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F267E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F267E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267E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267E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267E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267E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267E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267E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F267E8"/>
    <w:rPr>
      <w:color w:val="0000FF"/>
      <w:u w:val="single"/>
    </w:rPr>
  </w:style>
  <w:style w:type="paragraph" w:styleId="Corpodetexto2">
    <w:name w:val="Body Text 2"/>
    <w:basedOn w:val="Normal"/>
    <w:rsid w:val="00F267E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267E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F267E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267E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267E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267E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267E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267E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F267E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F267E8"/>
    <w:rPr>
      <w:sz w:val="20"/>
    </w:rPr>
  </w:style>
  <w:style w:type="paragraph" w:customStyle="1" w:styleId="RUPNvel1">
    <w:name w:val="RUP Nível 1"/>
    <w:next w:val="Normal"/>
    <w:rsid w:val="00F267E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F267E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  <w:style w:type="paragraph" w:customStyle="1" w:styleId="Contedodatabela">
    <w:name w:val="Conteúdo da tabela"/>
    <w:basedOn w:val="Normal"/>
    <w:rsid w:val="00DC29A4"/>
    <w:pPr>
      <w:widowControl w:val="0"/>
      <w:suppressLineNumbers/>
      <w:suppressAutoHyphens/>
      <w:spacing w:before="28" w:after="28"/>
      <w:jc w:val="both"/>
      <w:textAlignment w:val="top"/>
    </w:pPr>
    <w:rPr>
      <w:rFonts w:eastAsia="Arial Unicode MS"/>
      <w:color w:val="auto"/>
      <w:kern w:val="1"/>
      <w:sz w:val="22"/>
      <w:szCs w:val="24"/>
    </w:rPr>
  </w:style>
  <w:style w:type="paragraph" w:styleId="PargrafodaLista">
    <w:name w:val="List Paragraph"/>
    <w:basedOn w:val="Normal"/>
    <w:uiPriority w:val="34"/>
    <w:qFormat/>
    <w:rsid w:val="00C61268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character" w:styleId="Refdecomentrio">
    <w:name w:val="annotation reference"/>
    <w:basedOn w:val="Fontepargpadro"/>
    <w:rsid w:val="000C4AD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C4ADC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0C4ADC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C4A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0C4ADC"/>
    <w:rPr>
      <w:b/>
      <w:bCs/>
    </w:rPr>
  </w:style>
  <w:style w:type="character" w:customStyle="1" w:styleId="rwrro">
    <w:name w:val="rwrro"/>
    <w:basedOn w:val="Fontepargpadro"/>
    <w:rsid w:val="00A06B3B"/>
  </w:style>
  <w:style w:type="paragraph" w:customStyle="1" w:styleId="FA">
    <w:name w:val="FA"/>
    <w:basedOn w:val="Normal"/>
    <w:link w:val="FAChar"/>
    <w:qFormat/>
    <w:rsid w:val="00361ED4"/>
    <w:pPr>
      <w:ind w:left="348"/>
    </w:pPr>
    <w:rPr>
      <w:rFonts w:cs="Arial"/>
      <w:b/>
      <w:iCs/>
    </w:rPr>
  </w:style>
  <w:style w:type="character" w:customStyle="1" w:styleId="FAChar">
    <w:name w:val="FA Char"/>
    <w:basedOn w:val="Fontepargpadro"/>
    <w:link w:val="FA"/>
    <w:rsid w:val="00361ED4"/>
    <w:rPr>
      <w:rFonts w:ascii="Arial" w:hAnsi="Arial" w:cs="Arial"/>
      <w:b/>
      <w:iCs/>
      <w:color w:val="000000"/>
      <w:sz w:val="24"/>
    </w:rPr>
  </w:style>
  <w:style w:type="paragraph" w:customStyle="1" w:styleId="RF3">
    <w:name w:val="RF3"/>
    <w:basedOn w:val="Normal"/>
    <w:link w:val="RF3Char"/>
    <w:qFormat/>
    <w:rsid w:val="00D77EC7"/>
    <w:pPr>
      <w:numPr>
        <w:numId w:val="15"/>
      </w:numPr>
      <w:ind w:left="782" w:hanging="357"/>
      <w:contextualSpacing/>
    </w:pPr>
    <w:rPr>
      <w:b/>
      <w:color w:val="auto"/>
    </w:rPr>
  </w:style>
  <w:style w:type="character" w:customStyle="1" w:styleId="RF3Char">
    <w:name w:val="RF3 Char"/>
    <w:basedOn w:val="Fontepargpadro"/>
    <w:link w:val="RF3"/>
    <w:rsid w:val="00D77EC7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uiPriority w:val="9"/>
    <w:qFormat/>
    <w:pPr>
      <w:keepNext/>
      <w:numPr>
        <w:ilvl w:val="1"/>
        <w:numId w:val="42"/>
      </w:numPr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42"/>
      </w:numPr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42"/>
      </w:numPr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Pr>
      <w:sz w:val="16"/>
    </w:r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pPr>
      <w:tabs>
        <w:tab w:val="left" w:pos="960"/>
        <w:tab w:val="right" w:pos="7970"/>
      </w:tabs>
      <w:spacing w:before="60" w:after="60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CTMISCorpo1">
    <w:name w:val="CTM/IS Corpo 1"/>
    <w:autoRedefine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pPr>
      <w:keepNext/>
      <w:numPr>
        <w:numId w:val="1"/>
      </w:numPr>
      <w:spacing w:before="240"/>
    </w:pPr>
    <w:rPr>
      <w:rFonts w:ascii="Arial" w:hAnsi="Arial"/>
      <w:b/>
      <w:i/>
      <w:caps/>
      <w:sz w:val="24"/>
    </w:rPr>
  </w:style>
  <w:style w:type="paragraph" w:customStyle="1" w:styleId="CTMISNvel2">
    <w:name w:val="CTM/IS Nível 2"/>
    <w:next w:val="CTMISNvel3"/>
    <w:autoRedefine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orpodetexto2">
    <w:name w:val="Body Text 2"/>
    <w:basedOn w:val="Normal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Pr>
      <w:sz w:val="20"/>
    </w:rPr>
  </w:style>
  <w:style w:type="paragraph" w:customStyle="1" w:styleId="RUPNvel1">
    <w:name w:val="RUP Nível 1"/>
    <w:next w:val="Normal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1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rsid w:val="007D4A8F"/>
    <w:rPr>
      <w:rFonts w:cs="Arial"/>
      <w:i/>
      <w:color w:val="0000FF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5DA6B-93BE-42F1-9BF2-CDE6A93D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1522</TotalTime>
  <Pages>1</Pages>
  <Words>1104</Words>
  <Characters>5963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7053</CharactersWithSpaces>
  <SharedDoc>false</SharedDoc>
  <HLinks>
    <vt:vector size="90" baseType="variant">
      <vt:variant>
        <vt:i4>1572976</vt:i4>
      </vt:variant>
      <vt:variant>
        <vt:i4>87</vt:i4>
      </vt:variant>
      <vt:variant>
        <vt:i4>0</vt:i4>
      </vt:variant>
      <vt:variant>
        <vt:i4>5</vt:i4>
      </vt:variant>
      <vt:variant>
        <vt:lpwstr>mailto:sac@stj.gov.br</vt:lpwstr>
      </vt:variant>
      <vt:variant>
        <vt:lpwstr/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_Toc223432983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_Toc223432982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_Toc223432981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_Toc223432980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_Toc223432979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_Toc223432978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_Toc223432977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_Toc223432976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_Toc223432975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_Toc223432974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_Toc223432973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_Toc223432972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_Toc223432971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_Toc223432970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Andreia Marques Solter de Azevedo</dc:creator>
  <cp:lastModifiedBy>mariana.marucchi</cp:lastModifiedBy>
  <cp:revision>83</cp:revision>
  <cp:lastPrinted>2005-03-03T16:15:00Z</cp:lastPrinted>
  <dcterms:created xsi:type="dcterms:W3CDTF">2014-08-13T15:02:00Z</dcterms:created>
  <dcterms:modified xsi:type="dcterms:W3CDTF">2014-09-30T17:35:00Z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&lt;Sigla do Projeto&gt; - &lt;Nome do Projeto&gt;</vt:lpwstr>
  </property>
  <property fmtid="{D5CDD505-2E9C-101B-9397-08002B2CF9AE}" pid="3" name="ProcessoSTJ">
    <vt:lpwstr>STJ XXXX/200X</vt:lpwstr>
  </property>
</Properties>
</file>