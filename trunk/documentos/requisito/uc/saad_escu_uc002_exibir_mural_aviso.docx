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 xml:space="preserve">Sistema de Acompanhamento Administrativo de </w:t>
      </w:r>
      <w:r w:rsidR="00CC5A99">
        <w:rPr>
          <w:b/>
          <w:bCs/>
          <w:color w:val="auto"/>
          <w:sz w:val="36"/>
          <w:szCs w:val="36"/>
          <w:lang w:eastAsia="en-US"/>
        </w:rPr>
        <w:t>Avisos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CC5A99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CC5A99">
        <w:rPr>
          <w:sz w:val="36"/>
          <w:szCs w:val="36"/>
          <w:lang w:val="pt-BR"/>
        </w:rPr>
        <w:t>Especificação de Caso de Uso</w:t>
      </w:r>
    </w:p>
    <w:p w:rsidR="00177937" w:rsidRPr="008B21BE" w:rsidRDefault="009F5B4D">
      <w:pPr>
        <w:jc w:val="center"/>
        <w:rPr>
          <w:b/>
          <w:color w:val="auto"/>
          <w:sz w:val="36"/>
        </w:rPr>
      </w:pPr>
      <w:r>
        <w:rPr>
          <w:rFonts w:ascii="Arial (W1)" w:hAnsi="Arial (W1)"/>
          <w:b/>
          <w:color w:val="auto"/>
          <w:sz w:val="36"/>
        </w:rPr>
        <w:t>Exibir Mural de Avisos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C86AE9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CC5A99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9F5B4D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13</w:t>
            </w:r>
            <w:r w:rsidR="00191BB9" w:rsidRPr="002831C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9F5B4D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</w:t>
            </w:r>
            <w:r w:rsidR="009F5B4D">
              <w:rPr>
                <w:b w:val="0"/>
              </w:rPr>
              <w:t>do documento</w:t>
            </w:r>
            <w:r w:rsidR="003220F0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9F5B4D" w:rsidP="00D67EC7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Maria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Luiza</w:t>
            </w:r>
            <w:proofErr w:type="spellEnd"/>
            <w:r w:rsidRPr="002831C6">
              <w:rPr>
                <w:b w:val="0"/>
              </w:rPr>
              <w:t xml:space="preserve"> </w:t>
            </w:r>
            <w:proofErr w:type="spellStart"/>
            <w:r w:rsidRPr="002831C6">
              <w:rPr>
                <w:b w:val="0"/>
              </w:rPr>
              <w:t>Passini</w:t>
            </w:r>
            <w:proofErr w:type="spellEnd"/>
          </w:p>
        </w:tc>
      </w:tr>
      <w:tr w:rsidR="003220F0" w:rsidRPr="00D77EC7" w:rsidTr="00D60A1D">
        <w:trPr>
          <w:jc w:val="center"/>
        </w:trPr>
        <w:tc>
          <w:tcPr>
            <w:tcW w:w="1639" w:type="dxa"/>
          </w:tcPr>
          <w:p w:rsidR="003220F0" w:rsidRDefault="003220F0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15/08/2014 </w:t>
            </w:r>
          </w:p>
        </w:tc>
        <w:tc>
          <w:tcPr>
            <w:tcW w:w="960" w:type="dxa"/>
          </w:tcPr>
          <w:p w:rsidR="003220F0" w:rsidRPr="002831C6" w:rsidRDefault="003220F0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220F0" w:rsidRPr="002831C6" w:rsidRDefault="00E36C03" w:rsidP="009F5B4D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Revisão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alteração</w:t>
            </w:r>
            <w:proofErr w:type="spellEnd"/>
            <w:r>
              <w:rPr>
                <w:b w:val="0"/>
              </w:rPr>
              <w:t xml:space="preserve"> do documento.</w:t>
            </w:r>
          </w:p>
        </w:tc>
        <w:tc>
          <w:tcPr>
            <w:tcW w:w="2040" w:type="dxa"/>
          </w:tcPr>
          <w:p w:rsidR="003220F0" w:rsidRPr="002831C6" w:rsidRDefault="003220F0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634EEE" w:rsidRPr="00D77EC7" w:rsidTr="00D60A1D">
        <w:trPr>
          <w:jc w:val="center"/>
        </w:trPr>
        <w:tc>
          <w:tcPr>
            <w:tcW w:w="1639" w:type="dxa"/>
          </w:tcPr>
          <w:p w:rsidR="00634EEE" w:rsidRDefault="00634EE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18/08/2014</w:t>
            </w:r>
          </w:p>
        </w:tc>
        <w:tc>
          <w:tcPr>
            <w:tcW w:w="960" w:type="dxa"/>
          </w:tcPr>
          <w:p w:rsidR="00634EEE" w:rsidRDefault="00634EE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34EEE" w:rsidRDefault="00634EEE" w:rsidP="009F5B4D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Formatação</w:t>
            </w:r>
            <w:proofErr w:type="spellEnd"/>
            <w:r>
              <w:rPr>
                <w:b w:val="0"/>
              </w:rPr>
              <w:t xml:space="preserve"> da </w:t>
            </w:r>
            <w:proofErr w:type="spellStart"/>
            <w:r>
              <w:rPr>
                <w:b w:val="0"/>
              </w:rPr>
              <w:t>fonte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634EEE" w:rsidRDefault="00634EEE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8217D3" w:rsidRPr="00D77EC7" w:rsidTr="00D60A1D">
        <w:trPr>
          <w:jc w:val="center"/>
        </w:trPr>
        <w:tc>
          <w:tcPr>
            <w:tcW w:w="1639" w:type="dxa"/>
          </w:tcPr>
          <w:p w:rsidR="008217D3" w:rsidRDefault="008217D3" w:rsidP="00D67EC7">
            <w:pPr>
              <w:pStyle w:val="CTMISTabela"/>
              <w:rPr>
                <w:b w:val="0"/>
              </w:rPr>
            </w:pPr>
          </w:p>
        </w:tc>
        <w:tc>
          <w:tcPr>
            <w:tcW w:w="960" w:type="dxa"/>
          </w:tcPr>
          <w:p w:rsidR="008217D3" w:rsidRDefault="008217D3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217D3" w:rsidRDefault="008217D3" w:rsidP="009F5B4D">
            <w:pPr>
              <w:pStyle w:val="CTMISTabela"/>
              <w:rPr>
                <w:b w:val="0"/>
              </w:rPr>
            </w:pPr>
          </w:p>
        </w:tc>
        <w:tc>
          <w:tcPr>
            <w:tcW w:w="2040" w:type="dxa"/>
          </w:tcPr>
          <w:p w:rsidR="008217D3" w:rsidRDefault="008217D3" w:rsidP="00D67EC7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</w:tbl>
    <w:p w:rsidR="00074427" w:rsidRPr="003220F0" w:rsidRDefault="00074427" w:rsidP="00706744">
      <w:pPr>
        <w:pStyle w:val="Ttulo"/>
        <w:rPr>
          <w:lang w:val="pt-BR"/>
        </w:rPr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 w:rsidRPr="003220F0">
        <w:rPr>
          <w:lang w:val="pt-BR"/>
        </w:rP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F95945">
        <w:fldChar w:fldCharType="begin"/>
      </w:r>
      <w:r w:rsidR="00177937">
        <w:instrText xml:space="preserve"> TOC \o "1-3" \h \z </w:instrText>
      </w:r>
      <w:r w:rsidRPr="00F95945">
        <w:fldChar w:fldCharType="separate"/>
      </w:r>
      <w:hyperlink w:anchor="_Toc396153498" w:history="1">
        <w:r w:rsidR="00CB41AF" w:rsidRPr="00902341">
          <w:rPr>
            <w:rStyle w:val="Hyperlink"/>
            <w:noProof/>
          </w:rPr>
          <w:t>1.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INTRODUÇÃO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499" w:history="1">
        <w:r w:rsidR="00CB41AF" w:rsidRPr="00902341">
          <w:rPr>
            <w:rStyle w:val="Hyperlink"/>
            <w:noProof/>
          </w:rPr>
          <w:t>2.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ATORES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0" w:history="1">
        <w:r w:rsidR="00CB41AF" w:rsidRPr="00902341">
          <w:rPr>
            <w:rStyle w:val="Hyperlink"/>
            <w:noProof/>
          </w:rPr>
          <w:t>3.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INTERESSADOS E INTERESSES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1" w:history="1">
        <w:r w:rsidR="00CB41AF" w:rsidRPr="00902341">
          <w:rPr>
            <w:rStyle w:val="Hyperlink"/>
            <w:noProof/>
          </w:rPr>
          <w:t>4.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PRÉ-CONDIÇÕES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2" w:history="1">
        <w:r w:rsidR="00CB41AF" w:rsidRPr="00902341">
          <w:rPr>
            <w:rStyle w:val="Hyperlink"/>
            <w:noProof/>
          </w:rPr>
          <w:t>5.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GARANTIA DE SUCESSO (PÓS-CONDIÇÕES)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3" w:history="1">
        <w:r w:rsidR="00CB41AF" w:rsidRPr="00902341">
          <w:rPr>
            <w:rStyle w:val="Hyperlink"/>
            <w:noProof/>
          </w:rPr>
          <w:t>6.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FLUXO PRINCIPAL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4" w:history="1">
        <w:r w:rsidR="00CB41AF" w:rsidRPr="00902341">
          <w:rPr>
            <w:rStyle w:val="Hyperlink"/>
            <w:noProof/>
          </w:rPr>
          <w:t>7.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FLUXOS ALTERNATIVOS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5" w:history="1">
        <w:r w:rsidR="00CB41AF" w:rsidRPr="00902341">
          <w:rPr>
            <w:rStyle w:val="Hyperlink"/>
            <w:noProof/>
          </w:rPr>
          <w:t>8.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FLUXOS DE EXCEÇÃO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6" w:history="1">
        <w:r w:rsidR="00CB41AF" w:rsidRPr="00902341">
          <w:rPr>
            <w:rStyle w:val="Hyperlink"/>
            <w:noProof/>
          </w:rPr>
          <w:t>9.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PONTOS DE INCLUSÃO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7" w:history="1">
        <w:r w:rsidR="00CB41AF" w:rsidRPr="00902341">
          <w:rPr>
            <w:rStyle w:val="Hyperlink"/>
            <w:noProof/>
          </w:rPr>
          <w:t>10.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PONTOS DE EXTENSÃO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8" w:history="1">
        <w:r w:rsidR="00CB41AF" w:rsidRPr="00902341">
          <w:rPr>
            <w:rStyle w:val="Hyperlink"/>
            <w:noProof/>
          </w:rPr>
          <w:t>11.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FREQÜÊNCIA DE OCORRÊNCIA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09" w:history="1">
        <w:r w:rsidR="00CB41AF" w:rsidRPr="00902341">
          <w:rPr>
            <w:rStyle w:val="Hyperlink"/>
            <w:noProof/>
          </w:rPr>
          <w:t>12.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REFERÊNCIAS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10" w:history="1">
        <w:r w:rsidR="00CB41AF" w:rsidRPr="00902341">
          <w:rPr>
            <w:rStyle w:val="Hyperlink"/>
            <w:noProof/>
          </w:rPr>
          <w:t>13.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REFERÊNCIAS BIBLIOGRÁFICAS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41AF" w:rsidRDefault="00F9594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53511" w:history="1">
        <w:r w:rsidR="00CB41AF" w:rsidRPr="00902341">
          <w:rPr>
            <w:rStyle w:val="Hyperlink"/>
            <w:noProof/>
          </w:rPr>
          <w:t>14.</w:t>
        </w:r>
        <w:r w:rsidR="00CB41A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B41AF" w:rsidRPr="00902341">
          <w:rPr>
            <w:rStyle w:val="Hyperlink"/>
            <w:noProof/>
          </w:rPr>
          <w:t>ASSINATURAS</w:t>
        </w:r>
        <w:r w:rsidR="00CB41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1AF">
          <w:rPr>
            <w:noProof/>
            <w:webHidden/>
          </w:rPr>
          <w:instrText xml:space="preserve"> PAGEREF _Toc396153511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B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F95945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6153498"/>
      <w:r>
        <w:t>INTRODUÇÃO</w:t>
      </w:r>
      <w:bookmarkEnd w:id="2"/>
    </w:p>
    <w:p w:rsidR="00177937" w:rsidRPr="007F5277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7F5277">
        <w:rPr>
          <w:i w:val="0"/>
          <w:iCs/>
          <w:color w:val="auto"/>
          <w:sz w:val="24"/>
          <w:szCs w:val="24"/>
        </w:rPr>
        <w:t xml:space="preserve">Este caso de uso descreve a funcionalidade de </w:t>
      </w:r>
      <w:r w:rsidR="009F5B4D" w:rsidRPr="007F5277">
        <w:rPr>
          <w:i w:val="0"/>
          <w:iCs/>
          <w:color w:val="auto"/>
          <w:sz w:val="24"/>
          <w:szCs w:val="24"/>
        </w:rPr>
        <w:t xml:space="preserve">Exibir Mural de </w:t>
      </w:r>
      <w:r w:rsidR="00CC5A99" w:rsidRPr="007F5277">
        <w:rPr>
          <w:i w:val="0"/>
          <w:iCs/>
          <w:color w:val="auto"/>
          <w:sz w:val="24"/>
          <w:szCs w:val="24"/>
        </w:rPr>
        <w:t>Aviso</w:t>
      </w:r>
      <w:r w:rsidR="009F5B4D" w:rsidRPr="007F5277">
        <w:rPr>
          <w:i w:val="0"/>
          <w:iCs/>
          <w:color w:val="auto"/>
          <w:sz w:val="24"/>
          <w:szCs w:val="24"/>
        </w:rPr>
        <w:t>s</w:t>
      </w:r>
      <w:r w:rsidRPr="007F5277">
        <w:rPr>
          <w:i w:val="0"/>
          <w:iCs/>
          <w:color w:val="auto"/>
          <w:sz w:val="24"/>
          <w:szCs w:val="24"/>
        </w:rPr>
        <w:t xml:space="preserve"> onde irá possibilitar a visualização dos mesmos</w:t>
      </w:r>
      <w:r w:rsidR="00DF6FF2" w:rsidRPr="007F5277">
        <w:rPr>
          <w:i w:val="0"/>
          <w:iCs/>
          <w:color w:val="auto"/>
          <w:sz w:val="24"/>
          <w:szCs w:val="24"/>
        </w:rPr>
        <w:t>, assim que o usuário logar no sistema.</w:t>
      </w:r>
    </w:p>
    <w:p w:rsidR="00DF6FF2" w:rsidRPr="007F5277" w:rsidRDefault="00DF6FF2" w:rsidP="00DF6FF2">
      <w:pPr>
        <w:rPr>
          <w:szCs w:val="24"/>
        </w:rPr>
      </w:pPr>
    </w:p>
    <w:p w:rsidR="00DF6FF2" w:rsidRPr="007F5277" w:rsidRDefault="00DF6FF2" w:rsidP="00DF6FF2">
      <w:pPr>
        <w:pStyle w:val="Cabealho"/>
        <w:tabs>
          <w:tab w:val="clear" w:pos="4419"/>
          <w:tab w:val="clear" w:pos="8838"/>
        </w:tabs>
        <w:jc w:val="both"/>
        <w:rPr>
          <w:szCs w:val="24"/>
        </w:rPr>
      </w:pPr>
      <w:r w:rsidRPr="007F5277">
        <w:rPr>
          <w:szCs w:val="24"/>
        </w:rPr>
        <w:t xml:space="preserve">O Mural de Avisos apresentará </w:t>
      </w:r>
      <w:proofErr w:type="gramStart"/>
      <w:r w:rsidRPr="007F5277">
        <w:rPr>
          <w:szCs w:val="24"/>
        </w:rPr>
        <w:t>4</w:t>
      </w:r>
      <w:proofErr w:type="gramEnd"/>
      <w:r w:rsidRPr="007F5277">
        <w:rPr>
          <w:szCs w:val="24"/>
        </w:rPr>
        <w:t xml:space="preserve"> (quatro) abas com as seguintes informações: "Meus Avisos"</w:t>
      </w:r>
      <w:r w:rsidR="003220F0" w:rsidRPr="007F5277">
        <w:rPr>
          <w:szCs w:val="24"/>
        </w:rPr>
        <w:t>,</w:t>
      </w:r>
      <w:r w:rsidRPr="007F5277">
        <w:rPr>
          <w:szCs w:val="24"/>
        </w:rPr>
        <w:t xml:space="preserve"> contendo uma lista de avisos que estão sob a responsabilidade do usuário</w:t>
      </w:r>
      <w:r w:rsidR="003220F0" w:rsidRPr="007F5277">
        <w:rPr>
          <w:szCs w:val="24"/>
        </w:rPr>
        <w:t xml:space="preserve"> </w:t>
      </w:r>
      <w:proofErr w:type="spellStart"/>
      <w:r w:rsidR="003220F0" w:rsidRPr="007F5277">
        <w:rPr>
          <w:szCs w:val="24"/>
        </w:rPr>
        <w:t>logado</w:t>
      </w:r>
      <w:proofErr w:type="spellEnd"/>
      <w:r w:rsidRPr="007F5277">
        <w:rPr>
          <w:szCs w:val="24"/>
        </w:rPr>
        <w:t>; "Avisos da Unidade"</w:t>
      </w:r>
      <w:r w:rsidR="003220F0" w:rsidRPr="007F5277">
        <w:rPr>
          <w:szCs w:val="24"/>
        </w:rPr>
        <w:t>,</w:t>
      </w:r>
      <w:r w:rsidRPr="007F5277">
        <w:rPr>
          <w:szCs w:val="24"/>
        </w:rPr>
        <w:t xml:space="preserve"> apresentando uma lista dos avisos que pode ser visualizada por todos os servidores da respectiva Unidade; "Alertas"</w:t>
      </w:r>
      <w:r w:rsidR="003220F0" w:rsidRPr="007F5277">
        <w:rPr>
          <w:szCs w:val="24"/>
        </w:rPr>
        <w:t>,</w:t>
      </w:r>
      <w:r w:rsidRPr="007F5277">
        <w:rPr>
          <w:szCs w:val="24"/>
        </w:rPr>
        <w:t xml:space="preserve"> para visualizar as datas de acordo com a proximidade da data planejada para concluir a demanda</w:t>
      </w:r>
      <w:r w:rsidR="003220F0" w:rsidRPr="007F5277">
        <w:rPr>
          <w:szCs w:val="24"/>
        </w:rPr>
        <w:t>;</w:t>
      </w:r>
      <w:r w:rsidRPr="007F5277">
        <w:rPr>
          <w:szCs w:val="24"/>
        </w:rPr>
        <w:t xml:space="preserve"> e "Minhas Tarefas"</w:t>
      </w:r>
      <w:r w:rsidR="003220F0" w:rsidRPr="007F5277">
        <w:rPr>
          <w:szCs w:val="24"/>
        </w:rPr>
        <w:t>,</w:t>
      </w:r>
      <w:r w:rsidRPr="007F5277">
        <w:rPr>
          <w:szCs w:val="24"/>
        </w:rPr>
        <w:t xml:space="preserve"> relacionadas às tarefas designadas ao usuário para atender a demanda do documento.</w:t>
      </w:r>
    </w:p>
    <w:p w:rsidR="00DF6FF2" w:rsidRPr="00DF6FF2" w:rsidRDefault="00DF6FF2" w:rsidP="00DF6FF2"/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6153499"/>
      <w:r>
        <w:t>ATOR</w:t>
      </w:r>
      <w:r w:rsidR="00516025">
        <w:t>ES</w:t>
      </w:r>
      <w:bookmarkEnd w:id="3"/>
    </w:p>
    <w:p w:rsidR="00177937" w:rsidRPr="00196BEC" w:rsidRDefault="00177937">
      <w:pPr>
        <w:rPr>
          <w:rFonts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26"/>
        <w:gridCol w:w="8306"/>
      </w:tblGrid>
      <w:tr w:rsidR="00DC29A4" w:rsidTr="009F5B4D">
        <w:trPr>
          <w:trHeight w:val="281"/>
        </w:trPr>
        <w:tc>
          <w:tcPr>
            <w:tcW w:w="86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414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F5B4D">
        <w:trPr>
          <w:trHeight w:val="281"/>
        </w:trPr>
        <w:tc>
          <w:tcPr>
            <w:tcW w:w="860" w:type="pct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4140" w:type="pct"/>
          </w:tcPr>
          <w:p w:rsidR="00DC29A4" w:rsidRPr="00220105" w:rsidRDefault="00DC29A4" w:rsidP="009F5B4D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visualizar</w:t>
            </w:r>
            <w:r w:rsidR="009F5B4D">
              <w:rPr>
                <w:rFonts w:eastAsia="Times New Roman" w:cs="Arial"/>
                <w:kern w:val="0"/>
                <w:sz w:val="20"/>
                <w:szCs w:val="20"/>
              </w:rPr>
              <w:t xml:space="preserve"> 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CC5A99">
              <w:rPr>
                <w:rFonts w:eastAsia="Times New Roman" w:cs="Arial"/>
                <w:kern w:val="0"/>
                <w:sz w:val="20"/>
                <w:szCs w:val="20"/>
              </w:rPr>
              <w:t>avisos</w:t>
            </w:r>
            <w:r w:rsidR="00A860DC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  <w:tr w:rsidR="00DC29A4" w:rsidRPr="00A26677" w:rsidTr="009F5B4D">
        <w:trPr>
          <w:trHeight w:val="281"/>
        </w:trPr>
        <w:tc>
          <w:tcPr>
            <w:tcW w:w="860" w:type="pct"/>
          </w:tcPr>
          <w:p w:rsidR="00DC29A4" w:rsidRDefault="00CC5A99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Executor</w:t>
            </w:r>
          </w:p>
        </w:tc>
        <w:tc>
          <w:tcPr>
            <w:tcW w:w="4140" w:type="pct"/>
          </w:tcPr>
          <w:p w:rsidR="00DC29A4" w:rsidRDefault="00DC29A4" w:rsidP="00CC5A99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</w:t>
            </w:r>
            <w:r w:rsidR="009F5B4D"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de </w:t>
            </w:r>
            <w:r w:rsidR="009F5B4D">
              <w:rPr>
                <w:rFonts w:eastAsia="Times New Roman" w:cs="Arial"/>
                <w:kern w:val="0"/>
                <w:sz w:val="20"/>
                <w:szCs w:val="20"/>
              </w:rPr>
              <w:t>visualizar os avisos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6153500"/>
      <w:r>
        <w:t>INTERESSADOS E INTERESSES</w:t>
      </w:r>
      <w:bookmarkEnd w:id="4"/>
    </w:p>
    <w:p w:rsidR="00177937" w:rsidRPr="007F5277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7F5277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6153501"/>
      <w:r>
        <w:t>PRÉ-CONDIÇÕES</w:t>
      </w:r>
      <w:bookmarkEnd w:id="5"/>
    </w:p>
    <w:p w:rsidR="00C61268" w:rsidRPr="007F5277" w:rsidRDefault="00C61268" w:rsidP="003220F0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7F5277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Pr="007F5277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7F5277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7F5277">
        <w:rPr>
          <w:rFonts w:ascii="Arial" w:hAnsi="Arial" w:cs="Arial"/>
          <w:szCs w:val="24"/>
        </w:rPr>
        <w:t xml:space="preserve">O usuário deverá estar devidamente registrado no sistema com o(s) </w:t>
      </w:r>
      <w:proofErr w:type="gramStart"/>
      <w:r w:rsidRPr="007F5277">
        <w:rPr>
          <w:rFonts w:ascii="Arial" w:hAnsi="Arial" w:cs="Arial"/>
          <w:szCs w:val="24"/>
        </w:rPr>
        <w:t>perfil(</w:t>
      </w:r>
      <w:proofErr w:type="gramEnd"/>
      <w:r w:rsidRPr="007F5277">
        <w:rPr>
          <w:rFonts w:ascii="Arial" w:hAnsi="Arial" w:cs="Arial"/>
          <w:szCs w:val="24"/>
        </w:rPr>
        <w:t>is) indicado(s) no item</w:t>
      </w:r>
      <w:r w:rsidRPr="007F5277">
        <w:t xml:space="preserve"> </w:t>
      </w:r>
      <w:r w:rsidRPr="007F5277">
        <w:rPr>
          <w:rFonts w:ascii="Arial" w:hAnsi="Arial" w:cs="Arial"/>
          <w:szCs w:val="24"/>
        </w:rPr>
        <w:t>2.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6153502"/>
      <w:r>
        <w:t>GARANTIA DE SUCESSO (PÓS-CONDIÇÕES)</w:t>
      </w:r>
      <w:bookmarkEnd w:id="6"/>
    </w:p>
    <w:p w:rsidR="00177937" w:rsidRPr="007F5277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F5277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6153503"/>
      <w:r>
        <w:t>FLUXO PRINCIPAL</w:t>
      </w:r>
      <w:bookmarkEnd w:id="7"/>
    </w:p>
    <w:p w:rsidR="00D5076B" w:rsidRPr="00634EEE" w:rsidRDefault="00DF6FF2" w:rsidP="00D5076B">
      <w:pPr>
        <w:pStyle w:val="Instruo"/>
        <w:jc w:val="both"/>
        <w:rPr>
          <w:b/>
          <w:i w:val="0"/>
          <w:iCs/>
          <w:color w:val="auto"/>
        </w:rPr>
      </w:pPr>
      <w:r w:rsidRPr="00634EEE">
        <w:rPr>
          <w:b/>
          <w:i w:val="0"/>
          <w:iCs/>
          <w:color w:val="auto"/>
        </w:rPr>
        <w:t>Mural</w:t>
      </w:r>
      <w:r w:rsidR="003220F0" w:rsidRPr="00634EEE">
        <w:rPr>
          <w:b/>
          <w:i w:val="0"/>
          <w:iCs/>
          <w:color w:val="auto"/>
        </w:rPr>
        <w:t xml:space="preserve"> de Avisos</w:t>
      </w:r>
    </w:p>
    <w:p w:rsidR="00D5076B" w:rsidRPr="003220F0" w:rsidRDefault="00D5076B" w:rsidP="00D5076B">
      <w:pPr>
        <w:rPr>
          <w:sz w:val="20"/>
        </w:rPr>
      </w:pPr>
    </w:p>
    <w:p w:rsidR="00DF6FF2" w:rsidRPr="00634EEE" w:rsidRDefault="00D5076B" w:rsidP="006A16B8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  <w:szCs w:val="24"/>
        </w:rPr>
      </w:pPr>
      <w:r w:rsidRPr="00634EEE">
        <w:rPr>
          <w:i w:val="0"/>
          <w:iCs/>
          <w:color w:val="auto"/>
          <w:sz w:val="24"/>
          <w:szCs w:val="24"/>
        </w:rPr>
        <w:t xml:space="preserve">Este fluxo tem início quando o ator </w:t>
      </w:r>
      <w:r w:rsidR="00DF6FF2" w:rsidRPr="00634EEE">
        <w:rPr>
          <w:i w:val="0"/>
          <w:iCs/>
          <w:color w:val="auto"/>
          <w:sz w:val="24"/>
          <w:szCs w:val="24"/>
        </w:rPr>
        <w:t>acessa o sistema</w:t>
      </w:r>
      <w:bookmarkStart w:id="8" w:name="_Ref395679815"/>
      <w:r w:rsidR="00E90D84" w:rsidRPr="00634EEE">
        <w:rPr>
          <w:i w:val="0"/>
          <w:iCs/>
          <w:color w:val="auto"/>
          <w:sz w:val="24"/>
          <w:szCs w:val="24"/>
        </w:rPr>
        <w:t xml:space="preserve"> ou seleciona no </w:t>
      </w:r>
      <w:proofErr w:type="gramStart"/>
      <w:r w:rsidR="00E90D84" w:rsidRPr="00634EEE">
        <w:rPr>
          <w:i w:val="0"/>
          <w:iCs/>
          <w:color w:val="auto"/>
          <w:sz w:val="24"/>
          <w:szCs w:val="24"/>
        </w:rPr>
        <w:t>menu</w:t>
      </w:r>
      <w:proofErr w:type="gramEnd"/>
      <w:r w:rsidR="00E90D84" w:rsidRPr="00634EEE">
        <w:rPr>
          <w:i w:val="0"/>
          <w:iCs/>
          <w:color w:val="auto"/>
          <w:sz w:val="24"/>
          <w:szCs w:val="24"/>
        </w:rPr>
        <w:t xml:space="preserve"> principal a opção “Avisos” e sub-menu “Listar”</w:t>
      </w:r>
      <w:r w:rsidR="001E597A" w:rsidRPr="00634EEE">
        <w:rPr>
          <w:i w:val="0"/>
          <w:iCs/>
          <w:color w:val="auto"/>
          <w:sz w:val="24"/>
          <w:szCs w:val="24"/>
        </w:rPr>
        <w:t>.</w:t>
      </w:r>
      <w:r w:rsidR="00E90D84" w:rsidRPr="00634EEE">
        <w:rPr>
          <w:i w:val="0"/>
          <w:iCs/>
          <w:color w:val="auto"/>
          <w:sz w:val="24"/>
          <w:szCs w:val="24"/>
        </w:rPr>
        <w:t xml:space="preserve"> </w:t>
      </w:r>
      <w:r w:rsidR="00E90D84" w:rsidRPr="00634EEE">
        <w:rPr>
          <w:b/>
          <w:i w:val="0"/>
          <w:color w:val="auto"/>
          <w:sz w:val="24"/>
          <w:szCs w:val="24"/>
        </w:rPr>
        <w:t>[RN2–01]</w:t>
      </w:r>
    </w:p>
    <w:p w:rsidR="00091F7D" w:rsidRPr="00634EEE" w:rsidRDefault="00501B77" w:rsidP="006A16B8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34EEE">
        <w:rPr>
          <w:i w:val="0"/>
          <w:iCs/>
          <w:color w:val="auto"/>
          <w:sz w:val="24"/>
          <w:szCs w:val="24"/>
        </w:rPr>
        <w:t xml:space="preserve">O sistema apresenta </w:t>
      </w:r>
      <w:r w:rsidR="001E597A" w:rsidRPr="00634EEE">
        <w:rPr>
          <w:i w:val="0"/>
          <w:iCs/>
          <w:color w:val="auto"/>
          <w:sz w:val="24"/>
          <w:szCs w:val="24"/>
        </w:rPr>
        <w:t>a aba</w:t>
      </w:r>
      <w:r w:rsidR="00DF6FF2" w:rsidRPr="00634EEE">
        <w:rPr>
          <w:i w:val="0"/>
          <w:iCs/>
          <w:color w:val="auto"/>
          <w:sz w:val="24"/>
          <w:szCs w:val="24"/>
        </w:rPr>
        <w:t xml:space="preserve"> </w:t>
      </w:r>
      <w:r w:rsidR="001E597A" w:rsidRPr="00634EEE">
        <w:rPr>
          <w:i w:val="0"/>
          <w:iCs/>
          <w:color w:val="auto"/>
          <w:sz w:val="24"/>
          <w:szCs w:val="24"/>
        </w:rPr>
        <w:t>“</w:t>
      </w:r>
      <w:r w:rsidR="00DF6FF2" w:rsidRPr="00634EEE">
        <w:rPr>
          <w:i w:val="0"/>
          <w:iCs/>
          <w:color w:val="auto"/>
          <w:sz w:val="24"/>
          <w:szCs w:val="24"/>
        </w:rPr>
        <w:t>M</w:t>
      </w:r>
      <w:r w:rsidR="001E597A" w:rsidRPr="00634EEE">
        <w:rPr>
          <w:i w:val="0"/>
          <w:iCs/>
          <w:color w:val="auto"/>
          <w:sz w:val="24"/>
          <w:szCs w:val="24"/>
        </w:rPr>
        <w:t>eus</w:t>
      </w:r>
      <w:r w:rsidR="00DF6FF2" w:rsidRPr="00634EEE">
        <w:rPr>
          <w:i w:val="0"/>
          <w:iCs/>
          <w:color w:val="auto"/>
          <w:sz w:val="24"/>
          <w:szCs w:val="24"/>
        </w:rPr>
        <w:t xml:space="preserve"> Avisos</w:t>
      </w:r>
      <w:r w:rsidR="001E597A" w:rsidRPr="00634EEE">
        <w:rPr>
          <w:i w:val="0"/>
          <w:iCs/>
          <w:color w:val="auto"/>
          <w:sz w:val="24"/>
          <w:szCs w:val="24"/>
        </w:rPr>
        <w:t>” do Mural de Avisos</w:t>
      </w:r>
      <w:r w:rsidR="00DF6FF2" w:rsidRPr="00634EEE">
        <w:rPr>
          <w:i w:val="0"/>
          <w:iCs/>
          <w:color w:val="auto"/>
          <w:sz w:val="24"/>
          <w:szCs w:val="24"/>
        </w:rPr>
        <w:t xml:space="preserve"> </w:t>
      </w:r>
      <w:r w:rsidR="001E597A" w:rsidRPr="00634EEE">
        <w:rPr>
          <w:i w:val="0"/>
          <w:iCs/>
          <w:color w:val="auto"/>
          <w:sz w:val="24"/>
          <w:szCs w:val="24"/>
        </w:rPr>
        <w:t>n</w:t>
      </w:r>
      <w:r w:rsidR="00DF6FF2" w:rsidRPr="00634EEE">
        <w:rPr>
          <w:i w:val="0"/>
          <w:iCs/>
          <w:color w:val="auto"/>
          <w:sz w:val="24"/>
          <w:szCs w:val="24"/>
        </w:rPr>
        <w:t>a "Tela Meus Avisos</w:t>
      </w:r>
      <w:r w:rsidR="001E597A" w:rsidRPr="00634EEE">
        <w:rPr>
          <w:i w:val="0"/>
          <w:iCs/>
          <w:color w:val="auto"/>
          <w:sz w:val="24"/>
          <w:szCs w:val="24"/>
        </w:rPr>
        <w:t xml:space="preserve"> – 2.2.1</w:t>
      </w:r>
      <w:r w:rsidR="00DF6FF2" w:rsidRPr="00634EEE">
        <w:rPr>
          <w:i w:val="0"/>
          <w:iCs/>
          <w:color w:val="auto"/>
          <w:sz w:val="24"/>
          <w:szCs w:val="24"/>
        </w:rPr>
        <w:t>"</w:t>
      </w:r>
      <w:r w:rsidR="001E597A" w:rsidRPr="00634EEE">
        <w:rPr>
          <w:i w:val="0"/>
          <w:iCs/>
          <w:color w:val="auto"/>
          <w:sz w:val="24"/>
          <w:szCs w:val="24"/>
        </w:rPr>
        <w:t>.</w:t>
      </w:r>
      <w:r w:rsidR="00D66E8D" w:rsidRPr="00634EEE">
        <w:rPr>
          <w:i w:val="0"/>
          <w:iCs/>
          <w:color w:val="auto"/>
          <w:sz w:val="24"/>
          <w:szCs w:val="24"/>
        </w:rPr>
        <w:t xml:space="preserve"> </w:t>
      </w:r>
      <w:r w:rsidR="00DF6FF2" w:rsidRPr="00634EEE">
        <w:rPr>
          <w:b/>
          <w:i w:val="0"/>
          <w:iCs/>
          <w:color w:val="auto"/>
          <w:sz w:val="24"/>
          <w:szCs w:val="24"/>
        </w:rPr>
        <w:t>[</w:t>
      </w:r>
      <w:r w:rsidR="00D864E9" w:rsidRPr="00634EEE">
        <w:rPr>
          <w:b/>
          <w:i w:val="0"/>
          <w:iCs/>
          <w:color w:val="auto"/>
          <w:sz w:val="24"/>
          <w:szCs w:val="24"/>
        </w:rPr>
        <w:t>IT002</w:t>
      </w:r>
      <w:proofErr w:type="gramStart"/>
      <w:r w:rsidR="00DF6FF2" w:rsidRPr="00634EEE">
        <w:rPr>
          <w:b/>
          <w:i w:val="0"/>
          <w:iCs/>
          <w:color w:val="auto"/>
          <w:sz w:val="24"/>
          <w:szCs w:val="24"/>
        </w:rPr>
        <w:t>]</w:t>
      </w:r>
      <w:r w:rsidR="00091F7D" w:rsidRPr="00634EEE">
        <w:rPr>
          <w:b/>
          <w:i w:val="0"/>
          <w:iCs/>
          <w:color w:val="auto"/>
          <w:sz w:val="24"/>
          <w:szCs w:val="24"/>
        </w:rPr>
        <w:t>[</w:t>
      </w:r>
      <w:proofErr w:type="gramEnd"/>
      <w:r w:rsidR="00F95945">
        <w:fldChar w:fldCharType="begin"/>
      </w:r>
      <w:r w:rsidR="00F95945">
        <w:instrText xml:space="preserve"> REF FA1 \h  \* MERGEFORMAT </w:instrText>
      </w:r>
      <w:r w:rsidR="00F95945">
        <w:fldChar w:fldCharType="separate"/>
      </w:r>
      <w:r w:rsidR="00B24BA5" w:rsidRPr="00B24BA5">
        <w:rPr>
          <w:b/>
          <w:i w:val="0"/>
          <w:color w:val="auto"/>
          <w:sz w:val="24"/>
          <w:szCs w:val="24"/>
        </w:rPr>
        <w:t>FA-1.</w:t>
      </w:r>
      <w:r w:rsidR="00B24BA5" w:rsidRPr="000D50BB">
        <w:t xml:space="preserve">  </w:t>
      </w:r>
      <w:r w:rsidR="00F95945">
        <w:fldChar w:fldCharType="end"/>
      </w:r>
      <w:r w:rsidR="00B4382D" w:rsidRPr="00634EEE">
        <w:rPr>
          <w:b/>
          <w:i w:val="0"/>
          <w:iCs/>
          <w:color w:val="auto"/>
          <w:sz w:val="24"/>
          <w:szCs w:val="24"/>
        </w:rPr>
        <w:t>]</w:t>
      </w:r>
      <w:bookmarkEnd w:id="8"/>
      <w:r w:rsidR="00DF6FF2" w:rsidRPr="00634EEE">
        <w:rPr>
          <w:b/>
          <w:i w:val="0"/>
          <w:iCs/>
          <w:color w:val="auto"/>
          <w:sz w:val="24"/>
          <w:szCs w:val="24"/>
        </w:rPr>
        <w:t>[</w:t>
      </w:r>
      <w:fldSimple w:instr=" REF FA1 \h  \* MERGEFORMAT ">
        <w:r w:rsidR="00B24BA5" w:rsidRPr="00B24BA5">
          <w:rPr>
            <w:b/>
            <w:i w:val="0"/>
            <w:color w:val="auto"/>
            <w:sz w:val="24"/>
            <w:szCs w:val="24"/>
          </w:rPr>
          <w:t>FA-1.</w:t>
        </w:r>
        <w:r w:rsidR="00B24BA5" w:rsidRPr="000D50BB">
          <w:t xml:space="preserve">  </w:t>
        </w:r>
      </w:fldSimple>
      <w:r w:rsidR="00DF6FF2" w:rsidRPr="00634EEE">
        <w:rPr>
          <w:b/>
          <w:i w:val="0"/>
          <w:iCs/>
          <w:color w:val="auto"/>
          <w:sz w:val="24"/>
          <w:szCs w:val="24"/>
        </w:rPr>
        <w:t>][</w:t>
      </w:r>
      <w:fldSimple w:instr=" REF FA1 \h  \* MERGEFORMAT ">
        <w:r w:rsidR="00B24BA5" w:rsidRPr="00B24BA5">
          <w:rPr>
            <w:b/>
            <w:i w:val="0"/>
            <w:color w:val="auto"/>
            <w:sz w:val="24"/>
            <w:szCs w:val="24"/>
          </w:rPr>
          <w:t>FA-1.</w:t>
        </w:r>
        <w:r w:rsidR="00B24BA5" w:rsidRPr="000D50BB">
          <w:t xml:space="preserve">  </w:t>
        </w:r>
      </w:fldSimple>
      <w:r w:rsidR="005E2ED9" w:rsidRPr="00634EEE">
        <w:rPr>
          <w:b/>
          <w:i w:val="0"/>
          <w:iCs/>
          <w:color w:val="auto"/>
          <w:sz w:val="24"/>
          <w:szCs w:val="24"/>
        </w:rPr>
        <w:t>]</w:t>
      </w:r>
    </w:p>
    <w:p w:rsidR="00FB3843" w:rsidRPr="00634EEE" w:rsidRDefault="00FB3843" w:rsidP="006A16B8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9" w:name="_Ref395566289"/>
      <w:bookmarkStart w:id="10" w:name="_Ref384908327"/>
      <w:bookmarkStart w:id="11" w:name="_Ref391632512"/>
      <w:r w:rsidRPr="00634EEE">
        <w:rPr>
          <w:rFonts w:ascii="Arial" w:hAnsi="Arial" w:cs="Arial"/>
          <w:szCs w:val="24"/>
        </w:rPr>
        <w:t xml:space="preserve">O sistema apresenta os </w:t>
      </w:r>
      <w:proofErr w:type="gramStart"/>
      <w:r w:rsidRPr="00634EEE">
        <w:rPr>
          <w:rFonts w:ascii="Arial" w:hAnsi="Arial" w:cs="Arial"/>
          <w:szCs w:val="24"/>
        </w:rPr>
        <w:t>dados</w:t>
      </w:r>
      <w:r w:rsidR="001E597A" w:rsidRPr="00634EEE">
        <w:rPr>
          <w:rFonts w:ascii="Arial" w:hAnsi="Arial" w:cs="Arial"/>
          <w:szCs w:val="24"/>
        </w:rPr>
        <w:t>.</w:t>
      </w:r>
      <w:proofErr w:type="gramEnd"/>
      <w:r w:rsidR="00E90D84" w:rsidRPr="00634EEE">
        <w:rPr>
          <w:rFonts w:ascii="Arial" w:hAnsi="Arial" w:cs="Arial"/>
          <w:b/>
          <w:bCs/>
          <w:szCs w:val="24"/>
        </w:rPr>
        <w:t>[</w:t>
      </w:r>
      <w:r w:rsidR="00391765" w:rsidRPr="00634EEE">
        <w:rPr>
          <w:rFonts w:ascii="Arial" w:hAnsi="Arial" w:cs="Arial"/>
          <w:b/>
          <w:bCs/>
          <w:szCs w:val="24"/>
        </w:rPr>
        <w:t>RN2–02</w:t>
      </w:r>
      <w:r w:rsidR="008716A0" w:rsidRPr="00634EEE">
        <w:rPr>
          <w:rFonts w:ascii="Arial" w:hAnsi="Arial" w:cs="Arial"/>
          <w:b/>
          <w:bCs/>
          <w:szCs w:val="24"/>
        </w:rPr>
        <w:t>]</w:t>
      </w:r>
    </w:p>
    <w:p w:rsidR="00DB16C2" w:rsidRPr="00634EEE" w:rsidRDefault="000C4ADC" w:rsidP="006A16B8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 xml:space="preserve">O ator </w:t>
      </w:r>
      <w:bookmarkEnd w:id="9"/>
      <w:r w:rsidR="00FB3843" w:rsidRPr="00634EEE">
        <w:rPr>
          <w:rFonts w:ascii="Arial" w:hAnsi="Arial" w:cs="Arial"/>
          <w:szCs w:val="24"/>
        </w:rPr>
        <w:t>visualiza os dados</w:t>
      </w:r>
      <w:r w:rsidR="001E597A" w:rsidRPr="00634EEE">
        <w:rPr>
          <w:rFonts w:ascii="Arial" w:hAnsi="Arial" w:cs="Arial"/>
          <w:szCs w:val="24"/>
        </w:rPr>
        <w:t>.</w:t>
      </w:r>
      <w:r w:rsidR="005E2ED9" w:rsidRPr="00634EEE">
        <w:rPr>
          <w:rFonts w:ascii="Arial" w:hAnsi="Arial" w:cs="Arial"/>
          <w:szCs w:val="24"/>
        </w:rPr>
        <w:t xml:space="preserve"> </w:t>
      </w:r>
      <w:r w:rsidR="005E2ED9" w:rsidRPr="00634EEE">
        <w:rPr>
          <w:rFonts w:ascii="Arial" w:hAnsi="Arial" w:cs="Arial"/>
          <w:b/>
          <w:szCs w:val="24"/>
        </w:rPr>
        <w:t>[</w:t>
      </w:r>
      <w:fldSimple w:instr=" REF FA4 \h  \* MERGEFORMAT ">
        <w:r w:rsidR="00B24BA5" w:rsidRPr="00B24BA5">
          <w:rPr>
            <w:rFonts w:ascii="Arial" w:hAnsi="Arial" w:cs="Arial"/>
            <w:b/>
            <w:szCs w:val="24"/>
          </w:rPr>
          <w:t>FA-4.</w:t>
        </w:r>
        <w:r w:rsidR="00B24BA5" w:rsidRPr="000D50BB">
          <w:rPr>
            <w:sz w:val="20"/>
          </w:rPr>
          <w:t xml:space="preserve">  </w:t>
        </w:r>
      </w:fldSimple>
      <w:r w:rsidR="005E2ED9" w:rsidRPr="00634EEE">
        <w:rPr>
          <w:rFonts w:ascii="Arial" w:hAnsi="Arial" w:cs="Arial"/>
          <w:b/>
          <w:szCs w:val="24"/>
        </w:rPr>
        <w:t>]</w:t>
      </w:r>
    </w:p>
    <w:p w:rsidR="003371C1" w:rsidRPr="00634EEE" w:rsidRDefault="003371C1" w:rsidP="006A16B8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95970496"/>
      <w:r w:rsidRPr="00634EEE">
        <w:rPr>
          <w:rFonts w:ascii="Arial" w:hAnsi="Arial" w:cs="Arial"/>
          <w:szCs w:val="24"/>
        </w:rPr>
        <w:t>O caso de uso é encerrado.</w:t>
      </w:r>
      <w:bookmarkEnd w:id="12"/>
    </w:p>
    <w:p w:rsidR="007A3807" w:rsidRPr="00634EEE" w:rsidRDefault="007A3807" w:rsidP="007A3807">
      <w:pPr>
        <w:rPr>
          <w:rFonts w:cs="Arial"/>
          <w:szCs w:val="24"/>
        </w:rPr>
      </w:pPr>
    </w:p>
    <w:p w:rsidR="007A3807" w:rsidRDefault="007A3807" w:rsidP="007A3807">
      <w:pPr>
        <w:rPr>
          <w:rFonts w:cs="Arial"/>
          <w:sz w:val="20"/>
        </w:rPr>
      </w:pPr>
    </w:p>
    <w:p w:rsidR="007A3807" w:rsidRDefault="007A3807" w:rsidP="007A3807">
      <w:pPr>
        <w:rPr>
          <w:rFonts w:cs="Arial"/>
          <w:sz w:val="20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3" w:name="_Toc396153504"/>
      <w:bookmarkEnd w:id="10"/>
      <w:bookmarkEnd w:id="11"/>
      <w:r w:rsidRPr="0073491E">
        <w:t>FLUXOS</w:t>
      </w:r>
      <w:r>
        <w:rPr>
          <w:color w:val="auto"/>
        </w:rPr>
        <w:t xml:space="preserve"> ALTERNATIVOS</w:t>
      </w:r>
      <w:bookmarkEnd w:id="13"/>
    </w:p>
    <w:p w:rsidR="00177937" w:rsidRPr="000D50BB" w:rsidRDefault="00F7050C" w:rsidP="00E85D1E">
      <w:pPr>
        <w:pStyle w:val="Ttulo"/>
        <w:rPr>
          <w:sz w:val="20"/>
        </w:rPr>
      </w:pPr>
      <w:bookmarkStart w:id="14" w:name="FA1"/>
      <w:bookmarkStart w:id="15" w:name="_Ref395542591"/>
      <w:r w:rsidRPr="000D50BB">
        <w:rPr>
          <w:sz w:val="20"/>
          <w:lang w:val="pt-BR"/>
        </w:rPr>
        <w:t xml:space="preserve">FA-1.  </w:t>
      </w:r>
      <w:bookmarkEnd w:id="14"/>
      <w:bookmarkEnd w:id="15"/>
      <w:r w:rsidR="00FB3843" w:rsidRPr="000D50BB">
        <w:rPr>
          <w:sz w:val="20"/>
          <w:lang w:val="pt-BR"/>
        </w:rPr>
        <w:t>Aviso</w:t>
      </w:r>
      <w:r w:rsidR="00FB3843" w:rsidRPr="000D50BB">
        <w:rPr>
          <w:sz w:val="20"/>
        </w:rPr>
        <w:t xml:space="preserve">s </w:t>
      </w:r>
      <w:proofErr w:type="spellStart"/>
      <w:r w:rsidR="00FB3843" w:rsidRPr="000D50BB">
        <w:rPr>
          <w:sz w:val="20"/>
        </w:rPr>
        <w:t>da</w:t>
      </w:r>
      <w:proofErr w:type="spellEnd"/>
      <w:r w:rsidR="00FB3843" w:rsidRPr="000D50BB">
        <w:rPr>
          <w:sz w:val="20"/>
        </w:rPr>
        <w:t xml:space="preserve"> </w:t>
      </w:r>
      <w:proofErr w:type="spellStart"/>
      <w:r w:rsidR="00FB3843" w:rsidRPr="000D50BB">
        <w:rPr>
          <w:sz w:val="20"/>
        </w:rPr>
        <w:t>Unidade</w:t>
      </w:r>
      <w:proofErr w:type="spellEnd"/>
      <w:r w:rsidRPr="000D50BB">
        <w:rPr>
          <w:sz w:val="20"/>
        </w:rPr>
        <w:t xml:space="preserve"> </w:t>
      </w:r>
    </w:p>
    <w:p w:rsidR="00FB3843" w:rsidRPr="000D50BB" w:rsidRDefault="00FB3843" w:rsidP="00FB3843">
      <w:pPr>
        <w:rPr>
          <w:sz w:val="20"/>
          <w:lang w:val="en-US" w:eastAsia="en-US"/>
        </w:rPr>
      </w:pPr>
    </w:p>
    <w:p w:rsidR="00FB3843" w:rsidRPr="00634EEE" w:rsidRDefault="00FB3843" w:rsidP="006A16B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34EEE">
        <w:rPr>
          <w:i w:val="0"/>
          <w:iCs/>
          <w:color w:val="auto"/>
          <w:sz w:val="24"/>
          <w:szCs w:val="24"/>
        </w:rPr>
        <w:t xml:space="preserve">O </w:t>
      </w:r>
      <w:r w:rsidR="00B3575E" w:rsidRPr="00634EEE">
        <w:rPr>
          <w:i w:val="0"/>
          <w:iCs/>
          <w:color w:val="auto"/>
          <w:sz w:val="24"/>
          <w:szCs w:val="24"/>
        </w:rPr>
        <w:t xml:space="preserve">ator aciona </w:t>
      </w:r>
      <w:r w:rsidRPr="00634EEE">
        <w:rPr>
          <w:i w:val="0"/>
          <w:iCs/>
          <w:color w:val="auto"/>
          <w:sz w:val="24"/>
          <w:szCs w:val="24"/>
        </w:rPr>
        <w:t xml:space="preserve">a aba </w:t>
      </w:r>
      <w:r w:rsidR="001E597A" w:rsidRPr="00634EEE">
        <w:rPr>
          <w:i w:val="0"/>
          <w:iCs/>
          <w:color w:val="auto"/>
          <w:sz w:val="24"/>
          <w:szCs w:val="24"/>
        </w:rPr>
        <w:t>“</w:t>
      </w:r>
      <w:r w:rsidRPr="00634EEE">
        <w:rPr>
          <w:i w:val="0"/>
          <w:iCs/>
          <w:color w:val="auto"/>
          <w:sz w:val="24"/>
          <w:szCs w:val="24"/>
        </w:rPr>
        <w:t>Aviso</w:t>
      </w:r>
      <w:r w:rsidR="001E597A" w:rsidRPr="00634EEE">
        <w:rPr>
          <w:i w:val="0"/>
          <w:iCs/>
          <w:color w:val="auto"/>
          <w:sz w:val="24"/>
          <w:szCs w:val="24"/>
        </w:rPr>
        <w:t>s</w:t>
      </w:r>
      <w:r w:rsidRPr="00634EEE">
        <w:rPr>
          <w:i w:val="0"/>
          <w:iCs/>
          <w:color w:val="auto"/>
          <w:sz w:val="24"/>
          <w:szCs w:val="24"/>
        </w:rPr>
        <w:t xml:space="preserve"> da Unidade</w:t>
      </w:r>
      <w:r w:rsidR="001E597A" w:rsidRPr="00634EEE">
        <w:rPr>
          <w:i w:val="0"/>
          <w:iCs/>
          <w:color w:val="auto"/>
          <w:sz w:val="24"/>
          <w:szCs w:val="24"/>
        </w:rPr>
        <w:t>”</w:t>
      </w:r>
      <w:r w:rsidRPr="00634EEE">
        <w:rPr>
          <w:i w:val="0"/>
          <w:iCs/>
          <w:color w:val="auto"/>
          <w:sz w:val="24"/>
          <w:szCs w:val="24"/>
        </w:rPr>
        <w:t xml:space="preserve"> </w:t>
      </w:r>
      <w:r w:rsidR="001E597A" w:rsidRPr="00634EEE">
        <w:rPr>
          <w:i w:val="0"/>
          <w:iCs/>
          <w:color w:val="auto"/>
          <w:sz w:val="24"/>
          <w:szCs w:val="24"/>
        </w:rPr>
        <w:t>n</w:t>
      </w:r>
      <w:r w:rsidRPr="00634EEE">
        <w:rPr>
          <w:i w:val="0"/>
          <w:iCs/>
          <w:color w:val="auto"/>
          <w:sz w:val="24"/>
          <w:szCs w:val="24"/>
        </w:rPr>
        <w:t>o Mural de Avisos</w:t>
      </w:r>
      <w:r w:rsidR="00196BEC" w:rsidRPr="00634EEE">
        <w:rPr>
          <w:i w:val="0"/>
          <w:iCs/>
          <w:color w:val="auto"/>
          <w:sz w:val="24"/>
          <w:szCs w:val="24"/>
        </w:rPr>
        <w:t>.</w:t>
      </w:r>
    </w:p>
    <w:p w:rsidR="00FB3843" w:rsidRPr="00634EEE" w:rsidRDefault="00FB3843" w:rsidP="00FB384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 xml:space="preserve">O </w:t>
      </w:r>
      <w:r w:rsidRPr="00634EEE">
        <w:rPr>
          <w:rFonts w:ascii="Arial" w:hAnsi="Arial" w:cs="Arial"/>
          <w:iCs/>
          <w:szCs w:val="24"/>
        </w:rPr>
        <w:t>sistema apresenta</w:t>
      </w:r>
      <w:r w:rsidRPr="00634EEE">
        <w:rPr>
          <w:rFonts w:ascii="Arial" w:hAnsi="Arial" w:cs="Arial"/>
          <w:szCs w:val="24"/>
        </w:rPr>
        <w:t xml:space="preserve"> </w:t>
      </w:r>
      <w:r w:rsidR="001E597A" w:rsidRPr="00634EEE">
        <w:rPr>
          <w:rFonts w:ascii="Arial" w:hAnsi="Arial" w:cs="Arial"/>
          <w:szCs w:val="24"/>
        </w:rPr>
        <w:t xml:space="preserve">a </w:t>
      </w:r>
      <w:r w:rsidR="00196BEC" w:rsidRPr="00634EEE">
        <w:rPr>
          <w:rFonts w:ascii="Arial" w:hAnsi="Arial" w:cs="Arial"/>
          <w:szCs w:val="24"/>
        </w:rPr>
        <w:t>“T</w:t>
      </w:r>
      <w:r w:rsidR="001E597A" w:rsidRPr="00634EEE">
        <w:rPr>
          <w:rFonts w:ascii="Arial" w:hAnsi="Arial" w:cs="Arial"/>
          <w:szCs w:val="24"/>
        </w:rPr>
        <w:t xml:space="preserve">ela </w:t>
      </w:r>
      <w:r w:rsidR="00196BEC" w:rsidRPr="00634EEE">
        <w:rPr>
          <w:rFonts w:ascii="Arial" w:hAnsi="Arial" w:cs="Arial"/>
          <w:szCs w:val="24"/>
        </w:rPr>
        <w:t xml:space="preserve">Avisos da Unidade – 2.2.3”. </w:t>
      </w:r>
      <w:r w:rsidR="00196BEC" w:rsidRPr="00634EEE">
        <w:rPr>
          <w:rFonts w:ascii="Arial" w:hAnsi="Arial" w:cs="Arial"/>
          <w:b/>
          <w:szCs w:val="24"/>
        </w:rPr>
        <w:t>[IT002]</w:t>
      </w:r>
    </w:p>
    <w:p w:rsidR="00FB3843" w:rsidRPr="00634EEE" w:rsidRDefault="00FB3843" w:rsidP="00FB384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>O ator visualiza os dados</w:t>
      </w:r>
      <w:r w:rsidR="00196BEC" w:rsidRPr="00634EEE">
        <w:rPr>
          <w:rFonts w:ascii="Arial" w:hAnsi="Arial" w:cs="Arial"/>
          <w:szCs w:val="24"/>
        </w:rPr>
        <w:t xml:space="preserve">. </w:t>
      </w:r>
      <w:r w:rsidR="00196BEC" w:rsidRPr="00634EEE">
        <w:rPr>
          <w:rFonts w:ascii="Arial" w:hAnsi="Arial" w:cs="Arial"/>
          <w:b/>
          <w:szCs w:val="24"/>
        </w:rPr>
        <w:t>[</w:t>
      </w:r>
      <w:fldSimple w:instr=" REF FA4 \h  \* MERGEFORMAT ">
        <w:r w:rsidR="00B24BA5" w:rsidRPr="00B24BA5">
          <w:rPr>
            <w:rFonts w:ascii="Arial" w:hAnsi="Arial" w:cs="Arial"/>
            <w:b/>
            <w:szCs w:val="24"/>
          </w:rPr>
          <w:t>FA-4.</w:t>
        </w:r>
        <w:r w:rsidR="00B24BA5" w:rsidRPr="000D50BB">
          <w:rPr>
            <w:sz w:val="20"/>
          </w:rPr>
          <w:t xml:space="preserve">  </w:t>
        </w:r>
      </w:fldSimple>
      <w:r w:rsidR="00196BEC" w:rsidRPr="00634EEE">
        <w:rPr>
          <w:rFonts w:ascii="Arial" w:hAnsi="Arial" w:cs="Arial"/>
          <w:b/>
          <w:szCs w:val="24"/>
        </w:rPr>
        <w:t>]</w:t>
      </w:r>
    </w:p>
    <w:p w:rsidR="00FB3843" w:rsidRPr="00634EEE" w:rsidRDefault="00196BEC" w:rsidP="00FB384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 xml:space="preserve">O sistema retorna ao passo </w:t>
      </w:r>
      <w:r w:rsidR="00F95945">
        <w:fldChar w:fldCharType="begin"/>
      </w:r>
      <w:r w:rsidR="00F95945">
        <w:instrText xml:space="preserve"> REF _Ref395970496 \r \h  \* MERGEFORMAT </w:instrText>
      </w:r>
      <w:r w:rsidR="00F95945">
        <w:fldChar w:fldCharType="separate"/>
      </w:r>
      <w:proofErr w:type="gramStart"/>
      <w:r w:rsidR="00B24BA5" w:rsidRPr="00B24BA5">
        <w:rPr>
          <w:rFonts w:ascii="Arial" w:hAnsi="Arial" w:cs="Arial"/>
          <w:szCs w:val="24"/>
        </w:rPr>
        <w:t>5</w:t>
      </w:r>
      <w:proofErr w:type="gramEnd"/>
      <w:r w:rsidR="00F95945">
        <w:fldChar w:fldCharType="end"/>
      </w:r>
      <w:r w:rsidRPr="00634EEE">
        <w:rPr>
          <w:rFonts w:ascii="Arial" w:hAnsi="Arial" w:cs="Arial"/>
          <w:szCs w:val="24"/>
        </w:rPr>
        <w:t xml:space="preserve"> do fluxo básico</w:t>
      </w:r>
      <w:r w:rsidR="00FB3843" w:rsidRPr="00634EEE">
        <w:rPr>
          <w:rFonts w:ascii="Arial" w:hAnsi="Arial" w:cs="Arial"/>
          <w:szCs w:val="24"/>
        </w:rPr>
        <w:t>.</w:t>
      </w:r>
    </w:p>
    <w:p w:rsidR="0050158A" w:rsidRPr="00634EEE" w:rsidRDefault="0050158A" w:rsidP="0050158A">
      <w:pPr>
        <w:rPr>
          <w:rFonts w:cs="Arial"/>
          <w:szCs w:val="24"/>
        </w:rPr>
      </w:pPr>
    </w:p>
    <w:p w:rsidR="0050158A" w:rsidRPr="000D50BB" w:rsidRDefault="0050158A" w:rsidP="00E85D1E">
      <w:pPr>
        <w:pStyle w:val="Ttulo"/>
        <w:rPr>
          <w:sz w:val="20"/>
          <w:lang w:val="pt-BR"/>
        </w:rPr>
      </w:pPr>
      <w:bookmarkStart w:id="16" w:name="FA2"/>
      <w:r w:rsidRPr="000D50BB">
        <w:rPr>
          <w:sz w:val="20"/>
          <w:lang w:val="pt-BR"/>
        </w:rPr>
        <w:t xml:space="preserve">FA-2.  </w:t>
      </w:r>
      <w:bookmarkEnd w:id="16"/>
      <w:r w:rsidRPr="000D50BB">
        <w:rPr>
          <w:sz w:val="20"/>
          <w:lang w:val="pt-BR"/>
        </w:rPr>
        <w:t>Aler</w:t>
      </w:r>
      <w:r w:rsidR="00FB3843" w:rsidRPr="000D50BB">
        <w:rPr>
          <w:sz w:val="20"/>
          <w:lang w:val="pt-BR"/>
        </w:rPr>
        <w:t>tas</w:t>
      </w:r>
    </w:p>
    <w:p w:rsidR="00E34F69" w:rsidRPr="000D50BB" w:rsidRDefault="00E34F69" w:rsidP="0050158A">
      <w:pPr>
        <w:ind w:left="348"/>
        <w:rPr>
          <w:rFonts w:cs="Arial"/>
          <w:b/>
          <w:iCs/>
          <w:sz w:val="20"/>
        </w:rPr>
      </w:pPr>
    </w:p>
    <w:p w:rsidR="00FB3843" w:rsidRPr="00634EEE" w:rsidRDefault="00FB3843" w:rsidP="00FB3843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634EEE">
        <w:rPr>
          <w:i w:val="0"/>
          <w:iCs/>
          <w:color w:val="auto"/>
          <w:sz w:val="24"/>
          <w:szCs w:val="24"/>
        </w:rPr>
        <w:t xml:space="preserve">O ator aciona </w:t>
      </w:r>
      <w:proofErr w:type="gramStart"/>
      <w:r w:rsidRPr="00634EEE">
        <w:rPr>
          <w:i w:val="0"/>
          <w:iCs/>
          <w:color w:val="auto"/>
          <w:sz w:val="24"/>
          <w:szCs w:val="24"/>
        </w:rPr>
        <w:t xml:space="preserve">a aba </w:t>
      </w:r>
      <w:r w:rsidR="00196BEC" w:rsidRPr="00634EEE">
        <w:rPr>
          <w:i w:val="0"/>
          <w:iCs/>
          <w:color w:val="auto"/>
          <w:sz w:val="24"/>
          <w:szCs w:val="24"/>
        </w:rPr>
        <w:t>“</w:t>
      </w:r>
      <w:r w:rsidRPr="00634EEE">
        <w:rPr>
          <w:i w:val="0"/>
          <w:iCs/>
          <w:color w:val="auto"/>
          <w:sz w:val="24"/>
          <w:szCs w:val="24"/>
        </w:rPr>
        <w:t>Alertas</w:t>
      </w:r>
      <w:r w:rsidR="00196BEC" w:rsidRPr="00634EEE">
        <w:rPr>
          <w:i w:val="0"/>
          <w:iCs/>
          <w:color w:val="auto"/>
          <w:sz w:val="24"/>
          <w:szCs w:val="24"/>
        </w:rPr>
        <w:t>” n</w:t>
      </w:r>
      <w:r w:rsidRPr="00634EEE">
        <w:rPr>
          <w:i w:val="0"/>
          <w:iCs/>
          <w:color w:val="auto"/>
          <w:sz w:val="24"/>
          <w:szCs w:val="24"/>
        </w:rPr>
        <w:t>o Mural de Avisos</w:t>
      </w:r>
      <w:proofErr w:type="gramEnd"/>
      <w:r w:rsidRPr="00634EEE">
        <w:rPr>
          <w:i w:val="0"/>
          <w:iCs/>
          <w:color w:val="auto"/>
          <w:sz w:val="24"/>
          <w:szCs w:val="24"/>
        </w:rPr>
        <w:t>;</w:t>
      </w:r>
    </w:p>
    <w:p w:rsidR="00FB3843" w:rsidRPr="00634EEE" w:rsidRDefault="00FB3843" w:rsidP="00FB3843">
      <w:pPr>
        <w:pStyle w:val="PargrafodaLista"/>
        <w:numPr>
          <w:ilvl w:val="0"/>
          <w:numId w:val="16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 xml:space="preserve">O sistema </w:t>
      </w:r>
      <w:r w:rsidR="00196BEC" w:rsidRPr="00634EEE">
        <w:rPr>
          <w:rFonts w:ascii="Arial" w:hAnsi="Arial" w:cs="Arial"/>
          <w:szCs w:val="24"/>
        </w:rPr>
        <w:t xml:space="preserve">apresenta a “Tela Alertas – 2.2.4”. </w:t>
      </w:r>
      <w:r w:rsidR="00196BEC" w:rsidRPr="00634EEE">
        <w:rPr>
          <w:rFonts w:ascii="Arial" w:hAnsi="Arial" w:cs="Arial"/>
          <w:b/>
          <w:szCs w:val="24"/>
        </w:rPr>
        <w:t>[IT002]</w:t>
      </w:r>
    </w:p>
    <w:p w:rsidR="00FB3843" w:rsidRPr="00634EEE" w:rsidRDefault="00FB3843" w:rsidP="00FB3843">
      <w:pPr>
        <w:pStyle w:val="PargrafodaLista"/>
        <w:numPr>
          <w:ilvl w:val="0"/>
          <w:numId w:val="16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>O ator visualiza os dados</w:t>
      </w:r>
      <w:r w:rsidR="00196BEC" w:rsidRPr="00634EEE">
        <w:rPr>
          <w:rFonts w:ascii="Arial" w:hAnsi="Arial" w:cs="Arial"/>
          <w:szCs w:val="24"/>
        </w:rPr>
        <w:t>.</w:t>
      </w:r>
      <w:r w:rsidR="00196BEC" w:rsidRPr="00634EEE">
        <w:rPr>
          <w:rFonts w:ascii="Arial" w:hAnsi="Arial" w:cs="Arial"/>
          <w:b/>
          <w:szCs w:val="24"/>
        </w:rPr>
        <w:t xml:space="preserve"> [</w:t>
      </w:r>
      <w:fldSimple w:instr=" REF FA5 \h  \* MERGEFORMAT ">
        <w:r w:rsidR="00B24BA5" w:rsidRPr="00B24BA5">
          <w:rPr>
            <w:rFonts w:ascii="Arial" w:hAnsi="Arial" w:cs="Arial"/>
            <w:b/>
            <w:szCs w:val="24"/>
          </w:rPr>
          <w:t>FA-5</w:t>
        </w:r>
      </w:fldSimple>
      <w:r w:rsidR="00196BEC" w:rsidRPr="00634EEE">
        <w:rPr>
          <w:rFonts w:ascii="Arial" w:hAnsi="Arial" w:cs="Arial"/>
          <w:b/>
          <w:szCs w:val="24"/>
        </w:rPr>
        <w:t>]</w:t>
      </w:r>
    </w:p>
    <w:p w:rsidR="00FB3843" w:rsidRPr="00634EEE" w:rsidRDefault="00196BEC" w:rsidP="00FB3843">
      <w:pPr>
        <w:pStyle w:val="PargrafodaLista"/>
        <w:numPr>
          <w:ilvl w:val="0"/>
          <w:numId w:val="16"/>
        </w:numPr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 xml:space="preserve">O sistema retorna ao passo </w:t>
      </w:r>
      <w:r w:rsidR="00F95945">
        <w:fldChar w:fldCharType="begin"/>
      </w:r>
      <w:r w:rsidR="00F95945">
        <w:instrText xml:space="preserve"> REF _Ref395970496 \r \h  \* MERGEFORMAT </w:instrText>
      </w:r>
      <w:r w:rsidR="00F95945">
        <w:fldChar w:fldCharType="separate"/>
      </w:r>
      <w:proofErr w:type="gramStart"/>
      <w:r w:rsidR="00B24BA5" w:rsidRPr="00B24BA5">
        <w:rPr>
          <w:rFonts w:ascii="Arial" w:hAnsi="Arial" w:cs="Arial"/>
          <w:szCs w:val="24"/>
        </w:rPr>
        <w:t>5</w:t>
      </w:r>
      <w:proofErr w:type="gramEnd"/>
      <w:r w:rsidR="00F95945">
        <w:fldChar w:fldCharType="end"/>
      </w:r>
      <w:r w:rsidRPr="00634EEE">
        <w:rPr>
          <w:rFonts w:ascii="Arial" w:hAnsi="Arial" w:cs="Arial"/>
          <w:szCs w:val="24"/>
        </w:rPr>
        <w:t xml:space="preserve"> do fluxo básico</w:t>
      </w:r>
      <w:r w:rsidR="00FB3843" w:rsidRPr="00634EEE">
        <w:rPr>
          <w:rFonts w:ascii="Arial" w:hAnsi="Arial" w:cs="Arial"/>
          <w:szCs w:val="24"/>
        </w:rPr>
        <w:t>.</w:t>
      </w:r>
    </w:p>
    <w:p w:rsidR="00FB3843" w:rsidRPr="00634EEE" w:rsidRDefault="00FB3843" w:rsidP="00FB3843">
      <w:pPr>
        <w:rPr>
          <w:rFonts w:cs="Arial"/>
          <w:szCs w:val="24"/>
        </w:rPr>
      </w:pPr>
    </w:p>
    <w:p w:rsidR="00706744" w:rsidRPr="000D50BB" w:rsidRDefault="00706744" w:rsidP="00E85D1E">
      <w:pPr>
        <w:ind w:left="284"/>
        <w:rPr>
          <w:rFonts w:cs="Arial"/>
          <w:b/>
          <w:iCs/>
          <w:sz w:val="20"/>
        </w:rPr>
      </w:pPr>
      <w:bookmarkStart w:id="17" w:name="FA3"/>
      <w:r w:rsidRPr="000D50BB">
        <w:rPr>
          <w:rFonts w:cs="Arial"/>
          <w:b/>
          <w:iCs/>
          <w:sz w:val="20"/>
        </w:rPr>
        <w:t xml:space="preserve">FA-3.  </w:t>
      </w:r>
      <w:bookmarkEnd w:id="17"/>
      <w:r w:rsidR="00FB3843" w:rsidRPr="000D50BB">
        <w:rPr>
          <w:rFonts w:cs="Arial"/>
          <w:b/>
          <w:iCs/>
          <w:sz w:val="20"/>
        </w:rPr>
        <w:t>Minhas Tarefas</w:t>
      </w:r>
    </w:p>
    <w:p w:rsidR="00706744" w:rsidRPr="000D50BB" w:rsidRDefault="00706744" w:rsidP="00706744">
      <w:pPr>
        <w:ind w:left="348"/>
        <w:rPr>
          <w:rFonts w:cs="Arial"/>
          <w:b/>
          <w:iCs/>
          <w:sz w:val="20"/>
        </w:rPr>
      </w:pPr>
    </w:p>
    <w:p w:rsidR="00FB3843" w:rsidRPr="00634EEE" w:rsidRDefault="00FB3843" w:rsidP="00FB3843">
      <w:pPr>
        <w:pStyle w:val="Instruo"/>
        <w:numPr>
          <w:ilvl w:val="0"/>
          <w:numId w:val="17"/>
        </w:numPr>
        <w:jc w:val="both"/>
        <w:rPr>
          <w:i w:val="0"/>
          <w:iCs/>
          <w:color w:val="auto"/>
          <w:sz w:val="24"/>
          <w:szCs w:val="24"/>
        </w:rPr>
      </w:pPr>
      <w:r w:rsidRPr="00634EEE">
        <w:rPr>
          <w:i w:val="0"/>
          <w:color w:val="auto"/>
          <w:sz w:val="24"/>
          <w:szCs w:val="24"/>
        </w:rPr>
        <w:t>O</w:t>
      </w:r>
      <w:r w:rsidRPr="00634EEE">
        <w:rPr>
          <w:i w:val="0"/>
          <w:iCs/>
          <w:color w:val="auto"/>
          <w:sz w:val="24"/>
          <w:szCs w:val="24"/>
        </w:rPr>
        <w:t xml:space="preserve"> ator aciona a aba </w:t>
      </w:r>
      <w:r w:rsidR="00196BEC" w:rsidRPr="00634EEE">
        <w:rPr>
          <w:i w:val="0"/>
          <w:iCs/>
          <w:color w:val="auto"/>
          <w:sz w:val="24"/>
          <w:szCs w:val="24"/>
        </w:rPr>
        <w:t>“</w:t>
      </w:r>
      <w:r w:rsidRPr="00634EEE">
        <w:rPr>
          <w:i w:val="0"/>
          <w:iCs/>
          <w:color w:val="auto"/>
          <w:sz w:val="24"/>
          <w:szCs w:val="24"/>
        </w:rPr>
        <w:t>Minhas Tarefas</w:t>
      </w:r>
      <w:r w:rsidR="00196BEC" w:rsidRPr="00634EEE">
        <w:rPr>
          <w:i w:val="0"/>
          <w:iCs/>
          <w:color w:val="auto"/>
          <w:sz w:val="24"/>
          <w:szCs w:val="24"/>
        </w:rPr>
        <w:t>”</w:t>
      </w:r>
      <w:r w:rsidRPr="00634EEE">
        <w:rPr>
          <w:i w:val="0"/>
          <w:iCs/>
          <w:color w:val="auto"/>
          <w:sz w:val="24"/>
          <w:szCs w:val="24"/>
        </w:rPr>
        <w:t xml:space="preserve"> </w:t>
      </w:r>
      <w:r w:rsidR="00196BEC" w:rsidRPr="00634EEE">
        <w:rPr>
          <w:i w:val="0"/>
          <w:iCs/>
          <w:color w:val="auto"/>
          <w:sz w:val="24"/>
          <w:szCs w:val="24"/>
        </w:rPr>
        <w:t>n</w:t>
      </w:r>
      <w:r w:rsidRPr="00634EEE">
        <w:rPr>
          <w:i w:val="0"/>
          <w:iCs/>
          <w:color w:val="auto"/>
          <w:sz w:val="24"/>
          <w:szCs w:val="24"/>
        </w:rPr>
        <w:t>o Mural de Avisos;</w:t>
      </w:r>
    </w:p>
    <w:p w:rsidR="00FB3843" w:rsidRPr="00634EEE" w:rsidRDefault="00FB3843" w:rsidP="00FB3843">
      <w:pPr>
        <w:pStyle w:val="PargrafodaLista"/>
        <w:numPr>
          <w:ilvl w:val="0"/>
          <w:numId w:val="17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 xml:space="preserve">O sistema </w:t>
      </w:r>
      <w:r w:rsidR="00196BEC" w:rsidRPr="00634EEE">
        <w:rPr>
          <w:rFonts w:ascii="Arial" w:hAnsi="Arial" w:cs="Arial"/>
          <w:szCs w:val="24"/>
        </w:rPr>
        <w:t xml:space="preserve">apresenta a “Tela Minhas Tarefas – 2.2.5”. </w:t>
      </w:r>
      <w:r w:rsidR="00196BEC" w:rsidRPr="00634EEE">
        <w:rPr>
          <w:rFonts w:ascii="Arial" w:hAnsi="Arial" w:cs="Arial"/>
          <w:b/>
          <w:szCs w:val="24"/>
        </w:rPr>
        <w:t>[IT002]</w:t>
      </w:r>
    </w:p>
    <w:p w:rsidR="00FB3843" w:rsidRPr="00634EEE" w:rsidRDefault="00FB3843" w:rsidP="00FB3843">
      <w:pPr>
        <w:pStyle w:val="PargrafodaLista"/>
        <w:numPr>
          <w:ilvl w:val="0"/>
          <w:numId w:val="17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>O ator visualiza os dados</w:t>
      </w:r>
      <w:r w:rsidR="00196BEC" w:rsidRPr="00634EEE">
        <w:rPr>
          <w:rFonts w:ascii="Arial" w:hAnsi="Arial" w:cs="Arial"/>
          <w:szCs w:val="24"/>
        </w:rPr>
        <w:t>.</w:t>
      </w:r>
      <w:r w:rsidR="00196BEC" w:rsidRPr="00634EEE">
        <w:rPr>
          <w:rFonts w:ascii="Arial" w:hAnsi="Arial" w:cs="Arial"/>
          <w:b/>
          <w:szCs w:val="24"/>
        </w:rPr>
        <w:t xml:space="preserve"> [</w:t>
      </w:r>
      <w:fldSimple w:instr=" REF FA5 \h  \* MERGEFORMAT ">
        <w:r w:rsidR="00B24BA5" w:rsidRPr="00B24BA5">
          <w:rPr>
            <w:rFonts w:ascii="Arial" w:hAnsi="Arial" w:cs="Arial"/>
            <w:b/>
            <w:szCs w:val="24"/>
          </w:rPr>
          <w:t>FA-5</w:t>
        </w:r>
      </w:fldSimple>
      <w:r w:rsidR="00196BEC" w:rsidRPr="00634EEE">
        <w:rPr>
          <w:rFonts w:ascii="Arial" w:hAnsi="Arial" w:cs="Arial"/>
          <w:b/>
          <w:szCs w:val="24"/>
        </w:rPr>
        <w:t>]</w:t>
      </w:r>
    </w:p>
    <w:p w:rsidR="00FB3843" w:rsidRPr="00634EEE" w:rsidRDefault="00196BEC" w:rsidP="00FB3843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>O</w:t>
      </w:r>
      <w:r w:rsidR="00FB3843" w:rsidRPr="00634EEE">
        <w:rPr>
          <w:rFonts w:ascii="Arial" w:hAnsi="Arial" w:cs="Arial"/>
          <w:szCs w:val="24"/>
        </w:rPr>
        <w:t xml:space="preserve"> </w:t>
      </w:r>
      <w:r w:rsidRPr="00634EEE">
        <w:rPr>
          <w:rFonts w:ascii="Arial" w:hAnsi="Arial" w:cs="Arial"/>
          <w:szCs w:val="24"/>
        </w:rPr>
        <w:t xml:space="preserve">sistema retorna ao passo </w:t>
      </w:r>
      <w:r w:rsidR="00F95945">
        <w:fldChar w:fldCharType="begin"/>
      </w:r>
      <w:r w:rsidR="00F95945">
        <w:instrText xml:space="preserve"> REF _Ref395970496 \r \h  \* MERGEFORMAT </w:instrText>
      </w:r>
      <w:r w:rsidR="00F95945">
        <w:fldChar w:fldCharType="separate"/>
      </w:r>
      <w:proofErr w:type="gramStart"/>
      <w:r w:rsidR="00B24BA5" w:rsidRPr="00B24BA5">
        <w:rPr>
          <w:rFonts w:ascii="Arial" w:hAnsi="Arial" w:cs="Arial"/>
          <w:szCs w:val="24"/>
        </w:rPr>
        <w:t>5</w:t>
      </w:r>
      <w:proofErr w:type="gramEnd"/>
      <w:r w:rsidR="00F95945">
        <w:fldChar w:fldCharType="end"/>
      </w:r>
      <w:r w:rsidRPr="00634EEE">
        <w:rPr>
          <w:rFonts w:ascii="Arial" w:hAnsi="Arial" w:cs="Arial"/>
          <w:szCs w:val="24"/>
        </w:rPr>
        <w:t xml:space="preserve"> do fluxo básico</w:t>
      </w:r>
      <w:r w:rsidR="00FB3843" w:rsidRPr="00634EEE">
        <w:rPr>
          <w:rFonts w:ascii="Arial" w:hAnsi="Arial" w:cs="Arial"/>
          <w:szCs w:val="24"/>
        </w:rPr>
        <w:t>.</w:t>
      </w:r>
    </w:p>
    <w:p w:rsidR="000331CB" w:rsidRPr="000D50BB" w:rsidRDefault="000331CB" w:rsidP="00FB3843">
      <w:pPr>
        <w:pStyle w:val="PargrafodaLista"/>
        <w:ind w:left="709"/>
        <w:rPr>
          <w:rFonts w:cs="Arial"/>
          <w:iCs/>
          <w:sz w:val="20"/>
        </w:rPr>
      </w:pPr>
    </w:p>
    <w:p w:rsidR="00E34F69" w:rsidRPr="000D50BB" w:rsidRDefault="00E34F69" w:rsidP="00706744">
      <w:pPr>
        <w:pStyle w:val="Ttulo"/>
        <w:rPr>
          <w:sz w:val="20"/>
        </w:rPr>
      </w:pPr>
      <w:bookmarkStart w:id="18" w:name="FA4"/>
      <w:proofErr w:type="gramStart"/>
      <w:r w:rsidRPr="000D50BB">
        <w:rPr>
          <w:sz w:val="20"/>
        </w:rPr>
        <w:t>FA-</w:t>
      </w:r>
      <w:r w:rsidR="00706744" w:rsidRPr="000D50BB">
        <w:rPr>
          <w:sz w:val="20"/>
        </w:rPr>
        <w:t>4</w:t>
      </w:r>
      <w:r w:rsidRPr="000D50BB">
        <w:rPr>
          <w:sz w:val="20"/>
        </w:rPr>
        <w:t>.</w:t>
      </w:r>
      <w:proofErr w:type="gramEnd"/>
      <w:r w:rsidRPr="000D50BB">
        <w:rPr>
          <w:sz w:val="20"/>
        </w:rPr>
        <w:t xml:space="preserve">  </w:t>
      </w:r>
      <w:bookmarkEnd w:id="18"/>
      <w:proofErr w:type="spellStart"/>
      <w:r w:rsidR="00FB3843" w:rsidRPr="000D50BB">
        <w:rPr>
          <w:sz w:val="20"/>
        </w:rPr>
        <w:t>Visualiza</w:t>
      </w:r>
      <w:r w:rsidR="00391765" w:rsidRPr="000D50BB">
        <w:rPr>
          <w:sz w:val="20"/>
        </w:rPr>
        <w:t>r</w:t>
      </w:r>
      <w:proofErr w:type="spellEnd"/>
      <w:r w:rsidR="005E2ED9" w:rsidRPr="000D50BB">
        <w:rPr>
          <w:sz w:val="20"/>
        </w:rPr>
        <w:t xml:space="preserve"> </w:t>
      </w:r>
      <w:proofErr w:type="spellStart"/>
      <w:r w:rsidR="001538A0" w:rsidRPr="000D50BB">
        <w:rPr>
          <w:sz w:val="20"/>
        </w:rPr>
        <w:t>Aviso</w:t>
      </w:r>
      <w:proofErr w:type="spellEnd"/>
      <w:r w:rsidR="001E597A" w:rsidRPr="000D50BB">
        <w:rPr>
          <w:sz w:val="20"/>
        </w:rPr>
        <w:t xml:space="preserve"> </w:t>
      </w:r>
    </w:p>
    <w:p w:rsidR="000331CB" w:rsidRPr="000D50BB" w:rsidRDefault="000331CB" w:rsidP="00E34F69">
      <w:pPr>
        <w:ind w:left="348"/>
        <w:rPr>
          <w:rFonts w:cs="Arial"/>
          <w:b/>
          <w:iCs/>
          <w:sz w:val="20"/>
        </w:rPr>
      </w:pPr>
    </w:p>
    <w:p w:rsidR="005E2ED9" w:rsidRPr="00634EEE" w:rsidRDefault="00FB3843" w:rsidP="00FB3843">
      <w:pPr>
        <w:pStyle w:val="Instruo"/>
        <w:numPr>
          <w:ilvl w:val="0"/>
          <w:numId w:val="18"/>
        </w:numPr>
        <w:jc w:val="both"/>
        <w:rPr>
          <w:i w:val="0"/>
          <w:iCs/>
          <w:color w:val="auto"/>
          <w:sz w:val="24"/>
          <w:szCs w:val="24"/>
        </w:rPr>
      </w:pPr>
      <w:r w:rsidRPr="00634EEE">
        <w:rPr>
          <w:i w:val="0"/>
          <w:iCs/>
          <w:color w:val="auto"/>
          <w:sz w:val="24"/>
          <w:szCs w:val="24"/>
        </w:rPr>
        <w:t xml:space="preserve">O ator </w:t>
      </w:r>
      <w:r w:rsidR="005E2ED9" w:rsidRPr="00634EEE">
        <w:rPr>
          <w:i w:val="0"/>
          <w:iCs/>
          <w:color w:val="auto"/>
          <w:sz w:val="24"/>
          <w:szCs w:val="24"/>
        </w:rPr>
        <w:t xml:space="preserve">seleciona </w:t>
      </w:r>
      <w:r w:rsidR="00E13117" w:rsidRPr="00634EEE">
        <w:rPr>
          <w:i w:val="0"/>
          <w:iCs/>
          <w:color w:val="auto"/>
          <w:sz w:val="24"/>
          <w:szCs w:val="24"/>
        </w:rPr>
        <w:t>a opção “Visualizar” na coluna do registro desejado</w:t>
      </w:r>
      <w:r w:rsidR="005E2ED9" w:rsidRPr="00634EEE">
        <w:rPr>
          <w:i w:val="0"/>
          <w:iCs/>
          <w:color w:val="auto"/>
          <w:sz w:val="24"/>
          <w:szCs w:val="24"/>
        </w:rPr>
        <w:t>;</w:t>
      </w:r>
    </w:p>
    <w:p w:rsidR="00FB3843" w:rsidRPr="00634EEE" w:rsidRDefault="00FB3843" w:rsidP="00FB3843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>O sistema apresenta os dados</w:t>
      </w:r>
      <w:r w:rsidR="005E2ED9" w:rsidRPr="00634EEE">
        <w:rPr>
          <w:rFonts w:ascii="Arial" w:hAnsi="Arial" w:cs="Arial"/>
          <w:szCs w:val="24"/>
        </w:rPr>
        <w:t xml:space="preserve"> do registro selecionado</w:t>
      </w:r>
      <w:r w:rsidR="004B51AE" w:rsidRPr="00634EEE">
        <w:rPr>
          <w:rFonts w:ascii="Arial" w:hAnsi="Arial" w:cs="Arial"/>
          <w:szCs w:val="24"/>
        </w:rPr>
        <w:t xml:space="preserve"> na “Tela Visualizar Aviso – 2.2.2". </w:t>
      </w:r>
      <w:r w:rsidR="004B51AE" w:rsidRPr="00634EEE">
        <w:rPr>
          <w:rFonts w:ascii="Arial" w:hAnsi="Arial" w:cs="Arial"/>
          <w:b/>
          <w:szCs w:val="24"/>
        </w:rPr>
        <w:t>[IT002]</w:t>
      </w:r>
    </w:p>
    <w:p w:rsidR="00FB3843" w:rsidRPr="00634EEE" w:rsidRDefault="004B51AE" w:rsidP="00FB3843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 xml:space="preserve">O sistema retorna ao passo </w:t>
      </w:r>
      <w:r w:rsidR="00F95945" w:rsidRPr="00634EEE">
        <w:rPr>
          <w:rFonts w:ascii="Arial" w:hAnsi="Arial" w:cs="Arial"/>
          <w:szCs w:val="24"/>
        </w:rPr>
        <w:fldChar w:fldCharType="begin"/>
      </w:r>
      <w:r w:rsidR="007A3807" w:rsidRPr="00634EEE">
        <w:rPr>
          <w:rFonts w:ascii="Arial" w:hAnsi="Arial" w:cs="Arial"/>
          <w:szCs w:val="24"/>
        </w:rPr>
        <w:instrText xml:space="preserve"> REF _Ref395970496 \r \h </w:instrText>
      </w:r>
      <w:r w:rsidR="00F95945" w:rsidRPr="00634EEE">
        <w:rPr>
          <w:rFonts w:ascii="Arial" w:hAnsi="Arial" w:cs="Arial"/>
          <w:szCs w:val="24"/>
        </w:rPr>
      </w:r>
      <w:r w:rsidR="00F95945" w:rsidRPr="00634EEE">
        <w:rPr>
          <w:rFonts w:ascii="Arial" w:hAnsi="Arial" w:cs="Arial"/>
          <w:szCs w:val="24"/>
        </w:rPr>
        <w:fldChar w:fldCharType="separate"/>
      </w:r>
      <w:proofErr w:type="gramStart"/>
      <w:r w:rsidR="00B24BA5">
        <w:rPr>
          <w:rFonts w:ascii="Arial" w:hAnsi="Arial" w:cs="Arial"/>
          <w:szCs w:val="24"/>
        </w:rPr>
        <w:t>5</w:t>
      </w:r>
      <w:proofErr w:type="gramEnd"/>
      <w:r w:rsidR="00F95945" w:rsidRPr="00634EEE">
        <w:rPr>
          <w:rFonts w:ascii="Arial" w:hAnsi="Arial" w:cs="Arial"/>
          <w:szCs w:val="24"/>
        </w:rPr>
        <w:fldChar w:fldCharType="end"/>
      </w:r>
      <w:r w:rsidRPr="00634EEE">
        <w:rPr>
          <w:rFonts w:ascii="Arial" w:hAnsi="Arial" w:cs="Arial"/>
          <w:szCs w:val="24"/>
        </w:rPr>
        <w:t xml:space="preserve"> do fluxo básico</w:t>
      </w:r>
      <w:r w:rsidR="00FB3843" w:rsidRPr="00634EEE">
        <w:rPr>
          <w:rFonts w:ascii="Arial" w:hAnsi="Arial" w:cs="Arial"/>
          <w:szCs w:val="24"/>
        </w:rPr>
        <w:t>.</w:t>
      </w:r>
    </w:p>
    <w:p w:rsidR="004B51AE" w:rsidRPr="00634EEE" w:rsidRDefault="004B51AE" w:rsidP="004B51AE">
      <w:pPr>
        <w:pStyle w:val="PargrafodaLista"/>
        <w:ind w:left="720"/>
        <w:rPr>
          <w:rFonts w:ascii="Arial" w:hAnsi="Arial" w:cs="Arial"/>
          <w:szCs w:val="24"/>
        </w:rPr>
      </w:pPr>
    </w:p>
    <w:p w:rsidR="001538A0" w:rsidRPr="003220F0" w:rsidRDefault="001538A0" w:rsidP="001538A0">
      <w:pPr>
        <w:pStyle w:val="Ttulo"/>
        <w:rPr>
          <w:sz w:val="20"/>
        </w:rPr>
      </w:pPr>
      <w:bookmarkStart w:id="19" w:name="FA5"/>
      <w:proofErr w:type="gramStart"/>
      <w:r w:rsidRPr="000D50BB">
        <w:rPr>
          <w:sz w:val="20"/>
        </w:rPr>
        <w:t>FA-</w:t>
      </w:r>
      <w:r w:rsidR="00D52CFE">
        <w:rPr>
          <w:sz w:val="20"/>
        </w:rPr>
        <w:t>5</w:t>
      </w:r>
      <w:bookmarkEnd w:id="19"/>
      <w:r w:rsidRPr="000D50BB">
        <w:rPr>
          <w:sz w:val="20"/>
        </w:rPr>
        <w:t>.</w:t>
      </w:r>
      <w:proofErr w:type="gramEnd"/>
      <w:r w:rsidRPr="000D50BB">
        <w:rPr>
          <w:sz w:val="20"/>
        </w:rPr>
        <w:t xml:space="preserve">  </w:t>
      </w:r>
      <w:proofErr w:type="spellStart"/>
      <w:r w:rsidRPr="000D50BB">
        <w:rPr>
          <w:sz w:val="20"/>
        </w:rPr>
        <w:t>Visualizar</w:t>
      </w:r>
      <w:proofErr w:type="spellEnd"/>
      <w:r w:rsidRPr="000D50BB">
        <w:rPr>
          <w:sz w:val="20"/>
        </w:rPr>
        <w:t xml:space="preserve"> </w:t>
      </w:r>
      <w:proofErr w:type="spellStart"/>
      <w:r w:rsidR="00E13117" w:rsidRPr="000D50BB">
        <w:rPr>
          <w:sz w:val="20"/>
        </w:rPr>
        <w:t>Documento</w:t>
      </w:r>
      <w:proofErr w:type="spellEnd"/>
      <w:r>
        <w:rPr>
          <w:sz w:val="20"/>
        </w:rPr>
        <w:t xml:space="preserve"> </w:t>
      </w:r>
    </w:p>
    <w:p w:rsidR="001538A0" w:rsidRPr="003220F0" w:rsidRDefault="001538A0" w:rsidP="001538A0">
      <w:pPr>
        <w:ind w:left="348"/>
        <w:rPr>
          <w:rFonts w:cs="Arial"/>
          <w:b/>
          <w:iCs/>
          <w:sz w:val="20"/>
        </w:rPr>
      </w:pPr>
    </w:p>
    <w:p w:rsidR="001538A0" w:rsidRPr="00634EEE" w:rsidRDefault="001538A0" w:rsidP="001538A0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634EEE">
        <w:rPr>
          <w:i w:val="0"/>
          <w:iCs/>
          <w:color w:val="auto"/>
          <w:sz w:val="24"/>
          <w:szCs w:val="24"/>
        </w:rPr>
        <w:t>O ator seleciona o registro desejado</w:t>
      </w:r>
      <w:r w:rsidR="00E13117" w:rsidRPr="00634EEE">
        <w:rPr>
          <w:i w:val="0"/>
          <w:iCs/>
          <w:color w:val="auto"/>
          <w:sz w:val="24"/>
          <w:szCs w:val="24"/>
        </w:rPr>
        <w:t xml:space="preserve"> na coluna de “Documento”</w:t>
      </w:r>
      <w:r w:rsidRPr="00634EEE">
        <w:rPr>
          <w:i w:val="0"/>
          <w:iCs/>
          <w:color w:val="auto"/>
          <w:sz w:val="24"/>
          <w:szCs w:val="24"/>
        </w:rPr>
        <w:t>;</w:t>
      </w:r>
    </w:p>
    <w:p w:rsidR="001538A0" w:rsidRPr="00634EEE" w:rsidRDefault="001538A0" w:rsidP="001538A0">
      <w:pPr>
        <w:pStyle w:val="PargrafodaLista"/>
        <w:numPr>
          <w:ilvl w:val="0"/>
          <w:numId w:val="19"/>
        </w:numPr>
        <w:rPr>
          <w:rFonts w:ascii="Arial" w:hAnsi="Arial" w:cs="Arial"/>
          <w:b/>
          <w:szCs w:val="24"/>
        </w:rPr>
      </w:pPr>
      <w:r w:rsidRPr="00634EEE">
        <w:rPr>
          <w:rFonts w:ascii="Arial" w:hAnsi="Arial" w:cs="Arial"/>
          <w:szCs w:val="24"/>
        </w:rPr>
        <w:t xml:space="preserve">O sistema </w:t>
      </w:r>
      <w:r w:rsidR="004B51AE" w:rsidRPr="00634EEE">
        <w:rPr>
          <w:rFonts w:ascii="Arial" w:hAnsi="Arial" w:cs="Arial"/>
          <w:szCs w:val="24"/>
        </w:rPr>
        <w:t xml:space="preserve">apresenta os dados do registro selecionado na “Tela Visualizar Documento – 2.2.6". </w:t>
      </w:r>
      <w:r w:rsidR="004B51AE" w:rsidRPr="00634EEE">
        <w:rPr>
          <w:rFonts w:ascii="Arial" w:hAnsi="Arial" w:cs="Arial"/>
          <w:b/>
          <w:szCs w:val="24"/>
        </w:rPr>
        <w:t>[IT002]</w:t>
      </w:r>
    </w:p>
    <w:p w:rsidR="001538A0" w:rsidRPr="00634EEE" w:rsidRDefault="004B51AE" w:rsidP="001538A0">
      <w:pPr>
        <w:pStyle w:val="PargrafodaLista"/>
        <w:numPr>
          <w:ilvl w:val="0"/>
          <w:numId w:val="19"/>
        </w:numPr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 xml:space="preserve">O sistema retorna ao passo </w:t>
      </w:r>
      <w:r w:rsidR="00F95945" w:rsidRPr="00634EEE">
        <w:rPr>
          <w:rFonts w:ascii="Arial" w:hAnsi="Arial" w:cs="Arial"/>
          <w:szCs w:val="24"/>
        </w:rPr>
        <w:fldChar w:fldCharType="begin"/>
      </w:r>
      <w:r w:rsidR="007A3807" w:rsidRPr="00634EEE">
        <w:rPr>
          <w:rFonts w:ascii="Arial" w:hAnsi="Arial" w:cs="Arial"/>
          <w:szCs w:val="24"/>
        </w:rPr>
        <w:instrText xml:space="preserve"> REF _Ref395970496 \r \h </w:instrText>
      </w:r>
      <w:r w:rsidR="00F95945" w:rsidRPr="00634EEE">
        <w:rPr>
          <w:rFonts w:ascii="Arial" w:hAnsi="Arial" w:cs="Arial"/>
          <w:szCs w:val="24"/>
        </w:rPr>
      </w:r>
      <w:r w:rsidR="00F95945" w:rsidRPr="00634EEE">
        <w:rPr>
          <w:rFonts w:ascii="Arial" w:hAnsi="Arial" w:cs="Arial"/>
          <w:szCs w:val="24"/>
        </w:rPr>
        <w:fldChar w:fldCharType="separate"/>
      </w:r>
      <w:proofErr w:type="gramStart"/>
      <w:r w:rsidR="00B24BA5">
        <w:rPr>
          <w:rFonts w:ascii="Arial" w:hAnsi="Arial" w:cs="Arial"/>
          <w:szCs w:val="24"/>
        </w:rPr>
        <w:t>5</w:t>
      </w:r>
      <w:proofErr w:type="gramEnd"/>
      <w:r w:rsidR="00F95945" w:rsidRPr="00634EEE">
        <w:rPr>
          <w:rFonts w:ascii="Arial" w:hAnsi="Arial" w:cs="Arial"/>
          <w:szCs w:val="24"/>
        </w:rPr>
        <w:fldChar w:fldCharType="end"/>
      </w:r>
      <w:r w:rsidRPr="00634EEE">
        <w:rPr>
          <w:rFonts w:ascii="Arial" w:hAnsi="Arial" w:cs="Arial"/>
          <w:szCs w:val="24"/>
        </w:rPr>
        <w:t xml:space="preserve"> do fluxo básico</w:t>
      </w:r>
      <w:r w:rsidR="001538A0" w:rsidRPr="00634EEE">
        <w:rPr>
          <w:rFonts w:ascii="Arial" w:hAnsi="Arial" w:cs="Arial"/>
          <w:szCs w:val="24"/>
        </w:rPr>
        <w:t>.</w:t>
      </w:r>
    </w:p>
    <w:p w:rsidR="001538A0" w:rsidRPr="003220F0" w:rsidRDefault="001538A0" w:rsidP="001538A0">
      <w:pPr>
        <w:pStyle w:val="PargrafodaLista"/>
        <w:ind w:left="720"/>
        <w:rPr>
          <w:rFonts w:ascii="Arial" w:hAnsi="Arial" w:cs="Arial"/>
          <w:sz w:val="20"/>
          <w:szCs w:val="24"/>
        </w:rPr>
      </w:pPr>
    </w:p>
    <w:p w:rsidR="00E829EC" w:rsidRPr="003220F0" w:rsidRDefault="00E829EC" w:rsidP="00FB3843">
      <w:pPr>
        <w:pStyle w:val="Instruo"/>
        <w:ind w:left="720"/>
        <w:jc w:val="both"/>
        <w:rPr>
          <w:i w:val="0"/>
          <w:iCs/>
          <w:color w:val="auto"/>
          <w:szCs w:val="24"/>
        </w:rPr>
      </w:pPr>
      <w:r w:rsidRPr="003220F0">
        <w:rPr>
          <w:i w:val="0"/>
          <w:iCs/>
          <w:color w:val="auto"/>
          <w:szCs w:val="24"/>
        </w:rPr>
        <w:t xml:space="preserve"> </w:t>
      </w: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0" w:name="_Toc396153505"/>
      <w:r w:rsidRPr="0073491E">
        <w:t>FLUXOS</w:t>
      </w:r>
      <w:r>
        <w:rPr>
          <w:color w:val="auto"/>
        </w:rPr>
        <w:t xml:space="preserve"> DE EXCEÇÃO</w:t>
      </w:r>
      <w:bookmarkEnd w:id="20"/>
    </w:p>
    <w:p w:rsidR="00E13117" w:rsidRPr="00634EEE" w:rsidRDefault="004B51AE" w:rsidP="00FB384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>Não se aplica.</w:t>
      </w:r>
    </w:p>
    <w:p w:rsidR="00FB3843" w:rsidRPr="00FB3843" w:rsidRDefault="00FB3843" w:rsidP="00FB384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6A3D99" w:rsidRDefault="003220F0" w:rsidP="006A3D99">
      <w:pPr>
        <w:pStyle w:val="STJNvel1"/>
        <w:numPr>
          <w:ilvl w:val="0"/>
          <w:numId w:val="1"/>
        </w:numPr>
      </w:pPr>
      <w:bookmarkStart w:id="21" w:name="_Toc396153506"/>
      <w:r w:rsidRPr="006A3D99">
        <w:t>PONTO</w:t>
      </w:r>
      <w:r>
        <w:t>S</w:t>
      </w:r>
      <w:r w:rsidRPr="006A3D99">
        <w:t xml:space="preserve"> DE INCLUSÃO</w:t>
      </w:r>
      <w:bookmarkStart w:id="22" w:name="_Toc373416696"/>
      <w:bookmarkEnd w:id="21"/>
    </w:p>
    <w:p w:rsidR="006A3D99" w:rsidRPr="00634EEE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>Não se aplica.</w:t>
      </w:r>
    </w:p>
    <w:p w:rsidR="009D26ED" w:rsidRPr="00725303" w:rsidRDefault="009D26ED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D77EC7" w:rsidRDefault="003220F0" w:rsidP="00CC5A99">
      <w:pPr>
        <w:pStyle w:val="STJNvel1"/>
        <w:numPr>
          <w:ilvl w:val="0"/>
          <w:numId w:val="1"/>
        </w:numPr>
      </w:pPr>
      <w:bookmarkStart w:id="23" w:name="_Toc396153507"/>
      <w:r>
        <w:lastRenderedPageBreak/>
        <w:t>PONTOS DE EXTENSÃO</w:t>
      </w:r>
      <w:bookmarkEnd w:id="22"/>
      <w:bookmarkEnd w:id="23"/>
    </w:p>
    <w:p w:rsidR="00B9052D" w:rsidRPr="00634EEE" w:rsidRDefault="00B9052D" w:rsidP="00B9052D">
      <w:pPr>
        <w:pStyle w:val="PargrafodaLista"/>
        <w:ind w:left="284"/>
        <w:jc w:val="both"/>
        <w:rPr>
          <w:szCs w:val="24"/>
        </w:rPr>
      </w:pPr>
      <w:r w:rsidRPr="00634EEE">
        <w:rPr>
          <w:rFonts w:ascii="Arial" w:hAnsi="Arial" w:cs="Arial"/>
          <w:szCs w:val="24"/>
        </w:rPr>
        <w:t>Não se aplica.</w:t>
      </w:r>
    </w:p>
    <w:p w:rsidR="00D77EC7" w:rsidRPr="00634EEE" w:rsidRDefault="00D77EC7" w:rsidP="00D77EC7">
      <w:pPr>
        <w:tabs>
          <w:tab w:val="left" w:pos="1276"/>
        </w:tabs>
        <w:ind w:left="709"/>
        <w:rPr>
          <w:color w:val="auto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4" w:name="_Toc396153508"/>
      <w:r>
        <w:t>FREQÜÊNCIA DE OCORRÊNCIA</w:t>
      </w:r>
      <w:bookmarkEnd w:id="24"/>
    </w:p>
    <w:p w:rsidR="00876B2F" w:rsidRPr="00634EEE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634EEE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5" w:name="_Toc125373395"/>
      <w:bookmarkStart w:id="26" w:name="_Toc396153509"/>
      <w:r>
        <w:t>REFERÊNCIAS</w:t>
      </w:r>
      <w:bookmarkEnd w:id="25"/>
      <w:bookmarkEnd w:id="26"/>
    </w:p>
    <w:p w:rsidR="00E90D84" w:rsidRPr="00634EEE" w:rsidRDefault="00E90D84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  <w:szCs w:val="24"/>
        </w:rPr>
      </w:pPr>
      <w:r w:rsidRPr="00634EEE">
        <w:rPr>
          <w:rFonts w:cs="Times New Roman"/>
          <w:i w:val="0"/>
          <w:color w:val="000000"/>
          <w:sz w:val="24"/>
          <w:szCs w:val="24"/>
        </w:rPr>
        <w:t>Especificação de Tela Exibir Mural de Aviso – 0.01</w:t>
      </w:r>
    </w:p>
    <w:p w:rsidR="00876B2F" w:rsidRPr="00634EEE" w:rsidRDefault="009D26AF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  <w:szCs w:val="24"/>
        </w:rPr>
      </w:pPr>
      <w:r w:rsidRPr="00634EEE">
        <w:rPr>
          <w:rFonts w:cs="Times New Roman"/>
          <w:i w:val="0"/>
          <w:color w:val="000000"/>
          <w:sz w:val="24"/>
          <w:szCs w:val="24"/>
        </w:rPr>
        <w:t xml:space="preserve">Lista de </w:t>
      </w:r>
      <w:r w:rsidR="00876B2F" w:rsidRPr="00634EEE">
        <w:rPr>
          <w:rFonts w:cs="Times New Roman"/>
          <w:i w:val="0"/>
          <w:color w:val="000000"/>
          <w:sz w:val="24"/>
          <w:szCs w:val="24"/>
        </w:rPr>
        <w:t>Mensagens – 0.0</w:t>
      </w:r>
      <w:r w:rsidR="00CB41AF">
        <w:rPr>
          <w:rFonts w:cs="Times New Roman"/>
          <w:i w:val="0"/>
          <w:color w:val="000000"/>
          <w:sz w:val="24"/>
          <w:szCs w:val="24"/>
        </w:rPr>
        <w:t>3</w:t>
      </w:r>
    </w:p>
    <w:p w:rsidR="00876B2F" w:rsidRPr="00634EEE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4"/>
          <w:lang w:eastAsia="pt-BR" w:bidi="ar-SA"/>
        </w:rPr>
      </w:pPr>
      <w:r w:rsidRPr="00634EEE">
        <w:rPr>
          <w:rFonts w:ascii="Arial" w:eastAsia="Times New Roman" w:hAnsi="Arial" w:cs="Times New Roman"/>
          <w:color w:val="000000"/>
          <w:kern w:val="0"/>
          <w:szCs w:val="24"/>
          <w:lang w:eastAsia="pt-BR" w:bidi="ar-SA"/>
        </w:rPr>
        <w:t>Regras de Negócio – 0.0</w:t>
      </w:r>
      <w:r w:rsidR="00CB41AF">
        <w:rPr>
          <w:rFonts w:ascii="Arial" w:eastAsia="Times New Roman" w:hAnsi="Arial" w:cs="Times New Roman"/>
          <w:color w:val="000000"/>
          <w:kern w:val="0"/>
          <w:szCs w:val="24"/>
          <w:lang w:eastAsia="pt-BR" w:bidi="ar-SA"/>
        </w:rPr>
        <w:t>9</w:t>
      </w:r>
    </w:p>
    <w:p w:rsidR="00876B2F" w:rsidRPr="00634EEE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4"/>
          <w:lang w:eastAsia="pt-BR" w:bidi="ar-SA"/>
        </w:rPr>
      </w:pPr>
      <w:r w:rsidRPr="00634EEE">
        <w:rPr>
          <w:rFonts w:ascii="Arial" w:eastAsia="Times New Roman" w:hAnsi="Arial" w:cs="Times New Roman"/>
          <w:color w:val="000000"/>
          <w:kern w:val="0"/>
          <w:szCs w:val="24"/>
          <w:lang w:eastAsia="pt-BR" w:bidi="ar-SA"/>
        </w:rPr>
        <w:t>Glossário – 0.0</w:t>
      </w:r>
      <w:r w:rsidR="00971B72" w:rsidRPr="00634EEE">
        <w:rPr>
          <w:rFonts w:ascii="Arial" w:eastAsia="Times New Roman" w:hAnsi="Arial" w:cs="Times New Roman"/>
          <w:color w:val="000000"/>
          <w:kern w:val="0"/>
          <w:szCs w:val="24"/>
          <w:lang w:eastAsia="pt-BR" w:bidi="ar-SA"/>
        </w:rPr>
        <w:t>1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7" w:name="_Toc396153510"/>
      <w:r>
        <w:t>REFERÊNCIAS BIBLIOGRÁFICAS</w:t>
      </w:r>
      <w:bookmarkEnd w:id="27"/>
    </w:p>
    <w:p w:rsidR="007F3D23" w:rsidRPr="00634EEE" w:rsidRDefault="007F3D23" w:rsidP="00D52CFE">
      <w:pPr>
        <w:pStyle w:val="PargrafodaLista"/>
        <w:ind w:left="284"/>
        <w:rPr>
          <w:rFonts w:ascii="Arial" w:hAnsi="Arial" w:cs="Arial"/>
          <w:szCs w:val="24"/>
        </w:rPr>
      </w:pPr>
      <w:bookmarkStart w:id="28" w:name="_Toc125373396"/>
      <w:r w:rsidRPr="00634EEE">
        <w:rPr>
          <w:rFonts w:ascii="Arial" w:hAnsi="Arial" w:cs="Arial"/>
          <w:szCs w:val="24"/>
        </w:rPr>
        <w:t>Não se aplica.</w:t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29" w:name="_Toc396153511"/>
      <w:r>
        <w:t>ASSINATURAS</w:t>
      </w:r>
      <w:bookmarkEnd w:id="1"/>
      <w:bookmarkEnd w:id="28"/>
      <w:bookmarkEnd w:id="29"/>
    </w:p>
    <w:p w:rsidR="00177937" w:rsidRDefault="00177937"/>
    <w:p w:rsidR="00177937" w:rsidRPr="00634EEE" w:rsidRDefault="00177937">
      <w:pPr>
        <w:pStyle w:val="CTMISCorpo1"/>
        <w:rPr>
          <w:szCs w:val="24"/>
        </w:rPr>
      </w:pPr>
      <w:r w:rsidRPr="00634EEE">
        <w:rPr>
          <w:szCs w:val="24"/>
        </w:rPr>
        <w:t xml:space="preserve">Concordam com conteúdo deste </w:t>
      </w:r>
      <w:r w:rsidR="00CC5A99" w:rsidRPr="00634EEE">
        <w:rPr>
          <w:szCs w:val="24"/>
        </w:rPr>
        <w:t>aviso</w:t>
      </w:r>
      <w:r w:rsidRPr="00634EEE">
        <w:rPr>
          <w:szCs w:val="24"/>
        </w:rPr>
        <w:t>:</w:t>
      </w:r>
    </w:p>
    <w:p w:rsidR="00177937" w:rsidRPr="00634EEE" w:rsidRDefault="00177937">
      <w:pPr>
        <w:pStyle w:val="CTMISCorpo1"/>
        <w:rPr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634EEE">
        <w:trPr>
          <w:cantSplit/>
          <w:trHeight w:val="1032"/>
          <w:jc w:val="center"/>
        </w:trPr>
        <w:tc>
          <w:tcPr>
            <w:tcW w:w="4932" w:type="dxa"/>
          </w:tcPr>
          <w:p w:rsidR="00177937" w:rsidRPr="00634EEE" w:rsidRDefault="00177937" w:rsidP="00257F09">
            <w:pPr>
              <w:pStyle w:val="CTMISTabela"/>
              <w:jc w:val="center"/>
              <w:rPr>
                <w:b w:val="0"/>
                <w:sz w:val="24"/>
                <w:szCs w:val="24"/>
              </w:rPr>
            </w:pPr>
          </w:p>
          <w:p w:rsidR="00177937" w:rsidRPr="00634EEE" w:rsidRDefault="00177937" w:rsidP="00257F09">
            <w:pPr>
              <w:pStyle w:val="CTMISTabela"/>
              <w:jc w:val="center"/>
              <w:rPr>
                <w:b w:val="0"/>
                <w:sz w:val="24"/>
                <w:szCs w:val="24"/>
              </w:rPr>
            </w:pPr>
            <w:r w:rsidRPr="00634EEE">
              <w:rPr>
                <w:b w:val="0"/>
                <w:sz w:val="24"/>
                <w:szCs w:val="24"/>
              </w:rPr>
              <w:t>Data: ___/___/_____</w:t>
            </w:r>
          </w:p>
          <w:p w:rsidR="00177937" w:rsidRPr="00634EEE" w:rsidRDefault="00177937" w:rsidP="00257F09">
            <w:pPr>
              <w:pStyle w:val="CTMISTabela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932" w:type="dxa"/>
          </w:tcPr>
          <w:p w:rsidR="00177937" w:rsidRPr="00634EEE" w:rsidRDefault="00177937" w:rsidP="00257F09">
            <w:pPr>
              <w:pStyle w:val="CTMISTabela"/>
              <w:jc w:val="center"/>
              <w:rPr>
                <w:b w:val="0"/>
                <w:sz w:val="24"/>
                <w:szCs w:val="24"/>
              </w:rPr>
            </w:pPr>
          </w:p>
          <w:p w:rsidR="00177937" w:rsidRPr="00634EEE" w:rsidRDefault="00177937" w:rsidP="00257F09">
            <w:pPr>
              <w:pStyle w:val="CTMISTabela"/>
              <w:jc w:val="center"/>
              <w:rPr>
                <w:b w:val="0"/>
                <w:sz w:val="24"/>
                <w:szCs w:val="24"/>
              </w:rPr>
            </w:pPr>
            <w:r w:rsidRPr="00634EEE">
              <w:rPr>
                <w:b w:val="0"/>
                <w:sz w:val="24"/>
                <w:szCs w:val="24"/>
              </w:rPr>
              <w:t>Data: ___/___/_____</w:t>
            </w:r>
          </w:p>
          <w:p w:rsidR="00177937" w:rsidRPr="00634EEE" w:rsidRDefault="00177937" w:rsidP="00257F09">
            <w:pPr>
              <w:pStyle w:val="CTMISTabela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77937" w:rsidRPr="00634EEE">
        <w:trPr>
          <w:cantSplit/>
          <w:trHeight w:val="679"/>
          <w:jc w:val="center"/>
        </w:trPr>
        <w:tc>
          <w:tcPr>
            <w:tcW w:w="4932" w:type="dxa"/>
          </w:tcPr>
          <w:p w:rsidR="00D67EC7" w:rsidRPr="00634EEE" w:rsidRDefault="00D67EC7" w:rsidP="00257F09">
            <w:pPr>
              <w:pStyle w:val="CTMISInstrues"/>
              <w:rPr>
                <w:rStyle w:val="rwrro"/>
                <w:sz w:val="24"/>
                <w:szCs w:val="24"/>
              </w:rPr>
            </w:pPr>
            <w:r w:rsidRPr="00634EEE">
              <w:rPr>
                <w:rStyle w:val="rwrro"/>
                <w:sz w:val="24"/>
                <w:szCs w:val="24"/>
              </w:rPr>
              <w:t xml:space="preserve">Simone Alves </w:t>
            </w:r>
            <w:proofErr w:type="spellStart"/>
            <w:r w:rsidRPr="00634EEE">
              <w:rPr>
                <w:rStyle w:val="rwrro"/>
                <w:sz w:val="24"/>
                <w:szCs w:val="24"/>
              </w:rPr>
              <w:t>Albernaz</w:t>
            </w:r>
            <w:proofErr w:type="spellEnd"/>
          </w:p>
          <w:p w:rsidR="00D67EC7" w:rsidRPr="00634EEE" w:rsidRDefault="00D67EC7" w:rsidP="00257F09">
            <w:pPr>
              <w:pStyle w:val="CTMISInstrues"/>
              <w:rPr>
                <w:rStyle w:val="rwrro"/>
                <w:sz w:val="24"/>
                <w:szCs w:val="24"/>
              </w:rPr>
            </w:pPr>
            <w:r w:rsidRPr="00634EEE">
              <w:rPr>
                <w:rStyle w:val="rwrro"/>
                <w:sz w:val="24"/>
                <w:szCs w:val="24"/>
              </w:rPr>
              <w:t>Demandante</w:t>
            </w:r>
          </w:p>
          <w:p w:rsidR="00177937" w:rsidRPr="00634EEE" w:rsidRDefault="00D67EC7" w:rsidP="00257F09">
            <w:pPr>
              <w:pStyle w:val="CTMISTabela"/>
              <w:jc w:val="center"/>
              <w:rPr>
                <w:sz w:val="24"/>
                <w:szCs w:val="24"/>
              </w:rPr>
            </w:pPr>
            <w:r w:rsidRPr="00634EEE">
              <w:rPr>
                <w:rStyle w:val="rwrro"/>
                <w:sz w:val="24"/>
                <w:szCs w:val="24"/>
              </w:rPr>
              <w:t>Gabinete da Secretaria-</w:t>
            </w:r>
            <w:proofErr w:type="spellStart"/>
            <w:r w:rsidRPr="00634EEE">
              <w:rPr>
                <w:rStyle w:val="rwrro"/>
                <w:sz w:val="24"/>
                <w:szCs w:val="24"/>
              </w:rPr>
              <w:t>Geral</w:t>
            </w:r>
            <w:proofErr w:type="spellEnd"/>
            <w:r w:rsidRPr="00634EEE">
              <w:rPr>
                <w:rStyle w:val="rwrro"/>
                <w:sz w:val="24"/>
                <w:szCs w:val="24"/>
              </w:rPr>
              <w:t xml:space="preserve"> da </w:t>
            </w:r>
            <w:proofErr w:type="spellStart"/>
            <w:r w:rsidRPr="00634EEE">
              <w:rPr>
                <w:rStyle w:val="rwrro"/>
                <w:sz w:val="24"/>
                <w:szCs w:val="24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Pr="00634EEE" w:rsidRDefault="00B634F7" w:rsidP="00257F09">
            <w:pPr>
              <w:pStyle w:val="CTMISInstrues"/>
              <w:rPr>
                <w:sz w:val="24"/>
                <w:szCs w:val="24"/>
              </w:rPr>
            </w:pPr>
            <w:r w:rsidRPr="00634EEE">
              <w:rPr>
                <w:sz w:val="24"/>
                <w:szCs w:val="24"/>
              </w:rPr>
              <w:t xml:space="preserve">Eduardo </w:t>
            </w:r>
            <w:proofErr w:type="spellStart"/>
            <w:r w:rsidRPr="00634EEE">
              <w:rPr>
                <w:sz w:val="24"/>
                <w:szCs w:val="24"/>
              </w:rPr>
              <w:t>Josimar</w:t>
            </w:r>
            <w:proofErr w:type="spellEnd"/>
            <w:r w:rsidRPr="00634EEE">
              <w:rPr>
                <w:sz w:val="24"/>
                <w:szCs w:val="24"/>
              </w:rPr>
              <w:t xml:space="preserve"> das Neves Alves</w:t>
            </w:r>
          </w:p>
          <w:p w:rsidR="00B634F7" w:rsidRPr="00634EEE" w:rsidRDefault="00B634F7" w:rsidP="00257F09">
            <w:pPr>
              <w:pStyle w:val="CTMISInstrues"/>
              <w:rPr>
                <w:sz w:val="24"/>
                <w:szCs w:val="24"/>
              </w:rPr>
            </w:pPr>
            <w:r w:rsidRPr="00634EEE">
              <w:rPr>
                <w:sz w:val="24"/>
                <w:szCs w:val="24"/>
              </w:rPr>
              <w:t>Líder Técnico</w:t>
            </w:r>
          </w:p>
          <w:p w:rsidR="00D67EC7" w:rsidRPr="00634EEE" w:rsidRDefault="00B634F7" w:rsidP="00257F09">
            <w:pPr>
              <w:pStyle w:val="CTMISTabela"/>
              <w:jc w:val="center"/>
              <w:rPr>
                <w:sz w:val="24"/>
                <w:szCs w:val="24"/>
              </w:rPr>
            </w:pPr>
            <w:r w:rsidRPr="00634EEE">
              <w:rPr>
                <w:sz w:val="24"/>
                <w:szCs w:val="24"/>
              </w:rPr>
              <w:t>STJ</w:t>
            </w:r>
          </w:p>
          <w:p w:rsidR="00D67EC7" w:rsidRPr="00634EEE" w:rsidRDefault="00D67EC7" w:rsidP="00257F09">
            <w:pPr>
              <w:pStyle w:val="CTMISTabela"/>
              <w:jc w:val="center"/>
              <w:rPr>
                <w:sz w:val="24"/>
                <w:szCs w:val="24"/>
              </w:rPr>
            </w:pPr>
          </w:p>
          <w:p w:rsidR="00D67EC7" w:rsidRPr="00634EEE" w:rsidRDefault="00D67EC7" w:rsidP="00257F09">
            <w:pPr>
              <w:pStyle w:val="CTMISTabela"/>
              <w:jc w:val="center"/>
              <w:rPr>
                <w:sz w:val="24"/>
                <w:szCs w:val="24"/>
              </w:rPr>
            </w:pPr>
          </w:p>
          <w:p w:rsidR="00D67EC7" w:rsidRPr="00634EEE" w:rsidRDefault="00D67EC7" w:rsidP="00257F09">
            <w:pPr>
              <w:pStyle w:val="CTMISTabela"/>
              <w:jc w:val="center"/>
              <w:rPr>
                <w:sz w:val="24"/>
                <w:szCs w:val="24"/>
              </w:rPr>
            </w:pPr>
          </w:p>
          <w:p w:rsidR="00D67EC7" w:rsidRPr="00634EEE" w:rsidRDefault="00D67EC7" w:rsidP="00257F09">
            <w:pPr>
              <w:pStyle w:val="CTMISTabela"/>
              <w:jc w:val="center"/>
              <w:rPr>
                <w:sz w:val="24"/>
                <w:szCs w:val="24"/>
              </w:rPr>
            </w:pPr>
          </w:p>
          <w:p w:rsidR="00177937" w:rsidRPr="00634EEE" w:rsidRDefault="00177937" w:rsidP="00257F09">
            <w:pPr>
              <w:pStyle w:val="CTMISTabela"/>
              <w:jc w:val="center"/>
              <w:rPr>
                <w:sz w:val="24"/>
                <w:szCs w:val="24"/>
              </w:rPr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35D" w:rsidRDefault="00A3535D">
      <w:r>
        <w:separator/>
      </w:r>
    </w:p>
  </w:endnote>
  <w:endnote w:type="continuationSeparator" w:id="0">
    <w:p w:rsidR="00A3535D" w:rsidRDefault="00A35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EC5319" w:rsidP="00391765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</w:t>
          </w:r>
          <w:r w:rsidR="00391765">
            <w:rPr>
              <w:sz w:val="20"/>
            </w:rPr>
            <w:t>2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="00391765">
            <w:rPr>
              <w:sz w:val="20"/>
            </w:rPr>
            <w:t>exibir_mural_aviso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F9594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95945">
            <w:rPr>
              <w:rStyle w:val="Nmerodepgina"/>
              <w:sz w:val="20"/>
            </w:rPr>
            <w:fldChar w:fldCharType="separate"/>
          </w:r>
          <w:r w:rsidR="008217D3">
            <w:rPr>
              <w:rStyle w:val="Nmerodepgina"/>
              <w:noProof/>
              <w:sz w:val="20"/>
            </w:rPr>
            <w:t>2</w:t>
          </w:r>
          <w:r w:rsidR="00F95945">
            <w:rPr>
              <w:rStyle w:val="Nmerodepgina"/>
              <w:sz w:val="20"/>
            </w:rPr>
            <w:fldChar w:fldCharType="end"/>
          </w:r>
          <w:r w:rsidR="00257F09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F9594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F95945">
            <w:rPr>
              <w:sz w:val="20"/>
            </w:rPr>
            <w:fldChar w:fldCharType="separate"/>
          </w:r>
          <w:r w:rsidR="008217D3">
            <w:rPr>
              <w:noProof/>
              <w:sz w:val="20"/>
            </w:rPr>
            <w:t>6</w:t>
          </w:r>
          <w:r w:rsidR="00F95945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E280A" w:rsidP="001E597A">
          <w:pPr>
            <w:pStyle w:val="Rodap"/>
            <w:ind w:right="360"/>
            <w:rPr>
              <w:sz w:val="20"/>
            </w:rPr>
          </w:pPr>
          <w:proofErr w:type="gramStart"/>
          <w:r w:rsidRPr="00EC5319">
            <w:rPr>
              <w:sz w:val="20"/>
            </w:rPr>
            <w:t>saad_escu_uc00</w:t>
          </w:r>
          <w:r w:rsidR="001E597A">
            <w:rPr>
              <w:sz w:val="20"/>
            </w:rPr>
            <w:t>2</w:t>
          </w:r>
          <w:proofErr w:type="gramEnd"/>
          <w:r w:rsidRPr="00EC5319">
            <w:rPr>
              <w:sz w:val="20"/>
            </w:rPr>
            <w:t>_</w:t>
          </w:r>
          <w:proofErr w:type="spellStart"/>
          <w:r w:rsidR="001E597A">
            <w:rPr>
              <w:sz w:val="20"/>
            </w:rPr>
            <w:t>exibir_mural_</w:t>
          </w:r>
          <w:r w:rsidR="00CC5A99">
            <w:rPr>
              <w:sz w:val="20"/>
            </w:rPr>
            <w:t>aviso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F9594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F95945" w:rsidRPr="005449C2">
            <w:rPr>
              <w:sz w:val="20"/>
            </w:rPr>
            <w:fldChar w:fldCharType="separate"/>
          </w:r>
          <w:r w:rsidR="008217D3">
            <w:rPr>
              <w:noProof/>
              <w:sz w:val="20"/>
            </w:rPr>
            <w:t>6</w:t>
          </w:r>
          <w:r w:rsidR="00F95945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F9594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F95945" w:rsidRPr="005449C2">
            <w:rPr>
              <w:sz w:val="20"/>
            </w:rPr>
            <w:fldChar w:fldCharType="separate"/>
          </w:r>
          <w:r w:rsidR="008217D3">
            <w:rPr>
              <w:noProof/>
              <w:sz w:val="20"/>
            </w:rPr>
            <w:t>6</w:t>
          </w:r>
          <w:r w:rsidR="00F95945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35D" w:rsidRDefault="00A3535D">
      <w:r>
        <w:separator/>
      </w:r>
    </w:p>
  </w:footnote>
  <w:footnote w:type="continuationSeparator" w:id="0">
    <w:p w:rsidR="00A3535D" w:rsidRDefault="00A353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296C2C" w:rsidP="00296C2C">
    <w:pPr>
      <w:pStyle w:val="Cabealho"/>
      <w:jc w:val="center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Default="00296C2C" w:rsidP="00504BF1">
          <w:pPr>
            <w:pStyle w:val="Cabealho"/>
            <w:ind w:left="-68" w:right="-57"/>
            <w:rPr>
              <w:i/>
              <w:color w:val="auto"/>
            </w:rPr>
          </w:pPr>
          <w:bookmarkStart w:id="0" w:name="_GoBack"/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3876" w:type="pct"/>
          <w:vAlign w:val="center"/>
        </w:tcPr>
        <w:p w:rsidR="00933FC4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>
            <w:rPr>
              <w:b/>
              <w:bCs/>
              <w:szCs w:val="24"/>
            </w:rPr>
            <w:t>Especificação de Caso de Uso</w:t>
          </w:r>
        </w:p>
        <w:p w:rsidR="00933FC4" w:rsidRPr="003E7920" w:rsidRDefault="009F5B4D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 xml:space="preserve">Exibir Mural de </w:t>
          </w:r>
          <w:r w:rsidR="00CC5A99">
            <w:rPr>
              <w:b/>
              <w:bCs/>
              <w:szCs w:val="24"/>
            </w:rPr>
            <w:t>Aviso</w:t>
          </w:r>
        </w:p>
        <w:p w:rsidR="00933FC4" w:rsidRPr="003E7920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345BCA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 w:rsidR="00B751DD"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 xml:space="preserve">- Sistema de Acompanhamento Administrativo de </w:t>
          </w:r>
          <w:r w:rsidR="00CC5A99">
            <w:rPr>
              <w:b/>
              <w:szCs w:val="24"/>
            </w:rPr>
            <w:t>Avisos</w:t>
          </w:r>
        </w:p>
      </w:tc>
      <w:tc>
        <w:tcPr>
          <w:tcW w:w="433" w:type="pct"/>
        </w:tcPr>
        <w:p w:rsidR="00933FC4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E53888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00E90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3D66D3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443C1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11"/>
  </w:num>
  <w:num w:numId="5">
    <w:abstractNumId w:val="16"/>
  </w:num>
  <w:num w:numId="6">
    <w:abstractNumId w:val="13"/>
  </w:num>
  <w:num w:numId="7">
    <w:abstractNumId w:val="8"/>
  </w:num>
  <w:num w:numId="8">
    <w:abstractNumId w:val="5"/>
  </w:num>
  <w:num w:numId="9">
    <w:abstractNumId w:val="17"/>
  </w:num>
  <w:num w:numId="10">
    <w:abstractNumId w:val="14"/>
  </w:num>
  <w:num w:numId="11">
    <w:abstractNumId w:val="3"/>
  </w:num>
  <w:num w:numId="12">
    <w:abstractNumId w:val="15"/>
  </w:num>
  <w:num w:numId="13">
    <w:abstractNumId w:val="10"/>
  </w:num>
  <w:num w:numId="14">
    <w:abstractNumId w:val="18"/>
  </w:num>
  <w:num w:numId="15">
    <w:abstractNumId w:val="9"/>
  </w:num>
  <w:num w:numId="16">
    <w:abstractNumId w:val="12"/>
  </w:num>
  <w:num w:numId="17">
    <w:abstractNumId w:val="7"/>
  </w:num>
  <w:num w:numId="18">
    <w:abstractNumId w:val="2"/>
  </w:num>
  <w:num w:numId="19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17D2E"/>
    <w:rsid w:val="00020F7A"/>
    <w:rsid w:val="000331CB"/>
    <w:rsid w:val="0004690D"/>
    <w:rsid w:val="000615E5"/>
    <w:rsid w:val="00074427"/>
    <w:rsid w:val="00083773"/>
    <w:rsid w:val="00091F7D"/>
    <w:rsid w:val="00092B67"/>
    <w:rsid w:val="00094CF9"/>
    <w:rsid w:val="00096436"/>
    <w:rsid w:val="00097FE0"/>
    <w:rsid w:val="000C0BAB"/>
    <w:rsid w:val="000C4ADC"/>
    <w:rsid w:val="000C63A6"/>
    <w:rsid w:val="000C64B3"/>
    <w:rsid w:val="000D50BB"/>
    <w:rsid w:val="000F2D96"/>
    <w:rsid w:val="000F6FDF"/>
    <w:rsid w:val="00114E13"/>
    <w:rsid w:val="00127AE4"/>
    <w:rsid w:val="0013146E"/>
    <w:rsid w:val="001314D2"/>
    <w:rsid w:val="001439EE"/>
    <w:rsid w:val="00144CCC"/>
    <w:rsid w:val="001538A0"/>
    <w:rsid w:val="001541DA"/>
    <w:rsid w:val="001608E0"/>
    <w:rsid w:val="00163C5C"/>
    <w:rsid w:val="00173B74"/>
    <w:rsid w:val="00177937"/>
    <w:rsid w:val="00191591"/>
    <w:rsid w:val="00191BB9"/>
    <w:rsid w:val="00196BEC"/>
    <w:rsid w:val="001A6B33"/>
    <w:rsid w:val="001A7541"/>
    <w:rsid w:val="001B7C5D"/>
    <w:rsid w:val="001C16C4"/>
    <w:rsid w:val="001E597A"/>
    <w:rsid w:val="00200AD5"/>
    <w:rsid w:val="00202F91"/>
    <w:rsid w:val="00213A79"/>
    <w:rsid w:val="00214BCE"/>
    <w:rsid w:val="00226D7D"/>
    <w:rsid w:val="00237114"/>
    <w:rsid w:val="0025419D"/>
    <w:rsid w:val="0025667A"/>
    <w:rsid w:val="0025727C"/>
    <w:rsid w:val="00257F09"/>
    <w:rsid w:val="00267603"/>
    <w:rsid w:val="00270E6C"/>
    <w:rsid w:val="00276C96"/>
    <w:rsid w:val="002831C6"/>
    <w:rsid w:val="0028470D"/>
    <w:rsid w:val="00296C2C"/>
    <w:rsid w:val="002A03E8"/>
    <w:rsid w:val="002C42C6"/>
    <w:rsid w:val="002D025C"/>
    <w:rsid w:val="002D673E"/>
    <w:rsid w:val="002E0B5D"/>
    <w:rsid w:val="002F0243"/>
    <w:rsid w:val="00305A3E"/>
    <w:rsid w:val="003220F0"/>
    <w:rsid w:val="003371C1"/>
    <w:rsid w:val="00341270"/>
    <w:rsid w:val="00345BCA"/>
    <w:rsid w:val="003538F9"/>
    <w:rsid w:val="00361674"/>
    <w:rsid w:val="00361ED4"/>
    <w:rsid w:val="00387B4D"/>
    <w:rsid w:val="00391765"/>
    <w:rsid w:val="00392124"/>
    <w:rsid w:val="00397087"/>
    <w:rsid w:val="003A0B90"/>
    <w:rsid w:val="003A1003"/>
    <w:rsid w:val="003A586E"/>
    <w:rsid w:val="003B5B4A"/>
    <w:rsid w:val="003D30D0"/>
    <w:rsid w:val="003E1719"/>
    <w:rsid w:val="003E7920"/>
    <w:rsid w:val="003F34F8"/>
    <w:rsid w:val="003F6CEF"/>
    <w:rsid w:val="004047B9"/>
    <w:rsid w:val="00457F7F"/>
    <w:rsid w:val="004611F5"/>
    <w:rsid w:val="00481A78"/>
    <w:rsid w:val="00482CB7"/>
    <w:rsid w:val="00492B7F"/>
    <w:rsid w:val="0049462D"/>
    <w:rsid w:val="004A1D8D"/>
    <w:rsid w:val="004A2429"/>
    <w:rsid w:val="004B4C17"/>
    <w:rsid w:val="004B51AE"/>
    <w:rsid w:val="004D3D16"/>
    <w:rsid w:val="004D4417"/>
    <w:rsid w:val="004D6F5E"/>
    <w:rsid w:val="004E1AFE"/>
    <w:rsid w:val="004F7F41"/>
    <w:rsid w:val="0050158A"/>
    <w:rsid w:val="00501B77"/>
    <w:rsid w:val="00504BF1"/>
    <w:rsid w:val="00516025"/>
    <w:rsid w:val="0052748E"/>
    <w:rsid w:val="00531A06"/>
    <w:rsid w:val="00534BC8"/>
    <w:rsid w:val="005449C2"/>
    <w:rsid w:val="00550C36"/>
    <w:rsid w:val="00572D1B"/>
    <w:rsid w:val="005A6FB0"/>
    <w:rsid w:val="005B4E36"/>
    <w:rsid w:val="005E2ED9"/>
    <w:rsid w:val="005E2FDE"/>
    <w:rsid w:val="005F24BB"/>
    <w:rsid w:val="00604BC7"/>
    <w:rsid w:val="00612636"/>
    <w:rsid w:val="00612E7A"/>
    <w:rsid w:val="00614B1D"/>
    <w:rsid w:val="00617653"/>
    <w:rsid w:val="00624694"/>
    <w:rsid w:val="00634EEE"/>
    <w:rsid w:val="00653DD6"/>
    <w:rsid w:val="006633C8"/>
    <w:rsid w:val="006A16B8"/>
    <w:rsid w:val="006A3D99"/>
    <w:rsid w:val="006A4E39"/>
    <w:rsid w:val="006B2108"/>
    <w:rsid w:val="006E0D06"/>
    <w:rsid w:val="006E280A"/>
    <w:rsid w:val="006F3C3B"/>
    <w:rsid w:val="007045A1"/>
    <w:rsid w:val="00704D5F"/>
    <w:rsid w:val="00706744"/>
    <w:rsid w:val="00710574"/>
    <w:rsid w:val="00725303"/>
    <w:rsid w:val="0073491E"/>
    <w:rsid w:val="0077469F"/>
    <w:rsid w:val="00775817"/>
    <w:rsid w:val="0079046D"/>
    <w:rsid w:val="007A3807"/>
    <w:rsid w:val="007A3A29"/>
    <w:rsid w:val="007B51ED"/>
    <w:rsid w:val="007D42CC"/>
    <w:rsid w:val="007D48C2"/>
    <w:rsid w:val="007D4A8F"/>
    <w:rsid w:val="007F2C90"/>
    <w:rsid w:val="007F3D23"/>
    <w:rsid w:val="007F5277"/>
    <w:rsid w:val="00801A27"/>
    <w:rsid w:val="008124B5"/>
    <w:rsid w:val="008217D3"/>
    <w:rsid w:val="0086792E"/>
    <w:rsid w:val="008716A0"/>
    <w:rsid w:val="00876B2F"/>
    <w:rsid w:val="008803DF"/>
    <w:rsid w:val="00880C5A"/>
    <w:rsid w:val="00881492"/>
    <w:rsid w:val="008B0159"/>
    <w:rsid w:val="008B21BE"/>
    <w:rsid w:val="008B45E1"/>
    <w:rsid w:val="008C090C"/>
    <w:rsid w:val="008C2C95"/>
    <w:rsid w:val="008E6B70"/>
    <w:rsid w:val="008F696A"/>
    <w:rsid w:val="00925AC9"/>
    <w:rsid w:val="00926695"/>
    <w:rsid w:val="00931A2C"/>
    <w:rsid w:val="00933FC4"/>
    <w:rsid w:val="00952D8D"/>
    <w:rsid w:val="00953BA8"/>
    <w:rsid w:val="00957E14"/>
    <w:rsid w:val="00971B72"/>
    <w:rsid w:val="00991D94"/>
    <w:rsid w:val="00992339"/>
    <w:rsid w:val="009A13D3"/>
    <w:rsid w:val="009A5EA0"/>
    <w:rsid w:val="009D26AF"/>
    <w:rsid w:val="009D26ED"/>
    <w:rsid w:val="009E7E2A"/>
    <w:rsid w:val="009F5572"/>
    <w:rsid w:val="009F5B4D"/>
    <w:rsid w:val="009F5C20"/>
    <w:rsid w:val="00A06B3B"/>
    <w:rsid w:val="00A133CF"/>
    <w:rsid w:val="00A200EA"/>
    <w:rsid w:val="00A23BB9"/>
    <w:rsid w:val="00A2518B"/>
    <w:rsid w:val="00A254F8"/>
    <w:rsid w:val="00A3535D"/>
    <w:rsid w:val="00A37466"/>
    <w:rsid w:val="00A653DD"/>
    <w:rsid w:val="00A75341"/>
    <w:rsid w:val="00A860DC"/>
    <w:rsid w:val="00A928EA"/>
    <w:rsid w:val="00AA0F6E"/>
    <w:rsid w:val="00AA5071"/>
    <w:rsid w:val="00AA60CA"/>
    <w:rsid w:val="00AC501A"/>
    <w:rsid w:val="00AC688C"/>
    <w:rsid w:val="00AD04AC"/>
    <w:rsid w:val="00AF2FBE"/>
    <w:rsid w:val="00B00046"/>
    <w:rsid w:val="00B179D5"/>
    <w:rsid w:val="00B20CA6"/>
    <w:rsid w:val="00B24BA5"/>
    <w:rsid w:val="00B31943"/>
    <w:rsid w:val="00B3575E"/>
    <w:rsid w:val="00B4382D"/>
    <w:rsid w:val="00B634F7"/>
    <w:rsid w:val="00B751DD"/>
    <w:rsid w:val="00B7559F"/>
    <w:rsid w:val="00B815A6"/>
    <w:rsid w:val="00B9052D"/>
    <w:rsid w:val="00BA74F4"/>
    <w:rsid w:val="00BC0D13"/>
    <w:rsid w:val="00BD54F5"/>
    <w:rsid w:val="00BF1029"/>
    <w:rsid w:val="00BF3398"/>
    <w:rsid w:val="00C02F8A"/>
    <w:rsid w:val="00C035E2"/>
    <w:rsid w:val="00C1240A"/>
    <w:rsid w:val="00C1793E"/>
    <w:rsid w:val="00C21C68"/>
    <w:rsid w:val="00C233DE"/>
    <w:rsid w:val="00C360A8"/>
    <w:rsid w:val="00C53001"/>
    <w:rsid w:val="00C61268"/>
    <w:rsid w:val="00C730F6"/>
    <w:rsid w:val="00C80591"/>
    <w:rsid w:val="00C81E5E"/>
    <w:rsid w:val="00C86AE9"/>
    <w:rsid w:val="00C91366"/>
    <w:rsid w:val="00C931D6"/>
    <w:rsid w:val="00CA0729"/>
    <w:rsid w:val="00CA79E5"/>
    <w:rsid w:val="00CB41AF"/>
    <w:rsid w:val="00CB492D"/>
    <w:rsid w:val="00CC5A99"/>
    <w:rsid w:val="00CD616A"/>
    <w:rsid w:val="00CE0A79"/>
    <w:rsid w:val="00D24CCD"/>
    <w:rsid w:val="00D3054F"/>
    <w:rsid w:val="00D34295"/>
    <w:rsid w:val="00D47D24"/>
    <w:rsid w:val="00D5076B"/>
    <w:rsid w:val="00D52CFE"/>
    <w:rsid w:val="00D66E8D"/>
    <w:rsid w:val="00D67EC7"/>
    <w:rsid w:val="00D77EC7"/>
    <w:rsid w:val="00D864E9"/>
    <w:rsid w:val="00DB16C2"/>
    <w:rsid w:val="00DC29A4"/>
    <w:rsid w:val="00DD5166"/>
    <w:rsid w:val="00DE3241"/>
    <w:rsid w:val="00DE401D"/>
    <w:rsid w:val="00DF1876"/>
    <w:rsid w:val="00DF6FF2"/>
    <w:rsid w:val="00DF7683"/>
    <w:rsid w:val="00E13117"/>
    <w:rsid w:val="00E164C0"/>
    <w:rsid w:val="00E23960"/>
    <w:rsid w:val="00E34F69"/>
    <w:rsid w:val="00E3554F"/>
    <w:rsid w:val="00E36C03"/>
    <w:rsid w:val="00E4224B"/>
    <w:rsid w:val="00E57D69"/>
    <w:rsid w:val="00E829EC"/>
    <w:rsid w:val="00E85D1E"/>
    <w:rsid w:val="00E865D9"/>
    <w:rsid w:val="00E86BF9"/>
    <w:rsid w:val="00E90D84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F031B4"/>
    <w:rsid w:val="00F0338D"/>
    <w:rsid w:val="00F05FC0"/>
    <w:rsid w:val="00F07574"/>
    <w:rsid w:val="00F267E8"/>
    <w:rsid w:val="00F303B7"/>
    <w:rsid w:val="00F31096"/>
    <w:rsid w:val="00F41F01"/>
    <w:rsid w:val="00F4363C"/>
    <w:rsid w:val="00F446BB"/>
    <w:rsid w:val="00F44B99"/>
    <w:rsid w:val="00F51A20"/>
    <w:rsid w:val="00F559AE"/>
    <w:rsid w:val="00F64AC1"/>
    <w:rsid w:val="00F7050C"/>
    <w:rsid w:val="00F71FA4"/>
    <w:rsid w:val="00F95945"/>
    <w:rsid w:val="00FA0487"/>
    <w:rsid w:val="00FB3843"/>
    <w:rsid w:val="00FB5142"/>
    <w:rsid w:val="00FD0354"/>
    <w:rsid w:val="00FD11A1"/>
    <w:rsid w:val="00FD7E05"/>
    <w:rsid w:val="00FE3FAF"/>
    <w:rsid w:val="00FE56D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F8DF5C-1C0E-4209-BEB6-ABF532DB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</TotalTime>
  <Pages>6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5357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8</cp:revision>
  <cp:lastPrinted>2014-08-22T00:26:00Z</cp:lastPrinted>
  <dcterms:created xsi:type="dcterms:W3CDTF">2014-08-18T23:24:00Z</dcterms:created>
  <dcterms:modified xsi:type="dcterms:W3CDTF">2014-09-26T18:48:00Z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