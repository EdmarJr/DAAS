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 w:rsidP="00D67EC7">
      <w:pPr>
        <w:pStyle w:val="CTMISTabela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8B21BE" w:rsidRPr="00B324BC" w:rsidRDefault="00177937" w:rsidP="008B21BE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8B21BE">
        <w:rPr>
          <w:rFonts w:cs="Arial"/>
          <w:b/>
          <w:sz w:val="36"/>
          <w:szCs w:val="36"/>
        </w:rPr>
        <w:t>Projeto</w:t>
      </w:r>
      <w:r>
        <w:rPr>
          <w:rFonts w:ascii="Arial (W1)" w:hAnsi="Arial (W1)"/>
        </w:rPr>
        <w:t xml:space="preserve"> </w:t>
      </w:r>
      <w:r w:rsidR="008B21BE">
        <w:rPr>
          <w:b/>
          <w:bCs/>
          <w:color w:val="auto"/>
          <w:sz w:val="36"/>
          <w:szCs w:val="36"/>
          <w:lang w:eastAsia="en-US"/>
        </w:rPr>
        <w:t>Sistema de Acompanhamento Administrativo de Documentos</w:t>
      </w:r>
      <w:r w:rsidR="008B21BE" w:rsidRPr="00B324BC">
        <w:rPr>
          <w:b/>
          <w:bCs/>
          <w:color w:val="auto"/>
          <w:sz w:val="36"/>
          <w:szCs w:val="36"/>
          <w:lang w:eastAsia="en-US"/>
        </w:rPr>
        <w:t xml:space="preserve"> </w:t>
      </w:r>
    </w:p>
    <w:p w:rsidR="00177937" w:rsidRPr="00243A5E" w:rsidRDefault="00177937" w:rsidP="00706744">
      <w:pPr>
        <w:pStyle w:val="Ttulo"/>
        <w:rPr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243A5E" w:rsidRDefault="00177937" w:rsidP="00D77EC7">
      <w:pPr>
        <w:pStyle w:val="Ttulo"/>
        <w:jc w:val="center"/>
        <w:rPr>
          <w:sz w:val="36"/>
          <w:szCs w:val="36"/>
          <w:lang w:val="pt-BR"/>
        </w:rPr>
      </w:pPr>
      <w:r w:rsidRPr="00243A5E">
        <w:rPr>
          <w:sz w:val="36"/>
          <w:szCs w:val="36"/>
          <w:lang w:val="pt-BR"/>
        </w:rPr>
        <w:t>Especificação de Caso de Uso</w:t>
      </w:r>
    </w:p>
    <w:p w:rsidR="00177937" w:rsidRPr="008B21BE" w:rsidRDefault="00183D43">
      <w:pPr>
        <w:jc w:val="center"/>
        <w:rPr>
          <w:b/>
          <w:color w:val="auto"/>
          <w:sz w:val="36"/>
        </w:rPr>
      </w:pPr>
      <w:r>
        <w:rPr>
          <w:rFonts w:ascii="Arial (W1)" w:hAnsi="Arial (W1)"/>
          <w:b/>
          <w:color w:val="auto"/>
          <w:sz w:val="36"/>
        </w:rPr>
        <w:t>Visualizar Histórico</w:t>
      </w:r>
      <w:r w:rsidR="00083562">
        <w:rPr>
          <w:rFonts w:ascii="Arial (W1)" w:hAnsi="Arial (W1)"/>
          <w:b/>
          <w:color w:val="auto"/>
          <w:sz w:val="36"/>
        </w:rPr>
        <w:t xml:space="preserve"> do Documento</w:t>
      </w:r>
    </w:p>
    <w:p w:rsidR="00177937" w:rsidRDefault="00177937"/>
    <w:p w:rsidR="00177937" w:rsidRDefault="00177937"/>
    <w:p w:rsidR="00361674" w:rsidRPr="008B21BE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8B21BE" w:rsidRPr="008B21BE">
        <w:rPr>
          <w:b/>
          <w:bCs/>
          <w:color w:val="auto"/>
          <w:sz w:val="36"/>
          <w:szCs w:val="36"/>
          <w:lang w:eastAsia="en-US"/>
        </w:rPr>
        <w:t>0.0</w:t>
      </w:r>
      <w:r w:rsidR="00003935">
        <w:rPr>
          <w:b/>
          <w:bCs/>
          <w:color w:val="auto"/>
          <w:sz w:val="36"/>
          <w:szCs w:val="36"/>
          <w:lang w:eastAsia="en-US"/>
        </w:rPr>
        <w:t>1</w:t>
      </w:r>
    </w:p>
    <w:p w:rsidR="00177937" w:rsidRDefault="00177937" w:rsidP="00706744">
      <w:pPr>
        <w:pStyle w:val="Ttulo"/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706744">
      <w:pPr>
        <w:pStyle w:val="Ttulo"/>
      </w:pPr>
      <w:r w:rsidRPr="00074427"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proofErr w:type="spellStart"/>
            <w:r w:rsidRPr="001F3F4E">
              <w:t>Versão</w:t>
            </w:r>
            <w:proofErr w:type="spellEnd"/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proofErr w:type="spellStart"/>
            <w:r w:rsidRPr="001F3F4E">
              <w:t>Descrição</w:t>
            </w:r>
            <w:proofErr w:type="spellEnd"/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Autor</w:t>
            </w:r>
          </w:p>
        </w:tc>
      </w:tr>
      <w:tr w:rsidR="00243A5E" w:rsidRPr="00D77EC7" w:rsidTr="0067590F">
        <w:trPr>
          <w:jc w:val="center"/>
        </w:trPr>
        <w:tc>
          <w:tcPr>
            <w:tcW w:w="1639" w:type="dxa"/>
          </w:tcPr>
          <w:p w:rsidR="00243A5E" w:rsidRPr="002831C6" w:rsidRDefault="00BC2BDB" w:rsidP="0067590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19</w:t>
            </w:r>
            <w:r w:rsidR="00243A5E">
              <w:rPr>
                <w:b w:val="0"/>
              </w:rPr>
              <w:t>/08/2014</w:t>
            </w:r>
          </w:p>
        </w:tc>
        <w:tc>
          <w:tcPr>
            <w:tcW w:w="960" w:type="dxa"/>
          </w:tcPr>
          <w:p w:rsidR="00243A5E" w:rsidRPr="002831C6" w:rsidRDefault="00243A5E" w:rsidP="0067590F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43A5E" w:rsidRPr="002831C6" w:rsidRDefault="00243A5E" w:rsidP="0067590F">
            <w:pPr>
              <w:pStyle w:val="CTMISTabela"/>
              <w:rPr>
                <w:b w:val="0"/>
              </w:rPr>
            </w:pPr>
            <w:proofErr w:type="spellStart"/>
            <w:r w:rsidRPr="002831C6">
              <w:rPr>
                <w:b w:val="0"/>
              </w:rPr>
              <w:t>Criação</w:t>
            </w:r>
            <w:proofErr w:type="spellEnd"/>
            <w:r w:rsidRPr="002831C6">
              <w:rPr>
                <w:b w:val="0"/>
              </w:rPr>
              <w:t xml:space="preserve"> do documento</w:t>
            </w:r>
            <w:r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243A5E" w:rsidRPr="002831C6" w:rsidRDefault="00BC2BDB" w:rsidP="0067590F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Passini</w:t>
            </w:r>
            <w:proofErr w:type="spellEnd"/>
          </w:p>
        </w:tc>
      </w:tr>
      <w:tr w:rsidR="0062140B" w:rsidRPr="00D77EC7" w:rsidTr="0067590F">
        <w:trPr>
          <w:jc w:val="center"/>
        </w:trPr>
        <w:tc>
          <w:tcPr>
            <w:tcW w:w="1639" w:type="dxa"/>
          </w:tcPr>
          <w:p w:rsidR="0062140B" w:rsidRDefault="0062140B" w:rsidP="0067590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15/09/2014</w:t>
            </w:r>
          </w:p>
        </w:tc>
        <w:tc>
          <w:tcPr>
            <w:tcW w:w="960" w:type="dxa"/>
          </w:tcPr>
          <w:p w:rsidR="0062140B" w:rsidRPr="002831C6" w:rsidRDefault="0062140B" w:rsidP="0067590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2140B" w:rsidRPr="002831C6" w:rsidRDefault="0062140B" w:rsidP="0067590F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Atualização</w:t>
            </w:r>
            <w:proofErr w:type="spellEnd"/>
            <w:r>
              <w:rPr>
                <w:b w:val="0"/>
              </w:rPr>
              <w:t xml:space="preserve"> do documento.</w:t>
            </w:r>
          </w:p>
        </w:tc>
        <w:tc>
          <w:tcPr>
            <w:tcW w:w="2040" w:type="dxa"/>
          </w:tcPr>
          <w:p w:rsidR="0062140B" w:rsidRDefault="0062140B" w:rsidP="0067590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Mariana Marucchi</w:t>
            </w:r>
          </w:p>
        </w:tc>
      </w:tr>
    </w:tbl>
    <w:p w:rsidR="00074427" w:rsidRDefault="00074427" w:rsidP="00706744">
      <w:pPr>
        <w:pStyle w:val="Ttulo"/>
      </w:pPr>
    </w:p>
    <w:p w:rsidR="00114E13" w:rsidRPr="00114E13" w:rsidRDefault="00177937" w:rsidP="00114E13">
      <w:pPr>
        <w:pStyle w:val="Ttulo"/>
        <w:jc w:val="center"/>
        <w:rPr>
          <w:sz w:val="36"/>
          <w:szCs w:val="36"/>
          <w:lang w:val="pt-BR"/>
        </w:rPr>
      </w:pPr>
      <w:r>
        <w:br w:type="page"/>
      </w:r>
      <w:r w:rsidR="00114E13" w:rsidRPr="00114E13">
        <w:rPr>
          <w:sz w:val="36"/>
          <w:szCs w:val="36"/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5661CA" w:rsidRDefault="00906BC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906BC7">
        <w:fldChar w:fldCharType="begin"/>
      </w:r>
      <w:r w:rsidR="00177937">
        <w:instrText xml:space="preserve"> TOC \o "1-3" \h \z </w:instrText>
      </w:r>
      <w:r w:rsidRPr="00906BC7">
        <w:fldChar w:fldCharType="separate"/>
      </w:r>
      <w:hyperlink w:anchor="_Toc396164327" w:history="1">
        <w:r w:rsidR="005661CA" w:rsidRPr="007C4A8E">
          <w:rPr>
            <w:rStyle w:val="Hyperlink"/>
            <w:noProof/>
          </w:rPr>
          <w:t>1.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INTRODUÇÃO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1CA" w:rsidRDefault="00906BC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28" w:history="1">
        <w:r w:rsidR="005661CA" w:rsidRPr="007C4A8E">
          <w:rPr>
            <w:rStyle w:val="Hyperlink"/>
            <w:noProof/>
          </w:rPr>
          <w:t>2.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ATORES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1CA" w:rsidRDefault="00906BC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29" w:history="1">
        <w:r w:rsidR="005661CA" w:rsidRPr="007C4A8E">
          <w:rPr>
            <w:rStyle w:val="Hyperlink"/>
            <w:noProof/>
          </w:rPr>
          <w:t>3.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INTERESSADOS E INTERESSES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1CA" w:rsidRDefault="00906BC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30" w:history="1">
        <w:r w:rsidR="005661CA" w:rsidRPr="007C4A8E">
          <w:rPr>
            <w:rStyle w:val="Hyperlink"/>
            <w:noProof/>
          </w:rPr>
          <w:t>4.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PRÉ-CONDIÇÕES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1CA" w:rsidRDefault="00906BC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31" w:history="1">
        <w:r w:rsidR="005661CA" w:rsidRPr="007C4A8E">
          <w:rPr>
            <w:rStyle w:val="Hyperlink"/>
            <w:noProof/>
          </w:rPr>
          <w:t>5.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GARANTIA DE SUCESSO (PÓS-CONDIÇÕES)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1CA" w:rsidRDefault="00906BC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32" w:history="1">
        <w:r w:rsidR="005661CA" w:rsidRPr="007C4A8E">
          <w:rPr>
            <w:rStyle w:val="Hyperlink"/>
            <w:noProof/>
          </w:rPr>
          <w:t>6.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FLUXO PRINCIPAL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1CA" w:rsidRDefault="00906BC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33" w:history="1">
        <w:r w:rsidR="005661CA" w:rsidRPr="007C4A8E">
          <w:rPr>
            <w:rStyle w:val="Hyperlink"/>
            <w:noProof/>
          </w:rPr>
          <w:t>7.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FLUXOS ALTERNATIVOS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61CA" w:rsidRDefault="00906BC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34" w:history="1">
        <w:r w:rsidR="005661CA" w:rsidRPr="007C4A8E">
          <w:rPr>
            <w:rStyle w:val="Hyperlink"/>
            <w:noProof/>
          </w:rPr>
          <w:t>8.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FLUXOS DE EXCEÇÃO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61CA" w:rsidRDefault="00906BC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35" w:history="1">
        <w:r w:rsidR="005661CA" w:rsidRPr="007C4A8E">
          <w:rPr>
            <w:rStyle w:val="Hyperlink"/>
            <w:noProof/>
          </w:rPr>
          <w:t>9.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Pontos de inclusão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61CA" w:rsidRDefault="00906BC7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36" w:history="1">
        <w:r w:rsidR="005661CA" w:rsidRPr="007C4A8E">
          <w:rPr>
            <w:rStyle w:val="Hyperlink"/>
            <w:noProof/>
          </w:rPr>
          <w:t>10.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Pontos de extensão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61CA" w:rsidRDefault="00906BC7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37" w:history="1">
        <w:r w:rsidR="005661CA" w:rsidRPr="007C4A8E">
          <w:rPr>
            <w:rStyle w:val="Hyperlink"/>
            <w:noProof/>
          </w:rPr>
          <w:t>11.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FREQÜÊNCIA DE OCORRÊNCIA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61CA" w:rsidRDefault="00906BC7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38" w:history="1">
        <w:r w:rsidR="005661CA" w:rsidRPr="007C4A8E">
          <w:rPr>
            <w:rStyle w:val="Hyperlink"/>
            <w:noProof/>
          </w:rPr>
          <w:t>12.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REFERÊNCIAS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61CA" w:rsidRDefault="00906BC7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39" w:history="1">
        <w:r w:rsidR="005661CA" w:rsidRPr="007C4A8E">
          <w:rPr>
            <w:rStyle w:val="Hyperlink"/>
            <w:noProof/>
          </w:rPr>
          <w:t>13.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REFERÊNCIAS BIBLIOGRÁFICAS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61CA" w:rsidRDefault="00906BC7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40" w:history="1">
        <w:r w:rsidR="005661CA" w:rsidRPr="007C4A8E">
          <w:rPr>
            <w:rStyle w:val="Hyperlink"/>
            <w:noProof/>
          </w:rPr>
          <w:t>14.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ASSINATURAS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906BC7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14"/>
          <w:footerReference w:type="default" r:id="rId15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Ref395863740"/>
      <w:bookmarkStart w:id="2" w:name="_Toc396164327"/>
      <w:r>
        <w:t>INTRODUÇÃO</w:t>
      </w:r>
      <w:bookmarkEnd w:id="1"/>
      <w:bookmarkEnd w:id="2"/>
    </w:p>
    <w:p w:rsidR="00177937" w:rsidRPr="00EC5319" w:rsidRDefault="00EC5319" w:rsidP="007D4A8F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EC5319">
        <w:rPr>
          <w:i w:val="0"/>
          <w:iCs/>
          <w:color w:val="auto"/>
          <w:sz w:val="24"/>
          <w:szCs w:val="24"/>
        </w:rPr>
        <w:t xml:space="preserve">Este caso de uso descreve a funcionalidade de </w:t>
      </w:r>
      <w:r w:rsidR="00BC2BDB">
        <w:rPr>
          <w:i w:val="0"/>
          <w:iCs/>
          <w:color w:val="auto"/>
          <w:sz w:val="24"/>
          <w:szCs w:val="24"/>
        </w:rPr>
        <w:t>visualizar o</w:t>
      </w:r>
      <w:r w:rsidR="002462B1">
        <w:rPr>
          <w:i w:val="0"/>
          <w:iCs/>
          <w:color w:val="auto"/>
          <w:sz w:val="24"/>
          <w:szCs w:val="24"/>
        </w:rPr>
        <w:t xml:space="preserve"> </w:t>
      </w:r>
      <w:r w:rsidR="00BC2BDB">
        <w:rPr>
          <w:i w:val="0"/>
          <w:iCs/>
          <w:color w:val="auto"/>
          <w:sz w:val="24"/>
          <w:szCs w:val="24"/>
        </w:rPr>
        <w:t xml:space="preserve">Histórico do Documento </w:t>
      </w:r>
      <w:r>
        <w:rPr>
          <w:i w:val="0"/>
          <w:iCs/>
          <w:color w:val="auto"/>
          <w:sz w:val="24"/>
          <w:szCs w:val="24"/>
        </w:rPr>
        <w:t>do Sistema</w:t>
      </w:r>
      <w:r w:rsidR="00BC2BDB">
        <w:rPr>
          <w:i w:val="0"/>
          <w:iCs/>
          <w:color w:val="auto"/>
          <w:sz w:val="24"/>
          <w:szCs w:val="24"/>
        </w:rPr>
        <w:t xml:space="preserve"> </w:t>
      </w:r>
      <w:r>
        <w:rPr>
          <w:i w:val="0"/>
          <w:iCs/>
          <w:color w:val="auto"/>
          <w:sz w:val="24"/>
          <w:szCs w:val="24"/>
        </w:rPr>
        <w:t xml:space="preserve">onde irá possibilitar </w:t>
      </w:r>
      <w:r w:rsidR="00BC2BDB">
        <w:rPr>
          <w:i w:val="0"/>
          <w:iCs/>
          <w:color w:val="auto"/>
          <w:sz w:val="24"/>
          <w:szCs w:val="24"/>
        </w:rPr>
        <w:t xml:space="preserve">acompanhar todas as ações realizadas sob </w:t>
      </w:r>
      <w:r>
        <w:rPr>
          <w:i w:val="0"/>
          <w:iCs/>
          <w:color w:val="auto"/>
          <w:sz w:val="24"/>
          <w:szCs w:val="24"/>
        </w:rPr>
        <w:t>os mesmos.</w:t>
      </w:r>
    </w:p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6164328"/>
      <w:r>
        <w:t>ATOR</w:t>
      </w:r>
      <w:r w:rsidR="00516025">
        <w:t>ES</w:t>
      </w:r>
      <w:bookmarkEnd w:id="3"/>
    </w:p>
    <w:p w:rsidR="00177937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C29A4" w:rsidTr="00980266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C29A4" w:rsidRDefault="00DC29A4" w:rsidP="00980266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Cs w:val="22"/>
              </w:rPr>
              <w:t>Ator(</w:t>
            </w:r>
            <w:proofErr w:type="spellStart"/>
            <w:proofErr w:type="gramEnd"/>
            <w:r>
              <w:rPr>
                <w:b/>
                <w:bCs/>
                <w:color w:val="000000"/>
                <w:szCs w:val="22"/>
              </w:rPr>
              <w:t>es</w:t>
            </w:r>
            <w:proofErr w:type="spellEnd"/>
            <w:r>
              <w:rPr>
                <w:b/>
                <w:bCs/>
                <w:color w:val="000000"/>
                <w:szCs w:val="22"/>
              </w:rPr>
              <w:t>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C29A4" w:rsidRDefault="00DC29A4" w:rsidP="00980266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DC29A4" w:rsidRPr="00A26677" w:rsidTr="00980266">
        <w:trPr>
          <w:trHeight w:val="281"/>
        </w:trPr>
        <w:tc>
          <w:tcPr>
            <w:tcW w:w="1560" w:type="dxa"/>
          </w:tcPr>
          <w:p w:rsidR="00DC29A4" w:rsidRPr="00220105" w:rsidRDefault="00DB16C2" w:rsidP="0098026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Gestor</w:t>
            </w:r>
          </w:p>
        </w:tc>
        <w:tc>
          <w:tcPr>
            <w:tcW w:w="7512" w:type="dxa"/>
          </w:tcPr>
          <w:p w:rsidR="00DC29A4" w:rsidRPr="00220105" w:rsidRDefault="00DC29A4" w:rsidP="00BC2BDB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 xml:space="preserve">permissão </w:t>
            </w:r>
            <w:r w:rsidR="00BC2BDB">
              <w:rPr>
                <w:rFonts w:eastAsia="Times New Roman" w:cs="Arial"/>
                <w:kern w:val="0"/>
                <w:sz w:val="20"/>
                <w:szCs w:val="20"/>
              </w:rPr>
              <w:t>de visualizar o histórico dos documentos.</w:t>
            </w:r>
          </w:p>
        </w:tc>
      </w:tr>
      <w:tr w:rsidR="00DC29A4" w:rsidRPr="00A26677" w:rsidTr="00980266">
        <w:trPr>
          <w:trHeight w:val="281"/>
        </w:trPr>
        <w:tc>
          <w:tcPr>
            <w:tcW w:w="1560" w:type="dxa"/>
          </w:tcPr>
          <w:p w:rsidR="00DC29A4" w:rsidRDefault="00F70D68" w:rsidP="0098026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Executor</w:t>
            </w:r>
          </w:p>
        </w:tc>
        <w:tc>
          <w:tcPr>
            <w:tcW w:w="7512" w:type="dxa"/>
          </w:tcPr>
          <w:p w:rsidR="00DC29A4" w:rsidRDefault="00DC29A4" w:rsidP="00AA5071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e </w:t>
            </w:r>
            <w:r w:rsidR="00BC2BDB">
              <w:rPr>
                <w:rFonts w:eastAsia="Times New Roman" w:cs="Arial"/>
                <w:kern w:val="0"/>
                <w:sz w:val="20"/>
                <w:szCs w:val="20"/>
              </w:rPr>
              <w:t>visualizar o histórico dos documentos.</w:t>
            </w:r>
          </w:p>
        </w:tc>
      </w:tr>
    </w:tbl>
    <w:p w:rsidR="00177937" w:rsidRDefault="00177937">
      <w:pPr>
        <w:rPr>
          <w:rFonts w:cs="Arial"/>
        </w:rPr>
      </w:pP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6164329"/>
      <w:r>
        <w:t>INTERESSADOS E INTERESSES</w:t>
      </w:r>
      <w:bookmarkEnd w:id="4"/>
    </w:p>
    <w:p w:rsidR="00177937" w:rsidRPr="00C61268" w:rsidRDefault="00C61268" w:rsidP="008C090C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C61268">
        <w:rPr>
          <w:i w:val="0"/>
          <w:iCs/>
          <w:color w:val="auto"/>
          <w:sz w:val="24"/>
          <w:szCs w:val="24"/>
        </w:rPr>
        <w:t>Não se aplica.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6164330"/>
      <w:r>
        <w:t>PRÉ-CONDIÇÕES</w:t>
      </w:r>
      <w:bookmarkEnd w:id="5"/>
    </w:p>
    <w:p w:rsidR="00C61268" w:rsidRDefault="00C61268" w:rsidP="00C61268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C61268" w:rsidRDefault="00C61268" w:rsidP="00C61268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C61268" w:rsidRPr="00846D62" w:rsidRDefault="00C61268" w:rsidP="006A16B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no sistema com o(s) </w:t>
      </w:r>
      <w:proofErr w:type="gramStart"/>
      <w:r>
        <w:rPr>
          <w:rFonts w:ascii="Arial" w:hAnsi="Arial" w:cs="Arial"/>
          <w:szCs w:val="24"/>
        </w:rPr>
        <w:t>perfil(</w:t>
      </w:r>
      <w:proofErr w:type="gramEnd"/>
      <w:r>
        <w:rPr>
          <w:rFonts w:ascii="Arial" w:hAnsi="Arial" w:cs="Arial"/>
          <w:szCs w:val="24"/>
        </w:rPr>
        <w:t xml:space="preserve">is) </w:t>
      </w:r>
      <w:r w:rsidRPr="00EA1917">
        <w:rPr>
          <w:rFonts w:ascii="Arial" w:hAnsi="Arial" w:cs="Arial"/>
          <w:szCs w:val="24"/>
        </w:rPr>
        <w:t>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96164331"/>
      <w:r>
        <w:t>GARANTIA DE SUCESSO (PÓS-CONDIÇÕES)</w:t>
      </w:r>
      <w:bookmarkEnd w:id="6"/>
    </w:p>
    <w:p w:rsidR="00177937" w:rsidRPr="001541DA" w:rsidRDefault="001541DA" w:rsidP="001541DA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1541DA">
        <w:rPr>
          <w:rFonts w:ascii="Arial" w:hAnsi="Arial" w:cs="Arial"/>
          <w:szCs w:val="24"/>
        </w:rPr>
        <w:t>Não se aplica.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6164332"/>
      <w:r>
        <w:t>FLUXO PRINCIPAL</w:t>
      </w:r>
      <w:bookmarkEnd w:id="7"/>
    </w:p>
    <w:p w:rsidR="00D5076B" w:rsidRDefault="00BC2BDB" w:rsidP="00D5076B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Visualizar Histórico do</w:t>
      </w:r>
      <w:r w:rsidR="00E04073">
        <w:rPr>
          <w:b/>
          <w:i w:val="0"/>
          <w:iCs/>
          <w:color w:val="auto"/>
          <w:sz w:val="24"/>
          <w:szCs w:val="24"/>
        </w:rPr>
        <w:t xml:space="preserve"> Documento</w:t>
      </w:r>
    </w:p>
    <w:p w:rsidR="00D5076B" w:rsidRPr="002D558C" w:rsidRDefault="00D5076B" w:rsidP="00D5076B"/>
    <w:p w:rsidR="00BC2BDB" w:rsidRPr="00BC2BDB" w:rsidRDefault="00D5076B" w:rsidP="006A16B8">
      <w:pPr>
        <w:pStyle w:val="Instruo"/>
        <w:numPr>
          <w:ilvl w:val="0"/>
          <w:numId w:val="4"/>
        </w:numPr>
        <w:jc w:val="both"/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</w:pPr>
      <w:bookmarkStart w:id="8" w:name="_Ref396198590"/>
      <w:r w:rsidRPr="00BC2BDB">
        <w:rPr>
          <w:i w:val="0"/>
          <w:iCs/>
          <w:color w:val="auto"/>
          <w:sz w:val="24"/>
          <w:szCs w:val="24"/>
        </w:rPr>
        <w:t xml:space="preserve">Este fluxo tem início quando </w:t>
      </w:r>
      <w:r w:rsidR="00BC2BDB">
        <w:rPr>
          <w:i w:val="0"/>
          <w:iCs/>
          <w:color w:val="auto"/>
          <w:sz w:val="24"/>
          <w:szCs w:val="24"/>
        </w:rPr>
        <w:t xml:space="preserve">o ator seleciona um documento na </w:t>
      </w:r>
      <w:r w:rsidR="00BC2BDB" w:rsidRPr="00BC2BDB">
        <w:rPr>
          <w:i w:val="0"/>
          <w:iCs/>
          <w:color w:val="auto"/>
          <w:sz w:val="24"/>
          <w:szCs w:val="24"/>
        </w:rPr>
        <w:t xml:space="preserve">Tela Consulta de Documento - 2.2.2; </w:t>
      </w:r>
      <w:r w:rsidR="00BC2BDB" w:rsidRPr="00BC2BDB">
        <w:rPr>
          <w:b/>
          <w:i w:val="0"/>
          <w:iCs/>
          <w:color w:val="auto"/>
          <w:sz w:val="24"/>
          <w:szCs w:val="24"/>
        </w:rPr>
        <w:t>[IT008</w:t>
      </w:r>
      <w:proofErr w:type="gramStart"/>
      <w:r w:rsidR="00BC2BDB" w:rsidRPr="00BC2BDB">
        <w:rPr>
          <w:b/>
          <w:i w:val="0"/>
          <w:iCs/>
          <w:color w:val="auto"/>
          <w:sz w:val="24"/>
          <w:szCs w:val="24"/>
        </w:rPr>
        <w:t>]</w:t>
      </w:r>
      <w:bookmarkEnd w:id="8"/>
      <w:proofErr w:type="gramEnd"/>
    </w:p>
    <w:p w:rsidR="00BC2BDB" w:rsidRDefault="00BC2BDB" w:rsidP="00BC2BDB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O</w:t>
      </w:r>
      <w:r w:rsidR="00D5076B" w:rsidRPr="00BC2BDB">
        <w:rPr>
          <w:i w:val="0"/>
          <w:iCs/>
          <w:color w:val="auto"/>
          <w:sz w:val="24"/>
          <w:szCs w:val="24"/>
        </w:rPr>
        <w:t xml:space="preserve"> ator aciona </w:t>
      </w:r>
      <w:proofErr w:type="gramStart"/>
      <w:r w:rsidR="00D5076B" w:rsidRPr="00BC2BDB">
        <w:rPr>
          <w:i w:val="0"/>
          <w:iCs/>
          <w:color w:val="auto"/>
          <w:sz w:val="24"/>
          <w:szCs w:val="24"/>
        </w:rPr>
        <w:t>a opção “</w:t>
      </w:r>
      <w:r w:rsidRPr="00BC2BDB">
        <w:rPr>
          <w:i w:val="0"/>
          <w:iCs/>
          <w:color w:val="auto"/>
          <w:sz w:val="24"/>
          <w:szCs w:val="24"/>
        </w:rPr>
        <w:t>Histórico</w:t>
      </w:r>
      <w:r w:rsidR="00D5076B" w:rsidRPr="00BC2BDB">
        <w:rPr>
          <w:i w:val="0"/>
          <w:iCs/>
          <w:color w:val="auto"/>
          <w:sz w:val="24"/>
          <w:szCs w:val="24"/>
        </w:rPr>
        <w:t>”</w:t>
      </w:r>
      <w:proofErr w:type="gramEnd"/>
      <w:r>
        <w:rPr>
          <w:i w:val="0"/>
          <w:iCs/>
          <w:color w:val="auto"/>
          <w:sz w:val="24"/>
          <w:szCs w:val="24"/>
        </w:rPr>
        <w:t>;</w:t>
      </w:r>
      <w:bookmarkStart w:id="9" w:name="_Ref395862707"/>
    </w:p>
    <w:p w:rsidR="00BC2BDB" w:rsidRPr="008F45EA" w:rsidRDefault="00BC2BDB" w:rsidP="00BC2BDB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0106CD">
        <w:rPr>
          <w:rFonts w:ascii="Arial" w:hAnsi="Arial" w:cs="Arial"/>
          <w:szCs w:val="24"/>
        </w:rPr>
        <w:t xml:space="preserve">O sistema </w:t>
      </w:r>
      <w:r>
        <w:rPr>
          <w:rFonts w:ascii="Arial" w:hAnsi="Arial" w:cs="Arial"/>
          <w:szCs w:val="24"/>
        </w:rPr>
        <w:t xml:space="preserve">apresenta a Tela Visualizar Histórico do Documento - 2.2.1; </w:t>
      </w:r>
      <w:r w:rsidRPr="00BC2BDB">
        <w:rPr>
          <w:rFonts w:ascii="Arial" w:hAnsi="Arial" w:cs="Arial"/>
          <w:b/>
          <w:szCs w:val="24"/>
        </w:rPr>
        <w:t>[IT011</w:t>
      </w:r>
      <w:proofErr w:type="gramStart"/>
      <w:r w:rsidRPr="00BC2BDB">
        <w:rPr>
          <w:rFonts w:ascii="Arial" w:hAnsi="Arial" w:cs="Arial"/>
          <w:b/>
          <w:szCs w:val="24"/>
        </w:rPr>
        <w:t>]</w:t>
      </w:r>
      <w:proofErr w:type="gramEnd"/>
    </w:p>
    <w:p w:rsidR="00C33385" w:rsidRPr="000137F7" w:rsidRDefault="00C33385" w:rsidP="00C33385">
      <w:pPr>
        <w:pStyle w:val="PargrafodaLista"/>
        <w:numPr>
          <w:ilvl w:val="0"/>
          <w:numId w:val="4"/>
        </w:numPr>
        <w:rPr>
          <w:rFonts w:ascii="Arial" w:hAnsi="Arial" w:cs="Arial"/>
          <w:b/>
          <w:szCs w:val="24"/>
        </w:rPr>
      </w:pPr>
      <w:bookmarkStart w:id="10" w:name="_Ref395862759"/>
      <w:bookmarkStart w:id="11" w:name="_Ref396198625"/>
      <w:bookmarkStart w:id="12" w:name="_Ref384908327"/>
      <w:bookmarkStart w:id="13" w:name="_Ref391632512"/>
      <w:bookmarkEnd w:id="9"/>
      <w:r w:rsidRPr="000106CD">
        <w:rPr>
          <w:rFonts w:ascii="Arial" w:hAnsi="Arial" w:cs="Arial"/>
          <w:szCs w:val="24"/>
        </w:rPr>
        <w:t xml:space="preserve">O sistema atualiza a lista de </w:t>
      </w:r>
      <w:r>
        <w:rPr>
          <w:rFonts w:ascii="Arial" w:hAnsi="Arial" w:cs="Arial"/>
          <w:szCs w:val="24"/>
        </w:rPr>
        <w:t>Registros;</w:t>
      </w:r>
      <w:bookmarkEnd w:id="10"/>
      <w:r w:rsidR="000137F7">
        <w:rPr>
          <w:rFonts w:ascii="Arial" w:hAnsi="Arial" w:cs="Arial"/>
          <w:szCs w:val="24"/>
        </w:rPr>
        <w:t xml:space="preserve"> </w:t>
      </w:r>
      <w:r w:rsidR="000137F7" w:rsidRPr="000137F7">
        <w:rPr>
          <w:rFonts w:ascii="Arial" w:hAnsi="Arial" w:cs="Arial"/>
          <w:b/>
          <w:szCs w:val="24"/>
        </w:rPr>
        <w:t>[</w:t>
      </w:r>
      <w:fldSimple w:instr=" REF _Ref395598735 \r \h  \* MERGEFORMAT ">
        <w:r w:rsidR="000137F7" w:rsidRPr="000137F7">
          <w:rPr>
            <w:rFonts w:ascii="Arial" w:hAnsi="Arial" w:cs="Arial"/>
            <w:b/>
            <w:szCs w:val="24"/>
          </w:rPr>
          <w:t>FE-1</w:t>
        </w:r>
      </w:fldSimple>
      <w:proofErr w:type="gramStart"/>
      <w:r w:rsidR="000137F7" w:rsidRPr="000137F7">
        <w:rPr>
          <w:rFonts w:ascii="Arial" w:hAnsi="Arial" w:cs="Arial"/>
          <w:b/>
          <w:szCs w:val="24"/>
        </w:rPr>
        <w:t>]</w:t>
      </w:r>
      <w:bookmarkEnd w:id="11"/>
      <w:proofErr w:type="gramEnd"/>
    </w:p>
    <w:p w:rsidR="00C33385" w:rsidRDefault="00C33385" w:rsidP="00C33385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8F45EA">
        <w:rPr>
          <w:rFonts w:ascii="Arial" w:hAnsi="Arial" w:cs="Arial"/>
          <w:szCs w:val="24"/>
        </w:rPr>
        <w:t xml:space="preserve">O ator finaliza a consulta; </w:t>
      </w:r>
    </w:p>
    <w:p w:rsidR="00C33385" w:rsidRDefault="00C33385" w:rsidP="00C33385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8F45EA">
        <w:rPr>
          <w:rFonts w:ascii="Arial" w:hAnsi="Arial" w:cs="Arial"/>
          <w:szCs w:val="24"/>
        </w:rPr>
        <w:t>O caso de uso é encerrado.</w:t>
      </w:r>
    </w:p>
    <w:bookmarkEnd w:id="12"/>
    <w:bookmarkEnd w:id="13"/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4" w:name="_Toc396164333"/>
      <w:r w:rsidRPr="0073491E">
        <w:t>FLUXOS</w:t>
      </w:r>
      <w:r>
        <w:rPr>
          <w:color w:val="auto"/>
        </w:rPr>
        <w:t xml:space="preserve"> ALTERNATIVOS</w:t>
      </w:r>
      <w:bookmarkEnd w:id="14"/>
    </w:p>
    <w:p w:rsidR="00BC2BDB" w:rsidRPr="00BC2BDB" w:rsidRDefault="00BC2BDB" w:rsidP="00BC2BDB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BC2BDB">
        <w:rPr>
          <w:rFonts w:ascii="Arial" w:hAnsi="Arial" w:cs="Arial"/>
          <w:szCs w:val="24"/>
        </w:rPr>
        <w:t>Não se aplica.</w:t>
      </w:r>
    </w:p>
    <w:p w:rsidR="00E829EC" w:rsidRPr="00925AC9" w:rsidRDefault="00E829EC" w:rsidP="00925AC9">
      <w:pPr>
        <w:pStyle w:val="Instruo"/>
        <w:ind w:left="720"/>
        <w:jc w:val="both"/>
        <w:rPr>
          <w:i w:val="0"/>
          <w:iCs/>
          <w:color w:val="auto"/>
          <w:sz w:val="24"/>
          <w:szCs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5" w:name="_Toc396164334"/>
      <w:r w:rsidRPr="0073491E">
        <w:lastRenderedPageBreak/>
        <w:t>FLUXOS</w:t>
      </w:r>
      <w:r>
        <w:rPr>
          <w:color w:val="auto"/>
        </w:rPr>
        <w:t xml:space="preserve"> DE EXCEÇÃO</w:t>
      </w:r>
      <w:bookmarkEnd w:id="15"/>
    </w:p>
    <w:p w:rsidR="00CF755B" w:rsidRPr="00F70840" w:rsidRDefault="00CF755B" w:rsidP="00E85D1E">
      <w:pPr>
        <w:tabs>
          <w:tab w:val="left" w:pos="567"/>
        </w:tabs>
        <w:ind w:left="720" w:hanging="295"/>
      </w:pPr>
    </w:p>
    <w:p w:rsidR="00624694" w:rsidRDefault="00624694" w:rsidP="00B7559F">
      <w:pPr>
        <w:pStyle w:val="Instruo"/>
        <w:numPr>
          <w:ilvl w:val="0"/>
          <w:numId w:val="8"/>
        </w:numPr>
        <w:tabs>
          <w:tab w:val="left" w:pos="993"/>
          <w:tab w:val="left" w:pos="1560"/>
        </w:tabs>
        <w:ind w:left="284" w:firstLine="0"/>
        <w:jc w:val="both"/>
        <w:rPr>
          <w:b/>
          <w:i w:val="0"/>
          <w:iCs/>
          <w:color w:val="auto"/>
          <w:sz w:val="24"/>
          <w:szCs w:val="24"/>
        </w:rPr>
      </w:pPr>
      <w:bookmarkStart w:id="16" w:name="_Ref395598735"/>
      <w:r>
        <w:rPr>
          <w:b/>
          <w:i w:val="0"/>
          <w:iCs/>
          <w:color w:val="auto"/>
          <w:sz w:val="24"/>
          <w:szCs w:val="24"/>
        </w:rPr>
        <w:t>Registro não encontrado</w:t>
      </w:r>
      <w:bookmarkEnd w:id="16"/>
    </w:p>
    <w:p w:rsidR="00624694" w:rsidRPr="00A05E74" w:rsidRDefault="00624694" w:rsidP="00E85D1E"/>
    <w:p w:rsidR="00624694" w:rsidRPr="00FE3FAF" w:rsidRDefault="00617653" w:rsidP="00E85D1E">
      <w:pPr>
        <w:pStyle w:val="Instruo"/>
        <w:ind w:left="709" w:hanging="283"/>
        <w:jc w:val="both"/>
        <w:rPr>
          <w:i w:val="0"/>
          <w:iCs/>
          <w:color w:val="auto"/>
          <w:sz w:val="24"/>
          <w:szCs w:val="24"/>
        </w:rPr>
      </w:pPr>
      <w:r w:rsidRPr="00FE3FAF">
        <w:rPr>
          <w:i w:val="0"/>
          <w:iCs/>
          <w:color w:val="auto"/>
          <w:sz w:val="24"/>
          <w:szCs w:val="24"/>
        </w:rPr>
        <w:t xml:space="preserve">1. </w:t>
      </w:r>
      <w:r w:rsidR="00624694" w:rsidRPr="00FE3FAF"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906BC7">
        <w:rPr>
          <w:i w:val="0"/>
          <w:iCs/>
          <w:color w:val="auto"/>
          <w:sz w:val="24"/>
          <w:szCs w:val="24"/>
        </w:rPr>
        <w:fldChar w:fldCharType="begin"/>
      </w:r>
      <w:r w:rsidR="00B93AC7">
        <w:rPr>
          <w:i w:val="0"/>
          <w:iCs/>
          <w:color w:val="auto"/>
          <w:sz w:val="24"/>
          <w:szCs w:val="24"/>
        </w:rPr>
        <w:instrText xml:space="preserve"> REF _Ref396198625 \r \h </w:instrText>
      </w:r>
      <w:r w:rsidR="00906BC7">
        <w:rPr>
          <w:i w:val="0"/>
          <w:iCs/>
          <w:color w:val="auto"/>
          <w:sz w:val="24"/>
          <w:szCs w:val="24"/>
        </w:rPr>
      </w:r>
      <w:r w:rsidR="00906BC7">
        <w:rPr>
          <w:i w:val="0"/>
          <w:iCs/>
          <w:color w:val="auto"/>
          <w:sz w:val="24"/>
          <w:szCs w:val="24"/>
        </w:rPr>
        <w:fldChar w:fldCharType="separate"/>
      </w:r>
      <w:proofErr w:type="gramStart"/>
      <w:r w:rsidR="00B93AC7">
        <w:rPr>
          <w:i w:val="0"/>
          <w:iCs/>
          <w:color w:val="auto"/>
          <w:sz w:val="24"/>
          <w:szCs w:val="24"/>
        </w:rPr>
        <w:t>4</w:t>
      </w:r>
      <w:proofErr w:type="gramEnd"/>
      <w:r w:rsidR="00906BC7">
        <w:rPr>
          <w:i w:val="0"/>
          <w:iCs/>
          <w:color w:val="auto"/>
          <w:sz w:val="24"/>
          <w:szCs w:val="24"/>
        </w:rPr>
        <w:fldChar w:fldCharType="end"/>
      </w:r>
      <w:r w:rsidR="000137F7">
        <w:rPr>
          <w:i w:val="0"/>
          <w:iCs/>
          <w:color w:val="auto"/>
          <w:sz w:val="24"/>
          <w:szCs w:val="24"/>
        </w:rPr>
        <w:t xml:space="preserve"> </w:t>
      </w:r>
      <w:r w:rsidR="00624694" w:rsidRPr="00FE3FAF">
        <w:rPr>
          <w:i w:val="0"/>
          <w:iCs/>
          <w:color w:val="auto"/>
          <w:sz w:val="24"/>
          <w:szCs w:val="24"/>
        </w:rPr>
        <w:t xml:space="preserve">do fluxo principal quando o sistema </w:t>
      </w:r>
      <w:r w:rsidR="00D24CCD" w:rsidRPr="00FE3FAF">
        <w:rPr>
          <w:i w:val="0"/>
          <w:iCs/>
          <w:color w:val="auto"/>
          <w:sz w:val="24"/>
          <w:szCs w:val="24"/>
        </w:rPr>
        <w:t>não encontra nenhum registro na pesquisa de Documento</w:t>
      </w:r>
      <w:r w:rsidR="00624694" w:rsidRPr="00FE3FAF">
        <w:rPr>
          <w:i w:val="0"/>
          <w:iCs/>
          <w:color w:val="auto"/>
          <w:sz w:val="24"/>
          <w:szCs w:val="24"/>
        </w:rPr>
        <w:t>;</w:t>
      </w:r>
    </w:p>
    <w:p w:rsidR="00624694" w:rsidRPr="00FE3FAF" w:rsidRDefault="00624694" w:rsidP="00E85D1E">
      <w:pPr>
        <w:pStyle w:val="Instruo"/>
        <w:numPr>
          <w:ilvl w:val="0"/>
          <w:numId w:val="5"/>
        </w:numPr>
        <w:tabs>
          <w:tab w:val="clear" w:pos="1800"/>
          <w:tab w:val="num" w:pos="480"/>
        </w:tabs>
        <w:ind w:left="425" w:firstLine="1"/>
        <w:jc w:val="both"/>
        <w:rPr>
          <w:i w:val="0"/>
          <w:iCs/>
          <w:color w:val="auto"/>
          <w:sz w:val="24"/>
          <w:szCs w:val="24"/>
        </w:rPr>
      </w:pPr>
      <w:r w:rsidRPr="00FE3FAF">
        <w:rPr>
          <w:i w:val="0"/>
          <w:iCs/>
          <w:color w:val="auto"/>
          <w:sz w:val="24"/>
          <w:szCs w:val="24"/>
        </w:rPr>
        <w:t xml:space="preserve">O sistema apresenta a mensagem de erro; </w:t>
      </w:r>
      <w:r w:rsidRPr="00FE3FAF">
        <w:rPr>
          <w:b/>
          <w:i w:val="0"/>
          <w:iCs/>
          <w:color w:val="auto"/>
          <w:sz w:val="24"/>
          <w:szCs w:val="24"/>
        </w:rPr>
        <w:t>[MSG0</w:t>
      </w:r>
      <w:r w:rsidR="00D24CCD" w:rsidRPr="00FE3FAF">
        <w:rPr>
          <w:b/>
          <w:i w:val="0"/>
          <w:iCs/>
          <w:color w:val="auto"/>
          <w:sz w:val="24"/>
          <w:szCs w:val="24"/>
        </w:rPr>
        <w:t>10</w:t>
      </w:r>
      <w:proofErr w:type="gramStart"/>
      <w:r w:rsidRPr="00FE3FAF">
        <w:rPr>
          <w:b/>
          <w:i w:val="0"/>
          <w:iCs/>
          <w:color w:val="auto"/>
          <w:sz w:val="24"/>
          <w:szCs w:val="24"/>
        </w:rPr>
        <w:t>]</w:t>
      </w:r>
      <w:proofErr w:type="gramEnd"/>
    </w:p>
    <w:p w:rsidR="00624694" w:rsidRPr="00617653" w:rsidRDefault="00624694" w:rsidP="00E85D1E">
      <w:pPr>
        <w:pStyle w:val="Instruo"/>
        <w:numPr>
          <w:ilvl w:val="0"/>
          <w:numId w:val="5"/>
        </w:numPr>
        <w:tabs>
          <w:tab w:val="clear" w:pos="1800"/>
          <w:tab w:val="num" w:pos="480"/>
        </w:tabs>
        <w:ind w:left="425" w:firstLine="1"/>
        <w:jc w:val="both"/>
        <w:rPr>
          <w:i w:val="0"/>
          <w:iCs/>
          <w:color w:val="auto"/>
          <w:sz w:val="24"/>
          <w:szCs w:val="24"/>
        </w:rPr>
      </w:pPr>
      <w:r w:rsidRPr="00617653">
        <w:rPr>
          <w:i w:val="0"/>
          <w:iCs/>
          <w:color w:val="auto"/>
          <w:sz w:val="24"/>
          <w:szCs w:val="24"/>
        </w:rPr>
        <w:t xml:space="preserve">O sistema retorna para o passo </w:t>
      </w:r>
      <w:r w:rsidR="00906BC7">
        <w:rPr>
          <w:i w:val="0"/>
          <w:iCs/>
          <w:color w:val="auto"/>
          <w:sz w:val="24"/>
          <w:szCs w:val="24"/>
        </w:rPr>
        <w:fldChar w:fldCharType="begin"/>
      </w:r>
      <w:r w:rsidR="000137F7">
        <w:rPr>
          <w:i w:val="0"/>
          <w:iCs/>
          <w:color w:val="auto"/>
          <w:sz w:val="24"/>
          <w:szCs w:val="24"/>
        </w:rPr>
        <w:instrText xml:space="preserve"> REF _Ref396198590 \r \h </w:instrText>
      </w:r>
      <w:r w:rsidR="00906BC7">
        <w:rPr>
          <w:i w:val="0"/>
          <w:iCs/>
          <w:color w:val="auto"/>
          <w:sz w:val="24"/>
          <w:szCs w:val="24"/>
        </w:rPr>
      </w:r>
      <w:r w:rsidR="00906BC7">
        <w:rPr>
          <w:i w:val="0"/>
          <w:iCs/>
          <w:color w:val="auto"/>
          <w:sz w:val="24"/>
          <w:szCs w:val="24"/>
        </w:rPr>
        <w:fldChar w:fldCharType="separate"/>
      </w:r>
      <w:proofErr w:type="gramStart"/>
      <w:r w:rsidR="000137F7">
        <w:rPr>
          <w:i w:val="0"/>
          <w:iCs/>
          <w:color w:val="auto"/>
          <w:sz w:val="24"/>
          <w:szCs w:val="24"/>
        </w:rPr>
        <w:t>1</w:t>
      </w:r>
      <w:proofErr w:type="gramEnd"/>
      <w:r w:rsidR="00906BC7">
        <w:rPr>
          <w:i w:val="0"/>
          <w:iCs/>
          <w:color w:val="auto"/>
          <w:sz w:val="24"/>
          <w:szCs w:val="24"/>
        </w:rPr>
        <w:fldChar w:fldCharType="end"/>
      </w:r>
      <w:r w:rsidRPr="00617653">
        <w:rPr>
          <w:i w:val="0"/>
          <w:iCs/>
          <w:color w:val="auto"/>
          <w:sz w:val="24"/>
          <w:szCs w:val="24"/>
        </w:rPr>
        <w:t xml:space="preserve"> do fluxo principal.</w:t>
      </w:r>
    </w:p>
    <w:p w:rsidR="00624694" w:rsidRDefault="00624694" w:rsidP="00E85D1E">
      <w:pPr>
        <w:pStyle w:val="STJNvel1"/>
        <w:numPr>
          <w:ilvl w:val="0"/>
          <w:numId w:val="0"/>
        </w:numPr>
        <w:ind w:left="567"/>
        <w:rPr>
          <w:color w:val="auto"/>
        </w:rPr>
      </w:pPr>
    </w:p>
    <w:p w:rsidR="006A3D99" w:rsidRDefault="006A3D99" w:rsidP="006A3D99">
      <w:pPr>
        <w:pStyle w:val="STJNvel1"/>
        <w:numPr>
          <w:ilvl w:val="0"/>
          <w:numId w:val="1"/>
        </w:numPr>
      </w:pPr>
      <w:bookmarkStart w:id="17" w:name="_Toc396164335"/>
      <w:r w:rsidRPr="006A3D99">
        <w:t>Ponto</w:t>
      </w:r>
      <w:r>
        <w:t>s</w:t>
      </w:r>
      <w:r w:rsidRPr="006A3D99">
        <w:t xml:space="preserve"> de inclusão</w:t>
      </w:r>
      <w:bookmarkStart w:id="18" w:name="_Toc373416696"/>
      <w:bookmarkEnd w:id="17"/>
    </w:p>
    <w:p w:rsidR="006A3D99" w:rsidRDefault="00C233DE" w:rsidP="00725303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725303">
        <w:rPr>
          <w:rFonts w:ascii="Arial" w:hAnsi="Arial" w:cs="Arial"/>
          <w:szCs w:val="24"/>
        </w:rPr>
        <w:t>Não se aplica.</w:t>
      </w:r>
    </w:p>
    <w:p w:rsidR="009D26ED" w:rsidRPr="00725303" w:rsidRDefault="009D26ED" w:rsidP="00725303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6A3D99" w:rsidRDefault="006A3D99" w:rsidP="006A3D99">
      <w:pPr>
        <w:ind w:left="348"/>
      </w:pPr>
    </w:p>
    <w:p w:rsidR="006A3D99" w:rsidRPr="006A3D99" w:rsidRDefault="006A3D99" w:rsidP="006A3D99">
      <w:pPr>
        <w:pStyle w:val="STJNvel1"/>
        <w:numPr>
          <w:ilvl w:val="0"/>
          <w:numId w:val="1"/>
        </w:numPr>
      </w:pPr>
      <w:bookmarkStart w:id="19" w:name="_Toc396164336"/>
      <w:r>
        <w:t>Pontos de extensão</w:t>
      </w:r>
      <w:bookmarkEnd w:id="19"/>
    </w:p>
    <w:bookmarkEnd w:id="18"/>
    <w:p w:rsidR="00B26DC1" w:rsidRDefault="00B26DC1" w:rsidP="001C6043">
      <w:pPr>
        <w:tabs>
          <w:tab w:val="left" w:pos="1276"/>
        </w:tabs>
        <w:ind w:left="709"/>
        <w:rPr>
          <w:color w:val="auto"/>
        </w:rPr>
      </w:pPr>
    </w:p>
    <w:p w:rsidR="00B93AC7" w:rsidRPr="00725303" w:rsidRDefault="00B93AC7" w:rsidP="00B93AC7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725303">
        <w:rPr>
          <w:rFonts w:ascii="Arial" w:hAnsi="Arial" w:cs="Arial"/>
          <w:szCs w:val="24"/>
        </w:rPr>
        <w:t>Não se aplica.</w:t>
      </w:r>
    </w:p>
    <w:p w:rsidR="001C6043" w:rsidRDefault="001C6043" w:rsidP="007F1892">
      <w:pPr>
        <w:tabs>
          <w:tab w:val="left" w:pos="1276"/>
        </w:tabs>
        <w:ind w:left="709"/>
        <w:rPr>
          <w:color w:val="auto"/>
        </w:rPr>
      </w:pPr>
    </w:p>
    <w:p w:rsidR="00D77EC7" w:rsidRDefault="00D77EC7" w:rsidP="00D77EC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0" w:name="_Toc396164337"/>
      <w:r>
        <w:t>FREQÜÊNCIA DE OCORRÊNCIA</w:t>
      </w:r>
      <w:bookmarkEnd w:id="20"/>
    </w:p>
    <w:p w:rsidR="00876B2F" w:rsidRPr="00725303" w:rsidRDefault="00876B2F" w:rsidP="00876B2F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725303">
        <w:rPr>
          <w:rFonts w:ascii="Arial" w:hAnsi="Arial" w:cs="Arial"/>
          <w:szCs w:val="24"/>
        </w:rPr>
        <w:t>Não se aplica.</w:t>
      </w:r>
    </w:p>
    <w:p w:rsidR="00177937" w:rsidRPr="006A3D99" w:rsidRDefault="00177937" w:rsidP="006A3D99">
      <w:pPr>
        <w:ind w:left="348"/>
        <w:rPr>
          <w:color w:val="auto"/>
        </w:rPr>
      </w:pPr>
    </w:p>
    <w:p w:rsidR="00177937" w:rsidRDefault="00177937">
      <w:pPr>
        <w:rPr>
          <w:rFonts w:cs="Arial"/>
          <w:b/>
          <w:b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1" w:name="_Toc125373395"/>
      <w:bookmarkStart w:id="22" w:name="_Toc396164338"/>
      <w:r>
        <w:t>REFERÊNCIAS</w:t>
      </w:r>
      <w:bookmarkEnd w:id="21"/>
      <w:bookmarkEnd w:id="22"/>
    </w:p>
    <w:p w:rsidR="00876B2F" w:rsidRPr="007D5D81" w:rsidRDefault="00876B2F" w:rsidP="006A16B8">
      <w:pPr>
        <w:pStyle w:val="Instruo"/>
        <w:numPr>
          <w:ilvl w:val="0"/>
          <w:numId w:val="11"/>
        </w:numPr>
        <w:jc w:val="both"/>
        <w:rPr>
          <w:rFonts w:cs="Times New Roman"/>
          <w:i w:val="0"/>
          <w:color w:val="000000"/>
          <w:sz w:val="24"/>
        </w:rPr>
      </w:pPr>
      <w:r w:rsidRPr="007D5D81">
        <w:rPr>
          <w:rFonts w:cs="Times New Roman"/>
          <w:i w:val="0"/>
          <w:color w:val="000000"/>
          <w:sz w:val="24"/>
        </w:rPr>
        <w:t>Documento de Mensagens</w:t>
      </w:r>
      <w:r>
        <w:rPr>
          <w:rFonts w:cs="Times New Roman"/>
          <w:i w:val="0"/>
          <w:color w:val="000000"/>
          <w:sz w:val="24"/>
        </w:rPr>
        <w:t xml:space="preserve"> – 0.00</w:t>
      </w:r>
    </w:p>
    <w:p w:rsidR="00876B2F" w:rsidRPr="00F03E18" w:rsidRDefault="00876B2F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7D5D8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0.03</w:t>
      </w:r>
    </w:p>
    <w:p w:rsidR="00876B2F" w:rsidRPr="00F03E18" w:rsidRDefault="00876B2F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Glossário – 0.00</w:t>
      </w:r>
    </w:p>
    <w:p w:rsidR="00876B2F" w:rsidRPr="00202F91" w:rsidRDefault="00876B2F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kern w:val="0"/>
          <w:szCs w:val="20"/>
          <w:lang w:eastAsia="pt-BR" w:bidi="ar-SA"/>
        </w:rPr>
      </w:pPr>
      <w:r w:rsidRPr="00D77EC7">
        <w:rPr>
          <w:rFonts w:ascii="Arial" w:hAnsi="Arial" w:cs="Arial"/>
        </w:rPr>
        <w:t>UC_</w:t>
      </w:r>
      <w:r w:rsidR="00202F91" w:rsidRPr="00202F91">
        <w:rPr>
          <w:rFonts w:ascii="Arial" w:hAnsi="Arial" w:cs="Arial"/>
          <w:b/>
        </w:rPr>
        <w:t xml:space="preserve"> </w:t>
      </w:r>
      <w:r w:rsidR="00B93AC7">
        <w:rPr>
          <w:rFonts w:ascii="Arial" w:hAnsi="Arial" w:cs="Arial"/>
        </w:rPr>
        <w:t>Visualizar Histórico do</w:t>
      </w:r>
      <w:r w:rsidR="00202F91" w:rsidRPr="00202F91">
        <w:rPr>
          <w:rFonts w:ascii="Arial" w:hAnsi="Arial" w:cs="Arial"/>
        </w:rPr>
        <w:t xml:space="preserve"> Documento</w:t>
      </w:r>
    </w:p>
    <w:p w:rsidR="009D26ED" w:rsidRPr="002D3976" w:rsidRDefault="009D26ED" w:rsidP="00D77EC7">
      <w:pPr>
        <w:pStyle w:val="PargrafodaLista"/>
        <w:ind w:left="720"/>
        <w:rPr>
          <w:rFonts w:ascii="Arial" w:eastAsia="Times New Roman" w:hAnsi="Arial" w:cs="Times New Roman"/>
          <w:kern w:val="0"/>
          <w:szCs w:val="20"/>
          <w:lang w:eastAsia="pt-BR" w:bidi="ar-SA"/>
        </w:rPr>
      </w:pPr>
    </w:p>
    <w:p w:rsidR="00177937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3" w:name="_Toc396164339"/>
      <w:r>
        <w:t>REFERÊNCIAS BIBLIOGRÁFICAS</w:t>
      </w:r>
      <w:bookmarkEnd w:id="23"/>
    </w:p>
    <w:p w:rsidR="007F3D23" w:rsidRPr="00725303" w:rsidRDefault="007F3D23" w:rsidP="007F3D23">
      <w:pPr>
        <w:pStyle w:val="PargrafodaLista"/>
        <w:ind w:left="284"/>
        <w:jc w:val="both"/>
        <w:rPr>
          <w:rFonts w:ascii="Arial" w:hAnsi="Arial" w:cs="Arial"/>
          <w:szCs w:val="24"/>
        </w:rPr>
      </w:pPr>
      <w:bookmarkStart w:id="24" w:name="_Toc125373396"/>
      <w:r w:rsidRPr="00725303">
        <w:rPr>
          <w:rFonts w:ascii="Arial" w:hAnsi="Arial" w:cs="Arial"/>
          <w:szCs w:val="24"/>
        </w:rPr>
        <w:t>Não se aplica.</w:t>
      </w:r>
    </w:p>
    <w:p w:rsidR="00177937" w:rsidRDefault="00177937"/>
    <w:p w:rsidR="00177937" w:rsidRDefault="00177937" w:rsidP="0073491E">
      <w:pPr>
        <w:pStyle w:val="STJNvel1"/>
        <w:numPr>
          <w:ilvl w:val="0"/>
          <w:numId w:val="1"/>
        </w:numPr>
      </w:pPr>
      <w:bookmarkStart w:id="25" w:name="_Toc396164340"/>
      <w:r>
        <w:t>ASSINATURAS</w:t>
      </w:r>
      <w:bookmarkEnd w:id="0"/>
      <w:bookmarkEnd w:id="24"/>
      <w:bookmarkEnd w:id="25"/>
    </w:p>
    <w:p w:rsidR="00177937" w:rsidRDefault="00177937"/>
    <w:p w:rsidR="00177937" w:rsidRDefault="00177937">
      <w:pPr>
        <w:pStyle w:val="CTMISCorpo1"/>
      </w:pPr>
      <w:r>
        <w:t>Concordam com conteúdo deste documento:</w:t>
      </w:r>
    </w:p>
    <w:p w:rsidR="00177937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F05FC0">
        <w:trPr>
          <w:cantSplit/>
          <w:trHeight w:val="1032"/>
          <w:jc w:val="center"/>
        </w:trPr>
        <w:tc>
          <w:tcPr>
            <w:tcW w:w="4932" w:type="dxa"/>
          </w:tcPr>
          <w:p w:rsidR="00177937" w:rsidRPr="00392124" w:rsidRDefault="00177937" w:rsidP="00D67EC7">
            <w:pPr>
              <w:pStyle w:val="CTMISTabela"/>
              <w:rPr>
                <w:b w:val="0"/>
              </w:rPr>
            </w:pPr>
          </w:p>
          <w:p w:rsidR="00177937" w:rsidRPr="00392124" w:rsidRDefault="00177937" w:rsidP="00D67EC7">
            <w:pPr>
              <w:pStyle w:val="CTMISTabela"/>
              <w:rPr>
                <w:b w:val="0"/>
              </w:rPr>
            </w:pPr>
            <w:r w:rsidRPr="00392124">
              <w:rPr>
                <w:b w:val="0"/>
              </w:rPr>
              <w:t>Data: ___/___/_____</w:t>
            </w:r>
          </w:p>
          <w:p w:rsidR="00177937" w:rsidRPr="00392124" w:rsidRDefault="00177937" w:rsidP="00D67EC7">
            <w:pPr>
              <w:pStyle w:val="CTMISTabela"/>
              <w:rPr>
                <w:b w:val="0"/>
              </w:rPr>
            </w:pPr>
          </w:p>
        </w:tc>
        <w:tc>
          <w:tcPr>
            <w:tcW w:w="4932" w:type="dxa"/>
          </w:tcPr>
          <w:p w:rsidR="00177937" w:rsidRPr="00392124" w:rsidRDefault="00177937" w:rsidP="00D67EC7">
            <w:pPr>
              <w:pStyle w:val="CTMISTabela"/>
              <w:rPr>
                <w:b w:val="0"/>
              </w:rPr>
            </w:pPr>
          </w:p>
          <w:p w:rsidR="00177937" w:rsidRPr="00392124" w:rsidRDefault="00177937" w:rsidP="00D67EC7">
            <w:pPr>
              <w:pStyle w:val="CTMISTabela"/>
              <w:rPr>
                <w:b w:val="0"/>
              </w:rPr>
            </w:pPr>
            <w:r w:rsidRPr="00392124">
              <w:rPr>
                <w:b w:val="0"/>
              </w:rPr>
              <w:t>Data: ___/___/_____</w:t>
            </w:r>
          </w:p>
          <w:p w:rsidR="00177937" w:rsidRPr="00392124" w:rsidRDefault="00177937" w:rsidP="00D67EC7">
            <w:pPr>
              <w:pStyle w:val="CTMISTabela"/>
              <w:rPr>
                <w:b w:val="0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D67EC7" w:rsidRPr="00D67EC7" w:rsidRDefault="00D67EC7" w:rsidP="00D67EC7">
            <w:pPr>
              <w:pStyle w:val="CTMISInstrues"/>
              <w:rPr>
                <w:rStyle w:val="rwrro"/>
              </w:rPr>
            </w:pPr>
            <w:r w:rsidRPr="00D67EC7">
              <w:rPr>
                <w:rStyle w:val="rwrro"/>
              </w:rPr>
              <w:t xml:space="preserve">Simone Alves </w:t>
            </w:r>
            <w:proofErr w:type="spellStart"/>
            <w:r w:rsidRPr="00D67EC7">
              <w:rPr>
                <w:rStyle w:val="rwrro"/>
              </w:rPr>
              <w:t>Albernaz</w:t>
            </w:r>
            <w:proofErr w:type="spellEnd"/>
          </w:p>
          <w:p w:rsidR="00D67EC7" w:rsidRPr="00D67EC7" w:rsidRDefault="00D67EC7" w:rsidP="00D67EC7">
            <w:pPr>
              <w:pStyle w:val="CTMISInstrues"/>
              <w:rPr>
                <w:rStyle w:val="rwrro"/>
              </w:rPr>
            </w:pPr>
            <w:r w:rsidRPr="00D67EC7">
              <w:rPr>
                <w:rStyle w:val="rwrro"/>
              </w:rPr>
              <w:t>Demandante</w:t>
            </w:r>
          </w:p>
          <w:p w:rsidR="00177937" w:rsidRDefault="00D67EC7" w:rsidP="00D67EC7">
            <w:pPr>
              <w:pStyle w:val="CTMISTabela"/>
            </w:pPr>
            <w:r w:rsidRPr="00D67EC7">
              <w:rPr>
                <w:rStyle w:val="rwrro"/>
              </w:rPr>
              <w:t>Gabinete da Secretaria-</w:t>
            </w:r>
            <w:proofErr w:type="spellStart"/>
            <w:r w:rsidRPr="00D67EC7">
              <w:rPr>
                <w:rStyle w:val="rwrro"/>
              </w:rPr>
              <w:t>Geral</w:t>
            </w:r>
            <w:proofErr w:type="spellEnd"/>
            <w:r w:rsidRPr="00D67EC7">
              <w:rPr>
                <w:rStyle w:val="rwrro"/>
              </w:rPr>
              <w:t xml:space="preserve"> da </w:t>
            </w:r>
            <w:proofErr w:type="spellStart"/>
            <w:r w:rsidRPr="00D67EC7">
              <w:rPr>
                <w:rStyle w:val="rwrro"/>
              </w:rPr>
              <w:t>Presidência</w:t>
            </w:r>
            <w:proofErr w:type="spellEnd"/>
          </w:p>
        </w:tc>
        <w:tc>
          <w:tcPr>
            <w:tcW w:w="4932" w:type="dxa"/>
          </w:tcPr>
          <w:p w:rsidR="00B634F7" w:rsidRDefault="00B634F7" w:rsidP="00B634F7">
            <w:pPr>
              <w:pStyle w:val="CTMISInstrues"/>
            </w:pPr>
            <w:r>
              <w:t xml:space="preserve">Eduardo </w:t>
            </w:r>
            <w:proofErr w:type="spellStart"/>
            <w:r>
              <w:t>Josimar</w:t>
            </w:r>
            <w:proofErr w:type="spellEnd"/>
            <w:r>
              <w:t xml:space="preserve"> das Neves Alves</w:t>
            </w:r>
          </w:p>
          <w:p w:rsidR="00B634F7" w:rsidRDefault="00B634F7" w:rsidP="00B634F7">
            <w:pPr>
              <w:pStyle w:val="CTMISInstrues"/>
            </w:pPr>
            <w:r>
              <w:t>Líder Técnico</w:t>
            </w:r>
          </w:p>
          <w:p w:rsidR="00D67EC7" w:rsidRDefault="00B634F7" w:rsidP="00B634F7">
            <w:pPr>
              <w:pStyle w:val="CTMISTabela"/>
            </w:pPr>
            <w:r>
              <w:t>STJ</w:t>
            </w:r>
          </w:p>
          <w:p w:rsidR="00D67EC7" w:rsidRDefault="00D67EC7" w:rsidP="00D67EC7">
            <w:pPr>
              <w:pStyle w:val="CTMISTabela"/>
            </w:pPr>
          </w:p>
          <w:p w:rsidR="00D67EC7" w:rsidRDefault="00D67EC7" w:rsidP="00D67EC7">
            <w:pPr>
              <w:pStyle w:val="CTMISTabela"/>
            </w:pPr>
          </w:p>
          <w:p w:rsidR="00D67EC7" w:rsidRDefault="00D67EC7" w:rsidP="00D67EC7">
            <w:pPr>
              <w:pStyle w:val="CTMISTabela"/>
            </w:pPr>
          </w:p>
          <w:p w:rsidR="00D67EC7" w:rsidRDefault="00D67EC7" w:rsidP="00D67EC7">
            <w:pPr>
              <w:pStyle w:val="CTMISTabela"/>
            </w:pPr>
          </w:p>
          <w:p w:rsidR="00177937" w:rsidRDefault="00177937" w:rsidP="00D67EC7">
            <w:pPr>
              <w:pStyle w:val="CTMISTabela"/>
            </w:pPr>
          </w:p>
        </w:tc>
      </w:tr>
    </w:tbl>
    <w:p w:rsidR="00177937" w:rsidRDefault="00177937"/>
    <w:p w:rsidR="00F446BB" w:rsidRDefault="00F446BB"/>
    <w:sectPr w:rsidR="00F446BB" w:rsidSect="00F267E8">
      <w:footerReference w:type="default" r:id="rId16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D73" w:rsidRDefault="00880D73">
      <w:r>
        <w:separator/>
      </w:r>
    </w:p>
  </w:endnote>
  <w:endnote w:type="continuationSeparator" w:id="0">
    <w:p w:rsidR="00880D73" w:rsidRDefault="00880D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3BE" w:rsidRDefault="00CF73B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3BE" w:rsidRDefault="00CF73B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3BE" w:rsidRDefault="00CF73BE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Tr="00EC5319">
      <w:trPr>
        <w:cantSplit/>
        <w:trHeight w:val="112"/>
        <w:jc w:val="center"/>
      </w:trPr>
      <w:tc>
        <w:tcPr>
          <w:tcW w:w="8268" w:type="dxa"/>
        </w:tcPr>
        <w:p w:rsidR="005449C2" w:rsidRDefault="006C0B7E" w:rsidP="000E4212">
          <w:pPr>
            <w:pStyle w:val="Rodap"/>
            <w:ind w:right="360"/>
            <w:rPr>
              <w:sz w:val="20"/>
            </w:rPr>
          </w:pPr>
          <w:proofErr w:type="gramStart"/>
          <w:r w:rsidRPr="006C0B7E">
            <w:rPr>
              <w:sz w:val="20"/>
            </w:rPr>
            <w:t>saad_escu_uc01</w:t>
          </w:r>
          <w:r w:rsidR="000E4212">
            <w:rPr>
              <w:sz w:val="20"/>
            </w:rPr>
            <w:t>0</w:t>
          </w:r>
          <w:proofErr w:type="gramEnd"/>
          <w:r w:rsidRPr="006C0B7E">
            <w:rPr>
              <w:sz w:val="20"/>
            </w:rPr>
            <w:t>_</w:t>
          </w:r>
          <w:proofErr w:type="spellStart"/>
          <w:r w:rsidRPr="006C0B7E">
            <w:rPr>
              <w:sz w:val="20"/>
            </w:rPr>
            <w:t>manter_andamento_documento</w:t>
          </w:r>
          <w:proofErr w:type="spellEnd"/>
        </w:p>
      </w:tc>
      <w:tc>
        <w:tcPr>
          <w:tcW w:w="1794" w:type="dxa"/>
          <w:vAlign w:val="center"/>
        </w:tcPr>
        <w:p w:rsidR="005449C2" w:rsidRDefault="005449C2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7537CF">
            <w:rPr>
              <w:sz w:val="20"/>
            </w:rPr>
            <w:t xml:space="preserve"> </w:t>
          </w:r>
          <w:r w:rsidR="00906BC7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906BC7">
            <w:rPr>
              <w:rStyle w:val="Nmerodepgina"/>
              <w:sz w:val="20"/>
            </w:rPr>
            <w:fldChar w:fldCharType="separate"/>
          </w:r>
          <w:r w:rsidR="00CF73BE">
            <w:rPr>
              <w:rStyle w:val="Nmerodepgina"/>
              <w:noProof/>
              <w:sz w:val="20"/>
            </w:rPr>
            <w:t>2</w:t>
          </w:r>
          <w:r w:rsidR="00906BC7">
            <w:rPr>
              <w:rStyle w:val="Nmerodepgina"/>
              <w:sz w:val="20"/>
            </w:rPr>
            <w:fldChar w:fldCharType="end"/>
          </w:r>
          <w:r w:rsidR="000E4212"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906BC7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906BC7">
            <w:rPr>
              <w:sz w:val="20"/>
            </w:rPr>
            <w:fldChar w:fldCharType="separate"/>
          </w:r>
          <w:r w:rsidR="00CF73BE">
            <w:rPr>
              <w:noProof/>
              <w:sz w:val="20"/>
            </w:rPr>
            <w:t>6</w:t>
          </w:r>
          <w:r w:rsidR="00906BC7">
            <w:rPr>
              <w:sz w:val="20"/>
            </w:rPr>
            <w:fldChar w:fldCharType="end"/>
          </w:r>
        </w:p>
      </w:tc>
    </w:tr>
  </w:tbl>
  <w:p w:rsidR="00177937" w:rsidRDefault="00177937" w:rsidP="005449C2">
    <w:pPr>
      <w:pStyle w:val="Rodap"/>
      <w:rPr>
        <w:sz w:val="16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RPr="005449C2" w:rsidTr="006E280A">
      <w:trPr>
        <w:cantSplit/>
        <w:trHeight w:val="110"/>
        <w:jc w:val="center"/>
      </w:trPr>
      <w:tc>
        <w:tcPr>
          <w:tcW w:w="8268" w:type="dxa"/>
        </w:tcPr>
        <w:p w:rsidR="005449C2" w:rsidRPr="005449C2" w:rsidRDefault="00664DDB" w:rsidP="00BC2BDB">
          <w:pPr>
            <w:pStyle w:val="Rodap"/>
            <w:ind w:right="360"/>
            <w:rPr>
              <w:sz w:val="20"/>
            </w:rPr>
          </w:pPr>
          <w:proofErr w:type="gramStart"/>
          <w:r w:rsidRPr="00664DDB">
            <w:rPr>
              <w:sz w:val="20"/>
            </w:rPr>
            <w:t>saad_escu_uc01</w:t>
          </w:r>
          <w:r w:rsidR="00BC2BDB">
            <w:rPr>
              <w:sz w:val="20"/>
            </w:rPr>
            <w:t>1</w:t>
          </w:r>
          <w:proofErr w:type="gramEnd"/>
          <w:r w:rsidRPr="00664DDB">
            <w:rPr>
              <w:sz w:val="20"/>
            </w:rPr>
            <w:t>_</w:t>
          </w:r>
          <w:proofErr w:type="spellStart"/>
          <w:r w:rsidR="00BC2BDB">
            <w:rPr>
              <w:sz w:val="20"/>
            </w:rPr>
            <w:t>visualizar_historico_</w:t>
          </w:r>
          <w:r w:rsidRPr="00664DDB">
            <w:rPr>
              <w:sz w:val="20"/>
            </w:rPr>
            <w:t>documento</w:t>
          </w:r>
          <w:proofErr w:type="spellEnd"/>
        </w:p>
      </w:tc>
      <w:tc>
        <w:tcPr>
          <w:tcW w:w="1794" w:type="dxa"/>
          <w:vAlign w:val="center"/>
        </w:tcPr>
        <w:p w:rsidR="005449C2" w:rsidRPr="005449C2" w:rsidRDefault="005449C2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906BC7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906BC7" w:rsidRPr="005449C2">
            <w:rPr>
              <w:sz w:val="20"/>
            </w:rPr>
            <w:fldChar w:fldCharType="separate"/>
          </w:r>
          <w:r w:rsidR="00CF73BE">
            <w:rPr>
              <w:noProof/>
              <w:sz w:val="20"/>
            </w:rPr>
            <w:t>5</w:t>
          </w:r>
          <w:r w:rsidR="00906BC7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906BC7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906BC7" w:rsidRPr="005449C2">
            <w:rPr>
              <w:sz w:val="20"/>
            </w:rPr>
            <w:fldChar w:fldCharType="separate"/>
          </w:r>
          <w:r w:rsidR="00CF73BE">
            <w:rPr>
              <w:noProof/>
              <w:sz w:val="20"/>
            </w:rPr>
            <w:t>6</w:t>
          </w:r>
          <w:r w:rsidR="00906BC7" w:rsidRPr="005449C2">
            <w:rPr>
              <w:sz w:val="20"/>
            </w:rPr>
            <w:fldChar w:fldCharType="end"/>
          </w:r>
        </w:p>
      </w:tc>
    </w:tr>
  </w:tbl>
  <w:p w:rsidR="00177937" w:rsidRPr="005449C2" w:rsidRDefault="00177937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D73" w:rsidRDefault="00880D73">
      <w:r>
        <w:separator/>
      </w:r>
    </w:p>
  </w:footnote>
  <w:footnote w:type="continuationSeparator" w:id="0">
    <w:p w:rsidR="00880D73" w:rsidRDefault="00880D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3BE" w:rsidRDefault="00CF73B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FC4" w:rsidRDefault="00906BC7" w:rsidP="00296C2C">
    <w:pPr>
      <w:pStyle w:val="Cabealho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4098" type="#_x0000_t202" style="position:absolute;left:0;text-align:left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 style="mso-next-textbox:#Text Box 26">
            <w:txbxContent>
              <w:p w:rsidR="00001079" w:rsidRPr="00EF182A" w:rsidRDefault="00906BC7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r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begin"/>
                </w:r>
                <w:r w:rsidR="00001079"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instrText xml:space="preserve"> DOCPROPERTY  "Processo STJ"  \* MERGEFORMAT </w:instrText>
                </w:r>
                <w:r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separate"/>
                </w:r>
                <w:r w:rsidR="00516025">
                  <w:rPr>
                    <w:rFonts w:ascii="Arial Narrow" w:eastAsia="Arial Unicode MS" w:hAnsi="Arial Narrow"/>
                    <w:b/>
                    <w:bCs/>
                    <w:sz w:val="16"/>
                    <w:szCs w:val="16"/>
                  </w:rPr>
                  <w:t xml:space="preserve">Erro! Nome de propriedade do documento </w:t>
                </w:r>
                <w:proofErr w:type="gramStart"/>
                <w:r w:rsidR="00516025">
                  <w:rPr>
                    <w:rFonts w:ascii="Arial Narrow" w:eastAsia="Arial Unicode MS" w:hAnsi="Arial Narrow"/>
                    <w:b/>
                    <w:bCs/>
                    <w:sz w:val="16"/>
                    <w:szCs w:val="16"/>
                  </w:rPr>
                  <w:t>desconhecido.</w:t>
                </w:r>
                <w:proofErr w:type="gramEnd"/>
                <w:r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end"/>
                </w:r>
              </w:p>
            </w:txbxContent>
          </v:textbox>
        </v:shape>
      </w:pict>
    </w:r>
    <w:r w:rsidR="00CF73BE" w:rsidRPr="00CF73BE">
      <w:rPr>
        <w:noProof/>
      </w:rPr>
      <w:drawing>
        <wp:inline distT="0" distB="0" distL="0" distR="0">
          <wp:extent cx="623455" cy="552796"/>
          <wp:effectExtent l="0" t="0" r="5715" b="0"/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16025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3BE" w:rsidRDefault="00CF73BE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933FC4" w:rsidRPr="001F31B1">
      <w:trPr>
        <w:cantSplit/>
        <w:trHeight w:val="575"/>
        <w:jc w:val="center"/>
      </w:trPr>
      <w:tc>
        <w:tcPr>
          <w:tcW w:w="691" w:type="pct"/>
          <w:vAlign w:val="center"/>
        </w:tcPr>
        <w:p w:rsidR="00933FC4" w:rsidRPr="001F31B1" w:rsidRDefault="00CF73BE" w:rsidP="00504BF1">
          <w:pPr>
            <w:pStyle w:val="Cabealho"/>
            <w:ind w:left="-68" w:right="-57"/>
            <w:rPr>
              <w:color w:val="auto"/>
            </w:rPr>
          </w:pPr>
          <w:r w:rsidRPr="00CF73BE">
            <w:rPr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6" w:type="pct"/>
          <w:vAlign w:val="center"/>
        </w:tcPr>
        <w:p w:rsidR="00BC2BDB" w:rsidRDefault="00516025" w:rsidP="00345BC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1F31B1"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33FC4" w:rsidRPr="001F31B1">
            <w:rPr>
              <w:b/>
              <w:bCs/>
              <w:szCs w:val="24"/>
            </w:rPr>
            <w:t>Especificação de Caso de Uso</w:t>
          </w:r>
        </w:p>
        <w:p w:rsidR="00933FC4" w:rsidRPr="001F31B1" w:rsidRDefault="00BC2BDB" w:rsidP="00345BC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Visualizar Hist</w:t>
          </w:r>
          <w:r w:rsidR="00906BC7" w:rsidRPr="00906BC7">
            <w:rPr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4097" type="#_x0000_t202" style="position:absolute;left:0;text-align:left;margin-left:369.15pt;margin-top:4.3pt;width:68.25pt;height:18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 style="mso-next-textbox:#Text Box 27">
                  <w:txbxContent>
                    <w:p w:rsidR="00001079" w:rsidRPr="00EF182A" w:rsidRDefault="00906BC7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r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begin"/>
                      </w:r>
                      <w:r w:rsidR="00001079"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instrText xml:space="preserve"> DOCPROPERTY  "Processo STJ"  \* MERGEFORMAT </w:instrText>
                      </w:r>
                      <w:r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separate"/>
                      </w:r>
                      <w:r w:rsidR="00516025">
                        <w:rPr>
                          <w:rFonts w:ascii="Arial Narrow" w:eastAsia="Arial Unicode MS" w:hAnsi="Arial Narrow"/>
                          <w:b/>
                          <w:bCs/>
                          <w:sz w:val="16"/>
                          <w:szCs w:val="16"/>
                        </w:rPr>
                        <w:t xml:space="preserve">Erro! Nome de propriedade do documento </w:t>
                      </w:r>
                      <w:proofErr w:type="gramStart"/>
                      <w:r w:rsidR="00516025">
                        <w:rPr>
                          <w:rFonts w:ascii="Arial Narrow" w:eastAsia="Arial Unicode MS" w:hAnsi="Arial Narrow"/>
                          <w:b/>
                          <w:bCs/>
                          <w:sz w:val="16"/>
                          <w:szCs w:val="16"/>
                        </w:rPr>
                        <w:t>desconhecido.</w:t>
                      </w:r>
                      <w:proofErr w:type="gramEnd"/>
                      <w:r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w:r>
          <w:r>
            <w:rPr>
              <w:b/>
              <w:bCs/>
              <w:szCs w:val="24"/>
            </w:rPr>
            <w:t>órico</w:t>
          </w:r>
          <w:r w:rsidR="00E70DDD" w:rsidRPr="001F31B1">
            <w:rPr>
              <w:b/>
              <w:bCs/>
              <w:szCs w:val="24"/>
            </w:rPr>
            <w:t xml:space="preserve"> do Documento</w:t>
          </w:r>
        </w:p>
        <w:p w:rsidR="00933FC4" w:rsidRPr="001F31B1" w:rsidRDefault="00933FC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933FC4" w:rsidRPr="001F31B1" w:rsidRDefault="00345BC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 w:rsidRPr="001F31B1">
            <w:rPr>
              <w:b/>
              <w:szCs w:val="24"/>
            </w:rPr>
            <w:t>SAAD- Sistema de Acompanhamento Administrativo de Documentos</w:t>
          </w:r>
        </w:p>
      </w:tc>
      <w:tc>
        <w:tcPr>
          <w:tcW w:w="433" w:type="pct"/>
        </w:tcPr>
        <w:p w:rsidR="00933FC4" w:rsidRPr="001F31B1" w:rsidRDefault="00933FC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177937" w:rsidRPr="001F31B1" w:rsidRDefault="00177937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4">
    <w:nsid w:val="192D1282"/>
    <w:multiLevelType w:val="hybridMultilevel"/>
    <w:tmpl w:val="E068A95E"/>
    <w:lvl w:ilvl="0" w:tplc="144C3010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F662A80"/>
    <w:multiLevelType w:val="hybridMultilevel"/>
    <w:tmpl w:val="41629ECE"/>
    <w:lvl w:ilvl="0" w:tplc="52E2079C">
      <w:start w:val="1"/>
      <w:numFmt w:val="decimal"/>
      <w:pStyle w:val="RF3"/>
      <w:lvlText w:val="[RF3-0%1]"/>
      <w:lvlJc w:val="left"/>
      <w:pPr>
        <w:ind w:left="786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3D94489"/>
    <w:multiLevelType w:val="hybridMultilevel"/>
    <w:tmpl w:val="9318881E"/>
    <w:lvl w:ilvl="0" w:tplc="816446A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E73AC6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0E204B2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73D5AC5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E13954"/>
    <w:multiLevelType w:val="hybridMultilevel"/>
    <w:tmpl w:val="9D2ACD1E"/>
    <w:lvl w:ilvl="0" w:tplc="9378E196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6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8"/>
  </w:num>
  <w:num w:numId="5">
    <w:abstractNumId w:val="12"/>
  </w:num>
  <w:num w:numId="6">
    <w:abstractNumId w:val="9"/>
  </w:num>
  <w:num w:numId="7">
    <w:abstractNumId w:val="5"/>
  </w:num>
  <w:num w:numId="8">
    <w:abstractNumId w:val="4"/>
  </w:num>
  <w:num w:numId="9">
    <w:abstractNumId w:val="13"/>
  </w:num>
  <w:num w:numId="10">
    <w:abstractNumId w:val="10"/>
  </w:num>
  <w:num w:numId="11">
    <w:abstractNumId w:val="2"/>
  </w:num>
  <w:num w:numId="12">
    <w:abstractNumId w:val="11"/>
  </w:num>
  <w:num w:numId="13">
    <w:abstractNumId w:val="7"/>
  </w:num>
  <w:num w:numId="14">
    <w:abstractNumId w:val="14"/>
  </w:num>
  <w:num w:numId="15">
    <w:abstractNumId w:val="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4403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2D8A"/>
    <w:rsid w:val="00003935"/>
    <w:rsid w:val="0000620B"/>
    <w:rsid w:val="00007CA8"/>
    <w:rsid w:val="000137F7"/>
    <w:rsid w:val="00017D2E"/>
    <w:rsid w:val="00020F7A"/>
    <w:rsid w:val="000331CB"/>
    <w:rsid w:val="0004690D"/>
    <w:rsid w:val="0005187C"/>
    <w:rsid w:val="000615E5"/>
    <w:rsid w:val="000620CC"/>
    <w:rsid w:val="00074427"/>
    <w:rsid w:val="0007610C"/>
    <w:rsid w:val="00082C19"/>
    <w:rsid w:val="00083562"/>
    <w:rsid w:val="000864E3"/>
    <w:rsid w:val="00091F7D"/>
    <w:rsid w:val="00092B67"/>
    <w:rsid w:val="00094CF9"/>
    <w:rsid w:val="00096436"/>
    <w:rsid w:val="00097FE0"/>
    <w:rsid w:val="000C0BAB"/>
    <w:rsid w:val="000C4ADC"/>
    <w:rsid w:val="000C64B3"/>
    <w:rsid w:val="000E4212"/>
    <w:rsid w:val="000F2D96"/>
    <w:rsid w:val="000F6FDF"/>
    <w:rsid w:val="00114E13"/>
    <w:rsid w:val="00123E68"/>
    <w:rsid w:val="0013017E"/>
    <w:rsid w:val="001439EE"/>
    <w:rsid w:val="00144CCC"/>
    <w:rsid w:val="00144D03"/>
    <w:rsid w:val="001541DA"/>
    <w:rsid w:val="001608E0"/>
    <w:rsid w:val="00163C5C"/>
    <w:rsid w:val="00173B74"/>
    <w:rsid w:val="00177937"/>
    <w:rsid w:val="00183D43"/>
    <w:rsid w:val="00191591"/>
    <w:rsid w:val="00191BB9"/>
    <w:rsid w:val="001A6B33"/>
    <w:rsid w:val="001A7541"/>
    <w:rsid w:val="001B4C01"/>
    <w:rsid w:val="001B7C5D"/>
    <w:rsid w:val="001C15B4"/>
    <w:rsid w:val="001C16C4"/>
    <w:rsid w:val="001C6043"/>
    <w:rsid w:val="001E3354"/>
    <w:rsid w:val="001F31B1"/>
    <w:rsid w:val="00202F91"/>
    <w:rsid w:val="00213A79"/>
    <w:rsid w:val="00214BCE"/>
    <w:rsid w:val="00226D7D"/>
    <w:rsid w:val="00226E24"/>
    <w:rsid w:val="00243A5E"/>
    <w:rsid w:val="002462B1"/>
    <w:rsid w:val="002653BC"/>
    <w:rsid w:val="00266B9F"/>
    <w:rsid w:val="00267603"/>
    <w:rsid w:val="00270E6C"/>
    <w:rsid w:val="00276C96"/>
    <w:rsid w:val="00281088"/>
    <w:rsid w:val="002831C6"/>
    <w:rsid w:val="0028470D"/>
    <w:rsid w:val="00296C2C"/>
    <w:rsid w:val="002A03E8"/>
    <w:rsid w:val="002B1191"/>
    <w:rsid w:val="002C42C6"/>
    <w:rsid w:val="002C480E"/>
    <w:rsid w:val="002D673E"/>
    <w:rsid w:val="002E0B5D"/>
    <w:rsid w:val="002F0243"/>
    <w:rsid w:val="00305A3E"/>
    <w:rsid w:val="003271EA"/>
    <w:rsid w:val="0033041E"/>
    <w:rsid w:val="003371C1"/>
    <w:rsid w:val="00345BCA"/>
    <w:rsid w:val="003538F9"/>
    <w:rsid w:val="00361674"/>
    <w:rsid w:val="00361ED4"/>
    <w:rsid w:val="00381574"/>
    <w:rsid w:val="0038672A"/>
    <w:rsid w:val="00392124"/>
    <w:rsid w:val="00397087"/>
    <w:rsid w:val="003A0B90"/>
    <w:rsid w:val="003B0A60"/>
    <w:rsid w:val="003E1719"/>
    <w:rsid w:val="003E7920"/>
    <w:rsid w:val="003F34F8"/>
    <w:rsid w:val="003F6751"/>
    <w:rsid w:val="004047B9"/>
    <w:rsid w:val="00455361"/>
    <w:rsid w:val="00457F7F"/>
    <w:rsid w:val="004611F5"/>
    <w:rsid w:val="00481A78"/>
    <w:rsid w:val="00482CB7"/>
    <w:rsid w:val="00492B7F"/>
    <w:rsid w:val="00493AB6"/>
    <w:rsid w:val="0049462D"/>
    <w:rsid w:val="00495C09"/>
    <w:rsid w:val="004A1D8D"/>
    <w:rsid w:val="004B4C17"/>
    <w:rsid w:val="004D3D16"/>
    <w:rsid w:val="004D3E08"/>
    <w:rsid w:val="004D4417"/>
    <w:rsid w:val="004D5AF9"/>
    <w:rsid w:val="004D6F5E"/>
    <w:rsid w:val="004F7F41"/>
    <w:rsid w:val="0050158A"/>
    <w:rsid w:val="00501B77"/>
    <w:rsid w:val="00504BF1"/>
    <w:rsid w:val="00516025"/>
    <w:rsid w:val="00531A06"/>
    <w:rsid w:val="005449C2"/>
    <w:rsid w:val="00545742"/>
    <w:rsid w:val="00555C25"/>
    <w:rsid w:val="005661CA"/>
    <w:rsid w:val="00572D1B"/>
    <w:rsid w:val="005B4E36"/>
    <w:rsid w:val="005E2FDE"/>
    <w:rsid w:val="005F24BB"/>
    <w:rsid w:val="006040D9"/>
    <w:rsid w:val="00604BC7"/>
    <w:rsid w:val="006064C2"/>
    <w:rsid w:val="00612636"/>
    <w:rsid w:val="00612E7A"/>
    <w:rsid w:val="00617653"/>
    <w:rsid w:val="0062140B"/>
    <w:rsid w:val="00624694"/>
    <w:rsid w:val="00653DD6"/>
    <w:rsid w:val="00664DDB"/>
    <w:rsid w:val="006A16B8"/>
    <w:rsid w:val="006A3D99"/>
    <w:rsid w:val="006A4E39"/>
    <w:rsid w:val="006B2108"/>
    <w:rsid w:val="006C0B7E"/>
    <w:rsid w:val="006C34E6"/>
    <w:rsid w:val="006D697F"/>
    <w:rsid w:val="006E0D06"/>
    <w:rsid w:val="006E280A"/>
    <w:rsid w:val="006F3C3B"/>
    <w:rsid w:val="007045A1"/>
    <w:rsid w:val="00704D5F"/>
    <w:rsid w:val="00706744"/>
    <w:rsid w:val="00710574"/>
    <w:rsid w:val="00725303"/>
    <w:rsid w:val="00731C9D"/>
    <w:rsid w:val="0073491E"/>
    <w:rsid w:val="00746ED6"/>
    <w:rsid w:val="007537CF"/>
    <w:rsid w:val="0076427C"/>
    <w:rsid w:val="00766AF9"/>
    <w:rsid w:val="00775817"/>
    <w:rsid w:val="00784B97"/>
    <w:rsid w:val="0079046D"/>
    <w:rsid w:val="00790A24"/>
    <w:rsid w:val="007A23E8"/>
    <w:rsid w:val="007A3A29"/>
    <w:rsid w:val="007B268D"/>
    <w:rsid w:val="007B51ED"/>
    <w:rsid w:val="007D2841"/>
    <w:rsid w:val="007D42CC"/>
    <w:rsid w:val="007D48C2"/>
    <w:rsid w:val="007D4A8F"/>
    <w:rsid w:val="007E7E0C"/>
    <w:rsid w:val="007F1892"/>
    <w:rsid w:val="007F2C90"/>
    <w:rsid w:val="007F3D23"/>
    <w:rsid w:val="007F5E07"/>
    <w:rsid w:val="00801A27"/>
    <w:rsid w:val="008124B5"/>
    <w:rsid w:val="0086792E"/>
    <w:rsid w:val="00876B2F"/>
    <w:rsid w:val="008803DF"/>
    <w:rsid w:val="00880D73"/>
    <w:rsid w:val="00881D18"/>
    <w:rsid w:val="008A6483"/>
    <w:rsid w:val="008B0159"/>
    <w:rsid w:val="008B21BE"/>
    <w:rsid w:val="008B45E1"/>
    <w:rsid w:val="008C090C"/>
    <w:rsid w:val="008C2C95"/>
    <w:rsid w:val="008D1ABA"/>
    <w:rsid w:val="008D332A"/>
    <w:rsid w:val="008D611C"/>
    <w:rsid w:val="008E6B70"/>
    <w:rsid w:val="008F696A"/>
    <w:rsid w:val="00906BC7"/>
    <w:rsid w:val="00925AC9"/>
    <w:rsid w:val="00931A2C"/>
    <w:rsid w:val="00933FC4"/>
    <w:rsid w:val="00952D8D"/>
    <w:rsid w:val="00953BA8"/>
    <w:rsid w:val="0096346B"/>
    <w:rsid w:val="00991D94"/>
    <w:rsid w:val="009A13D3"/>
    <w:rsid w:val="009A5EA0"/>
    <w:rsid w:val="009C0CDE"/>
    <w:rsid w:val="009C3E8B"/>
    <w:rsid w:val="009D26ED"/>
    <w:rsid w:val="009F5572"/>
    <w:rsid w:val="00A06B3B"/>
    <w:rsid w:val="00A133CF"/>
    <w:rsid w:val="00A23BB9"/>
    <w:rsid w:val="00A2518B"/>
    <w:rsid w:val="00A254F8"/>
    <w:rsid w:val="00A34DFE"/>
    <w:rsid w:val="00A37466"/>
    <w:rsid w:val="00A46DE9"/>
    <w:rsid w:val="00A50BC3"/>
    <w:rsid w:val="00A653DD"/>
    <w:rsid w:val="00A860DC"/>
    <w:rsid w:val="00A928EA"/>
    <w:rsid w:val="00AA0F6E"/>
    <w:rsid w:val="00AA4F27"/>
    <w:rsid w:val="00AA5071"/>
    <w:rsid w:val="00AA60CA"/>
    <w:rsid w:val="00AC4179"/>
    <w:rsid w:val="00AC501A"/>
    <w:rsid w:val="00AD04AC"/>
    <w:rsid w:val="00AF2FBE"/>
    <w:rsid w:val="00AF68B0"/>
    <w:rsid w:val="00B135CB"/>
    <w:rsid w:val="00B179D5"/>
    <w:rsid w:val="00B26DC1"/>
    <w:rsid w:val="00B30D41"/>
    <w:rsid w:val="00B31943"/>
    <w:rsid w:val="00B3575E"/>
    <w:rsid w:val="00B4382D"/>
    <w:rsid w:val="00B634F7"/>
    <w:rsid w:val="00B73E75"/>
    <w:rsid w:val="00B7559F"/>
    <w:rsid w:val="00B76BD4"/>
    <w:rsid w:val="00B815A6"/>
    <w:rsid w:val="00B834A7"/>
    <w:rsid w:val="00B93AC7"/>
    <w:rsid w:val="00BA748F"/>
    <w:rsid w:val="00BA74F4"/>
    <w:rsid w:val="00BC0D13"/>
    <w:rsid w:val="00BC2BDB"/>
    <w:rsid w:val="00BD54F5"/>
    <w:rsid w:val="00C02F8A"/>
    <w:rsid w:val="00C07E7E"/>
    <w:rsid w:val="00C1240A"/>
    <w:rsid w:val="00C1793E"/>
    <w:rsid w:val="00C21C68"/>
    <w:rsid w:val="00C233DE"/>
    <w:rsid w:val="00C33385"/>
    <w:rsid w:val="00C360A8"/>
    <w:rsid w:val="00C53001"/>
    <w:rsid w:val="00C61268"/>
    <w:rsid w:val="00C62F1F"/>
    <w:rsid w:val="00C730F6"/>
    <w:rsid w:val="00C7703D"/>
    <w:rsid w:val="00C80591"/>
    <w:rsid w:val="00C81E5E"/>
    <w:rsid w:val="00C91366"/>
    <w:rsid w:val="00C931D6"/>
    <w:rsid w:val="00C93788"/>
    <w:rsid w:val="00CA0729"/>
    <w:rsid w:val="00CA43BB"/>
    <w:rsid w:val="00CA79E5"/>
    <w:rsid w:val="00CB3E96"/>
    <w:rsid w:val="00CB492D"/>
    <w:rsid w:val="00CC7B52"/>
    <w:rsid w:val="00CD616A"/>
    <w:rsid w:val="00CE2012"/>
    <w:rsid w:val="00CF73BE"/>
    <w:rsid w:val="00CF755B"/>
    <w:rsid w:val="00D05082"/>
    <w:rsid w:val="00D17E21"/>
    <w:rsid w:val="00D2400E"/>
    <w:rsid w:val="00D24CCD"/>
    <w:rsid w:val="00D3054F"/>
    <w:rsid w:val="00D34295"/>
    <w:rsid w:val="00D47D24"/>
    <w:rsid w:val="00D5076B"/>
    <w:rsid w:val="00D67EC7"/>
    <w:rsid w:val="00D714BA"/>
    <w:rsid w:val="00D77EC7"/>
    <w:rsid w:val="00DB16C2"/>
    <w:rsid w:val="00DB4407"/>
    <w:rsid w:val="00DC29A4"/>
    <w:rsid w:val="00DE3241"/>
    <w:rsid w:val="00DE401D"/>
    <w:rsid w:val="00DF1876"/>
    <w:rsid w:val="00DF2D43"/>
    <w:rsid w:val="00E0029D"/>
    <w:rsid w:val="00E04073"/>
    <w:rsid w:val="00E1482C"/>
    <w:rsid w:val="00E164C0"/>
    <w:rsid w:val="00E23960"/>
    <w:rsid w:val="00E34F69"/>
    <w:rsid w:val="00E35544"/>
    <w:rsid w:val="00E3554F"/>
    <w:rsid w:val="00E4224B"/>
    <w:rsid w:val="00E4274C"/>
    <w:rsid w:val="00E57D69"/>
    <w:rsid w:val="00E63767"/>
    <w:rsid w:val="00E70DDD"/>
    <w:rsid w:val="00E75DE9"/>
    <w:rsid w:val="00E829EC"/>
    <w:rsid w:val="00E84383"/>
    <w:rsid w:val="00E85D1E"/>
    <w:rsid w:val="00E86BF9"/>
    <w:rsid w:val="00E90840"/>
    <w:rsid w:val="00E9314F"/>
    <w:rsid w:val="00E953DA"/>
    <w:rsid w:val="00EA26D1"/>
    <w:rsid w:val="00EB166D"/>
    <w:rsid w:val="00EB41F5"/>
    <w:rsid w:val="00EC5319"/>
    <w:rsid w:val="00EC6FF7"/>
    <w:rsid w:val="00ED0973"/>
    <w:rsid w:val="00ED61CF"/>
    <w:rsid w:val="00EE29B5"/>
    <w:rsid w:val="00F031B4"/>
    <w:rsid w:val="00F0338D"/>
    <w:rsid w:val="00F05FC0"/>
    <w:rsid w:val="00F07574"/>
    <w:rsid w:val="00F15B9F"/>
    <w:rsid w:val="00F22145"/>
    <w:rsid w:val="00F267E8"/>
    <w:rsid w:val="00F303B7"/>
    <w:rsid w:val="00F31096"/>
    <w:rsid w:val="00F446BB"/>
    <w:rsid w:val="00F44B99"/>
    <w:rsid w:val="00F51A20"/>
    <w:rsid w:val="00F64AC1"/>
    <w:rsid w:val="00F7050C"/>
    <w:rsid w:val="00F70D68"/>
    <w:rsid w:val="00F920A5"/>
    <w:rsid w:val="00FB3145"/>
    <w:rsid w:val="00FB5142"/>
    <w:rsid w:val="00FD0354"/>
    <w:rsid w:val="00FD11A1"/>
    <w:rsid w:val="00FD7E05"/>
    <w:rsid w:val="00FE3FAF"/>
    <w:rsid w:val="00FE56DE"/>
    <w:rsid w:val="00FE7FCC"/>
    <w:rsid w:val="00FF5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7E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267E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F267E8"/>
    <w:pPr>
      <w:keepNext/>
      <w:numPr>
        <w:ilvl w:val="1"/>
        <w:numId w:val="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F267E8"/>
    <w:pPr>
      <w:keepNext/>
      <w:numPr>
        <w:ilvl w:val="2"/>
        <w:numId w:val="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F267E8"/>
    <w:pPr>
      <w:keepNext/>
      <w:numPr>
        <w:ilvl w:val="3"/>
        <w:numId w:val="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267E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267E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267E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267E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267E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67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67E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267E8"/>
    <w:rPr>
      <w:sz w:val="16"/>
    </w:rPr>
  </w:style>
  <w:style w:type="paragraph" w:styleId="Ttulo">
    <w:name w:val="Title"/>
    <w:basedOn w:val="Normal"/>
    <w:next w:val="Normal"/>
    <w:qFormat/>
    <w:rsid w:val="00706744"/>
    <w:pPr>
      <w:widowControl w:val="0"/>
      <w:ind w:left="284"/>
    </w:pPr>
    <w:rPr>
      <w:b/>
      <w:color w:val="auto"/>
      <w:szCs w:val="24"/>
      <w:lang w:val="en-US" w:eastAsia="en-US"/>
    </w:rPr>
  </w:style>
  <w:style w:type="paragraph" w:customStyle="1" w:styleId="CTMISInstrues">
    <w:name w:val="CTM/IS Instruções"/>
    <w:autoRedefine/>
    <w:rsid w:val="00A06B3B"/>
    <w:pPr>
      <w:tabs>
        <w:tab w:val="left" w:pos="960"/>
        <w:tab w:val="right" w:pos="7970"/>
      </w:tabs>
      <w:spacing w:before="60" w:after="60"/>
    </w:pPr>
    <w:rPr>
      <w:rFonts w:ascii="Arial" w:hAnsi="Arial" w:cs="Arial"/>
      <w:b/>
      <w:iCs/>
    </w:rPr>
  </w:style>
  <w:style w:type="character" w:styleId="HiperlinkVisitado">
    <w:name w:val="FollowedHyperlink"/>
    <w:basedOn w:val="Fontepargpadro"/>
    <w:rsid w:val="00F267E8"/>
    <w:rPr>
      <w:color w:val="800080"/>
      <w:u w:val="single"/>
    </w:rPr>
  </w:style>
  <w:style w:type="paragraph" w:customStyle="1" w:styleId="CTMISCorpo1">
    <w:name w:val="CTM/IS Corpo 1"/>
    <w:autoRedefine/>
    <w:rsid w:val="00F267E8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F267E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F267E8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F267E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F267E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67EC7"/>
    <w:pPr>
      <w:spacing w:before="60" w:after="60"/>
      <w:jc w:val="both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F267E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267E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267E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267E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F267E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F267E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267E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267E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267E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267E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267E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267E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F267E8"/>
    <w:rPr>
      <w:color w:val="0000FF"/>
      <w:u w:val="single"/>
    </w:rPr>
  </w:style>
  <w:style w:type="paragraph" w:styleId="Corpodetexto2">
    <w:name w:val="Body Text 2"/>
    <w:basedOn w:val="Normal"/>
    <w:rsid w:val="00F267E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267E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F267E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267E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267E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267E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267E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267E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F267E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F267E8"/>
    <w:rPr>
      <w:sz w:val="20"/>
    </w:rPr>
  </w:style>
  <w:style w:type="paragraph" w:customStyle="1" w:styleId="RUPNvel1">
    <w:name w:val="RUP Nível 1"/>
    <w:next w:val="Normal"/>
    <w:rsid w:val="00F267E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F267E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C29A4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C61268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0C4AD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C4AD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0C4ADC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C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C4ADC"/>
    <w:rPr>
      <w:b/>
      <w:bCs/>
    </w:rPr>
  </w:style>
  <w:style w:type="character" w:customStyle="1" w:styleId="rwrro">
    <w:name w:val="rwrro"/>
    <w:basedOn w:val="Fontepargpadro"/>
    <w:rsid w:val="00A06B3B"/>
  </w:style>
  <w:style w:type="paragraph" w:customStyle="1" w:styleId="FA">
    <w:name w:val="FA"/>
    <w:basedOn w:val="Normal"/>
    <w:link w:val="FAChar"/>
    <w:qFormat/>
    <w:rsid w:val="00361ED4"/>
    <w:pPr>
      <w:ind w:left="348"/>
    </w:pPr>
    <w:rPr>
      <w:rFonts w:cs="Arial"/>
      <w:b/>
      <w:iCs/>
    </w:rPr>
  </w:style>
  <w:style w:type="character" w:customStyle="1" w:styleId="FAChar">
    <w:name w:val="FA Char"/>
    <w:basedOn w:val="Fontepargpadro"/>
    <w:link w:val="FA"/>
    <w:rsid w:val="00361ED4"/>
    <w:rPr>
      <w:rFonts w:ascii="Arial" w:hAnsi="Arial" w:cs="Arial"/>
      <w:b/>
      <w:iCs/>
      <w:color w:val="000000"/>
      <w:sz w:val="24"/>
    </w:rPr>
  </w:style>
  <w:style w:type="paragraph" w:customStyle="1" w:styleId="RF3">
    <w:name w:val="RF3"/>
    <w:basedOn w:val="Normal"/>
    <w:link w:val="RF3Char"/>
    <w:qFormat/>
    <w:rsid w:val="00D77EC7"/>
    <w:pPr>
      <w:numPr>
        <w:numId w:val="15"/>
      </w:numPr>
      <w:ind w:left="782" w:hanging="357"/>
      <w:contextualSpacing/>
    </w:pPr>
    <w:rPr>
      <w:b/>
      <w:color w:val="auto"/>
    </w:rPr>
  </w:style>
  <w:style w:type="character" w:customStyle="1" w:styleId="RF3Char">
    <w:name w:val="RF3 Char"/>
    <w:basedOn w:val="Fontepargpadro"/>
    <w:link w:val="RF3"/>
    <w:rsid w:val="00D77EC7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pPr>
      <w:keepNext/>
      <w:numPr>
        <w:ilvl w:val="1"/>
        <w:numId w:val="42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42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42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pPr>
      <w:tabs>
        <w:tab w:val="left" w:pos="96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Pr>
      <w:sz w:val="20"/>
    </w:rPr>
  </w:style>
  <w:style w:type="paragraph" w:customStyle="1" w:styleId="RUPNvel1">
    <w:name w:val="RUP Nível 1"/>
    <w:next w:val="Normal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1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3EE8FE-18B1-4320-B178-EF4CAAD91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1518</TotalTime>
  <Pages>6</Pages>
  <Words>559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3571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Andreia Marques Solter de Azevedo</dc:creator>
  <cp:lastModifiedBy>mariana.marucchi</cp:lastModifiedBy>
  <cp:revision>87</cp:revision>
  <cp:lastPrinted>2005-03-03T16:15:00Z</cp:lastPrinted>
  <dcterms:created xsi:type="dcterms:W3CDTF">2014-08-13T15:02:00Z</dcterms:created>
  <dcterms:modified xsi:type="dcterms:W3CDTF">2014-09-30T14:51:00Z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