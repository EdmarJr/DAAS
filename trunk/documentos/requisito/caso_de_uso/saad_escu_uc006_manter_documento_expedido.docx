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BE" w:rsidRPr="002C72F5" w:rsidRDefault="00A704B6" w:rsidP="0087695F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C72F5">
        <w:rPr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-2343150</wp:posOffset>
            </wp:positionV>
            <wp:extent cx="1080135" cy="1080135"/>
            <wp:effectExtent l="0" t="0" r="5715" b="5715"/>
            <wp:wrapNone/>
            <wp:docPr id="6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CAB" w:rsidRPr="002C72F5">
        <w:rPr>
          <w:b/>
          <w:bCs/>
          <w:color w:val="auto"/>
          <w:sz w:val="36"/>
          <w:szCs w:val="36"/>
          <w:lang w:eastAsia="en-US"/>
        </w:rPr>
        <w:t xml:space="preserve">Projeto </w:t>
      </w:r>
      <w:r w:rsidR="008B21BE" w:rsidRPr="002C72F5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</w:p>
    <w:p w:rsidR="00177937" w:rsidRPr="002C72F5" w:rsidRDefault="00177937" w:rsidP="00706744">
      <w:pPr>
        <w:pStyle w:val="Ttulo"/>
        <w:rPr>
          <w:lang w:val="pt-BR"/>
        </w:rPr>
      </w:pPr>
    </w:p>
    <w:p w:rsidR="00177937" w:rsidRPr="002C72F5" w:rsidRDefault="00177937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177937" w:rsidRPr="002C72F5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2C72F5">
        <w:rPr>
          <w:sz w:val="36"/>
          <w:szCs w:val="36"/>
          <w:lang w:val="pt-BR"/>
        </w:rPr>
        <w:t>Especificação de Caso de Uso</w:t>
      </w:r>
    </w:p>
    <w:p w:rsidR="00177937" w:rsidRPr="002C72F5" w:rsidRDefault="008B21BE">
      <w:pPr>
        <w:jc w:val="center"/>
        <w:rPr>
          <w:color w:val="auto"/>
          <w:sz w:val="36"/>
        </w:rPr>
      </w:pPr>
      <w:r w:rsidRPr="002C72F5">
        <w:rPr>
          <w:rFonts w:ascii="Arial (W1)" w:hAnsi="Arial (W1)"/>
          <w:color w:val="auto"/>
          <w:sz w:val="36"/>
        </w:rPr>
        <w:t xml:space="preserve">Manter Documento </w:t>
      </w:r>
      <w:r w:rsidR="009F11CC" w:rsidRPr="002C72F5">
        <w:rPr>
          <w:rFonts w:ascii="Arial (W1)" w:hAnsi="Arial (W1)"/>
          <w:color w:val="auto"/>
          <w:sz w:val="36"/>
        </w:rPr>
        <w:t>Expedido</w:t>
      </w:r>
    </w:p>
    <w:p w:rsidR="00177937" w:rsidRPr="002C72F5" w:rsidRDefault="00177937">
      <w:pPr>
        <w:rPr>
          <w:color w:val="auto"/>
        </w:rPr>
      </w:pPr>
    </w:p>
    <w:p w:rsidR="00177937" w:rsidRPr="002C72F5" w:rsidRDefault="00177937">
      <w:pPr>
        <w:rPr>
          <w:color w:val="auto"/>
        </w:rPr>
      </w:pPr>
    </w:p>
    <w:p w:rsidR="00361674" w:rsidRPr="002C72F5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C72F5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2C72F5">
        <w:rPr>
          <w:b/>
          <w:bCs/>
          <w:color w:val="auto"/>
          <w:sz w:val="36"/>
          <w:szCs w:val="36"/>
          <w:lang w:eastAsia="en-US"/>
        </w:rPr>
        <w:t>0.</w:t>
      </w:r>
      <w:r w:rsidR="00084E54" w:rsidRPr="002C72F5">
        <w:rPr>
          <w:b/>
          <w:bCs/>
          <w:color w:val="auto"/>
          <w:sz w:val="36"/>
          <w:szCs w:val="36"/>
          <w:lang w:eastAsia="en-US"/>
        </w:rPr>
        <w:t>0</w:t>
      </w:r>
      <w:r w:rsidR="00B10912" w:rsidRPr="002C72F5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Pr="002C72F5" w:rsidRDefault="00177937" w:rsidP="00706744">
      <w:pPr>
        <w:pStyle w:val="Ttulo"/>
        <w:rPr>
          <w:lang w:val="pt-BR"/>
        </w:rPr>
      </w:pPr>
    </w:p>
    <w:p w:rsidR="00177937" w:rsidRPr="002C72F5" w:rsidRDefault="00177937">
      <w:pPr>
        <w:pStyle w:val="Cabealho"/>
        <w:tabs>
          <w:tab w:val="clear" w:pos="4419"/>
          <w:tab w:val="clear" w:pos="8838"/>
        </w:tabs>
        <w:rPr>
          <w:color w:val="auto"/>
        </w:rPr>
        <w:sectPr w:rsidR="00177937" w:rsidRPr="002C72F5" w:rsidSect="00B328BE">
          <w:headerReference w:type="default" r:id="rId9"/>
          <w:pgSz w:w="11907" w:h="16840" w:code="9"/>
          <w:pgMar w:top="4395" w:right="851" w:bottom="1134" w:left="1701" w:header="720" w:footer="720" w:gutter="0"/>
          <w:cols w:space="720"/>
          <w:docGrid w:linePitch="326"/>
        </w:sectPr>
      </w:pPr>
    </w:p>
    <w:p w:rsidR="00177937" w:rsidRPr="002C72F5" w:rsidRDefault="00177937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074427" w:rsidRPr="002C72F5" w:rsidRDefault="00074427" w:rsidP="00286CEE">
      <w:pPr>
        <w:pStyle w:val="Ttulo"/>
        <w:jc w:val="center"/>
      </w:pPr>
      <w:r w:rsidRPr="002C72F5">
        <w:t>HISTÓRICO DE REVISÃO</w:t>
      </w:r>
    </w:p>
    <w:p w:rsidR="00074427" w:rsidRPr="002C72F5" w:rsidRDefault="00074427" w:rsidP="00074427">
      <w:pPr>
        <w:jc w:val="center"/>
        <w:rPr>
          <w:color w:val="auto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2C72F5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2C72F5" w:rsidRDefault="00074427" w:rsidP="00D67EC7">
            <w:pPr>
              <w:pStyle w:val="CTMISTabela"/>
            </w:pPr>
            <w:r w:rsidRPr="002C72F5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2C72F5" w:rsidRDefault="00074427" w:rsidP="00D67EC7">
            <w:pPr>
              <w:pStyle w:val="CTMISTabela"/>
            </w:pPr>
            <w:r w:rsidRPr="002C72F5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2C72F5" w:rsidRDefault="00074427" w:rsidP="00D67EC7">
            <w:pPr>
              <w:pStyle w:val="CTMISTabela"/>
            </w:pPr>
            <w:r w:rsidRPr="002C72F5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2C72F5" w:rsidRDefault="00074427" w:rsidP="00D67EC7">
            <w:pPr>
              <w:pStyle w:val="CTMISTabela"/>
            </w:pPr>
            <w:r w:rsidRPr="002C72F5">
              <w:t>Autor</w:t>
            </w:r>
          </w:p>
        </w:tc>
      </w:tr>
      <w:tr w:rsidR="00191BB9" w:rsidRPr="002C72F5" w:rsidTr="009F11CC">
        <w:trPr>
          <w:jc w:val="center"/>
        </w:trPr>
        <w:tc>
          <w:tcPr>
            <w:tcW w:w="1639" w:type="dxa"/>
          </w:tcPr>
          <w:p w:rsidR="00191BB9" w:rsidRPr="002C72F5" w:rsidRDefault="00B328BE" w:rsidP="00E05B8D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22</w:t>
            </w:r>
            <w:r w:rsidR="00191BB9" w:rsidRPr="002C72F5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91BB9" w:rsidRPr="002C72F5" w:rsidRDefault="00191BB9" w:rsidP="00D67EC7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C72F5" w:rsidRDefault="00191BB9" w:rsidP="00D67EC7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Criação do documento</w:t>
            </w:r>
            <w:r w:rsidR="007E1AD1" w:rsidRPr="002C72F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2C72F5" w:rsidRDefault="00B328BE" w:rsidP="00D67EC7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Christine Magalhães</w:t>
            </w:r>
          </w:p>
        </w:tc>
      </w:tr>
      <w:tr w:rsidR="00084E54" w:rsidRPr="002C72F5" w:rsidTr="009F11CC">
        <w:trPr>
          <w:jc w:val="center"/>
        </w:trPr>
        <w:tc>
          <w:tcPr>
            <w:tcW w:w="1639" w:type="dxa"/>
          </w:tcPr>
          <w:p w:rsidR="00084E54" w:rsidRPr="002C72F5" w:rsidRDefault="00084E54" w:rsidP="00E05B8D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27/10/2014</w:t>
            </w:r>
          </w:p>
        </w:tc>
        <w:tc>
          <w:tcPr>
            <w:tcW w:w="960" w:type="dxa"/>
          </w:tcPr>
          <w:p w:rsidR="00084E54" w:rsidRPr="002C72F5" w:rsidRDefault="00084E54" w:rsidP="00D67EC7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84E54" w:rsidRPr="002C72F5" w:rsidRDefault="00084E54" w:rsidP="00D67EC7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Revisão em pares.</w:t>
            </w:r>
          </w:p>
        </w:tc>
        <w:tc>
          <w:tcPr>
            <w:tcW w:w="2040" w:type="dxa"/>
          </w:tcPr>
          <w:p w:rsidR="00084E54" w:rsidRPr="002C72F5" w:rsidRDefault="00084E54" w:rsidP="00D67EC7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Mariana Marucchi</w:t>
            </w:r>
          </w:p>
        </w:tc>
      </w:tr>
      <w:tr w:rsidR="00366802" w:rsidRPr="002C72F5" w:rsidTr="009F11CC">
        <w:trPr>
          <w:jc w:val="center"/>
        </w:trPr>
        <w:tc>
          <w:tcPr>
            <w:tcW w:w="1639" w:type="dxa"/>
          </w:tcPr>
          <w:p w:rsidR="00366802" w:rsidRPr="002C72F5" w:rsidRDefault="00366802" w:rsidP="00E05B8D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05/01/2014</w:t>
            </w:r>
          </w:p>
        </w:tc>
        <w:tc>
          <w:tcPr>
            <w:tcW w:w="960" w:type="dxa"/>
          </w:tcPr>
          <w:p w:rsidR="00366802" w:rsidRPr="002C72F5" w:rsidRDefault="00366802" w:rsidP="00D67EC7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66802" w:rsidRPr="002C72F5" w:rsidRDefault="00366802" w:rsidP="00D67EC7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Correção Mantis 1553</w:t>
            </w:r>
            <w:r w:rsidR="00871F92" w:rsidRPr="002C72F5">
              <w:rPr>
                <w:b w:val="0"/>
              </w:rPr>
              <w:t>; 1533</w:t>
            </w:r>
            <w:r w:rsidR="00FD2734" w:rsidRPr="002C72F5">
              <w:rPr>
                <w:b w:val="0"/>
              </w:rPr>
              <w:t>; 1546</w:t>
            </w:r>
            <w:r w:rsidR="00A92F01" w:rsidRPr="002C72F5">
              <w:rPr>
                <w:b w:val="0"/>
              </w:rPr>
              <w:t>; 1543</w:t>
            </w:r>
            <w:r w:rsidR="002C0BBD" w:rsidRPr="002C72F5">
              <w:rPr>
                <w:b w:val="0"/>
              </w:rPr>
              <w:t xml:space="preserve">; </w:t>
            </w:r>
            <w:r w:rsidR="00941DEF" w:rsidRPr="002C72F5">
              <w:rPr>
                <w:b w:val="0"/>
              </w:rPr>
              <w:t>1541</w:t>
            </w:r>
            <w:r w:rsidR="00EF16B2" w:rsidRPr="002C72F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366802" w:rsidRPr="002C72F5" w:rsidRDefault="00366802" w:rsidP="004A3D3F">
            <w:pPr>
              <w:pStyle w:val="CTMISTabela"/>
              <w:rPr>
                <w:b w:val="0"/>
              </w:rPr>
            </w:pPr>
            <w:r w:rsidRPr="002C72F5">
              <w:rPr>
                <w:b w:val="0"/>
              </w:rPr>
              <w:t>Christine Magalhães</w:t>
            </w:r>
          </w:p>
        </w:tc>
      </w:tr>
    </w:tbl>
    <w:p w:rsidR="00074427" w:rsidRPr="002C72F5" w:rsidRDefault="00074427" w:rsidP="00706744">
      <w:pPr>
        <w:pStyle w:val="Ttulo"/>
      </w:pPr>
    </w:p>
    <w:p w:rsidR="00114E13" w:rsidRPr="002C72F5" w:rsidRDefault="00177937" w:rsidP="00114E13">
      <w:pPr>
        <w:pStyle w:val="Ttulo"/>
        <w:jc w:val="center"/>
        <w:rPr>
          <w:sz w:val="36"/>
          <w:szCs w:val="36"/>
          <w:lang w:val="pt-BR"/>
        </w:rPr>
      </w:pPr>
      <w:r w:rsidRPr="002C72F5">
        <w:br w:type="page"/>
      </w:r>
      <w:r w:rsidR="00114E13" w:rsidRPr="002C72F5">
        <w:rPr>
          <w:sz w:val="36"/>
          <w:szCs w:val="36"/>
          <w:lang w:val="pt-BR"/>
        </w:rPr>
        <w:lastRenderedPageBreak/>
        <w:t>Sumário</w:t>
      </w:r>
    </w:p>
    <w:bookmarkStart w:id="0" w:name="_GoBack"/>
    <w:bookmarkEnd w:id="0"/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C72F5">
        <w:rPr>
          <w:color w:val="auto"/>
        </w:rPr>
        <w:fldChar w:fldCharType="begin"/>
      </w:r>
      <w:r w:rsidR="00177937" w:rsidRPr="002C72F5">
        <w:rPr>
          <w:color w:val="auto"/>
        </w:rPr>
        <w:instrText xml:space="preserve"> TOC \o "1-3" \h \z </w:instrText>
      </w:r>
      <w:r w:rsidRPr="002C72F5">
        <w:rPr>
          <w:color w:val="auto"/>
        </w:rPr>
        <w:fldChar w:fldCharType="separate"/>
      </w:r>
      <w:hyperlink w:anchor="_Toc403459550" w:history="1">
        <w:r w:rsidR="0087695F" w:rsidRPr="002C72F5">
          <w:rPr>
            <w:rStyle w:val="Hyperlink"/>
            <w:noProof/>
            <w:color w:val="auto"/>
          </w:rPr>
          <w:t>1.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INTRODUÇÃO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_Toc403459550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4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1" w:history="1">
        <w:r w:rsidR="0087695F" w:rsidRPr="002C72F5">
          <w:rPr>
            <w:rStyle w:val="Hyperlink"/>
            <w:noProof/>
            <w:color w:val="auto"/>
          </w:rPr>
          <w:t>2.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ATORES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_Toc403459551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4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2" w:history="1">
        <w:r w:rsidR="0087695F" w:rsidRPr="002C72F5">
          <w:rPr>
            <w:rStyle w:val="Hyperlink"/>
            <w:noProof/>
            <w:color w:val="auto"/>
          </w:rPr>
          <w:t>3.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INTERESSADOS E INTERESSES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_Toc403459552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4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3" w:history="1">
        <w:r w:rsidR="0087695F" w:rsidRPr="002C72F5">
          <w:rPr>
            <w:rStyle w:val="Hyperlink"/>
            <w:noProof/>
            <w:color w:val="auto"/>
          </w:rPr>
          <w:t>4.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PRÉ-CONDIÇÕES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_Toc403459553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4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4" w:history="1">
        <w:r w:rsidR="0087695F" w:rsidRPr="002C72F5">
          <w:rPr>
            <w:rStyle w:val="Hyperlink"/>
            <w:noProof/>
            <w:color w:val="auto"/>
          </w:rPr>
          <w:t>5.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GARANTIA DE SUCESSO (PÓS-CONDIÇÕES)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_Toc403459554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4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5" w:history="1">
        <w:r w:rsidR="0087695F" w:rsidRPr="002C72F5">
          <w:rPr>
            <w:rStyle w:val="Hyperlink"/>
            <w:noProof/>
            <w:color w:val="auto"/>
          </w:rPr>
          <w:t>6.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FLUXO PRINCIPAL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_Toc403459555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4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6" w:history="1">
        <w:r w:rsidR="0087695F" w:rsidRPr="002C72F5">
          <w:rPr>
            <w:rStyle w:val="Hyperlink"/>
            <w:noProof/>
            <w:color w:val="auto"/>
          </w:rPr>
          <w:t>7.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FLUXOS ALTERNATIVOS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_Toc403459556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5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7" w:history="1">
        <w:r w:rsidR="0087695F" w:rsidRPr="002C72F5">
          <w:rPr>
            <w:rStyle w:val="Hyperlink"/>
            <w:noProof/>
            <w:color w:val="auto"/>
          </w:rPr>
          <w:t>8.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FLUXOS DE EXCEÇÃO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_Toc403459557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6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8" w:history="1">
        <w:r w:rsidR="0087695F" w:rsidRPr="002C72F5">
          <w:rPr>
            <w:rStyle w:val="Hyperlink"/>
            <w:noProof/>
            <w:color w:val="auto"/>
          </w:rPr>
          <w:t>9.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PONTOS DE INCLUSÃO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_Toc403459558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6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59" w:history="1">
        <w:r w:rsidR="0087695F" w:rsidRPr="002C72F5">
          <w:rPr>
            <w:rStyle w:val="Hyperlink"/>
            <w:noProof/>
            <w:color w:val="auto"/>
          </w:rPr>
          <w:t>10.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PONTOS DE EXTENSÃO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_Toc403459559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6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60" w:history="1">
        <w:r w:rsidR="0087695F" w:rsidRPr="002C72F5">
          <w:rPr>
            <w:rStyle w:val="Hyperlink"/>
            <w:noProof/>
            <w:color w:val="auto"/>
          </w:rPr>
          <w:t>11.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FREQUÊNCIA DE OCORRÊNCIA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_Toc403459560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6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61" w:history="1">
        <w:r w:rsidR="0087695F" w:rsidRPr="002C72F5">
          <w:rPr>
            <w:rStyle w:val="Hyperlink"/>
            <w:noProof/>
            <w:color w:val="auto"/>
          </w:rPr>
          <w:t>12.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REFERÊNCIAS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_Toc403459561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6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62" w:history="1">
        <w:r w:rsidR="0087695F" w:rsidRPr="002C72F5">
          <w:rPr>
            <w:rStyle w:val="Hyperlink"/>
            <w:noProof/>
            <w:color w:val="auto"/>
          </w:rPr>
          <w:t>13.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REFERÊNCIAS BIBLIOGRÁFICAS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_Toc403459562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6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87695F" w:rsidRPr="002C72F5" w:rsidRDefault="00AC4ED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563" w:history="1">
        <w:r w:rsidR="0087695F" w:rsidRPr="002C72F5">
          <w:rPr>
            <w:rStyle w:val="Hyperlink"/>
            <w:noProof/>
            <w:color w:val="auto"/>
          </w:rPr>
          <w:t>14.</w:t>
        </w:r>
        <w:r w:rsidR="0087695F" w:rsidRPr="002C72F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7695F" w:rsidRPr="002C72F5">
          <w:rPr>
            <w:rStyle w:val="Hyperlink"/>
            <w:noProof/>
            <w:color w:val="auto"/>
          </w:rPr>
          <w:t>ASSINATURAS</w:t>
        </w:r>
        <w:r w:rsidR="0087695F" w:rsidRPr="002C72F5">
          <w:rPr>
            <w:noProof/>
            <w:webHidden/>
            <w:color w:val="auto"/>
          </w:rPr>
          <w:tab/>
        </w:r>
        <w:r w:rsidRPr="002C72F5">
          <w:rPr>
            <w:noProof/>
            <w:webHidden/>
            <w:color w:val="auto"/>
          </w:rPr>
          <w:fldChar w:fldCharType="begin"/>
        </w:r>
        <w:r w:rsidR="0087695F" w:rsidRPr="002C72F5">
          <w:rPr>
            <w:noProof/>
            <w:webHidden/>
            <w:color w:val="auto"/>
          </w:rPr>
          <w:instrText xml:space="preserve"> PAGEREF _Toc403459563 \h </w:instrText>
        </w:r>
        <w:r w:rsidRPr="002C72F5">
          <w:rPr>
            <w:noProof/>
            <w:webHidden/>
            <w:color w:val="auto"/>
          </w:rPr>
        </w:r>
        <w:r w:rsidRPr="002C72F5">
          <w:rPr>
            <w:noProof/>
            <w:webHidden/>
            <w:color w:val="auto"/>
          </w:rPr>
          <w:fldChar w:fldCharType="separate"/>
        </w:r>
        <w:r w:rsidR="0087695F" w:rsidRPr="002C72F5">
          <w:rPr>
            <w:noProof/>
            <w:webHidden/>
            <w:color w:val="auto"/>
          </w:rPr>
          <w:t>7</w:t>
        </w:r>
        <w:r w:rsidRPr="002C72F5">
          <w:rPr>
            <w:noProof/>
            <w:webHidden/>
            <w:color w:val="auto"/>
          </w:rPr>
          <w:fldChar w:fldCharType="end"/>
        </w:r>
      </w:hyperlink>
    </w:p>
    <w:p w:rsidR="00177937" w:rsidRPr="002C72F5" w:rsidRDefault="00AC4EDC">
      <w:pPr>
        <w:pStyle w:val="Cabealho"/>
        <w:tabs>
          <w:tab w:val="clear" w:pos="4419"/>
          <w:tab w:val="clear" w:pos="8838"/>
          <w:tab w:val="left" w:pos="480"/>
        </w:tabs>
        <w:rPr>
          <w:color w:val="auto"/>
        </w:rPr>
        <w:sectPr w:rsidR="00177937" w:rsidRPr="002C72F5" w:rsidSect="004D6F5E">
          <w:headerReference w:type="default" r:id="rId10"/>
          <w:footerReference w:type="default" r:id="rId11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2C72F5">
        <w:rPr>
          <w:color w:val="auto"/>
        </w:rPr>
        <w:fldChar w:fldCharType="end"/>
      </w:r>
    </w:p>
    <w:p w:rsidR="00177937" w:rsidRPr="002C72F5" w:rsidRDefault="00177937">
      <w:pPr>
        <w:rPr>
          <w:color w:val="auto"/>
        </w:rPr>
      </w:pPr>
      <w:bookmarkStart w:id="1" w:name="_Toc121914615"/>
    </w:p>
    <w:p w:rsidR="00177937" w:rsidRPr="002C72F5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" w:name="_Toc403459550"/>
      <w:r w:rsidRPr="002C72F5">
        <w:rPr>
          <w:color w:val="auto"/>
        </w:rPr>
        <w:t>INTRODUÇÃO</w:t>
      </w:r>
      <w:bookmarkEnd w:id="2"/>
    </w:p>
    <w:p w:rsidR="00177937" w:rsidRPr="002C72F5" w:rsidRDefault="00EC5319" w:rsidP="0012245E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Este caso de uso descreve a funcionalidade de Cadastro de Documentos </w:t>
      </w:r>
      <w:r w:rsidR="00B96AD5" w:rsidRPr="002C72F5">
        <w:rPr>
          <w:i w:val="0"/>
          <w:iCs/>
          <w:color w:val="auto"/>
        </w:rPr>
        <w:t>Expedido</w:t>
      </w:r>
      <w:r w:rsidR="00F659DC" w:rsidRPr="002C72F5">
        <w:rPr>
          <w:i w:val="0"/>
          <w:iCs/>
          <w:color w:val="auto"/>
        </w:rPr>
        <w:t xml:space="preserve">s </w:t>
      </w:r>
      <w:r w:rsidRPr="002C72F5">
        <w:rPr>
          <w:i w:val="0"/>
          <w:iCs/>
          <w:color w:val="auto"/>
        </w:rPr>
        <w:t>do Sistema onde irá possibilitar a inclusão, alteração, exclusão e visualização dos mesmos.</w:t>
      </w:r>
    </w:p>
    <w:p w:rsidR="00177937" w:rsidRPr="002C72F5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3" w:name="_Toc403459551"/>
      <w:r w:rsidRPr="002C72F5">
        <w:rPr>
          <w:color w:val="auto"/>
        </w:rPr>
        <w:t>ATOR</w:t>
      </w:r>
      <w:r w:rsidR="00516025" w:rsidRPr="002C72F5">
        <w:rPr>
          <w:color w:val="auto"/>
        </w:rPr>
        <w:t>ES</w:t>
      </w:r>
      <w:bookmarkEnd w:id="3"/>
    </w:p>
    <w:p w:rsidR="0012245E" w:rsidRPr="002C72F5" w:rsidRDefault="0012245E" w:rsidP="0012245E">
      <w:pPr>
        <w:pStyle w:val="STJNvel1"/>
        <w:numPr>
          <w:ilvl w:val="0"/>
          <w:numId w:val="0"/>
        </w:numPr>
        <w:spacing w:after="0"/>
        <w:rPr>
          <w:color w:val="auto"/>
          <w:sz w:val="16"/>
          <w:szCs w:val="1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RPr="002C72F5" w:rsidTr="009F11CC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Pr="002C72F5" w:rsidRDefault="00DC29A4" w:rsidP="009F11CC">
            <w:pPr>
              <w:pStyle w:val="Contedodatabela"/>
              <w:jc w:val="center"/>
              <w:rPr>
                <w:b/>
                <w:bCs/>
                <w:szCs w:val="22"/>
              </w:rPr>
            </w:pPr>
            <w:r w:rsidRPr="002C72F5">
              <w:rPr>
                <w:b/>
                <w:bCs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Pr="002C72F5" w:rsidRDefault="00DC29A4" w:rsidP="009F11CC">
            <w:pPr>
              <w:pStyle w:val="Contedodatabela"/>
              <w:jc w:val="center"/>
              <w:rPr>
                <w:b/>
                <w:bCs/>
                <w:szCs w:val="22"/>
              </w:rPr>
            </w:pPr>
            <w:r w:rsidRPr="002C72F5">
              <w:rPr>
                <w:b/>
                <w:bCs/>
                <w:szCs w:val="22"/>
              </w:rPr>
              <w:t>Descrição</w:t>
            </w:r>
          </w:p>
        </w:tc>
      </w:tr>
      <w:tr w:rsidR="00DC29A4" w:rsidRPr="002C72F5" w:rsidTr="009F11CC">
        <w:trPr>
          <w:trHeight w:val="281"/>
        </w:trPr>
        <w:tc>
          <w:tcPr>
            <w:tcW w:w="1560" w:type="dxa"/>
          </w:tcPr>
          <w:p w:rsidR="00DC29A4" w:rsidRPr="002C72F5" w:rsidRDefault="00DB16C2" w:rsidP="009F11C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2C72F5"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C72F5" w:rsidRDefault="00DC29A4" w:rsidP="00247EA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2C72F5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</w:t>
            </w:r>
            <w:r w:rsidR="00247EA3" w:rsidRPr="002C72F5">
              <w:rPr>
                <w:rFonts w:eastAsia="Times New Roman" w:cs="Arial"/>
                <w:kern w:val="0"/>
                <w:sz w:val="20"/>
                <w:szCs w:val="20"/>
              </w:rPr>
              <w:t>administrador do sistema.</w:t>
            </w:r>
          </w:p>
        </w:tc>
      </w:tr>
    </w:tbl>
    <w:p w:rsidR="00177937" w:rsidRPr="002C72F5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4" w:name="_Toc403459552"/>
      <w:r w:rsidRPr="002C72F5">
        <w:rPr>
          <w:color w:val="auto"/>
        </w:rPr>
        <w:t>INTERESSADOS E INTERESSES</w:t>
      </w:r>
      <w:bookmarkEnd w:id="4"/>
    </w:p>
    <w:p w:rsidR="00177937" w:rsidRPr="002C72F5" w:rsidRDefault="00247EA3" w:rsidP="0012245E">
      <w:pPr>
        <w:pStyle w:val="Instruo"/>
        <w:spacing w:before="100" w:beforeAutospacing="1"/>
        <w:ind w:firstLine="426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Unidade do STJ</w:t>
      </w:r>
      <w:r w:rsidR="00C61268" w:rsidRPr="002C72F5">
        <w:rPr>
          <w:i w:val="0"/>
          <w:iCs/>
          <w:color w:val="auto"/>
        </w:rPr>
        <w:t>.</w:t>
      </w:r>
    </w:p>
    <w:p w:rsidR="00177937" w:rsidRPr="002C72F5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5" w:name="_Toc403459553"/>
      <w:r w:rsidRPr="002C72F5">
        <w:rPr>
          <w:color w:val="auto"/>
        </w:rPr>
        <w:t>PRÉ-CONDIÇÕES</w:t>
      </w:r>
      <w:bookmarkEnd w:id="5"/>
    </w:p>
    <w:p w:rsidR="00C61268" w:rsidRPr="002C72F5" w:rsidRDefault="00C61268" w:rsidP="0012245E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2C72F5">
        <w:rPr>
          <w:rFonts w:ascii="Arial" w:hAnsi="Arial" w:cs="Arial"/>
          <w:sz w:val="20"/>
          <w:szCs w:val="20"/>
        </w:rPr>
        <w:t>A seguir, lista de condições que o sistema deve apresentar para iniciar a execução do caso de uso. Todas as condições abaixo devem ocorrer:</w:t>
      </w:r>
    </w:p>
    <w:p w:rsidR="00C61268" w:rsidRPr="002C72F5" w:rsidRDefault="00C61268" w:rsidP="00C61268">
      <w:pPr>
        <w:pStyle w:val="PargrafodaLista"/>
        <w:ind w:left="284"/>
        <w:jc w:val="both"/>
        <w:rPr>
          <w:rFonts w:ascii="Arial" w:hAnsi="Arial" w:cs="Arial"/>
          <w:sz w:val="20"/>
          <w:szCs w:val="20"/>
        </w:rPr>
      </w:pPr>
    </w:p>
    <w:p w:rsidR="00C61268" w:rsidRPr="002C72F5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2C72F5">
        <w:rPr>
          <w:rFonts w:ascii="Arial" w:hAnsi="Arial" w:cs="Arial"/>
          <w:sz w:val="20"/>
          <w:szCs w:val="20"/>
        </w:rPr>
        <w:t>O usuário deverá estar devidamente registrado no sistema com o(s) perfil(is) indicado(s) no item</w:t>
      </w:r>
      <w:r w:rsidRPr="002C72F5">
        <w:rPr>
          <w:sz w:val="20"/>
          <w:szCs w:val="20"/>
        </w:rPr>
        <w:t xml:space="preserve"> </w:t>
      </w:r>
      <w:r w:rsidRPr="002C72F5">
        <w:rPr>
          <w:rFonts w:ascii="Arial" w:hAnsi="Arial" w:cs="Arial"/>
          <w:sz w:val="20"/>
          <w:szCs w:val="20"/>
        </w:rPr>
        <w:t>2.</w:t>
      </w:r>
    </w:p>
    <w:p w:rsidR="00177937" w:rsidRPr="002C72F5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6" w:name="_Toc403459554"/>
      <w:r w:rsidRPr="002C72F5">
        <w:rPr>
          <w:color w:val="auto"/>
        </w:rPr>
        <w:t>GARANTIA DE SUCESSO (PÓS-CONDIÇÕES)</w:t>
      </w:r>
      <w:bookmarkEnd w:id="6"/>
    </w:p>
    <w:p w:rsidR="00177937" w:rsidRPr="002C72F5" w:rsidRDefault="00FC0C22" w:rsidP="0012245E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2C72F5">
        <w:rPr>
          <w:rFonts w:ascii="Arial" w:hAnsi="Arial" w:cs="Arial"/>
          <w:sz w:val="20"/>
          <w:szCs w:val="20"/>
        </w:rPr>
        <w:t>O documento deve ser cadastrado com sucesso</w:t>
      </w:r>
      <w:r w:rsidR="001541DA" w:rsidRPr="002C72F5">
        <w:rPr>
          <w:rFonts w:ascii="Arial" w:hAnsi="Arial" w:cs="Arial"/>
          <w:sz w:val="20"/>
          <w:szCs w:val="20"/>
        </w:rPr>
        <w:t>.</w:t>
      </w:r>
    </w:p>
    <w:p w:rsidR="00177937" w:rsidRPr="002C72F5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7" w:name="_Toc403459555"/>
      <w:r w:rsidRPr="002C72F5">
        <w:rPr>
          <w:color w:val="auto"/>
        </w:rPr>
        <w:t>FLUXO PRINCIPAL</w:t>
      </w:r>
      <w:bookmarkEnd w:id="7"/>
    </w:p>
    <w:p w:rsidR="00D5076B" w:rsidRPr="002C72F5" w:rsidRDefault="00F91133" w:rsidP="0012245E">
      <w:pPr>
        <w:pStyle w:val="Instruo"/>
        <w:spacing w:before="100" w:beforeAutospacing="1"/>
        <w:jc w:val="both"/>
        <w:rPr>
          <w:b/>
          <w:i w:val="0"/>
          <w:iCs/>
          <w:color w:val="auto"/>
          <w:sz w:val="22"/>
          <w:szCs w:val="22"/>
        </w:rPr>
      </w:pPr>
      <w:r w:rsidRPr="002C72F5">
        <w:rPr>
          <w:b/>
          <w:i w:val="0"/>
          <w:iCs/>
          <w:color w:val="auto"/>
          <w:sz w:val="22"/>
          <w:szCs w:val="22"/>
        </w:rPr>
        <w:t>Consultar Documento</w:t>
      </w:r>
    </w:p>
    <w:p w:rsidR="00F91133" w:rsidRPr="002C72F5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850" w:hanging="425"/>
        <w:jc w:val="both"/>
        <w:rPr>
          <w:i w:val="0"/>
          <w:iCs/>
          <w:color w:val="auto"/>
        </w:rPr>
      </w:pPr>
      <w:bookmarkStart w:id="8" w:name="_Ref401752140"/>
      <w:r w:rsidRPr="002C72F5">
        <w:rPr>
          <w:i w:val="0"/>
          <w:iCs/>
          <w:color w:val="auto"/>
        </w:rPr>
        <w:t>Este fluxo tem início quando o ator aciona a opção</w:t>
      </w:r>
      <w:r w:rsidR="002C0BBD" w:rsidRPr="002C72F5">
        <w:rPr>
          <w:i w:val="0"/>
          <w:iCs/>
          <w:color w:val="auto"/>
        </w:rPr>
        <w:t xml:space="preserve"> do menu</w:t>
      </w:r>
      <w:r w:rsidRPr="002C72F5">
        <w:rPr>
          <w:i w:val="0"/>
          <w:iCs/>
          <w:color w:val="auto"/>
        </w:rPr>
        <w:t xml:space="preserve"> “</w:t>
      </w:r>
      <w:r w:rsidR="00897844" w:rsidRPr="002C72F5">
        <w:rPr>
          <w:i w:val="0"/>
          <w:iCs/>
          <w:color w:val="auto"/>
        </w:rPr>
        <w:t>Documento</w:t>
      </w:r>
      <w:r w:rsidRPr="002C72F5">
        <w:rPr>
          <w:i w:val="0"/>
          <w:iCs/>
          <w:color w:val="auto"/>
        </w:rPr>
        <w:t>”</w:t>
      </w:r>
      <w:r w:rsidR="002C0BBD" w:rsidRPr="002C72F5">
        <w:rPr>
          <w:i w:val="0"/>
          <w:iCs/>
          <w:color w:val="auto"/>
        </w:rPr>
        <w:t xml:space="preserve"> &gt; “</w:t>
      </w:r>
      <w:r w:rsidR="00897844" w:rsidRPr="002C72F5">
        <w:rPr>
          <w:i w:val="0"/>
          <w:iCs/>
          <w:color w:val="auto"/>
        </w:rPr>
        <w:t>Consultar</w:t>
      </w:r>
      <w:r w:rsidR="002C0BBD" w:rsidRPr="002C72F5">
        <w:rPr>
          <w:i w:val="0"/>
          <w:iCs/>
          <w:color w:val="auto"/>
        </w:rPr>
        <w:t>” &gt; “Documento”</w:t>
      </w:r>
      <w:r w:rsidRPr="002C72F5">
        <w:rPr>
          <w:i w:val="0"/>
          <w:iCs/>
          <w:color w:val="auto"/>
        </w:rPr>
        <w:t xml:space="preserve"> no menu principal;</w:t>
      </w:r>
      <w:r w:rsidR="005F61D4" w:rsidRPr="002C72F5">
        <w:rPr>
          <w:i w:val="0"/>
          <w:iCs/>
          <w:color w:val="auto"/>
        </w:rPr>
        <w:t xml:space="preserve"> </w:t>
      </w:r>
      <w:r w:rsidR="005F61D4" w:rsidRPr="002C72F5">
        <w:rPr>
          <w:b/>
          <w:i w:val="0"/>
          <w:iCs/>
          <w:color w:val="auto"/>
        </w:rPr>
        <w:t>[</w:t>
      </w:r>
      <w:fldSimple w:instr=" REF _Ref395542591 \r \h  \* MERGEFORMAT ">
        <w:r w:rsidR="005F61D4" w:rsidRPr="002C72F5">
          <w:rPr>
            <w:b/>
            <w:i w:val="0"/>
            <w:iCs/>
            <w:color w:val="auto"/>
          </w:rPr>
          <w:t>FA-1</w:t>
        </w:r>
      </w:fldSimple>
      <w:r w:rsidR="005F61D4" w:rsidRPr="002C72F5">
        <w:rPr>
          <w:b/>
          <w:i w:val="0"/>
          <w:iCs/>
          <w:color w:val="auto"/>
        </w:rPr>
        <w:t>]</w:t>
      </w:r>
      <w:bookmarkEnd w:id="8"/>
    </w:p>
    <w:p w:rsidR="00F91133" w:rsidRPr="002C72F5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851" w:hanging="425"/>
        <w:jc w:val="both"/>
        <w:rPr>
          <w:i w:val="0"/>
          <w:iCs/>
          <w:color w:val="auto"/>
        </w:rPr>
      </w:pPr>
      <w:bookmarkStart w:id="9" w:name="_Ref403459950"/>
      <w:r w:rsidRPr="002C72F5">
        <w:rPr>
          <w:i w:val="0"/>
          <w:iCs/>
          <w:color w:val="auto"/>
        </w:rPr>
        <w:t>O sistema apresenta os campos para preenchimento do(s) parâmetro(s) de consulta na “Tela</w:t>
      </w:r>
      <w:r w:rsidR="00D36282" w:rsidRPr="002C72F5">
        <w:rPr>
          <w:i w:val="0"/>
          <w:iCs/>
          <w:color w:val="auto"/>
        </w:rPr>
        <w:t xml:space="preserve"> Consultar Documento – 2.2.1</w:t>
      </w:r>
      <w:r w:rsidRPr="002C72F5">
        <w:rPr>
          <w:i w:val="0"/>
          <w:iCs/>
          <w:color w:val="auto"/>
        </w:rPr>
        <w:t xml:space="preserve">”; </w:t>
      </w:r>
      <w:r w:rsidR="00D36282" w:rsidRPr="002C72F5">
        <w:rPr>
          <w:b/>
          <w:i w:val="0"/>
          <w:iCs/>
          <w:color w:val="auto"/>
        </w:rPr>
        <w:t xml:space="preserve">[IT006] </w:t>
      </w:r>
      <w:r w:rsidR="005F61D4" w:rsidRPr="002C72F5">
        <w:rPr>
          <w:b/>
          <w:i w:val="0"/>
          <w:iCs/>
          <w:color w:val="auto"/>
        </w:rPr>
        <w:t>[</w:t>
      </w:r>
      <w:fldSimple w:instr=" REF _Ref396170073 \r \h  \* MERGEFORMAT ">
        <w:r w:rsidR="005F61D4" w:rsidRPr="002C72F5">
          <w:rPr>
            <w:b/>
            <w:i w:val="0"/>
            <w:iCs/>
            <w:color w:val="auto"/>
          </w:rPr>
          <w:t>PE01</w:t>
        </w:r>
      </w:fldSimple>
      <w:r w:rsidR="005F61D4" w:rsidRPr="002C72F5">
        <w:rPr>
          <w:b/>
          <w:i w:val="0"/>
          <w:iCs/>
          <w:color w:val="auto"/>
        </w:rPr>
        <w:t>]</w:t>
      </w:r>
      <w:bookmarkEnd w:id="9"/>
    </w:p>
    <w:p w:rsidR="00F91133" w:rsidRPr="002C72F5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iCs/>
          <w:color w:val="auto"/>
        </w:rPr>
      </w:pPr>
      <w:bookmarkStart w:id="10" w:name="_Ref403459867"/>
      <w:r w:rsidRPr="002C72F5">
        <w:rPr>
          <w:i w:val="0"/>
          <w:iCs/>
          <w:color w:val="auto"/>
        </w:rPr>
        <w:t>O ator informa o(s) parâmetro(s) de consulta;</w:t>
      </w:r>
      <w:bookmarkEnd w:id="10"/>
    </w:p>
    <w:p w:rsidR="00F91133" w:rsidRPr="002C72F5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iCs/>
          <w:color w:val="auto"/>
        </w:rPr>
      </w:pPr>
      <w:bookmarkStart w:id="11" w:name="_Ref403459916"/>
      <w:r w:rsidRPr="002C72F5">
        <w:rPr>
          <w:i w:val="0"/>
          <w:iCs/>
          <w:color w:val="auto"/>
        </w:rPr>
        <w:t>O ator aciona a opção “Consultar”;</w:t>
      </w:r>
      <w:bookmarkEnd w:id="11"/>
    </w:p>
    <w:p w:rsidR="00F91133" w:rsidRPr="002C72F5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iCs/>
          <w:color w:val="auto"/>
        </w:rPr>
      </w:pPr>
      <w:bookmarkStart w:id="12" w:name="_Ref402974452"/>
      <w:r w:rsidRPr="002C72F5">
        <w:rPr>
          <w:i w:val="0"/>
          <w:iCs/>
          <w:color w:val="auto"/>
        </w:rPr>
        <w:t xml:space="preserve">O sistema valida os dados informados; </w:t>
      </w:r>
      <w:r w:rsidRPr="002C72F5">
        <w:rPr>
          <w:b/>
          <w:i w:val="0"/>
          <w:iCs/>
          <w:color w:val="auto"/>
        </w:rPr>
        <w:t>[</w:t>
      </w:r>
      <w:fldSimple w:instr=" REF _Ref395598735 \r \h  \* MERGEFORMAT ">
        <w:r w:rsidRPr="002C72F5">
          <w:rPr>
            <w:b/>
            <w:i w:val="0"/>
            <w:iCs/>
            <w:color w:val="auto"/>
          </w:rPr>
          <w:t>FE-2</w:t>
        </w:r>
      </w:fldSimple>
      <w:r w:rsidRPr="002C72F5">
        <w:rPr>
          <w:b/>
          <w:i w:val="0"/>
          <w:iCs/>
          <w:color w:val="auto"/>
        </w:rPr>
        <w:t>]</w:t>
      </w:r>
      <w:bookmarkEnd w:id="12"/>
    </w:p>
    <w:p w:rsidR="00F91133" w:rsidRPr="002C72F5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sistema atualiza a lista de Registros;</w:t>
      </w:r>
    </w:p>
    <w:p w:rsidR="00F91133" w:rsidRPr="002C72F5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b/>
          <w:i w:val="0"/>
          <w:iCs/>
          <w:color w:val="auto"/>
        </w:rPr>
      </w:pPr>
      <w:bookmarkStart w:id="13" w:name="_Ref401753759"/>
      <w:r w:rsidRPr="002C72F5">
        <w:rPr>
          <w:i w:val="0"/>
          <w:iCs/>
          <w:color w:val="auto"/>
        </w:rPr>
        <w:t>O ator finaliza a consulta;</w:t>
      </w:r>
      <w:r w:rsidR="00464FDE" w:rsidRPr="002C72F5">
        <w:rPr>
          <w:i w:val="0"/>
          <w:iCs/>
          <w:color w:val="auto"/>
        </w:rPr>
        <w:t xml:space="preserve"> </w:t>
      </w:r>
      <w:r w:rsidR="00464FDE" w:rsidRPr="002C72F5">
        <w:rPr>
          <w:b/>
          <w:i w:val="0"/>
          <w:iCs/>
          <w:color w:val="auto"/>
        </w:rPr>
        <w:t>[</w:t>
      </w:r>
      <w:fldSimple w:instr=" REF _Ref401752515 \r \h  \* MERGEFORMAT ">
        <w:r w:rsidR="00464FDE" w:rsidRPr="002C72F5">
          <w:rPr>
            <w:b/>
            <w:i w:val="0"/>
            <w:iCs/>
            <w:color w:val="auto"/>
          </w:rPr>
          <w:t>FA-2</w:t>
        </w:r>
      </w:fldSimple>
      <w:r w:rsidR="00464FDE" w:rsidRPr="002C72F5">
        <w:rPr>
          <w:b/>
          <w:i w:val="0"/>
          <w:iCs/>
          <w:color w:val="auto"/>
        </w:rPr>
        <w:t>] [</w:t>
      </w:r>
      <w:fldSimple w:instr=" REF _Ref401752518 \r \h  \* MERGEFORMAT ">
        <w:r w:rsidR="00464FDE" w:rsidRPr="002C72F5">
          <w:rPr>
            <w:b/>
            <w:i w:val="0"/>
            <w:iCs/>
            <w:color w:val="auto"/>
          </w:rPr>
          <w:t>FA-3</w:t>
        </w:r>
      </w:fldSimple>
      <w:r w:rsidR="00464FDE" w:rsidRPr="002C72F5">
        <w:rPr>
          <w:b/>
          <w:i w:val="0"/>
          <w:iCs/>
          <w:color w:val="auto"/>
        </w:rPr>
        <w:t>] [</w:t>
      </w:r>
      <w:fldSimple w:instr=" REF _Ref401752522 \r \h  \* MERGEFORMAT ">
        <w:r w:rsidR="00464FDE" w:rsidRPr="002C72F5">
          <w:rPr>
            <w:b/>
            <w:i w:val="0"/>
            <w:iCs/>
            <w:color w:val="auto"/>
          </w:rPr>
          <w:t>FA-4</w:t>
        </w:r>
      </w:fldSimple>
      <w:r w:rsidR="00464FDE" w:rsidRPr="002C72F5">
        <w:rPr>
          <w:b/>
          <w:i w:val="0"/>
          <w:iCs/>
          <w:color w:val="auto"/>
        </w:rPr>
        <w:t>]</w:t>
      </w:r>
      <w:bookmarkEnd w:id="13"/>
    </w:p>
    <w:p w:rsidR="00F91133" w:rsidRPr="002C72F5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color w:val="auto"/>
        </w:rPr>
      </w:pPr>
      <w:r w:rsidRPr="002C72F5">
        <w:rPr>
          <w:i w:val="0"/>
          <w:iCs/>
          <w:color w:val="auto"/>
        </w:rPr>
        <w:t>O caso de</w:t>
      </w:r>
      <w:r w:rsidRPr="002C72F5">
        <w:rPr>
          <w:i w:val="0"/>
          <w:color w:val="auto"/>
        </w:rPr>
        <w:t xml:space="preserve"> uso é encerrado.</w:t>
      </w:r>
    </w:p>
    <w:p w:rsidR="0012245E" w:rsidRPr="002C72F5" w:rsidRDefault="0012245E">
      <w:pPr>
        <w:rPr>
          <w:rFonts w:cs="Arial"/>
          <w:b/>
          <w:bCs/>
          <w:smallCaps/>
          <w:color w:val="auto"/>
          <w:sz w:val="26"/>
        </w:rPr>
      </w:pPr>
      <w:r w:rsidRPr="002C72F5">
        <w:rPr>
          <w:color w:val="auto"/>
        </w:rPr>
        <w:br w:type="page"/>
      </w:r>
    </w:p>
    <w:p w:rsidR="00177937" w:rsidRPr="002C72F5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4" w:name="_Toc403459556"/>
      <w:r w:rsidRPr="002C72F5">
        <w:rPr>
          <w:color w:val="auto"/>
        </w:rPr>
        <w:lastRenderedPageBreak/>
        <w:t>FLUXOS ALTERNATIVOS</w:t>
      </w:r>
      <w:bookmarkEnd w:id="14"/>
    </w:p>
    <w:p w:rsidR="00177937" w:rsidRPr="002C72F5" w:rsidRDefault="00F91133" w:rsidP="0012245E">
      <w:pPr>
        <w:pStyle w:val="Ttulo"/>
        <w:numPr>
          <w:ilvl w:val="0"/>
          <w:numId w:val="16"/>
        </w:numPr>
        <w:spacing w:before="100" w:beforeAutospacing="1"/>
        <w:rPr>
          <w:sz w:val="22"/>
          <w:szCs w:val="22"/>
        </w:rPr>
      </w:pPr>
      <w:bookmarkStart w:id="15" w:name="_Ref395542591"/>
      <w:r w:rsidRPr="002C72F5">
        <w:rPr>
          <w:sz w:val="22"/>
          <w:szCs w:val="22"/>
        </w:rPr>
        <w:t>Incluir</w:t>
      </w:r>
      <w:r w:rsidR="0086027A" w:rsidRPr="002C72F5">
        <w:rPr>
          <w:sz w:val="22"/>
          <w:szCs w:val="22"/>
        </w:rPr>
        <w:t xml:space="preserve"> D</w:t>
      </w:r>
      <w:r w:rsidR="00F7050C" w:rsidRPr="002C72F5">
        <w:rPr>
          <w:sz w:val="22"/>
          <w:szCs w:val="22"/>
        </w:rPr>
        <w:t>ocumento</w:t>
      </w:r>
      <w:bookmarkEnd w:id="15"/>
      <w:r w:rsidR="00F7050C" w:rsidRPr="002C72F5">
        <w:rPr>
          <w:sz w:val="22"/>
          <w:szCs w:val="22"/>
        </w:rPr>
        <w:t xml:space="preserve"> </w:t>
      </w:r>
    </w:p>
    <w:p w:rsidR="00F91133" w:rsidRPr="002C72F5" w:rsidRDefault="00F91133" w:rsidP="00F91133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i w:val="0"/>
          <w:iCs/>
          <w:color w:val="auto"/>
        </w:rPr>
      </w:pPr>
      <w:bookmarkStart w:id="16" w:name="_Ref395772930"/>
      <w:r w:rsidRPr="002C72F5">
        <w:rPr>
          <w:i w:val="0"/>
          <w:iCs/>
          <w:color w:val="auto"/>
        </w:rPr>
        <w:t>Este fluxo tem início</w:t>
      </w:r>
      <w:r w:rsidR="00F071A3" w:rsidRPr="002C72F5">
        <w:rPr>
          <w:i w:val="0"/>
          <w:iCs/>
          <w:color w:val="auto"/>
        </w:rPr>
        <w:t xml:space="preserve"> no passo </w:t>
      </w:r>
      <w:fldSimple w:instr=" REF _Ref401752140 \r \h  \* MERGEFORMAT ">
        <w:r w:rsidR="00F071A3" w:rsidRPr="002C72F5">
          <w:rPr>
            <w:b/>
            <w:i w:val="0"/>
            <w:iCs/>
            <w:color w:val="auto"/>
          </w:rPr>
          <w:t>1</w:t>
        </w:r>
      </w:fldSimple>
      <w:r w:rsidR="00D76454" w:rsidRPr="002C72F5">
        <w:rPr>
          <w:i w:val="0"/>
          <w:iCs/>
          <w:color w:val="auto"/>
        </w:rPr>
        <w:t xml:space="preserve"> do fluxo principal, </w:t>
      </w:r>
      <w:r w:rsidRPr="002C72F5">
        <w:rPr>
          <w:i w:val="0"/>
          <w:iCs/>
          <w:color w:val="auto"/>
        </w:rPr>
        <w:t>quando o ator aciona a opção “Documento”, sub-menu “Incluir” e escolhe a opção “Expedido” no menu principal;</w:t>
      </w:r>
      <w:bookmarkEnd w:id="16"/>
    </w:p>
    <w:p w:rsidR="00F91133" w:rsidRPr="002C72F5" w:rsidRDefault="00F91133" w:rsidP="00F91133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sistema apresenta os campos para preenchimento “Tela </w:t>
      </w:r>
      <w:r w:rsidR="00E74BC3" w:rsidRPr="002C72F5">
        <w:rPr>
          <w:i w:val="0"/>
          <w:iCs/>
          <w:color w:val="auto"/>
        </w:rPr>
        <w:t>Incluir Documento – 2.2.2</w:t>
      </w:r>
      <w:r w:rsidRPr="002C72F5">
        <w:rPr>
          <w:i w:val="0"/>
          <w:iCs/>
          <w:color w:val="auto"/>
        </w:rPr>
        <w:t xml:space="preserve">”; </w:t>
      </w:r>
      <w:r w:rsidR="00E74BC3" w:rsidRPr="002C72F5">
        <w:rPr>
          <w:b/>
          <w:i w:val="0"/>
          <w:iCs/>
          <w:color w:val="auto"/>
        </w:rPr>
        <w:t>[IT006]</w:t>
      </w:r>
    </w:p>
    <w:p w:rsidR="00F91133" w:rsidRPr="002C72F5" w:rsidRDefault="00F91133" w:rsidP="00F75244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b/>
          <w:i w:val="0"/>
          <w:iCs/>
          <w:color w:val="auto"/>
        </w:rPr>
      </w:pPr>
      <w:bookmarkStart w:id="17" w:name="_Ref395566289"/>
      <w:bookmarkStart w:id="18" w:name="_Ref396170333"/>
      <w:bookmarkStart w:id="19" w:name="_Ref403459806"/>
      <w:bookmarkStart w:id="20" w:name="_Ref384908327"/>
      <w:bookmarkStart w:id="21" w:name="_Ref391632512"/>
      <w:r w:rsidRPr="002C72F5">
        <w:rPr>
          <w:i w:val="0"/>
          <w:iCs/>
          <w:color w:val="auto"/>
        </w:rPr>
        <w:t xml:space="preserve">O ator preenche o(s) campo(s); </w:t>
      </w:r>
      <w:r w:rsidR="001579A7" w:rsidRPr="002C72F5">
        <w:rPr>
          <w:b/>
          <w:i w:val="0"/>
          <w:iCs/>
          <w:color w:val="auto"/>
        </w:rPr>
        <w:t>[RN5</w:t>
      </w:r>
      <w:r w:rsidR="00F75244" w:rsidRPr="002C72F5">
        <w:rPr>
          <w:b/>
          <w:i w:val="0"/>
          <w:iCs/>
          <w:color w:val="auto"/>
        </w:rPr>
        <w:t>-</w:t>
      </w:r>
      <w:r w:rsidR="009F16E3" w:rsidRPr="002C72F5">
        <w:rPr>
          <w:b/>
          <w:i w:val="0"/>
          <w:iCs/>
          <w:color w:val="auto"/>
        </w:rPr>
        <w:t>09</w:t>
      </w:r>
      <w:r w:rsidRPr="002C72F5">
        <w:rPr>
          <w:b/>
          <w:i w:val="0"/>
          <w:iCs/>
          <w:color w:val="auto"/>
        </w:rPr>
        <w:t>]</w:t>
      </w:r>
      <w:bookmarkEnd w:id="17"/>
      <w:bookmarkEnd w:id="18"/>
      <w:r w:rsidR="00F75244" w:rsidRPr="002C72F5">
        <w:rPr>
          <w:b/>
          <w:i w:val="0"/>
          <w:iCs/>
          <w:color w:val="auto"/>
        </w:rPr>
        <w:t xml:space="preserve"> [</w:t>
      </w:r>
      <w:fldSimple w:instr=" REF _Ref401750268 \r \h  \* MERGEFORMAT ">
        <w:r w:rsidR="00F75244" w:rsidRPr="002C72F5">
          <w:rPr>
            <w:b/>
            <w:i w:val="0"/>
            <w:iCs/>
            <w:color w:val="auto"/>
          </w:rPr>
          <w:t>PE02</w:t>
        </w:r>
      </w:fldSimple>
      <w:r w:rsidR="00F75244" w:rsidRPr="002C72F5">
        <w:rPr>
          <w:b/>
          <w:i w:val="0"/>
          <w:iCs/>
          <w:color w:val="auto"/>
        </w:rPr>
        <w:t>]</w:t>
      </w:r>
      <w:bookmarkEnd w:id="19"/>
    </w:p>
    <w:p w:rsidR="00F91133" w:rsidRPr="002C72F5" w:rsidRDefault="00F91133" w:rsidP="00F91133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ator aciona a opção “Confirmar”; </w:t>
      </w:r>
      <w:r w:rsidR="001579A7" w:rsidRPr="002C72F5">
        <w:rPr>
          <w:b/>
          <w:i w:val="0"/>
          <w:iCs/>
          <w:color w:val="auto"/>
        </w:rPr>
        <w:t>[RN5</w:t>
      </w:r>
      <w:r w:rsidRPr="002C72F5">
        <w:rPr>
          <w:b/>
          <w:i w:val="0"/>
          <w:iCs/>
          <w:color w:val="auto"/>
        </w:rPr>
        <w:t>–</w:t>
      </w:r>
      <w:r w:rsidR="00E26415" w:rsidRPr="002C72F5">
        <w:rPr>
          <w:b/>
          <w:i w:val="0"/>
          <w:iCs/>
          <w:color w:val="auto"/>
        </w:rPr>
        <w:t>04</w:t>
      </w:r>
      <w:r w:rsidRPr="002C72F5">
        <w:rPr>
          <w:b/>
          <w:i w:val="0"/>
          <w:iCs/>
          <w:color w:val="auto"/>
        </w:rPr>
        <w:t xml:space="preserve">] </w:t>
      </w:r>
      <w:r w:rsidR="001579A7" w:rsidRPr="002C72F5">
        <w:rPr>
          <w:b/>
          <w:i w:val="0"/>
          <w:iCs/>
          <w:color w:val="auto"/>
        </w:rPr>
        <w:t>[RN5</w:t>
      </w:r>
      <w:r w:rsidR="00E26415" w:rsidRPr="002C72F5">
        <w:rPr>
          <w:b/>
          <w:i w:val="0"/>
          <w:iCs/>
          <w:color w:val="auto"/>
        </w:rPr>
        <w:t>–01</w:t>
      </w:r>
      <w:r w:rsidRPr="002C72F5">
        <w:rPr>
          <w:b/>
          <w:i w:val="0"/>
          <w:iCs/>
          <w:color w:val="auto"/>
        </w:rPr>
        <w:t>]</w:t>
      </w:r>
      <w:r w:rsidRPr="002C72F5">
        <w:rPr>
          <w:i w:val="0"/>
          <w:iCs/>
          <w:color w:val="auto"/>
        </w:rPr>
        <w:t xml:space="preserve"> </w:t>
      </w:r>
      <w:r w:rsidR="001579A7" w:rsidRPr="002C72F5">
        <w:rPr>
          <w:b/>
          <w:i w:val="0"/>
          <w:iCs/>
          <w:color w:val="auto"/>
        </w:rPr>
        <w:t>[RN5</w:t>
      </w:r>
      <w:r w:rsidR="009F16E3" w:rsidRPr="002C72F5">
        <w:rPr>
          <w:b/>
          <w:i w:val="0"/>
          <w:iCs/>
          <w:color w:val="auto"/>
        </w:rPr>
        <w:t>–10</w:t>
      </w:r>
      <w:r w:rsidRPr="002C72F5">
        <w:rPr>
          <w:b/>
          <w:i w:val="0"/>
          <w:iCs/>
          <w:color w:val="auto"/>
        </w:rPr>
        <w:t>]</w:t>
      </w:r>
      <w:r w:rsidRPr="002C72F5">
        <w:rPr>
          <w:i w:val="0"/>
          <w:iCs/>
          <w:color w:val="auto"/>
        </w:rPr>
        <w:t xml:space="preserve"> </w:t>
      </w:r>
      <w:r w:rsidR="001579A7" w:rsidRPr="002C72F5">
        <w:rPr>
          <w:b/>
          <w:i w:val="0"/>
          <w:iCs/>
          <w:color w:val="auto"/>
        </w:rPr>
        <w:t>[RN5</w:t>
      </w:r>
      <w:r w:rsidR="00E26415" w:rsidRPr="002C72F5">
        <w:rPr>
          <w:b/>
          <w:i w:val="0"/>
          <w:iCs/>
          <w:color w:val="auto"/>
        </w:rPr>
        <w:t>–06</w:t>
      </w:r>
      <w:r w:rsidRPr="002C72F5">
        <w:rPr>
          <w:b/>
          <w:i w:val="0"/>
          <w:iCs/>
          <w:color w:val="auto"/>
        </w:rPr>
        <w:t>]</w:t>
      </w:r>
      <w:r w:rsidR="008534A9" w:rsidRPr="002C72F5">
        <w:rPr>
          <w:b/>
          <w:i w:val="0"/>
          <w:iCs/>
          <w:color w:val="auto"/>
        </w:rPr>
        <w:t xml:space="preserve"> [</w:t>
      </w:r>
      <w:fldSimple w:instr=" REF _Ref396170073 \r \h  \* MERGEFORMAT ">
        <w:r w:rsidR="008534A9" w:rsidRPr="002C72F5">
          <w:rPr>
            <w:b/>
            <w:i w:val="0"/>
            <w:iCs/>
            <w:color w:val="auto"/>
          </w:rPr>
          <w:t>PE01</w:t>
        </w:r>
      </w:fldSimple>
      <w:r w:rsidR="008534A9" w:rsidRPr="002C72F5">
        <w:rPr>
          <w:b/>
          <w:i w:val="0"/>
          <w:iCs/>
          <w:color w:val="auto"/>
        </w:rPr>
        <w:t>]</w:t>
      </w:r>
    </w:p>
    <w:p w:rsidR="00F91133" w:rsidRPr="002C72F5" w:rsidRDefault="00F91133" w:rsidP="00F91133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i w:val="0"/>
          <w:iCs/>
          <w:color w:val="auto"/>
        </w:rPr>
      </w:pPr>
      <w:bookmarkStart w:id="22" w:name="_Ref395566279"/>
      <w:r w:rsidRPr="002C72F5">
        <w:rPr>
          <w:i w:val="0"/>
          <w:iCs/>
          <w:color w:val="auto"/>
        </w:rPr>
        <w:t xml:space="preserve">O sistema valida os dados informados; </w:t>
      </w:r>
      <w:r w:rsidRPr="002C72F5">
        <w:rPr>
          <w:b/>
          <w:i w:val="0"/>
          <w:iCs/>
          <w:color w:val="auto"/>
        </w:rPr>
        <w:t>[</w:t>
      </w:r>
      <w:fldSimple w:instr=" REF _Ref384397525 \n \h  \* MERGEFORMAT ">
        <w:r w:rsidRPr="002C72F5">
          <w:rPr>
            <w:b/>
            <w:i w:val="0"/>
            <w:iCs/>
            <w:color w:val="auto"/>
          </w:rPr>
          <w:t>FE-1</w:t>
        </w:r>
      </w:fldSimple>
      <w:r w:rsidRPr="002C72F5">
        <w:rPr>
          <w:b/>
          <w:i w:val="0"/>
          <w:iCs/>
          <w:color w:val="auto"/>
        </w:rPr>
        <w:t>]</w:t>
      </w:r>
      <w:bookmarkEnd w:id="22"/>
    </w:p>
    <w:p w:rsidR="00F91133" w:rsidRPr="002C72F5" w:rsidRDefault="00F91133" w:rsidP="00F91133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i w:val="0"/>
          <w:iCs/>
          <w:color w:val="auto"/>
        </w:rPr>
      </w:pPr>
      <w:bookmarkStart w:id="23" w:name="_Ref395594918"/>
      <w:r w:rsidRPr="002C72F5">
        <w:rPr>
          <w:i w:val="0"/>
          <w:iCs/>
          <w:color w:val="auto"/>
        </w:rPr>
        <w:t>O sistema grava o registro;</w:t>
      </w:r>
      <w:bookmarkEnd w:id="23"/>
    </w:p>
    <w:p w:rsidR="00F91133" w:rsidRPr="002C72F5" w:rsidRDefault="00F91133" w:rsidP="00F91133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sistema apresenta a mensagem de sucesso; </w:t>
      </w:r>
      <w:r w:rsidRPr="002C72F5">
        <w:rPr>
          <w:b/>
          <w:i w:val="0"/>
          <w:iCs/>
          <w:color w:val="auto"/>
        </w:rPr>
        <w:t>[MSG00</w:t>
      </w:r>
      <w:r w:rsidR="00495400" w:rsidRPr="002C72F5">
        <w:rPr>
          <w:b/>
          <w:i w:val="0"/>
          <w:iCs/>
          <w:color w:val="auto"/>
        </w:rPr>
        <w:t>8</w:t>
      </w:r>
      <w:r w:rsidRPr="002C72F5">
        <w:rPr>
          <w:b/>
          <w:i w:val="0"/>
          <w:iCs/>
          <w:color w:val="auto"/>
        </w:rPr>
        <w:t>]</w:t>
      </w:r>
    </w:p>
    <w:p w:rsidR="00F91133" w:rsidRPr="002C72F5" w:rsidRDefault="00D3454F" w:rsidP="00F91133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ator confirma a mensagem;</w:t>
      </w:r>
    </w:p>
    <w:p w:rsidR="00F91133" w:rsidRPr="002C72F5" w:rsidRDefault="00F91133" w:rsidP="00F91133">
      <w:pPr>
        <w:pStyle w:val="Instruo"/>
        <w:numPr>
          <w:ilvl w:val="0"/>
          <w:numId w:val="17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caso de uso é encerrado.</w:t>
      </w:r>
    </w:p>
    <w:p w:rsidR="0050158A" w:rsidRPr="002C72F5" w:rsidRDefault="0050158A" w:rsidP="0012245E">
      <w:pPr>
        <w:pStyle w:val="Ttulo"/>
        <w:numPr>
          <w:ilvl w:val="0"/>
          <w:numId w:val="16"/>
        </w:numPr>
        <w:spacing w:before="100" w:beforeAutospacing="1"/>
        <w:ind w:left="1003" w:hanging="357"/>
        <w:rPr>
          <w:sz w:val="22"/>
          <w:szCs w:val="22"/>
        </w:rPr>
      </w:pPr>
      <w:bookmarkStart w:id="24" w:name="_Ref401752515"/>
      <w:bookmarkEnd w:id="20"/>
      <w:bookmarkEnd w:id="21"/>
      <w:r w:rsidRPr="002C72F5">
        <w:rPr>
          <w:sz w:val="22"/>
          <w:szCs w:val="22"/>
        </w:rPr>
        <w:t xml:space="preserve">Alterar </w:t>
      </w:r>
      <w:r w:rsidR="00794BC7" w:rsidRPr="002C72F5">
        <w:rPr>
          <w:sz w:val="22"/>
          <w:szCs w:val="22"/>
        </w:rPr>
        <w:t>D</w:t>
      </w:r>
      <w:r w:rsidRPr="002C72F5">
        <w:rPr>
          <w:sz w:val="22"/>
          <w:szCs w:val="22"/>
        </w:rPr>
        <w:t>ocumento</w:t>
      </w:r>
      <w:bookmarkEnd w:id="24"/>
    </w:p>
    <w:p w:rsidR="00E34F69" w:rsidRPr="002C72F5" w:rsidRDefault="00E34F69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Este fluxo tem início no passo </w:t>
      </w:r>
      <w:fldSimple w:instr=" REF _Ref401753759 \r \h  \* MERGEFORMAT ">
        <w:r w:rsidR="00D76454" w:rsidRPr="002C72F5">
          <w:rPr>
            <w:b/>
            <w:i w:val="0"/>
            <w:iCs/>
            <w:color w:val="auto"/>
          </w:rPr>
          <w:t>7</w:t>
        </w:r>
      </w:fldSimple>
      <w:r w:rsidR="00CA0729" w:rsidRPr="002C72F5">
        <w:rPr>
          <w:i w:val="0"/>
          <w:iCs/>
          <w:color w:val="auto"/>
        </w:rPr>
        <w:t xml:space="preserve"> </w:t>
      </w:r>
      <w:r w:rsidR="00D76454" w:rsidRPr="002C72F5">
        <w:rPr>
          <w:i w:val="0"/>
          <w:iCs/>
          <w:color w:val="auto"/>
        </w:rPr>
        <w:t>do fluxo principal,</w:t>
      </w:r>
      <w:r w:rsidRPr="002C72F5">
        <w:rPr>
          <w:i w:val="0"/>
          <w:iCs/>
          <w:color w:val="auto"/>
        </w:rPr>
        <w:t xml:space="preserve"> quando o ator</w:t>
      </w:r>
      <w:r w:rsidR="00EB166D" w:rsidRPr="002C72F5">
        <w:rPr>
          <w:i w:val="0"/>
          <w:iCs/>
          <w:color w:val="auto"/>
        </w:rPr>
        <w:t xml:space="preserve"> seleciona o registro e </w:t>
      </w:r>
      <w:r w:rsidR="0012245E" w:rsidRPr="002C72F5">
        <w:rPr>
          <w:i w:val="0"/>
          <w:iCs/>
          <w:color w:val="auto"/>
        </w:rPr>
        <w:t>aciona a opção “Alterar”;</w:t>
      </w:r>
    </w:p>
    <w:p w:rsidR="00481A78" w:rsidRPr="002C72F5" w:rsidRDefault="00481A78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sistema recupera os campos do registro selecionado;</w:t>
      </w:r>
    </w:p>
    <w:p w:rsidR="00481A78" w:rsidRPr="002C72F5" w:rsidRDefault="009F5572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bookmarkStart w:id="25" w:name="_Ref402944916"/>
      <w:r w:rsidRPr="002C72F5">
        <w:rPr>
          <w:i w:val="0"/>
          <w:iCs/>
          <w:color w:val="auto"/>
        </w:rPr>
        <w:t>O sistema apresenta a tela</w:t>
      </w:r>
      <w:r w:rsidR="00BC0D13" w:rsidRPr="002C72F5">
        <w:rPr>
          <w:i w:val="0"/>
          <w:iCs/>
          <w:color w:val="auto"/>
        </w:rPr>
        <w:t xml:space="preserve"> “</w:t>
      </w:r>
      <w:r w:rsidR="00D76454" w:rsidRPr="002C72F5">
        <w:rPr>
          <w:i w:val="0"/>
          <w:iCs/>
          <w:color w:val="auto"/>
        </w:rPr>
        <w:t>Alterar Documento – 2.2.3</w:t>
      </w:r>
      <w:r w:rsidR="00BC0D13" w:rsidRPr="002C72F5">
        <w:rPr>
          <w:i w:val="0"/>
          <w:iCs/>
          <w:color w:val="auto"/>
        </w:rPr>
        <w:t>”;</w:t>
      </w:r>
      <w:bookmarkEnd w:id="25"/>
    </w:p>
    <w:p w:rsidR="00096436" w:rsidRPr="002C72F5" w:rsidRDefault="00096436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b/>
          <w:i w:val="0"/>
          <w:iCs/>
          <w:color w:val="auto"/>
        </w:rPr>
      </w:pPr>
      <w:bookmarkStart w:id="26" w:name="_Ref402944940"/>
      <w:r w:rsidRPr="002C72F5">
        <w:rPr>
          <w:i w:val="0"/>
          <w:iCs/>
          <w:color w:val="auto"/>
        </w:rPr>
        <w:t xml:space="preserve">O ator preenche o(s) campo(s); </w:t>
      </w:r>
      <w:r w:rsidR="0026759F" w:rsidRPr="002C72F5">
        <w:rPr>
          <w:b/>
          <w:i w:val="0"/>
          <w:iCs/>
          <w:color w:val="auto"/>
        </w:rPr>
        <w:t>[</w:t>
      </w:r>
      <w:fldSimple w:instr=" REF _Ref401750268 \r \h  \* MERGEFORMAT ">
        <w:r w:rsidR="0026759F" w:rsidRPr="002C72F5">
          <w:rPr>
            <w:b/>
            <w:i w:val="0"/>
            <w:iCs/>
            <w:color w:val="auto"/>
          </w:rPr>
          <w:t>PE02</w:t>
        </w:r>
      </w:fldSimple>
      <w:r w:rsidR="0026759F" w:rsidRPr="002C72F5">
        <w:rPr>
          <w:b/>
          <w:i w:val="0"/>
          <w:iCs/>
          <w:color w:val="auto"/>
        </w:rPr>
        <w:t>]</w:t>
      </w:r>
      <w:bookmarkEnd w:id="26"/>
    </w:p>
    <w:p w:rsidR="00096436" w:rsidRPr="002C72F5" w:rsidRDefault="00096436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b/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ator aciona a opção “Confirmar”; </w:t>
      </w:r>
      <w:r w:rsidR="001579A7" w:rsidRPr="002C72F5">
        <w:rPr>
          <w:b/>
          <w:i w:val="0"/>
          <w:iCs/>
          <w:color w:val="auto"/>
        </w:rPr>
        <w:t>[RN5</w:t>
      </w:r>
      <w:r w:rsidR="009F16E3" w:rsidRPr="002C72F5">
        <w:rPr>
          <w:b/>
          <w:i w:val="0"/>
          <w:iCs/>
          <w:color w:val="auto"/>
        </w:rPr>
        <w:t>-11</w:t>
      </w:r>
      <w:r w:rsidR="00CB1F4F" w:rsidRPr="002C72F5">
        <w:rPr>
          <w:b/>
          <w:i w:val="0"/>
          <w:iCs/>
          <w:color w:val="auto"/>
        </w:rPr>
        <w:t>]</w:t>
      </w:r>
      <w:r w:rsidR="0012245E" w:rsidRPr="002C72F5">
        <w:rPr>
          <w:b/>
          <w:i w:val="0"/>
          <w:iCs/>
          <w:color w:val="auto"/>
        </w:rPr>
        <w:t xml:space="preserve"> </w:t>
      </w:r>
      <w:r w:rsidR="001579A7" w:rsidRPr="002C72F5">
        <w:rPr>
          <w:b/>
          <w:i w:val="0"/>
          <w:iCs/>
          <w:color w:val="auto"/>
        </w:rPr>
        <w:t>[RN5</w:t>
      </w:r>
      <w:r w:rsidR="0046481E" w:rsidRPr="002C72F5">
        <w:rPr>
          <w:b/>
          <w:i w:val="0"/>
          <w:iCs/>
          <w:color w:val="auto"/>
        </w:rPr>
        <w:t>–04</w:t>
      </w:r>
      <w:r w:rsidRPr="002C72F5">
        <w:rPr>
          <w:b/>
          <w:i w:val="0"/>
          <w:iCs/>
          <w:color w:val="auto"/>
        </w:rPr>
        <w:t>]</w:t>
      </w:r>
      <w:r w:rsidR="0012245E" w:rsidRPr="002C72F5">
        <w:rPr>
          <w:b/>
          <w:i w:val="0"/>
          <w:iCs/>
          <w:color w:val="auto"/>
        </w:rPr>
        <w:t xml:space="preserve"> </w:t>
      </w:r>
      <w:r w:rsidR="001579A7" w:rsidRPr="002C72F5">
        <w:rPr>
          <w:b/>
          <w:i w:val="0"/>
          <w:iCs/>
          <w:color w:val="auto"/>
        </w:rPr>
        <w:t>[RN5</w:t>
      </w:r>
      <w:r w:rsidR="0046481E" w:rsidRPr="002C72F5">
        <w:rPr>
          <w:b/>
          <w:i w:val="0"/>
          <w:iCs/>
          <w:color w:val="auto"/>
        </w:rPr>
        <w:t>–01</w:t>
      </w:r>
      <w:r w:rsidRPr="002C72F5">
        <w:rPr>
          <w:b/>
          <w:i w:val="0"/>
          <w:iCs/>
          <w:color w:val="auto"/>
        </w:rPr>
        <w:t>]</w:t>
      </w:r>
      <w:r w:rsidR="0012245E" w:rsidRPr="002C72F5">
        <w:rPr>
          <w:b/>
          <w:i w:val="0"/>
          <w:iCs/>
          <w:color w:val="auto"/>
        </w:rPr>
        <w:t xml:space="preserve"> </w:t>
      </w:r>
      <w:r w:rsidRPr="002C72F5">
        <w:rPr>
          <w:b/>
          <w:i w:val="0"/>
          <w:iCs/>
          <w:color w:val="auto"/>
        </w:rPr>
        <w:t>[RN</w:t>
      </w:r>
      <w:r w:rsidR="001579A7" w:rsidRPr="002C72F5">
        <w:rPr>
          <w:b/>
          <w:i w:val="0"/>
          <w:iCs/>
          <w:color w:val="auto"/>
        </w:rPr>
        <w:t>5</w:t>
      </w:r>
      <w:r w:rsidR="009F16E3" w:rsidRPr="002C72F5">
        <w:rPr>
          <w:b/>
          <w:i w:val="0"/>
          <w:iCs/>
          <w:color w:val="auto"/>
        </w:rPr>
        <w:t>–12</w:t>
      </w:r>
      <w:r w:rsidRPr="002C72F5">
        <w:rPr>
          <w:b/>
          <w:i w:val="0"/>
          <w:iCs/>
          <w:color w:val="auto"/>
        </w:rPr>
        <w:t>]</w:t>
      </w:r>
      <w:r w:rsidR="008534A9" w:rsidRPr="002C72F5">
        <w:rPr>
          <w:b/>
          <w:i w:val="0"/>
          <w:iCs/>
          <w:color w:val="auto"/>
        </w:rPr>
        <w:t xml:space="preserve"> [</w:t>
      </w:r>
      <w:fldSimple w:instr=" REF _Ref396170073 \r \h  \* MERGEFORMAT ">
        <w:r w:rsidR="008534A9" w:rsidRPr="002C72F5">
          <w:rPr>
            <w:b/>
            <w:i w:val="0"/>
            <w:iCs/>
            <w:color w:val="auto"/>
          </w:rPr>
          <w:t>PE01</w:t>
        </w:r>
      </w:fldSimple>
      <w:r w:rsidR="008534A9" w:rsidRPr="002C72F5">
        <w:rPr>
          <w:b/>
          <w:i w:val="0"/>
          <w:iCs/>
          <w:color w:val="auto"/>
        </w:rPr>
        <w:t>]</w:t>
      </w:r>
    </w:p>
    <w:p w:rsidR="00096436" w:rsidRPr="002C72F5" w:rsidRDefault="00096436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b/>
          <w:i w:val="0"/>
          <w:iCs/>
          <w:color w:val="auto"/>
        </w:rPr>
      </w:pPr>
      <w:bookmarkStart w:id="27" w:name="_Ref402944836"/>
      <w:r w:rsidRPr="002C72F5">
        <w:rPr>
          <w:i w:val="0"/>
          <w:iCs/>
          <w:color w:val="auto"/>
        </w:rPr>
        <w:t xml:space="preserve">O sistema valida os dados informados; </w:t>
      </w:r>
      <w:r w:rsidRPr="002C72F5">
        <w:rPr>
          <w:b/>
          <w:i w:val="0"/>
          <w:iCs/>
          <w:color w:val="auto"/>
        </w:rPr>
        <w:t>[</w:t>
      </w:r>
      <w:fldSimple w:instr=" REF _Ref384397525 \n \h  \* MERGEFORMAT ">
        <w:r w:rsidRPr="002C72F5">
          <w:rPr>
            <w:b/>
            <w:i w:val="0"/>
            <w:iCs/>
            <w:color w:val="auto"/>
          </w:rPr>
          <w:t>FE-1</w:t>
        </w:r>
      </w:fldSimple>
      <w:r w:rsidRPr="002C72F5">
        <w:rPr>
          <w:b/>
          <w:i w:val="0"/>
          <w:iCs/>
          <w:color w:val="auto"/>
        </w:rPr>
        <w:t>]</w:t>
      </w:r>
      <w:bookmarkEnd w:id="27"/>
    </w:p>
    <w:p w:rsidR="00096436" w:rsidRPr="002C72F5" w:rsidRDefault="00096436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b/>
          <w:i w:val="0"/>
          <w:iCs/>
          <w:color w:val="auto"/>
        </w:rPr>
      </w:pPr>
      <w:r w:rsidRPr="002C72F5">
        <w:rPr>
          <w:i w:val="0"/>
          <w:iCs/>
          <w:color w:val="auto"/>
        </w:rPr>
        <w:t>O sistema grava o registro;</w:t>
      </w:r>
    </w:p>
    <w:p w:rsidR="00096436" w:rsidRPr="002C72F5" w:rsidRDefault="00096436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b/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sistema apresenta a mensagem de sucesso; </w:t>
      </w:r>
      <w:r w:rsidR="002B3EE1" w:rsidRPr="002C72F5">
        <w:rPr>
          <w:b/>
          <w:i w:val="0"/>
          <w:iCs/>
          <w:color w:val="auto"/>
        </w:rPr>
        <w:t>[MSG00</w:t>
      </w:r>
      <w:r w:rsidR="000613CA" w:rsidRPr="002C72F5">
        <w:rPr>
          <w:b/>
          <w:i w:val="0"/>
          <w:iCs/>
          <w:color w:val="auto"/>
        </w:rPr>
        <w:t>9</w:t>
      </w:r>
      <w:r w:rsidRPr="002C72F5">
        <w:rPr>
          <w:b/>
          <w:i w:val="0"/>
          <w:iCs/>
          <w:color w:val="auto"/>
        </w:rPr>
        <w:t>]</w:t>
      </w:r>
    </w:p>
    <w:p w:rsidR="00096436" w:rsidRPr="002C72F5" w:rsidRDefault="00096436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ator confirma a mensagem;</w:t>
      </w:r>
    </w:p>
    <w:p w:rsidR="00096436" w:rsidRPr="002C72F5" w:rsidRDefault="00096436" w:rsidP="00F071A3">
      <w:pPr>
        <w:pStyle w:val="Instruo"/>
        <w:numPr>
          <w:ilvl w:val="0"/>
          <w:numId w:val="25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caso de uso é encerrado.</w:t>
      </w:r>
    </w:p>
    <w:p w:rsidR="00706744" w:rsidRPr="002C72F5" w:rsidRDefault="00706744" w:rsidP="0012245E">
      <w:pPr>
        <w:pStyle w:val="Ttulo"/>
        <w:numPr>
          <w:ilvl w:val="0"/>
          <w:numId w:val="16"/>
        </w:numPr>
        <w:spacing w:before="100" w:beforeAutospacing="1"/>
        <w:ind w:left="1003" w:hanging="357"/>
        <w:rPr>
          <w:sz w:val="22"/>
          <w:szCs w:val="22"/>
        </w:rPr>
      </w:pPr>
      <w:bookmarkStart w:id="28" w:name="_Ref401752518"/>
      <w:r w:rsidRPr="002C72F5">
        <w:rPr>
          <w:sz w:val="22"/>
          <w:szCs w:val="22"/>
        </w:rPr>
        <w:t>Excluir</w:t>
      </w:r>
      <w:r w:rsidR="0086027A" w:rsidRPr="002C72F5">
        <w:rPr>
          <w:sz w:val="22"/>
          <w:szCs w:val="22"/>
        </w:rPr>
        <w:t xml:space="preserve"> D</w:t>
      </w:r>
      <w:r w:rsidRPr="002C72F5">
        <w:rPr>
          <w:sz w:val="22"/>
          <w:szCs w:val="22"/>
        </w:rPr>
        <w:t>ocumento</w:t>
      </w:r>
      <w:bookmarkEnd w:id="28"/>
    </w:p>
    <w:p w:rsidR="00786179" w:rsidRPr="002C72F5" w:rsidRDefault="00786179" w:rsidP="00786179">
      <w:pPr>
        <w:pStyle w:val="Instruo"/>
        <w:numPr>
          <w:ilvl w:val="0"/>
          <w:numId w:val="26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bookmarkStart w:id="29" w:name="_Ref401752522"/>
      <w:r w:rsidRPr="002C72F5">
        <w:rPr>
          <w:i w:val="0"/>
          <w:iCs/>
          <w:color w:val="auto"/>
        </w:rPr>
        <w:t xml:space="preserve">Este fluxo tem início no passo </w:t>
      </w:r>
      <w:fldSimple w:instr=" REF _Ref401753759 \r \h  \* MERGEFORMAT ">
        <w:r w:rsidR="002C72F5" w:rsidRPr="002C72F5">
          <w:rPr>
            <w:b/>
            <w:i w:val="0"/>
            <w:iCs/>
            <w:color w:val="auto"/>
          </w:rPr>
          <w:t>7</w:t>
        </w:r>
      </w:fldSimple>
      <w:r w:rsidRPr="002C72F5">
        <w:rPr>
          <w:i w:val="0"/>
          <w:iCs/>
          <w:color w:val="auto"/>
        </w:rPr>
        <w:t xml:space="preserve"> do fluxo principal, quando o ator seleciona o registro e aciona a opção “Excluir”;</w:t>
      </w:r>
    </w:p>
    <w:p w:rsidR="00786179" w:rsidRPr="002C72F5" w:rsidRDefault="00786179" w:rsidP="00786179">
      <w:pPr>
        <w:pStyle w:val="Instruo"/>
        <w:numPr>
          <w:ilvl w:val="0"/>
          <w:numId w:val="26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sistema exibe a mensagem de confirmação de exclusão; </w:t>
      </w:r>
      <w:r w:rsidRPr="002C72F5">
        <w:rPr>
          <w:b/>
          <w:i w:val="0"/>
          <w:iCs/>
          <w:color w:val="auto"/>
        </w:rPr>
        <w:t>[MSG010]</w:t>
      </w:r>
    </w:p>
    <w:p w:rsidR="00786179" w:rsidRPr="002C72F5" w:rsidRDefault="00786179" w:rsidP="00786179">
      <w:pPr>
        <w:pStyle w:val="Instruo"/>
        <w:numPr>
          <w:ilvl w:val="0"/>
          <w:numId w:val="26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ator confirma a mensagem;</w:t>
      </w:r>
    </w:p>
    <w:p w:rsidR="00786179" w:rsidRPr="002C72F5" w:rsidRDefault="00786179" w:rsidP="00786179">
      <w:pPr>
        <w:pStyle w:val="Instruo"/>
        <w:numPr>
          <w:ilvl w:val="0"/>
          <w:numId w:val="26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sistema exclui o registro;</w:t>
      </w:r>
    </w:p>
    <w:p w:rsidR="00786179" w:rsidRPr="002C72F5" w:rsidRDefault="00786179" w:rsidP="00786179">
      <w:pPr>
        <w:pStyle w:val="Instruo"/>
        <w:numPr>
          <w:ilvl w:val="0"/>
          <w:numId w:val="26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sistema apresenta a mensagem de sucesso; </w:t>
      </w:r>
      <w:r w:rsidRPr="002C72F5">
        <w:rPr>
          <w:b/>
          <w:i w:val="0"/>
          <w:iCs/>
          <w:color w:val="auto"/>
        </w:rPr>
        <w:t>[MSG011]</w:t>
      </w:r>
    </w:p>
    <w:p w:rsidR="00786179" w:rsidRPr="002C72F5" w:rsidRDefault="00786179" w:rsidP="00786179">
      <w:pPr>
        <w:pStyle w:val="Instruo"/>
        <w:numPr>
          <w:ilvl w:val="0"/>
          <w:numId w:val="26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ator confirma a mensagem;</w:t>
      </w:r>
    </w:p>
    <w:p w:rsidR="00786179" w:rsidRPr="002C72F5" w:rsidRDefault="00786179" w:rsidP="00786179">
      <w:pPr>
        <w:pStyle w:val="Instruo"/>
        <w:numPr>
          <w:ilvl w:val="0"/>
          <w:numId w:val="26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caso de uso é encerrado.</w:t>
      </w:r>
    </w:p>
    <w:p w:rsidR="00E34F69" w:rsidRPr="002C72F5" w:rsidRDefault="00E34F69" w:rsidP="0012245E">
      <w:pPr>
        <w:pStyle w:val="Ttulo"/>
        <w:numPr>
          <w:ilvl w:val="0"/>
          <w:numId w:val="16"/>
        </w:numPr>
        <w:spacing w:before="100" w:beforeAutospacing="1"/>
        <w:ind w:left="1003" w:hanging="357"/>
        <w:rPr>
          <w:sz w:val="22"/>
          <w:szCs w:val="22"/>
        </w:rPr>
      </w:pPr>
      <w:r w:rsidRPr="002C72F5">
        <w:rPr>
          <w:sz w:val="22"/>
          <w:szCs w:val="22"/>
        </w:rPr>
        <w:t xml:space="preserve">Imprimir </w:t>
      </w:r>
      <w:r w:rsidR="0086027A" w:rsidRPr="002C72F5">
        <w:rPr>
          <w:sz w:val="22"/>
          <w:szCs w:val="22"/>
        </w:rPr>
        <w:t>D</w:t>
      </w:r>
      <w:r w:rsidR="006B2108" w:rsidRPr="002C72F5">
        <w:rPr>
          <w:sz w:val="22"/>
          <w:szCs w:val="22"/>
        </w:rPr>
        <w:t>ocumento</w:t>
      </w:r>
      <w:bookmarkEnd w:id="29"/>
    </w:p>
    <w:p w:rsidR="007A016A" w:rsidRPr="002C72F5" w:rsidRDefault="007A016A" w:rsidP="007A016A">
      <w:pPr>
        <w:pStyle w:val="Instruo"/>
        <w:numPr>
          <w:ilvl w:val="0"/>
          <w:numId w:val="27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Este fluxo tem início no passo </w:t>
      </w:r>
      <w:fldSimple w:instr=" REF _Ref401753759 \r \h  \* MERGEFORMAT ">
        <w:r w:rsidR="0087695F" w:rsidRPr="002C72F5">
          <w:rPr>
            <w:i w:val="0"/>
            <w:iCs/>
            <w:color w:val="auto"/>
          </w:rPr>
          <w:t>7</w:t>
        </w:r>
      </w:fldSimple>
      <w:r w:rsidRPr="002C72F5">
        <w:rPr>
          <w:i w:val="0"/>
          <w:iCs/>
          <w:color w:val="auto"/>
        </w:rPr>
        <w:t xml:space="preserve"> do fluxo principal, quando o ator aciona a opção “Imprimir”; </w:t>
      </w:r>
      <w:r w:rsidR="001579A7" w:rsidRPr="002C72F5">
        <w:rPr>
          <w:b/>
          <w:i w:val="0"/>
          <w:iCs/>
          <w:color w:val="auto"/>
        </w:rPr>
        <w:t>[RN5</w:t>
      </w:r>
      <w:r w:rsidRPr="002C72F5">
        <w:rPr>
          <w:b/>
          <w:i w:val="0"/>
          <w:iCs/>
          <w:color w:val="auto"/>
        </w:rPr>
        <w:t>–07]</w:t>
      </w:r>
    </w:p>
    <w:p w:rsidR="007A016A" w:rsidRPr="002C72F5" w:rsidRDefault="007A016A" w:rsidP="007A016A">
      <w:pPr>
        <w:pStyle w:val="Instruo"/>
        <w:numPr>
          <w:ilvl w:val="0"/>
          <w:numId w:val="27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sistema exibe as opções de impressão;</w:t>
      </w:r>
    </w:p>
    <w:p w:rsidR="007A016A" w:rsidRPr="002C72F5" w:rsidRDefault="007A016A" w:rsidP="007A016A">
      <w:pPr>
        <w:pStyle w:val="Instruo"/>
        <w:numPr>
          <w:ilvl w:val="0"/>
          <w:numId w:val="27"/>
        </w:numPr>
        <w:spacing w:before="100" w:beforeAutospacing="1"/>
        <w:ind w:left="1418" w:hanging="42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>O caso de uso é encerrado.</w:t>
      </w:r>
    </w:p>
    <w:p w:rsidR="0012245E" w:rsidRPr="002C72F5" w:rsidRDefault="0012245E">
      <w:pPr>
        <w:rPr>
          <w:rFonts w:cs="Arial"/>
          <w:b/>
          <w:bCs/>
          <w:smallCaps/>
          <w:color w:val="auto"/>
          <w:sz w:val="26"/>
        </w:rPr>
      </w:pPr>
      <w:r w:rsidRPr="002C72F5">
        <w:rPr>
          <w:color w:val="auto"/>
        </w:rPr>
        <w:br w:type="page"/>
      </w:r>
    </w:p>
    <w:p w:rsidR="00177937" w:rsidRPr="002C72F5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30" w:name="_Toc403459557"/>
      <w:r w:rsidRPr="002C72F5">
        <w:rPr>
          <w:color w:val="auto"/>
        </w:rPr>
        <w:lastRenderedPageBreak/>
        <w:t>FLUXOS DE EXCEÇÃO</w:t>
      </w:r>
      <w:bookmarkEnd w:id="30"/>
    </w:p>
    <w:p w:rsidR="003F34F8" w:rsidRPr="002C72F5" w:rsidRDefault="003F34F8" w:rsidP="0012245E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2"/>
          <w:szCs w:val="22"/>
        </w:rPr>
      </w:pPr>
      <w:bookmarkStart w:id="31" w:name="_Ref384397525"/>
      <w:r w:rsidRPr="002C72F5">
        <w:rPr>
          <w:b/>
          <w:i w:val="0"/>
          <w:iCs/>
          <w:color w:val="auto"/>
          <w:sz w:val="22"/>
          <w:szCs w:val="22"/>
        </w:rPr>
        <w:t>Campos Obrigatórios</w:t>
      </w:r>
      <w:bookmarkEnd w:id="31"/>
    </w:p>
    <w:p w:rsidR="003F34F8" w:rsidRPr="002C72F5" w:rsidRDefault="003F34F8" w:rsidP="0012245E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Este fluxo tem início no passo </w:t>
      </w:r>
      <w:fldSimple w:instr=" REF _Ref395566279 \r \h  \* MERGEFORMAT ">
        <w:r w:rsidR="00070645" w:rsidRPr="002C72F5">
          <w:rPr>
            <w:i w:val="0"/>
            <w:iCs/>
            <w:color w:val="auto"/>
          </w:rPr>
          <w:t>5</w:t>
        </w:r>
      </w:fldSimple>
      <w:r w:rsidR="00A37466" w:rsidRPr="002C72F5">
        <w:rPr>
          <w:i w:val="0"/>
          <w:iCs/>
          <w:color w:val="auto"/>
        </w:rPr>
        <w:t xml:space="preserve"> do fluxo </w:t>
      </w:r>
      <w:r w:rsidR="00070645" w:rsidRPr="002C72F5">
        <w:rPr>
          <w:i w:val="0"/>
          <w:iCs/>
          <w:color w:val="auto"/>
        </w:rPr>
        <w:t>alternativo [</w:t>
      </w:r>
      <w:fldSimple w:instr=" REF _Ref395542591 \r \h  \* MERGEFORMAT ">
        <w:r w:rsidR="00070645" w:rsidRPr="002C72F5">
          <w:rPr>
            <w:i w:val="0"/>
            <w:iCs/>
            <w:color w:val="auto"/>
          </w:rPr>
          <w:t>FA-1</w:t>
        </w:r>
      </w:fldSimple>
      <w:r w:rsidR="00070645" w:rsidRPr="002C72F5">
        <w:rPr>
          <w:i w:val="0"/>
          <w:iCs/>
          <w:color w:val="auto"/>
        </w:rPr>
        <w:t xml:space="preserve">] ou passo </w:t>
      </w:r>
      <w:fldSimple w:instr=" REF _Ref402944836 \r \h  \* MERGEFORMAT ">
        <w:r w:rsidR="00070645" w:rsidRPr="002C72F5">
          <w:rPr>
            <w:i w:val="0"/>
            <w:iCs/>
            <w:color w:val="auto"/>
          </w:rPr>
          <w:t>6</w:t>
        </w:r>
      </w:fldSimple>
      <w:r w:rsidR="00F7366C" w:rsidRPr="002C72F5">
        <w:rPr>
          <w:i w:val="0"/>
          <w:iCs/>
          <w:color w:val="auto"/>
        </w:rPr>
        <w:t xml:space="preserve"> do</w:t>
      </w:r>
      <w:r w:rsidR="00070645" w:rsidRPr="002C72F5">
        <w:rPr>
          <w:i w:val="0"/>
          <w:iCs/>
          <w:color w:val="auto"/>
        </w:rPr>
        <w:t xml:space="preserve"> fluxo alternativo [</w:t>
      </w:r>
      <w:fldSimple w:instr=" REF _Ref401752515 \r \h  \* MERGEFORMAT ">
        <w:r w:rsidR="00070645" w:rsidRPr="002C72F5">
          <w:rPr>
            <w:i w:val="0"/>
            <w:iCs/>
            <w:color w:val="auto"/>
          </w:rPr>
          <w:t>FA-2</w:t>
        </w:r>
      </w:fldSimple>
      <w:r w:rsidR="00070645" w:rsidRPr="002C72F5">
        <w:rPr>
          <w:i w:val="0"/>
          <w:iCs/>
          <w:color w:val="auto"/>
        </w:rPr>
        <w:t>]</w:t>
      </w:r>
      <w:r w:rsidR="00A37466" w:rsidRPr="002C72F5">
        <w:rPr>
          <w:i w:val="0"/>
          <w:iCs/>
          <w:color w:val="auto"/>
        </w:rPr>
        <w:t xml:space="preserve"> </w:t>
      </w:r>
      <w:r w:rsidRPr="002C72F5">
        <w:rPr>
          <w:i w:val="0"/>
          <w:iCs/>
          <w:color w:val="auto"/>
        </w:rPr>
        <w:t>quando o sistema verifica que não foram preenchidos os campos obrigatórios;</w:t>
      </w:r>
    </w:p>
    <w:p w:rsidR="003F34F8" w:rsidRPr="002C72F5" w:rsidRDefault="003F34F8" w:rsidP="00E85D1E">
      <w:pPr>
        <w:tabs>
          <w:tab w:val="left" w:pos="567"/>
        </w:tabs>
        <w:ind w:left="720" w:hanging="295"/>
        <w:rPr>
          <w:color w:val="auto"/>
          <w:sz w:val="20"/>
        </w:rPr>
      </w:pPr>
      <w:r w:rsidRPr="002C72F5">
        <w:rPr>
          <w:color w:val="auto"/>
          <w:sz w:val="20"/>
        </w:rPr>
        <w:t xml:space="preserve">2. O sistema apresenta a mensagem de erro; </w:t>
      </w:r>
      <w:r w:rsidRPr="002C72F5">
        <w:rPr>
          <w:rFonts w:cs="Arial"/>
          <w:b/>
          <w:color w:val="auto"/>
          <w:sz w:val="20"/>
        </w:rPr>
        <w:t>[MSG00</w:t>
      </w:r>
      <w:r w:rsidR="00F5661D" w:rsidRPr="002C72F5">
        <w:rPr>
          <w:rFonts w:cs="Arial"/>
          <w:b/>
          <w:color w:val="auto"/>
          <w:sz w:val="20"/>
        </w:rPr>
        <w:t>5</w:t>
      </w:r>
      <w:r w:rsidRPr="002C72F5">
        <w:rPr>
          <w:rFonts w:cs="Arial"/>
          <w:b/>
          <w:color w:val="auto"/>
          <w:sz w:val="20"/>
        </w:rPr>
        <w:t>]</w:t>
      </w:r>
    </w:p>
    <w:p w:rsidR="003F34F8" w:rsidRPr="002C72F5" w:rsidRDefault="003F34F8" w:rsidP="00E85D1E">
      <w:pPr>
        <w:tabs>
          <w:tab w:val="left" w:pos="567"/>
        </w:tabs>
        <w:ind w:left="720" w:hanging="295"/>
        <w:rPr>
          <w:color w:val="auto"/>
          <w:sz w:val="20"/>
        </w:rPr>
      </w:pPr>
      <w:r w:rsidRPr="002C72F5">
        <w:rPr>
          <w:color w:val="auto"/>
          <w:sz w:val="20"/>
        </w:rPr>
        <w:t xml:space="preserve">3. O sistema retorna para o passo </w:t>
      </w:r>
      <w:fldSimple w:instr=" REF _Ref403459806 \r \h  \* MERGEFORMAT ">
        <w:r w:rsidR="0087695F" w:rsidRPr="002C72F5">
          <w:rPr>
            <w:color w:val="auto"/>
            <w:sz w:val="20"/>
          </w:rPr>
          <w:t>3</w:t>
        </w:r>
      </w:fldSimple>
      <w:r w:rsidR="00756CD9" w:rsidRPr="002C72F5">
        <w:rPr>
          <w:color w:val="auto"/>
          <w:sz w:val="20"/>
        </w:rPr>
        <w:t xml:space="preserve"> do fluxo alternativo [</w:t>
      </w:r>
      <w:fldSimple w:instr=" REF _Ref395542591 \r \h  \* MERGEFORMAT ">
        <w:r w:rsidR="00756CD9" w:rsidRPr="002C72F5">
          <w:rPr>
            <w:color w:val="auto"/>
            <w:sz w:val="20"/>
          </w:rPr>
          <w:t>FA-1</w:t>
        </w:r>
      </w:fldSimple>
      <w:r w:rsidR="00756CD9" w:rsidRPr="002C72F5">
        <w:rPr>
          <w:color w:val="auto"/>
          <w:sz w:val="20"/>
        </w:rPr>
        <w:t xml:space="preserve">] ou passo </w:t>
      </w:r>
      <w:fldSimple w:instr=" REF _Ref402944940 \r \h  \* MERGEFORMAT ">
        <w:r w:rsidR="00756CD9" w:rsidRPr="002C72F5">
          <w:rPr>
            <w:color w:val="auto"/>
            <w:sz w:val="20"/>
          </w:rPr>
          <w:t>4</w:t>
        </w:r>
      </w:fldSimple>
      <w:r w:rsidR="00756CD9" w:rsidRPr="002C72F5">
        <w:rPr>
          <w:color w:val="auto"/>
          <w:sz w:val="20"/>
        </w:rPr>
        <w:t xml:space="preserve"> do fluxo alternativo [</w:t>
      </w:r>
      <w:fldSimple w:instr=" REF _Ref401752515 \r \h  \* MERGEFORMAT ">
        <w:r w:rsidR="00756CD9" w:rsidRPr="002C72F5">
          <w:rPr>
            <w:color w:val="auto"/>
            <w:sz w:val="20"/>
          </w:rPr>
          <w:t>FA-2</w:t>
        </w:r>
      </w:fldSimple>
      <w:r w:rsidR="00756CD9" w:rsidRPr="002C72F5">
        <w:rPr>
          <w:color w:val="auto"/>
          <w:sz w:val="20"/>
        </w:rPr>
        <w:t>]</w:t>
      </w:r>
      <w:r w:rsidR="00EB41F5" w:rsidRPr="002C72F5">
        <w:rPr>
          <w:color w:val="auto"/>
          <w:sz w:val="20"/>
        </w:rPr>
        <w:t xml:space="preserve"> do fluxo principal.</w:t>
      </w:r>
    </w:p>
    <w:p w:rsidR="00624694" w:rsidRPr="002C72F5" w:rsidRDefault="00624694" w:rsidP="0012245E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2"/>
          <w:szCs w:val="22"/>
        </w:rPr>
      </w:pPr>
      <w:bookmarkStart w:id="32" w:name="_Ref395598735"/>
      <w:r w:rsidRPr="002C72F5">
        <w:rPr>
          <w:b/>
          <w:i w:val="0"/>
          <w:iCs/>
          <w:color w:val="auto"/>
          <w:sz w:val="22"/>
          <w:szCs w:val="22"/>
        </w:rPr>
        <w:t>Registro não encontrado</w:t>
      </w:r>
      <w:bookmarkEnd w:id="32"/>
    </w:p>
    <w:p w:rsidR="00624694" w:rsidRPr="002C72F5" w:rsidRDefault="00617653" w:rsidP="0012245E">
      <w:pPr>
        <w:pStyle w:val="Instruo"/>
        <w:spacing w:before="100" w:beforeAutospacing="1"/>
        <w:ind w:left="709" w:hanging="284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1. </w:t>
      </w:r>
      <w:r w:rsidR="00624694" w:rsidRPr="002C72F5">
        <w:rPr>
          <w:i w:val="0"/>
          <w:iCs/>
          <w:color w:val="auto"/>
        </w:rPr>
        <w:t xml:space="preserve">Este fluxo tem início no passo </w:t>
      </w:r>
      <w:fldSimple w:instr=" REF _Ref402974452 \r \h  \* MERGEFORMAT ">
        <w:r w:rsidR="0019081A" w:rsidRPr="002C72F5">
          <w:rPr>
            <w:i w:val="0"/>
            <w:iCs/>
            <w:color w:val="auto"/>
          </w:rPr>
          <w:t>5</w:t>
        </w:r>
      </w:fldSimple>
      <w:r w:rsidR="00624694" w:rsidRPr="002C72F5">
        <w:rPr>
          <w:i w:val="0"/>
          <w:iCs/>
          <w:color w:val="auto"/>
        </w:rPr>
        <w:t xml:space="preserve"> do fluxo principal</w:t>
      </w:r>
      <w:r w:rsidR="0019081A" w:rsidRPr="002C72F5">
        <w:rPr>
          <w:i w:val="0"/>
          <w:iCs/>
          <w:color w:val="auto"/>
        </w:rPr>
        <w:t xml:space="preserve">, </w:t>
      </w:r>
      <w:r w:rsidR="00624694" w:rsidRPr="002C72F5">
        <w:rPr>
          <w:i w:val="0"/>
          <w:iCs/>
          <w:color w:val="auto"/>
        </w:rPr>
        <w:t xml:space="preserve">quando o sistema </w:t>
      </w:r>
      <w:r w:rsidR="00D24CCD" w:rsidRPr="002C72F5">
        <w:rPr>
          <w:i w:val="0"/>
          <w:iCs/>
          <w:color w:val="auto"/>
        </w:rPr>
        <w:t>não encontra nenhum registro na pesquisa de Documento</w:t>
      </w:r>
      <w:r w:rsidR="00624694" w:rsidRPr="002C72F5">
        <w:rPr>
          <w:i w:val="0"/>
          <w:iCs/>
          <w:color w:val="auto"/>
        </w:rPr>
        <w:t>;</w:t>
      </w:r>
    </w:p>
    <w:p w:rsidR="00624694" w:rsidRPr="002C72F5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sistema apresenta a mensagem de erro; </w:t>
      </w:r>
      <w:r w:rsidRPr="002C72F5">
        <w:rPr>
          <w:b/>
          <w:i w:val="0"/>
          <w:iCs/>
          <w:color w:val="auto"/>
        </w:rPr>
        <w:t>[MSG0</w:t>
      </w:r>
      <w:r w:rsidR="0025569A" w:rsidRPr="002C72F5">
        <w:rPr>
          <w:b/>
          <w:i w:val="0"/>
          <w:iCs/>
          <w:color w:val="auto"/>
        </w:rPr>
        <w:t>06</w:t>
      </w:r>
      <w:r w:rsidRPr="002C72F5">
        <w:rPr>
          <w:b/>
          <w:i w:val="0"/>
          <w:iCs/>
          <w:color w:val="auto"/>
        </w:rPr>
        <w:t>]</w:t>
      </w:r>
    </w:p>
    <w:p w:rsidR="00624694" w:rsidRPr="002C72F5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</w:rPr>
      </w:pPr>
      <w:r w:rsidRPr="002C72F5">
        <w:rPr>
          <w:i w:val="0"/>
          <w:iCs/>
          <w:color w:val="auto"/>
        </w:rPr>
        <w:t xml:space="preserve">O sistema retorna para o passo </w:t>
      </w:r>
      <w:fldSimple w:instr=" REF _Ref403459867 \r \h  \* MERGEFORMAT ">
        <w:r w:rsidR="0087695F" w:rsidRPr="002C72F5">
          <w:rPr>
            <w:i w:val="0"/>
            <w:iCs/>
            <w:color w:val="auto"/>
          </w:rPr>
          <w:t>3</w:t>
        </w:r>
      </w:fldSimple>
      <w:r w:rsidRPr="002C72F5">
        <w:rPr>
          <w:i w:val="0"/>
          <w:iCs/>
          <w:color w:val="auto"/>
        </w:rPr>
        <w:t xml:space="preserve"> do fluxo principal.</w:t>
      </w:r>
    </w:p>
    <w:p w:rsidR="006A3D99" w:rsidRPr="002C72F5" w:rsidRDefault="00A64D82" w:rsidP="007B4819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33" w:name="_Toc403459558"/>
      <w:bookmarkStart w:id="34" w:name="_Toc373416696"/>
      <w:r w:rsidRPr="002C72F5">
        <w:rPr>
          <w:color w:val="auto"/>
        </w:rPr>
        <w:t>PONTOS DE INCLUSÃO</w:t>
      </w:r>
      <w:bookmarkEnd w:id="33"/>
    </w:p>
    <w:p w:rsidR="006A3D99" w:rsidRPr="002C72F5" w:rsidRDefault="00C233DE" w:rsidP="007B4819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2C72F5">
        <w:rPr>
          <w:rFonts w:ascii="Arial" w:hAnsi="Arial" w:cs="Arial"/>
          <w:sz w:val="20"/>
          <w:szCs w:val="20"/>
        </w:rPr>
        <w:t>Não se aplica.</w:t>
      </w:r>
    </w:p>
    <w:p w:rsidR="006A3D99" w:rsidRPr="002C72F5" w:rsidRDefault="00A64D82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35" w:name="_Toc403459559"/>
      <w:r w:rsidRPr="002C72F5">
        <w:rPr>
          <w:color w:val="auto"/>
        </w:rPr>
        <w:t>PONTOS DE EXTENSÃO</w:t>
      </w:r>
      <w:bookmarkEnd w:id="35"/>
    </w:p>
    <w:p w:rsidR="00FF0140" w:rsidRPr="002C72F5" w:rsidRDefault="00FF0140" w:rsidP="007B4819">
      <w:pPr>
        <w:pStyle w:val="PargrafodaLista"/>
        <w:numPr>
          <w:ilvl w:val="0"/>
          <w:numId w:val="10"/>
        </w:numPr>
        <w:tabs>
          <w:tab w:val="left" w:pos="993"/>
        </w:tabs>
        <w:spacing w:before="100" w:beforeAutospacing="1"/>
        <w:ind w:left="284" w:firstLine="0"/>
        <w:rPr>
          <w:rFonts w:ascii="Arial" w:hAnsi="Arial" w:cs="Arial"/>
          <w:b/>
          <w:sz w:val="20"/>
          <w:szCs w:val="20"/>
        </w:rPr>
      </w:pPr>
      <w:bookmarkStart w:id="36" w:name="PE04"/>
      <w:bookmarkStart w:id="37" w:name="_Ref396170073"/>
      <w:bookmarkEnd w:id="34"/>
      <w:bookmarkEnd w:id="36"/>
      <w:r w:rsidRPr="002C72F5">
        <w:rPr>
          <w:rFonts w:ascii="Arial" w:hAnsi="Arial" w:cs="Arial"/>
          <w:b/>
          <w:sz w:val="20"/>
          <w:szCs w:val="20"/>
        </w:rPr>
        <w:t xml:space="preserve">– Consulta </w:t>
      </w:r>
      <w:r w:rsidR="0086027A" w:rsidRPr="002C72F5">
        <w:rPr>
          <w:rFonts w:ascii="Arial" w:hAnsi="Arial" w:cs="Arial"/>
          <w:b/>
          <w:sz w:val="20"/>
          <w:szCs w:val="20"/>
        </w:rPr>
        <w:t xml:space="preserve">Andamento </w:t>
      </w:r>
      <w:r w:rsidRPr="002C72F5">
        <w:rPr>
          <w:rFonts w:ascii="Arial" w:hAnsi="Arial" w:cs="Arial"/>
          <w:b/>
          <w:sz w:val="20"/>
          <w:szCs w:val="20"/>
        </w:rPr>
        <w:t>Processual</w:t>
      </w:r>
      <w:bookmarkEnd w:id="37"/>
    </w:p>
    <w:p w:rsidR="00FF0140" w:rsidRPr="002C72F5" w:rsidRDefault="00FF0140" w:rsidP="007B4819">
      <w:pPr>
        <w:tabs>
          <w:tab w:val="left" w:pos="1276"/>
        </w:tabs>
        <w:spacing w:before="100" w:beforeAutospacing="1"/>
        <w:ind w:left="709"/>
        <w:rPr>
          <w:color w:val="auto"/>
          <w:sz w:val="20"/>
        </w:rPr>
      </w:pPr>
      <w:r w:rsidRPr="002C72F5">
        <w:rPr>
          <w:color w:val="auto"/>
          <w:sz w:val="20"/>
        </w:rPr>
        <w:t xml:space="preserve">No passo </w:t>
      </w:r>
      <w:fldSimple w:instr=" REF _Ref403459950 \r \h  \* MERGEFORMAT ">
        <w:r w:rsidR="0087695F" w:rsidRPr="002C72F5">
          <w:rPr>
            <w:b/>
            <w:color w:val="auto"/>
            <w:sz w:val="20"/>
          </w:rPr>
          <w:t>2</w:t>
        </w:r>
      </w:fldSimple>
      <w:r w:rsidRPr="002C72F5">
        <w:rPr>
          <w:color w:val="auto"/>
          <w:sz w:val="20"/>
        </w:rPr>
        <w:t xml:space="preserve"> do fluxo principal, o sistema executa o fluxo principal do caso de uso UC – Consulta</w:t>
      </w:r>
      <w:r w:rsidR="0086027A" w:rsidRPr="002C72F5">
        <w:rPr>
          <w:color w:val="auto"/>
          <w:sz w:val="20"/>
        </w:rPr>
        <w:t xml:space="preserve">r Andamento </w:t>
      </w:r>
      <w:r w:rsidRPr="002C72F5">
        <w:rPr>
          <w:color w:val="auto"/>
          <w:sz w:val="20"/>
        </w:rPr>
        <w:t xml:space="preserve">Processual e retorna para o passo </w:t>
      </w:r>
      <w:fldSimple w:instr=" REF _Ref403459867 \r \h  \* MERGEFORMAT ">
        <w:r w:rsidR="0087695F" w:rsidRPr="002C72F5">
          <w:rPr>
            <w:b/>
            <w:color w:val="auto"/>
            <w:sz w:val="20"/>
          </w:rPr>
          <w:t>3</w:t>
        </w:r>
      </w:fldSimple>
      <w:r w:rsidR="00A84977" w:rsidRPr="002C72F5">
        <w:rPr>
          <w:color w:val="auto"/>
          <w:sz w:val="20"/>
        </w:rPr>
        <w:t xml:space="preserve"> do fluxo principal.</w:t>
      </w:r>
    </w:p>
    <w:p w:rsidR="005F61D4" w:rsidRPr="002C72F5" w:rsidRDefault="005F61D4" w:rsidP="005F61D4">
      <w:pPr>
        <w:pStyle w:val="PargrafodaLista"/>
        <w:numPr>
          <w:ilvl w:val="0"/>
          <w:numId w:val="10"/>
        </w:numPr>
        <w:tabs>
          <w:tab w:val="left" w:pos="993"/>
        </w:tabs>
        <w:spacing w:before="100" w:beforeAutospacing="1"/>
        <w:ind w:left="284" w:firstLine="0"/>
        <w:rPr>
          <w:rFonts w:ascii="Arial" w:hAnsi="Arial" w:cs="Arial"/>
          <w:b/>
          <w:sz w:val="20"/>
          <w:szCs w:val="20"/>
        </w:rPr>
      </w:pPr>
      <w:bookmarkStart w:id="38" w:name="_Ref401750268"/>
      <w:r w:rsidRPr="002C72F5">
        <w:rPr>
          <w:rFonts w:ascii="Arial" w:hAnsi="Arial" w:cs="Arial"/>
          <w:b/>
          <w:sz w:val="20"/>
          <w:szCs w:val="20"/>
        </w:rPr>
        <w:t>– Manter Tarefa</w:t>
      </w:r>
      <w:bookmarkEnd w:id="38"/>
    </w:p>
    <w:p w:rsidR="005F61D4" w:rsidRPr="002C72F5" w:rsidRDefault="005F61D4" w:rsidP="005F61D4">
      <w:pPr>
        <w:tabs>
          <w:tab w:val="left" w:pos="1276"/>
        </w:tabs>
        <w:spacing w:before="100" w:beforeAutospacing="1"/>
        <w:ind w:left="709"/>
        <w:rPr>
          <w:color w:val="auto"/>
          <w:sz w:val="20"/>
        </w:rPr>
      </w:pPr>
      <w:r w:rsidRPr="002C72F5">
        <w:rPr>
          <w:color w:val="auto"/>
          <w:sz w:val="20"/>
        </w:rPr>
        <w:t xml:space="preserve">No passo </w:t>
      </w:r>
      <w:fldSimple w:instr=" REF _Ref403459806 \r \h  \* MERGEFORMAT ">
        <w:r w:rsidR="0087695F" w:rsidRPr="002C72F5">
          <w:rPr>
            <w:color w:val="auto"/>
            <w:sz w:val="20"/>
          </w:rPr>
          <w:t>3</w:t>
        </w:r>
      </w:fldSimple>
      <w:r w:rsidRPr="002C72F5">
        <w:rPr>
          <w:color w:val="auto"/>
          <w:sz w:val="20"/>
        </w:rPr>
        <w:t xml:space="preserve"> do fluxo </w:t>
      </w:r>
      <w:r w:rsidR="0087695F" w:rsidRPr="002C72F5">
        <w:rPr>
          <w:color w:val="auto"/>
          <w:sz w:val="20"/>
        </w:rPr>
        <w:t xml:space="preserve">alternativo </w:t>
      </w:r>
      <w:r w:rsidR="0087695F" w:rsidRPr="002C72F5">
        <w:rPr>
          <w:b/>
          <w:color w:val="auto"/>
          <w:sz w:val="20"/>
        </w:rPr>
        <w:t>[</w:t>
      </w:r>
      <w:fldSimple w:instr=" REF _Ref395542591 \r \h  \* MERGEFORMAT ">
        <w:r w:rsidR="0087695F" w:rsidRPr="002C72F5">
          <w:rPr>
            <w:b/>
            <w:color w:val="auto"/>
            <w:sz w:val="20"/>
          </w:rPr>
          <w:t>FA-1</w:t>
        </w:r>
      </w:fldSimple>
      <w:r w:rsidR="0087695F" w:rsidRPr="002C72F5">
        <w:rPr>
          <w:b/>
          <w:color w:val="auto"/>
          <w:sz w:val="20"/>
        </w:rPr>
        <w:t>]</w:t>
      </w:r>
      <w:r w:rsidR="0087695F" w:rsidRPr="002C72F5">
        <w:rPr>
          <w:color w:val="auto"/>
          <w:sz w:val="20"/>
        </w:rPr>
        <w:t xml:space="preserve"> ou passo </w:t>
      </w:r>
      <w:fldSimple w:instr=" REF _Ref402944940 \r \h  \* MERGEFORMAT ">
        <w:r w:rsidR="0087695F" w:rsidRPr="002C72F5">
          <w:rPr>
            <w:b/>
            <w:color w:val="auto"/>
            <w:sz w:val="20"/>
          </w:rPr>
          <w:t>4</w:t>
        </w:r>
      </w:fldSimple>
      <w:r w:rsidR="0087695F" w:rsidRPr="002C72F5">
        <w:rPr>
          <w:color w:val="auto"/>
          <w:sz w:val="20"/>
        </w:rPr>
        <w:t xml:space="preserve"> do fluxo alternativo </w:t>
      </w:r>
      <w:r w:rsidR="0087695F" w:rsidRPr="002C72F5">
        <w:rPr>
          <w:b/>
          <w:color w:val="auto"/>
          <w:sz w:val="20"/>
        </w:rPr>
        <w:t>[</w:t>
      </w:r>
      <w:fldSimple w:instr=" REF _Ref401752515 \r \h  \* MERGEFORMAT ">
        <w:r w:rsidR="0087695F" w:rsidRPr="002C72F5">
          <w:rPr>
            <w:b/>
            <w:color w:val="auto"/>
            <w:sz w:val="20"/>
          </w:rPr>
          <w:t>FA-2</w:t>
        </w:r>
      </w:fldSimple>
      <w:r w:rsidR="0087695F" w:rsidRPr="002C72F5">
        <w:rPr>
          <w:b/>
          <w:color w:val="auto"/>
          <w:sz w:val="20"/>
        </w:rPr>
        <w:t>]</w:t>
      </w:r>
      <w:r w:rsidRPr="002C72F5">
        <w:rPr>
          <w:color w:val="auto"/>
          <w:sz w:val="20"/>
        </w:rPr>
        <w:t xml:space="preserve">, o sistema executa o fluxo principal do caso de uso UC – Manter Tarefa e retorna para o passo do fluxo </w:t>
      </w:r>
      <w:r w:rsidR="00F36D84" w:rsidRPr="002C72F5">
        <w:rPr>
          <w:color w:val="auto"/>
          <w:sz w:val="20"/>
        </w:rPr>
        <w:t>que o acionou</w:t>
      </w:r>
      <w:r w:rsidRPr="002C72F5">
        <w:rPr>
          <w:color w:val="auto"/>
          <w:sz w:val="20"/>
        </w:rPr>
        <w:t>.</w:t>
      </w:r>
    </w:p>
    <w:p w:rsidR="00177937" w:rsidRPr="002C72F5" w:rsidRDefault="00A64D82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39" w:name="_Toc403459560"/>
      <w:r w:rsidRPr="002C72F5">
        <w:rPr>
          <w:color w:val="auto"/>
        </w:rPr>
        <w:t>FREQU</w:t>
      </w:r>
      <w:r w:rsidR="00177937" w:rsidRPr="002C72F5">
        <w:rPr>
          <w:color w:val="auto"/>
        </w:rPr>
        <w:t>ÊNCIA DE OCORRÊNCIA</w:t>
      </w:r>
      <w:bookmarkEnd w:id="39"/>
    </w:p>
    <w:p w:rsidR="00876B2F" w:rsidRPr="002C72F5" w:rsidRDefault="00876B2F" w:rsidP="007B4819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2C72F5">
        <w:rPr>
          <w:rFonts w:ascii="Arial" w:hAnsi="Arial" w:cs="Arial"/>
          <w:sz w:val="20"/>
          <w:szCs w:val="20"/>
        </w:rPr>
        <w:t>Não se aplica.</w:t>
      </w:r>
    </w:p>
    <w:p w:rsidR="00177937" w:rsidRPr="002C72F5" w:rsidRDefault="00177937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40" w:name="_Toc125373395"/>
      <w:bookmarkStart w:id="41" w:name="_Toc403459561"/>
      <w:r w:rsidRPr="002C72F5">
        <w:rPr>
          <w:color w:val="auto"/>
        </w:rPr>
        <w:t>REFERÊNCIAS</w:t>
      </w:r>
      <w:bookmarkEnd w:id="40"/>
      <w:bookmarkEnd w:id="41"/>
    </w:p>
    <w:p w:rsidR="008A62D4" w:rsidRPr="002C72F5" w:rsidRDefault="008A62D4" w:rsidP="007B4819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rFonts w:cs="Times New Roman"/>
          <w:i w:val="0"/>
          <w:color w:val="auto"/>
        </w:rPr>
      </w:pPr>
      <w:r w:rsidRPr="002C72F5">
        <w:rPr>
          <w:rFonts w:cs="Times New Roman"/>
          <w:i w:val="0"/>
          <w:color w:val="auto"/>
        </w:rPr>
        <w:t>Especificação de Tela IT00</w:t>
      </w:r>
      <w:r w:rsidR="005B0C9B" w:rsidRPr="002C72F5">
        <w:rPr>
          <w:rFonts w:cs="Times New Roman"/>
          <w:i w:val="0"/>
          <w:color w:val="auto"/>
        </w:rPr>
        <w:t>6 – 0.02</w:t>
      </w:r>
    </w:p>
    <w:p w:rsidR="00876B2F" w:rsidRPr="002C72F5" w:rsidRDefault="00876B2F" w:rsidP="006A16B8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auto"/>
        </w:rPr>
      </w:pPr>
      <w:r w:rsidRPr="002C72F5">
        <w:rPr>
          <w:rFonts w:cs="Times New Roman"/>
          <w:i w:val="0"/>
          <w:color w:val="auto"/>
        </w:rPr>
        <w:t>Documento de Mensagens – 0.0</w:t>
      </w:r>
      <w:r w:rsidR="005B0C9B" w:rsidRPr="002C72F5">
        <w:rPr>
          <w:rFonts w:cs="Times New Roman"/>
          <w:i w:val="0"/>
          <w:color w:val="auto"/>
        </w:rPr>
        <w:t>2</w:t>
      </w:r>
    </w:p>
    <w:p w:rsidR="00876B2F" w:rsidRPr="002C72F5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</w:pPr>
      <w:r w:rsidRPr="002C72F5"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  <w:t>Documento de Regras de Negócio</w:t>
      </w:r>
      <w:r w:rsidR="005B0C9B" w:rsidRPr="002C72F5"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  <w:t xml:space="preserve"> – 0.02</w:t>
      </w:r>
    </w:p>
    <w:p w:rsidR="006538C8" w:rsidRPr="002C72F5" w:rsidRDefault="006538C8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</w:pPr>
      <w:r w:rsidRPr="002C72F5"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  <w:t>UC007 – Consultar Andamento Processual – 0.02</w:t>
      </w:r>
    </w:p>
    <w:p w:rsidR="006538C8" w:rsidRPr="002C72F5" w:rsidRDefault="002C72F5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</w:pPr>
      <w:r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  <w:t>UC005 – M</w:t>
      </w:r>
      <w:r w:rsidR="006538C8" w:rsidRPr="002C72F5"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  <w:t>anter Tarefa – 0.02</w:t>
      </w:r>
    </w:p>
    <w:p w:rsidR="00876B2F" w:rsidRPr="002C72F5" w:rsidRDefault="005B0C9B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</w:pPr>
      <w:r w:rsidRPr="002C72F5">
        <w:rPr>
          <w:rFonts w:ascii="Arial" w:eastAsia="Times New Roman" w:hAnsi="Arial" w:cs="Times New Roman"/>
          <w:kern w:val="0"/>
          <w:sz w:val="20"/>
          <w:szCs w:val="20"/>
          <w:lang w:eastAsia="pt-BR" w:bidi="ar-SA"/>
        </w:rPr>
        <w:t>Glossário – 0.02</w:t>
      </w:r>
    </w:p>
    <w:p w:rsidR="00177937" w:rsidRPr="002C72F5" w:rsidRDefault="00177937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42" w:name="_Toc403459562"/>
      <w:r w:rsidRPr="002C72F5">
        <w:rPr>
          <w:color w:val="auto"/>
        </w:rPr>
        <w:t>REFERÊNCIAS BIBLIOGRÁFICAS</w:t>
      </w:r>
      <w:bookmarkEnd w:id="42"/>
    </w:p>
    <w:p w:rsidR="007F3D23" w:rsidRPr="002C72F5" w:rsidRDefault="007F3D23" w:rsidP="007B4819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bookmarkStart w:id="43" w:name="_Toc125373396"/>
      <w:r w:rsidRPr="002C72F5">
        <w:rPr>
          <w:rFonts w:ascii="Arial" w:hAnsi="Arial" w:cs="Arial"/>
          <w:sz w:val="20"/>
          <w:szCs w:val="20"/>
        </w:rPr>
        <w:t>Não se aplica.</w:t>
      </w:r>
    </w:p>
    <w:p w:rsidR="007B4819" w:rsidRPr="002C72F5" w:rsidRDefault="007B4819">
      <w:pPr>
        <w:rPr>
          <w:rFonts w:cs="Arial"/>
          <w:b/>
          <w:bCs/>
          <w:smallCaps/>
          <w:color w:val="auto"/>
          <w:sz w:val="26"/>
        </w:rPr>
      </w:pPr>
      <w:r w:rsidRPr="002C72F5">
        <w:rPr>
          <w:color w:val="auto"/>
        </w:rPr>
        <w:br w:type="page"/>
      </w:r>
    </w:p>
    <w:p w:rsidR="00177937" w:rsidRPr="002C72F5" w:rsidRDefault="00177937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44" w:name="_Toc403459563"/>
      <w:r w:rsidRPr="002C72F5">
        <w:rPr>
          <w:color w:val="auto"/>
        </w:rPr>
        <w:lastRenderedPageBreak/>
        <w:t>ASSINATURAS</w:t>
      </w:r>
      <w:bookmarkEnd w:id="1"/>
      <w:bookmarkEnd w:id="43"/>
      <w:bookmarkEnd w:id="44"/>
    </w:p>
    <w:p w:rsidR="00177937" w:rsidRPr="002C72F5" w:rsidRDefault="00177937" w:rsidP="007B4819">
      <w:pPr>
        <w:pStyle w:val="CTMISCorpo1"/>
      </w:pPr>
      <w:r w:rsidRPr="002C72F5">
        <w:t>Concordam com conteúdo deste documento:</w:t>
      </w:r>
    </w:p>
    <w:p w:rsidR="00177937" w:rsidRPr="002C72F5" w:rsidRDefault="00177937" w:rsidP="007B4819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2C72F5">
        <w:trPr>
          <w:cantSplit/>
          <w:trHeight w:val="1032"/>
          <w:jc w:val="center"/>
        </w:trPr>
        <w:tc>
          <w:tcPr>
            <w:tcW w:w="4932" w:type="dxa"/>
          </w:tcPr>
          <w:p w:rsidR="00177937" w:rsidRPr="002C72F5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2C72F5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2C72F5">
              <w:rPr>
                <w:b w:val="0"/>
              </w:rPr>
              <w:t>Data: ___/___/_____</w:t>
            </w:r>
          </w:p>
          <w:p w:rsidR="00177937" w:rsidRPr="002C72F5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2C72F5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2C72F5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2C72F5">
              <w:rPr>
                <w:b w:val="0"/>
              </w:rPr>
              <w:t>Data: ___/___/_____</w:t>
            </w:r>
          </w:p>
          <w:p w:rsidR="00177937" w:rsidRPr="002C72F5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 w:rsidRPr="002C72F5">
        <w:trPr>
          <w:cantSplit/>
          <w:trHeight w:val="679"/>
          <w:jc w:val="center"/>
        </w:trPr>
        <w:tc>
          <w:tcPr>
            <w:tcW w:w="4932" w:type="dxa"/>
          </w:tcPr>
          <w:p w:rsidR="00D67EC7" w:rsidRPr="002C72F5" w:rsidRDefault="00D67EC7" w:rsidP="00257F09">
            <w:pPr>
              <w:pStyle w:val="CTMISInstrues"/>
              <w:rPr>
                <w:rStyle w:val="rwrro"/>
              </w:rPr>
            </w:pPr>
            <w:r w:rsidRPr="002C72F5">
              <w:rPr>
                <w:rStyle w:val="rwrro"/>
              </w:rPr>
              <w:t>Simone Alves Albernaz</w:t>
            </w:r>
          </w:p>
          <w:p w:rsidR="00D67EC7" w:rsidRPr="002C72F5" w:rsidRDefault="00D67EC7" w:rsidP="00257F09">
            <w:pPr>
              <w:pStyle w:val="CTMISInstrues"/>
              <w:rPr>
                <w:rStyle w:val="rwrro"/>
              </w:rPr>
            </w:pPr>
            <w:r w:rsidRPr="002C72F5">
              <w:rPr>
                <w:rStyle w:val="rwrro"/>
              </w:rPr>
              <w:t>Demandante</w:t>
            </w:r>
          </w:p>
          <w:p w:rsidR="00177937" w:rsidRPr="002C72F5" w:rsidRDefault="00D67EC7" w:rsidP="00257F09">
            <w:pPr>
              <w:pStyle w:val="CTMISTabela"/>
              <w:jc w:val="center"/>
            </w:pPr>
            <w:r w:rsidRPr="002C72F5">
              <w:rPr>
                <w:rStyle w:val="rwrro"/>
              </w:rPr>
              <w:t>Gabinete da Secretaria-Geral da Presidência</w:t>
            </w:r>
          </w:p>
        </w:tc>
        <w:tc>
          <w:tcPr>
            <w:tcW w:w="4932" w:type="dxa"/>
          </w:tcPr>
          <w:p w:rsidR="00B634F7" w:rsidRPr="002C72F5" w:rsidRDefault="00B634F7" w:rsidP="00257F09">
            <w:pPr>
              <w:pStyle w:val="CTMISInstrues"/>
            </w:pPr>
            <w:r w:rsidRPr="002C72F5">
              <w:t>Eduardo Josimar das Neves Alves</w:t>
            </w:r>
          </w:p>
          <w:p w:rsidR="00B634F7" w:rsidRPr="002C72F5" w:rsidRDefault="00B634F7" w:rsidP="00257F09">
            <w:pPr>
              <w:pStyle w:val="CTMISInstrues"/>
            </w:pPr>
            <w:r w:rsidRPr="002C72F5">
              <w:t>Líder Técnico</w:t>
            </w:r>
          </w:p>
          <w:p w:rsidR="00D67EC7" w:rsidRPr="002C72F5" w:rsidRDefault="00B634F7" w:rsidP="00257F09">
            <w:pPr>
              <w:pStyle w:val="CTMISTabela"/>
              <w:jc w:val="center"/>
            </w:pPr>
            <w:r w:rsidRPr="002C72F5">
              <w:t>STJ</w:t>
            </w:r>
          </w:p>
          <w:p w:rsidR="00177937" w:rsidRPr="002C72F5" w:rsidRDefault="00177937" w:rsidP="00257F09">
            <w:pPr>
              <w:pStyle w:val="CTMISTabela"/>
              <w:jc w:val="center"/>
            </w:pPr>
          </w:p>
        </w:tc>
      </w:tr>
    </w:tbl>
    <w:p w:rsidR="00F446BB" w:rsidRPr="002C72F5" w:rsidRDefault="00F446BB" w:rsidP="007B4819">
      <w:pPr>
        <w:rPr>
          <w:color w:val="auto"/>
        </w:rPr>
      </w:pPr>
    </w:p>
    <w:sectPr w:rsidR="00F446BB" w:rsidRPr="002C72F5" w:rsidSect="00F267E8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7D0" w:rsidRDefault="001A47D0">
      <w:r>
        <w:separator/>
      </w:r>
    </w:p>
  </w:endnote>
  <w:endnote w:type="continuationSeparator" w:id="1">
    <w:p w:rsidR="001A47D0" w:rsidRDefault="001A4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11CC" w:rsidTr="00EC5319">
      <w:trPr>
        <w:cantSplit/>
        <w:trHeight w:val="112"/>
        <w:jc w:val="center"/>
      </w:trPr>
      <w:tc>
        <w:tcPr>
          <w:tcW w:w="8268" w:type="dxa"/>
        </w:tcPr>
        <w:p w:rsidR="009F11CC" w:rsidRDefault="009F11CC" w:rsidP="005B2597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5B2597">
            <w:rPr>
              <w:sz w:val="20"/>
            </w:rPr>
            <w:t>6</w:t>
          </w:r>
          <w:r w:rsidRPr="00EC5319">
            <w:rPr>
              <w:sz w:val="20"/>
            </w:rPr>
            <w:t>_manter_documento_</w:t>
          </w:r>
          <w:r w:rsidR="00AB1FF1">
            <w:rPr>
              <w:sz w:val="20"/>
            </w:rPr>
            <w:t>e</w:t>
          </w:r>
          <w:r w:rsidR="00B96AD5">
            <w:rPr>
              <w:sz w:val="20"/>
            </w:rPr>
            <w:t>xpedido</w:t>
          </w:r>
        </w:p>
      </w:tc>
      <w:tc>
        <w:tcPr>
          <w:tcW w:w="1794" w:type="dxa"/>
          <w:vAlign w:val="center"/>
        </w:tcPr>
        <w:p w:rsidR="009F11CC" w:rsidRDefault="009F11C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C4ED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C4EDC">
            <w:rPr>
              <w:rStyle w:val="Nmerodepgina"/>
              <w:sz w:val="20"/>
            </w:rPr>
            <w:fldChar w:fldCharType="separate"/>
          </w:r>
          <w:r w:rsidR="002C72F5">
            <w:rPr>
              <w:rStyle w:val="Nmerodepgina"/>
              <w:noProof/>
              <w:sz w:val="20"/>
            </w:rPr>
            <w:t>3</w:t>
          </w:r>
          <w:r w:rsidR="00AC4ED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AC4ED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C4EDC">
            <w:rPr>
              <w:sz w:val="20"/>
            </w:rPr>
            <w:fldChar w:fldCharType="separate"/>
          </w:r>
          <w:r w:rsidR="002C72F5">
            <w:rPr>
              <w:noProof/>
              <w:sz w:val="20"/>
            </w:rPr>
            <w:t>7</w:t>
          </w:r>
          <w:r w:rsidR="00AC4EDC">
            <w:rPr>
              <w:sz w:val="20"/>
            </w:rPr>
            <w:fldChar w:fldCharType="end"/>
          </w:r>
        </w:p>
      </w:tc>
    </w:tr>
  </w:tbl>
  <w:p w:rsidR="009F11CC" w:rsidRDefault="009F11C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11CC" w:rsidRPr="005449C2" w:rsidTr="006E280A">
      <w:trPr>
        <w:cantSplit/>
        <w:trHeight w:val="110"/>
        <w:jc w:val="center"/>
      </w:trPr>
      <w:tc>
        <w:tcPr>
          <w:tcW w:w="8268" w:type="dxa"/>
        </w:tcPr>
        <w:p w:rsidR="009F11CC" w:rsidRPr="005449C2" w:rsidRDefault="009F11CC" w:rsidP="00E76489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E76489">
            <w:rPr>
              <w:sz w:val="20"/>
            </w:rPr>
            <w:t>6</w:t>
          </w:r>
          <w:r w:rsidRPr="00EC5319">
            <w:rPr>
              <w:sz w:val="20"/>
            </w:rPr>
            <w:t>_manter_documento_</w:t>
          </w:r>
          <w:r>
            <w:rPr>
              <w:sz w:val="20"/>
            </w:rPr>
            <w:t>expedido</w:t>
          </w:r>
        </w:p>
      </w:tc>
      <w:tc>
        <w:tcPr>
          <w:tcW w:w="1794" w:type="dxa"/>
          <w:vAlign w:val="center"/>
        </w:tcPr>
        <w:p w:rsidR="009F11CC" w:rsidRPr="005449C2" w:rsidRDefault="009F11C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AC4EDC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AC4EDC" w:rsidRPr="005449C2">
            <w:rPr>
              <w:sz w:val="20"/>
            </w:rPr>
            <w:fldChar w:fldCharType="separate"/>
          </w:r>
          <w:r w:rsidR="002C72F5">
            <w:rPr>
              <w:noProof/>
              <w:sz w:val="20"/>
            </w:rPr>
            <w:t>7</w:t>
          </w:r>
          <w:r w:rsidR="00AC4EDC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AC4EDC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AC4EDC" w:rsidRPr="005449C2">
            <w:rPr>
              <w:sz w:val="20"/>
            </w:rPr>
            <w:fldChar w:fldCharType="separate"/>
          </w:r>
          <w:r w:rsidR="002C72F5">
            <w:rPr>
              <w:noProof/>
              <w:sz w:val="20"/>
            </w:rPr>
            <w:t>7</w:t>
          </w:r>
          <w:r w:rsidR="00AC4EDC" w:rsidRPr="005449C2">
            <w:rPr>
              <w:sz w:val="20"/>
            </w:rPr>
            <w:fldChar w:fldCharType="end"/>
          </w:r>
        </w:p>
      </w:tc>
    </w:tr>
  </w:tbl>
  <w:p w:rsidR="009F11CC" w:rsidRPr="005449C2" w:rsidRDefault="009F11C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7D0" w:rsidRDefault="001A47D0">
      <w:r>
        <w:separator/>
      </w:r>
    </w:p>
  </w:footnote>
  <w:footnote w:type="continuationSeparator" w:id="1">
    <w:p w:rsidR="001A47D0" w:rsidRDefault="001A47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CC" w:rsidRDefault="009F11CC" w:rsidP="00296C2C">
    <w:pPr>
      <w:pStyle w:val="Cabealho"/>
      <w:jc w:val="center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F11CC">
      <w:trPr>
        <w:cantSplit/>
        <w:trHeight w:val="575"/>
        <w:jc w:val="center"/>
      </w:trPr>
      <w:tc>
        <w:tcPr>
          <w:tcW w:w="691" w:type="pct"/>
          <w:vAlign w:val="center"/>
        </w:tcPr>
        <w:p w:rsidR="009F11CC" w:rsidRDefault="009F11C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F11CC" w:rsidRDefault="009F11C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Especificação de Caso de Uso</w:t>
          </w:r>
        </w:p>
        <w:p w:rsidR="009F11CC" w:rsidRDefault="00286CEE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Documento Expedido</w:t>
          </w:r>
        </w:p>
        <w:p w:rsidR="00A704B6" w:rsidRPr="003E7920" w:rsidRDefault="00A704B6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  <w:p w:rsidR="009F11CC" w:rsidRPr="00345BCA" w:rsidRDefault="00A704B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A704B6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-645795</wp:posOffset>
                </wp:positionV>
                <wp:extent cx="1080135" cy="1076325"/>
                <wp:effectExtent l="19050" t="0" r="5715" b="0"/>
                <wp:wrapNone/>
                <wp:docPr id="7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F11CC" w:rsidRPr="00345BCA">
            <w:rPr>
              <w:b/>
              <w:szCs w:val="24"/>
            </w:rPr>
            <w:t>SAAD</w:t>
          </w:r>
          <w:r w:rsidR="003C7CAB">
            <w:rPr>
              <w:b/>
              <w:szCs w:val="24"/>
            </w:rPr>
            <w:t xml:space="preserve"> </w:t>
          </w:r>
          <w:r w:rsidR="009F11CC" w:rsidRPr="00345BCA">
            <w:rPr>
              <w:b/>
              <w:szCs w:val="24"/>
            </w:rPr>
            <w:t>- Sistema de Acompanhamento Administrativo de Documentos</w:t>
          </w:r>
        </w:p>
      </w:tc>
      <w:tc>
        <w:tcPr>
          <w:tcW w:w="433" w:type="pct"/>
        </w:tcPr>
        <w:p w:rsidR="009F11CC" w:rsidRDefault="009F11C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F11CC" w:rsidRDefault="009F11C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6F5A8A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80418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9C111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4F0189"/>
    <w:multiLevelType w:val="hybridMultilevel"/>
    <w:tmpl w:val="33B2C0DC"/>
    <w:lvl w:ilvl="0" w:tplc="9C90BB5A">
      <w:start w:val="1"/>
      <w:numFmt w:val="decimal"/>
      <w:lvlText w:val="FA-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3EF614D8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7F1BB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266E2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2"/>
  </w:num>
  <w:num w:numId="5">
    <w:abstractNumId w:val="18"/>
  </w:num>
  <w:num w:numId="6">
    <w:abstractNumId w:val="13"/>
  </w:num>
  <w:num w:numId="7">
    <w:abstractNumId w:val="8"/>
  </w:num>
  <w:num w:numId="8">
    <w:abstractNumId w:val="6"/>
  </w:num>
  <w:num w:numId="9">
    <w:abstractNumId w:val="19"/>
  </w:num>
  <w:num w:numId="10">
    <w:abstractNumId w:val="16"/>
  </w:num>
  <w:num w:numId="11">
    <w:abstractNumId w:val="3"/>
  </w:num>
  <w:num w:numId="12">
    <w:abstractNumId w:val="17"/>
  </w:num>
  <w:num w:numId="13">
    <w:abstractNumId w:val="10"/>
  </w:num>
  <w:num w:numId="14">
    <w:abstractNumId w:val="20"/>
  </w:num>
  <w:num w:numId="15">
    <w:abstractNumId w:val="9"/>
  </w:num>
  <w:num w:numId="16">
    <w:abstractNumId w:val="11"/>
  </w:num>
  <w:num w:numId="17">
    <w:abstractNumId w:val="15"/>
  </w:num>
  <w:num w:numId="18">
    <w:abstractNumId w:val="7"/>
  </w:num>
  <w:num w:numId="19">
    <w:abstractNumId w:val="21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2"/>
  </w:num>
  <w:num w:numId="26">
    <w:abstractNumId w:val="4"/>
  </w:num>
  <w:num w:numId="27">
    <w:abstractNumId w:val="1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2D8A"/>
    <w:rsid w:val="0000514A"/>
    <w:rsid w:val="0000620B"/>
    <w:rsid w:val="00017D2E"/>
    <w:rsid w:val="00020F7A"/>
    <w:rsid w:val="000331CB"/>
    <w:rsid w:val="0004690D"/>
    <w:rsid w:val="000613CA"/>
    <w:rsid w:val="000615E5"/>
    <w:rsid w:val="00062B48"/>
    <w:rsid w:val="00070645"/>
    <w:rsid w:val="0007193E"/>
    <w:rsid w:val="00074427"/>
    <w:rsid w:val="00084E54"/>
    <w:rsid w:val="0008625E"/>
    <w:rsid w:val="00091F7D"/>
    <w:rsid w:val="00092B67"/>
    <w:rsid w:val="00094CF9"/>
    <w:rsid w:val="00096436"/>
    <w:rsid w:val="00097FE0"/>
    <w:rsid w:val="000B245F"/>
    <w:rsid w:val="000B3BAB"/>
    <w:rsid w:val="000C0BAB"/>
    <w:rsid w:val="000C4ADC"/>
    <w:rsid w:val="000C64B3"/>
    <w:rsid w:val="000C7FE2"/>
    <w:rsid w:val="000D7371"/>
    <w:rsid w:val="000F2D96"/>
    <w:rsid w:val="000F6FDF"/>
    <w:rsid w:val="00114E13"/>
    <w:rsid w:val="0012245E"/>
    <w:rsid w:val="001439EE"/>
    <w:rsid w:val="00144CCC"/>
    <w:rsid w:val="00146469"/>
    <w:rsid w:val="001541DA"/>
    <w:rsid w:val="001579A7"/>
    <w:rsid w:val="001608E0"/>
    <w:rsid w:val="00163C5C"/>
    <w:rsid w:val="00165771"/>
    <w:rsid w:val="001702AC"/>
    <w:rsid w:val="00173B74"/>
    <w:rsid w:val="00177937"/>
    <w:rsid w:val="00180AE4"/>
    <w:rsid w:val="00183588"/>
    <w:rsid w:val="00190469"/>
    <w:rsid w:val="0019081A"/>
    <w:rsid w:val="00191591"/>
    <w:rsid w:val="00191BB9"/>
    <w:rsid w:val="00197F47"/>
    <w:rsid w:val="001A47D0"/>
    <w:rsid w:val="001A6B33"/>
    <w:rsid w:val="001A7541"/>
    <w:rsid w:val="001B6F33"/>
    <w:rsid w:val="001B7C5D"/>
    <w:rsid w:val="001C16C4"/>
    <w:rsid w:val="001C4076"/>
    <w:rsid w:val="001F0633"/>
    <w:rsid w:val="00202F91"/>
    <w:rsid w:val="002072FC"/>
    <w:rsid w:val="00213A79"/>
    <w:rsid w:val="00214BCE"/>
    <w:rsid w:val="00226D7D"/>
    <w:rsid w:val="00230D28"/>
    <w:rsid w:val="00247EA3"/>
    <w:rsid w:val="0025569A"/>
    <w:rsid w:val="0025667A"/>
    <w:rsid w:val="00257F09"/>
    <w:rsid w:val="0026759F"/>
    <w:rsid w:val="00267603"/>
    <w:rsid w:val="00270E6C"/>
    <w:rsid w:val="002731B7"/>
    <w:rsid w:val="00276C96"/>
    <w:rsid w:val="002831C6"/>
    <w:rsid w:val="0028470D"/>
    <w:rsid w:val="00286CEE"/>
    <w:rsid w:val="00296C2C"/>
    <w:rsid w:val="002A03E8"/>
    <w:rsid w:val="002B3EE1"/>
    <w:rsid w:val="002C0BBD"/>
    <w:rsid w:val="002C2EE3"/>
    <w:rsid w:val="002C42C6"/>
    <w:rsid w:val="002C72F5"/>
    <w:rsid w:val="002D4EF3"/>
    <w:rsid w:val="002D673E"/>
    <w:rsid w:val="002E0B5D"/>
    <w:rsid w:val="002E3D95"/>
    <w:rsid w:val="002F0243"/>
    <w:rsid w:val="00305A3E"/>
    <w:rsid w:val="00307E15"/>
    <w:rsid w:val="003246A7"/>
    <w:rsid w:val="003371C1"/>
    <w:rsid w:val="00341270"/>
    <w:rsid w:val="00345BCA"/>
    <w:rsid w:val="003538F9"/>
    <w:rsid w:val="00361674"/>
    <w:rsid w:val="00361ED4"/>
    <w:rsid w:val="00366802"/>
    <w:rsid w:val="00392124"/>
    <w:rsid w:val="00397087"/>
    <w:rsid w:val="003A0B90"/>
    <w:rsid w:val="003B6603"/>
    <w:rsid w:val="003C3A73"/>
    <w:rsid w:val="003C7CAB"/>
    <w:rsid w:val="003D0C1D"/>
    <w:rsid w:val="003E1719"/>
    <w:rsid w:val="003E7920"/>
    <w:rsid w:val="003F3085"/>
    <w:rsid w:val="003F34F8"/>
    <w:rsid w:val="003F6CEF"/>
    <w:rsid w:val="004047B9"/>
    <w:rsid w:val="00457F7F"/>
    <w:rsid w:val="004611F5"/>
    <w:rsid w:val="0046481E"/>
    <w:rsid w:val="00464FDE"/>
    <w:rsid w:val="00481A78"/>
    <w:rsid w:val="00482CB7"/>
    <w:rsid w:val="00492B7F"/>
    <w:rsid w:val="0049462D"/>
    <w:rsid w:val="00495400"/>
    <w:rsid w:val="004A1D8D"/>
    <w:rsid w:val="004A1DD7"/>
    <w:rsid w:val="004B4C17"/>
    <w:rsid w:val="004C234F"/>
    <w:rsid w:val="004D3D16"/>
    <w:rsid w:val="004D3E56"/>
    <w:rsid w:val="004D4417"/>
    <w:rsid w:val="004D6F5E"/>
    <w:rsid w:val="004F7F41"/>
    <w:rsid w:val="0050158A"/>
    <w:rsid w:val="00501B77"/>
    <w:rsid w:val="00504BF1"/>
    <w:rsid w:val="00510C9B"/>
    <w:rsid w:val="00516025"/>
    <w:rsid w:val="0052392D"/>
    <w:rsid w:val="00531A06"/>
    <w:rsid w:val="005449C2"/>
    <w:rsid w:val="00550F4F"/>
    <w:rsid w:val="00572D01"/>
    <w:rsid w:val="00572D1B"/>
    <w:rsid w:val="005A693B"/>
    <w:rsid w:val="005B0C9B"/>
    <w:rsid w:val="005B2597"/>
    <w:rsid w:val="005B4E36"/>
    <w:rsid w:val="005B50C7"/>
    <w:rsid w:val="005B7D58"/>
    <w:rsid w:val="005E2FDE"/>
    <w:rsid w:val="005F24BB"/>
    <w:rsid w:val="005F61D4"/>
    <w:rsid w:val="005F7978"/>
    <w:rsid w:val="005F7CA9"/>
    <w:rsid w:val="00603B97"/>
    <w:rsid w:val="00604BC7"/>
    <w:rsid w:val="00612636"/>
    <w:rsid w:val="00612E7A"/>
    <w:rsid w:val="00617653"/>
    <w:rsid w:val="0062457E"/>
    <w:rsid w:val="00624694"/>
    <w:rsid w:val="006321F4"/>
    <w:rsid w:val="00635210"/>
    <w:rsid w:val="00645DAC"/>
    <w:rsid w:val="00652ED0"/>
    <w:rsid w:val="006538C8"/>
    <w:rsid w:val="00653DD6"/>
    <w:rsid w:val="006633C8"/>
    <w:rsid w:val="006672CA"/>
    <w:rsid w:val="0067605B"/>
    <w:rsid w:val="006854D7"/>
    <w:rsid w:val="006A16B8"/>
    <w:rsid w:val="006A3D99"/>
    <w:rsid w:val="006A4E39"/>
    <w:rsid w:val="006B03BF"/>
    <w:rsid w:val="006B2108"/>
    <w:rsid w:val="006B5170"/>
    <w:rsid w:val="006D1958"/>
    <w:rsid w:val="006E0D06"/>
    <w:rsid w:val="006E280A"/>
    <w:rsid w:val="006F3C3B"/>
    <w:rsid w:val="007045A1"/>
    <w:rsid w:val="00704D5F"/>
    <w:rsid w:val="00706744"/>
    <w:rsid w:val="00707896"/>
    <w:rsid w:val="00710574"/>
    <w:rsid w:val="00714331"/>
    <w:rsid w:val="00725303"/>
    <w:rsid w:val="0073491E"/>
    <w:rsid w:val="00743528"/>
    <w:rsid w:val="0075552A"/>
    <w:rsid w:val="00756CD9"/>
    <w:rsid w:val="007642DD"/>
    <w:rsid w:val="00767AEB"/>
    <w:rsid w:val="00774ED0"/>
    <w:rsid w:val="00775817"/>
    <w:rsid w:val="00786179"/>
    <w:rsid w:val="0079046D"/>
    <w:rsid w:val="00794BC7"/>
    <w:rsid w:val="007A016A"/>
    <w:rsid w:val="007A3A29"/>
    <w:rsid w:val="007A5BCC"/>
    <w:rsid w:val="007B4819"/>
    <w:rsid w:val="007B51ED"/>
    <w:rsid w:val="007D42CC"/>
    <w:rsid w:val="007D48C2"/>
    <w:rsid w:val="007D4A8F"/>
    <w:rsid w:val="007E1AD1"/>
    <w:rsid w:val="007E5ADA"/>
    <w:rsid w:val="007E63CA"/>
    <w:rsid w:val="007F2C90"/>
    <w:rsid w:val="007F3D23"/>
    <w:rsid w:val="00801A27"/>
    <w:rsid w:val="008124B5"/>
    <w:rsid w:val="00814BDC"/>
    <w:rsid w:val="00835D4F"/>
    <w:rsid w:val="00851939"/>
    <w:rsid w:val="008534A9"/>
    <w:rsid w:val="0086027A"/>
    <w:rsid w:val="00863D3B"/>
    <w:rsid w:val="0086792E"/>
    <w:rsid w:val="00871F92"/>
    <w:rsid w:val="0087695F"/>
    <w:rsid w:val="00876B2F"/>
    <w:rsid w:val="008803DF"/>
    <w:rsid w:val="008857C8"/>
    <w:rsid w:val="00897844"/>
    <w:rsid w:val="008A1673"/>
    <w:rsid w:val="008A62D4"/>
    <w:rsid w:val="008B0159"/>
    <w:rsid w:val="008B21BE"/>
    <w:rsid w:val="008B45E1"/>
    <w:rsid w:val="008C090C"/>
    <w:rsid w:val="008C2C95"/>
    <w:rsid w:val="008C36CB"/>
    <w:rsid w:val="008E6B70"/>
    <w:rsid w:val="008F696A"/>
    <w:rsid w:val="00902212"/>
    <w:rsid w:val="00925AC9"/>
    <w:rsid w:val="00931A2C"/>
    <w:rsid w:val="00932AD1"/>
    <w:rsid w:val="00933FC4"/>
    <w:rsid w:val="00941DEF"/>
    <w:rsid w:val="0095181A"/>
    <w:rsid w:val="00952D8D"/>
    <w:rsid w:val="00953BA8"/>
    <w:rsid w:val="009557C6"/>
    <w:rsid w:val="009566AE"/>
    <w:rsid w:val="00962F3D"/>
    <w:rsid w:val="00975A90"/>
    <w:rsid w:val="00981F50"/>
    <w:rsid w:val="00982BEC"/>
    <w:rsid w:val="00991D94"/>
    <w:rsid w:val="009A13D3"/>
    <w:rsid w:val="009A1508"/>
    <w:rsid w:val="009A5EA0"/>
    <w:rsid w:val="009B7F6C"/>
    <w:rsid w:val="009D26ED"/>
    <w:rsid w:val="009E2EF6"/>
    <w:rsid w:val="009F11CC"/>
    <w:rsid w:val="009F16E3"/>
    <w:rsid w:val="009F5572"/>
    <w:rsid w:val="00A06B3B"/>
    <w:rsid w:val="00A133CF"/>
    <w:rsid w:val="00A16015"/>
    <w:rsid w:val="00A23BB9"/>
    <w:rsid w:val="00A2518B"/>
    <w:rsid w:val="00A254F8"/>
    <w:rsid w:val="00A37466"/>
    <w:rsid w:val="00A41F24"/>
    <w:rsid w:val="00A47793"/>
    <w:rsid w:val="00A64D82"/>
    <w:rsid w:val="00A653DD"/>
    <w:rsid w:val="00A704B6"/>
    <w:rsid w:val="00A84977"/>
    <w:rsid w:val="00A860DC"/>
    <w:rsid w:val="00A928EA"/>
    <w:rsid w:val="00A92F01"/>
    <w:rsid w:val="00AA0F6E"/>
    <w:rsid w:val="00AA20B2"/>
    <w:rsid w:val="00AA5071"/>
    <w:rsid w:val="00AA60CA"/>
    <w:rsid w:val="00AB1FF1"/>
    <w:rsid w:val="00AC4EDC"/>
    <w:rsid w:val="00AC501A"/>
    <w:rsid w:val="00AD04AC"/>
    <w:rsid w:val="00AD5685"/>
    <w:rsid w:val="00AE3E2B"/>
    <w:rsid w:val="00AF2FBE"/>
    <w:rsid w:val="00B049F7"/>
    <w:rsid w:val="00B10912"/>
    <w:rsid w:val="00B10F58"/>
    <w:rsid w:val="00B12404"/>
    <w:rsid w:val="00B179D5"/>
    <w:rsid w:val="00B31943"/>
    <w:rsid w:val="00B328BE"/>
    <w:rsid w:val="00B3575E"/>
    <w:rsid w:val="00B4382D"/>
    <w:rsid w:val="00B57A1A"/>
    <w:rsid w:val="00B634F7"/>
    <w:rsid w:val="00B7559F"/>
    <w:rsid w:val="00B759D6"/>
    <w:rsid w:val="00B815A6"/>
    <w:rsid w:val="00B96AD5"/>
    <w:rsid w:val="00BA0274"/>
    <w:rsid w:val="00BA74F4"/>
    <w:rsid w:val="00BC0D13"/>
    <w:rsid w:val="00BC61B4"/>
    <w:rsid w:val="00BD54F5"/>
    <w:rsid w:val="00BE5E8A"/>
    <w:rsid w:val="00BF2701"/>
    <w:rsid w:val="00C02F8A"/>
    <w:rsid w:val="00C0456E"/>
    <w:rsid w:val="00C1240A"/>
    <w:rsid w:val="00C1793E"/>
    <w:rsid w:val="00C21C68"/>
    <w:rsid w:val="00C233DE"/>
    <w:rsid w:val="00C328AF"/>
    <w:rsid w:val="00C360A8"/>
    <w:rsid w:val="00C53001"/>
    <w:rsid w:val="00C57432"/>
    <w:rsid w:val="00C61268"/>
    <w:rsid w:val="00C61577"/>
    <w:rsid w:val="00C6203B"/>
    <w:rsid w:val="00C730F6"/>
    <w:rsid w:val="00C80591"/>
    <w:rsid w:val="00C81E5E"/>
    <w:rsid w:val="00C85097"/>
    <w:rsid w:val="00C85B5E"/>
    <w:rsid w:val="00C90B1B"/>
    <w:rsid w:val="00C91366"/>
    <w:rsid w:val="00C931D6"/>
    <w:rsid w:val="00CA0729"/>
    <w:rsid w:val="00CA2AC9"/>
    <w:rsid w:val="00CA79E5"/>
    <w:rsid w:val="00CB1F4F"/>
    <w:rsid w:val="00CB412E"/>
    <w:rsid w:val="00CB492D"/>
    <w:rsid w:val="00CB5E07"/>
    <w:rsid w:val="00CC16F2"/>
    <w:rsid w:val="00CD163B"/>
    <w:rsid w:val="00CD5949"/>
    <w:rsid w:val="00CD616A"/>
    <w:rsid w:val="00D24CCD"/>
    <w:rsid w:val="00D3054F"/>
    <w:rsid w:val="00D34295"/>
    <w:rsid w:val="00D3454F"/>
    <w:rsid w:val="00D36282"/>
    <w:rsid w:val="00D47D24"/>
    <w:rsid w:val="00D5076B"/>
    <w:rsid w:val="00D67EC7"/>
    <w:rsid w:val="00D76454"/>
    <w:rsid w:val="00D77EC7"/>
    <w:rsid w:val="00D900E5"/>
    <w:rsid w:val="00DA0335"/>
    <w:rsid w:val="00DA4779"/>
    <w:rsid w:val="00DB16C2"/>
    <w:rsid w:val="00DC29A4"/>
    <w:rsid w:val="00DD5166"/>
    <w:rsid w:val="00DD66C3"/>
    <w:rsid w:val="00DE3241"/>
    <w:rsid w:val="00DE401D"/>
    <w:rsid w:val="00DE6521"/>
    <w:rsid w:val="00DF1876"/>
    <w:rsid w:val="00DF2E46"/>
    <w:rsid w:val="00E04E04"/>
    <w:rsid w:val="00E05B8D"/>
    <w:rsid w:val="00E109CC"/>
    <w:rsid w:val="00E164C0"/>
    <w:rsid w:val="00E23960"/>
    <w:rsid w:val="00E26415"/>
    <w:rsid w:val="00E32815"/>
    <w:rsid w:val="00E34CD7"/>
    <w:rsid w:val="00E34F69"/>
    <w:rsid w:val="00E3554F"/>
    <w:rsid w:val="00E36F52"/>
    <w:rsid w:val="00E4224B"/>
    <w:rsid w:val="00E50D39"/>
    <w:rsid w:val="00E5136F"/>
    <w:rsid w:val="00E57D69"/>
    <w:rsid w:val="00E74BC3"/>
    <w:rsid w:val="00E76489"/>
    <w:rsid w:val="00E829EC"/>
    <w:rsid w:val="00E85D1E"/>
    <w:rsid w:val="00E865D9"/>
    <w:rsid w:val="00E86BF9"/>
    <w:rsid w:val="00E9314F"/>
    <w:rsid w:val="00E953DA"/>
    <w:rsid w:val="00EA26D1"/>
    <w:rsid w:val="00EB0FD3"/>
    <w:rsid w:val="00EB166D"/>
    <w:rsid w:val="00EB41F5"/>
    <w:rsid w:val="00EB7BC6"/>
    <w:rsid w:val="00EC5319"/>
    <w:rsid w:val="00EC6FF7"/>
    <w:rsid w:val="00ED0973"/>
    <w:rsid w:val="00ED61CF"/>
    <w:rsid w:val="00EF0694"/>
    <w:rsid w:val="00EF16B2"/>
    <w:rsid w:val="00F031B4"/>
    <w:rsid w:val="00F0338D"/>
    <w:rsid w:val="00F05FC0"/>
    <w:rsid w:val="00F071A3"/>
    <w:rsid w:val="00F07574"/>
    <w:rsid w:val="00F267E8"/>
    <w:rsid w:val="00F26E11"/>
    <w:rsid w:val="00F303B7"/>
    <w:rsid w:val="00F31096"/>
    <w:rsid w:val="00F36D84"/>
    <w:rsid w:val="00F446BB"/>
    <w:rsid w:val="00F44B99"/>
    <w:rsid w:val="00F51A20"/>
    <w:rsid w:val="00F564A5"/>
    <w:rsid w:val="00F5661D"/>
    <w:rsid w:val="00F64AC1"/>
    <w:rsid w:val="00F659DC"/>
    <w:rsid w:val="00F7050C"/>
    <w:rsid w:val="00F7366C"/>
    <w:rsid w:val="00F75244"/>
    <w:rsid w:val="00F91133"/>
    <w:rsid w:val="00FA7886"/>
    <w:rsid w:val="00FB30B5"/>
    <w:rsid w:val="00FB5142"/>
    <w:rsid w:val="00FB52F1"/>
    <w:rsid w:val="00FC0C22"/>
    <w:rsid w:val="00FD0354"/>
    <w:rsid w:val="00FD11A1"/>
    <w:rsid w:val="00FD1850"/>
    <w:rsid w:val="00FD2734"/>
    <w:rsid w:val="00FD7E05"/>
    <w:rsid w:val="00FE3FAF"/>
    <w:rsid w:val="00FE56DE"/>
    <w:rsid w:val="00FE7FCC"/>
    <w:rsid w:val="00FF0140"/>
    <w:rsid w:val="00FF0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7B4819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7B4819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FEC8B-FA06-4076-A970-CFB48C31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123</TotalTime>
  <Pages>7</Pages>
  <Words>1179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7533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119</cp:revision>
  <cp:lastPrinted>2005-03-03T16:15:00Z</cp:lastPrinted>
  <dcterms:created xsi:type="dcterms:W3CDTF">2014-10-22T12:19:00Z</dcterms:created>
  <dcterms:modified xsi:type="dcterms:W3CDTF">2014-11-12T17:43:00Z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