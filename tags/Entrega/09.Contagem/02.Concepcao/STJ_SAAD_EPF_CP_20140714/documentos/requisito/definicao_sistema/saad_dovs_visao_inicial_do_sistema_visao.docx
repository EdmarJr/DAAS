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02" w:rsidRPr="00583E6C" w:rsidRDefault="00E10302">
      <w:pPr>
        <w:pStyle w:val="CTMISTabela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Pr="00583E6C" w:rsidRDefault="00E10302"/>
    <w:p w:rsidR="00E10302" w:rsidRPr="00583E6C" w:rsidRDefault="00E10302"/>
    <w:p w:rsidR="00E10302" w:rsidRPr="00583E6C" w:rsidRDefault="00E10302"/>
    <w:p w:rsidR="00E10302" w:rsidRPr="00583E6C" w:rsidRDefault="00E10302"/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jc w:val="right"/>
        <w:rPr>
          <w:lang w:val="pt-BR"/>
        </w:rPr>
      </w:pPr>
    </w:p>
    <w:p w:rsidR="00E10302" w:rsidRDefault="00E10302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 xml:space="preserve">Projeto </w:t>
      </w:r>
      <w:r w:rsidR="00810432">
        <w:rPr>
          <w:rFonts w:ascii="Arial (W1)" w:hAnsi="Arial (W1)"/>
          <w:lang w:val="pt-BR"/>
        </w:rPr>
        <w:t>Sistema de Acompanhamento Administrativo de Documentos</w:t>
      </w:r>
    </w:p>
    <w:p w:rsidR="00E10302" w:rsidRPr="00AC1E71" w:rsidRDefault="00E10302"/>
    <w:p w:rsidR="00E10302" w:rsidRPr="00AC1E71" w:rsidRDefault="00E10302">
      <w:pPr>
        <w:pStyle w:val="Cabealho"/>
        <w:tabs>
          <w:tab w:val="clear" w:pos="4419"/>
          <w:tab w:val="clear" w:pos="8838"/>
        </w:tabs>
      </w:pPr>
    </w:p>
    <w:p w:rsidR="00E10302" w:rsidRDefault="00E10302">
      <w:pPr>
        <w:pStyle w:val="Ttulo"/>
        <w:spacing w:before="240" w:after="120"/>
        <w:rPr>
          <w:lang w:val="pt-BR"/>
        </w:rPr>
      </w:pPr>
      <w:r>
        <w:rPr>
          <w:lang w:val="pt-BR"/>
        </w:rPr>
        <w:t>Documento de Visão</w:t>
      </w:r>
      <w:r w:rsidR="00546360">
        <w:rPr>
          <w:lang w:val="pt-BR"/>
        </w:rPr>
        <w:t xml:space="preserve"> e Escopo</w:t>
      </w:r>
    </w:p>
    <w:p w:rsidR="00E10302" w:rsidRPr="00546360" w:rsidRDefault="00E10302"/>
    <w:p w:rsidR="00E10302" w:rsidRPr="00546360" w:rsidRDefault="00E10302"/>
    <w:p w:rsidR="00546360" w:rsidRPr="00B324BC" w:rsidRDefault="00546360" w:rsidP="00546360">
      <w:pPr>
        <w:jc w:val="center"/>
        <w:rPr>
          <w:b/>
          <w:bCs/>
          <w:color w:val="auto"/>
          <w:sz w:val="36"/>
          <w:szCs w:val="36"/>
          <w:lang w:eastAsia="en-US"/>
        </w:rPr>
      </w:pPr>
      <w:r w:rsidRPr="00B324BC">
        <w:rPr>
          <w:b/>
          <w:bCs/>
          <w:color w:val="auto"/>
          <w:sz w:val="36"/>
          <w:szCs w:val="36"/>
          <w:lang w:eastAsia="en-US"/>
        </w:rPr>
        <w:t>V</w:t>
      </w:r>
      <w:r>
        <w:rPr>
          <w:b/>
          <w:bCs/>
          <w:color w:val="auto"/>
          <w:sz w:val="36"/>
          <w:szCs w:val="36"/>
          <w:lang w:eastAsia="en-US"/>
        </w:rPr>
        <w:t>ersão</w:t>
      </w:r>
      <w:r w:rsidR="00810432">
        <w:rPr>
          <w:b/>
          <w:bCs/>
          <w:color w:val="auto"/>
          <w:sz w:val="36"/>
          <w:szCs w:val="36"/>
          <w:lang w:eastAsia="en-US"/>
        </w:rPr>
        <w:t xml:space="preserve"> 0.0</w:t>
      </w:r>
      <w:r w:rsidR="007A631E">
        <w:rPr>
          <w:b/>
          <w:bCs/>
          <w:color w:val="auto"/>
          <w:sz w:val="36"/>
          <w:szCs w:val="36"/>
          <w:lang w:eastAsia="en-US"/>
        </w:rPr>
        <w:t>3</w:t>
      </w:r>
    </w:p>
    <w:p w:rsidR="00E10302" w:rsidRDefault="00E10302">
      <w:pPr>
        <w:pStyle w:val="Ttulo"/>
        <w:rPr>
          <w:sz w:val="28"/>
          <w:lang w:val="pt-BR"/>
        </w:rPr>
      </w:pPr>
    </w:p>
    <w:p w:rsidR="00E10302" w:rsidRDefault="00E10302">
      <w:pPr>
        <w:pStyle w:val="Cabealho"/>
        <w:tabs>
          <w:tab w:val="clear" w:pos="4419"/>
          <w:tab w:val="clear" w:pos="8838"/>
        </w:tabs>
        <w:sectPr w:rsidR="00E10302" w:rsidSect="00525247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E10302" w:rsidRDefault="00E10302">
      <w:pPr>
        <w:pStyle w:val="Cabealho"/>
        <w:tabs>
          <w:tab w:val="clear" w:pos="4419"/>
          <w:tab w:val="clear" w:pos="8838"/>
        </w:tabs>
      </w:pPr>
    </w:p>
    <w:p w:rsidR="00760656" w:rsidRDefault="00760656" w:rsidP="00760656">
      <w:pPr>
        <w:pStyle w:val="Cabealho"/>
        <w:tabs>
          <w:tab w:val="clear" w:pos="4419"/>
          <w:tab w:val="clear" w:pos="8838"/>
        </w:tabs>
      </w:pPr>
    </w:p>
    <w:p w:rsidR="00760656" w:rsidRDefault="00760656" w:rsidP="00760656">
      <w:pPr>
        <w:pStyle w:val="Ttulo"/>
        <w:rPr>
          <w:sz w:val="28"/>
          <w:lang w:val="pt-BR"/>
        </w:rPr>
      </w:pPr>
      <w:r>
        <w:rPr>
          <w:sz w:val="28"/>
          <w:lang w:val="pt-BR"/>
        </w:rPr>
        <w:t>HISTÓRICO DE REVISÃO</w:t>
      </w:r>
    </w:p>
    <w:p w:rsidR="00760656" w:rsidRDefault="00760656" w:rsidP="00760656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760656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760656" w:rsidRPr="001F3F4E" w:rsidRDefault="00760656" w:rsidP="003231AA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760656" w:rsidRPr="001F3F4E" w:rsidRDefault="00760656" w:rsidP="003231AA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760656" w:rsidRPr="001F3F4E" w:rsidRDefault="00760656" w:rsidP="003231AA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760656" w:rsidRPr="001F3F4E" w:rsidRDefault="00760656" w:rsidP="003231AA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760656">
        <w:trPr>
          <w:jc w:val="center"/>
        </w:trPr>
        <w:tc>
          <w:tcPr>
            <w:tcW w:w="1639" w:type="dxa"/>
          </w:tcPr>
          <w:p w:rsidR="00760656" w:rsidRPr="00873131" w:rsidRDefault="00AC1E71" w:rsidP="003231A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23/06/2014</w:t>
            </w:r>
          </w:p>
        </w:tc>
        <w:tc>
          <w:tcPr>
            <w:tcW w:w="960" w:type="dxa"/>
          </w:tcPr>
          <w:p w:rsidR="00760656" w:rsidRPr="00873131" w:rsidRDefault="00AC1E71" w:rsidP="00F77715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</w:t>
            </w:r>
            <w:r w:rsidR="00F77715">
              <w:rPr>
                <w:b w:val="0"/>
                <w:lang w:val="pt-BR"/>
              </w:rPr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60656" w:rsidRPr="00873131" w:rsidRDefault="00AC1E71" w:rsidP="003231A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</w:t>
            </w:r>
            <w:r w:rsidR="007A631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760656" w:rsidRPr="00873131" w:rsidRDefault="00AC1E71" w:rsidP="003231AA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1D11E0" w:rsidTr="001D11E0">
        <w:trPr>
          <w:jc w:val="center"/>
        </w:trPr>
        <w:tc>
          <w:tcPr>
            <w:tcW w:w="1639" w:type="dxa"/>
          </w:tcPr>
          <w:p w:rsidR="001D11E0" w:rsidRDefault="001D11E0" w:rsidP="001D11E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02/07/2014</w:t>
            </w:r>
          </w:p>
        </w:tc>
        <w:tc>
          <w:tcPr>
            <w:tcW w:w="960" w:type="dxa"/>
          </w:tcPr>
          <w:p w:rsidR="001D11E0" w:rsidRDefault="001D11E0" w:rsidP="001D11E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D11E0" w:rsidRDefault="001D11E0" w:rsidP="001D11E0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Revisão do Documento Preliminar</w:t>
            </w:r>
            <w:r w:rsidR="007A631E">
              <w:rPr>
                <w:b w:val="0"/>
                <w:lang w:val="pt-BR"/>
              </w:rPr>
              <w:t>.</w:t>
            </w:r>
          </w:p>
        </w:tc>
        <w:tc>
          <w:tcPr>
            <w:tcW w:w="2040" w:type="dxa"/>
          </w:tcPr>
          <w:p w:rsidR="001D11E0" w:rsidRDefault="001D11E0" w:rsidP="001D11E0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>Carla Maria Braga (STJ)</w:t>
            </w:r>
          </w:p>
        </w:tc>
      </w:tr>
      <w:tr w:rsidR="007A631E" w:rsidTr="007A631E">
        <w:trPr>
          <w:jc w:val="center"/>
        </w:trPr>
        <w:tc>
          <w:tcPr>
            <w:tcW w:w="1639" w:type="dxa"/>
          </w:tcPr>
          <w:p w:rsidR="007A631E" w:rsidRDefault="007A631E" w:rsidP="007A631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04/07/2014</w:t>
            </w:r>
          </w:p>
        </w:tc>
        <w:tc>
          <w:tcPr>
            <w:tcW w:w="960" w:type="dxa"/>
          </w:tcPr>
          <w:p w:rsidR="007A631E" w:rsidRDefault="007A631E" w:rsidP="007A631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A631E" w:rsidRDefault="007A631E" w:rsidP="007A631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conforme revisão da Coordenadora de Desenvolvimento Sra. Carla Maria Braga.</w:t>
            </w:r>
          </w:p>
        </w:tc>
        <w:tc>
          <w:tcPr>
            <w:tcW w:w="2040" w:type="dxa"/>
          </w:tcPr>
          <w:p w:rsidR="007A631E" w:rsidRDefault="007A631E" w:rsidP="007A631E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  <w:tr w:rsidR="007A631E">
        <w:trPr>
          <w:jc w:val="center"/>
        </w:trPr>
        <w:tc>
          <w:tcPr>
            <w:tcW w:w="1639" w:type="dxa"/>
          </w:tcPr>
          <w:p w:rsidR="007A631E" w:rsidRDefault="007A631E" w:rsidP="003231A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10/07/2014</w:t>
            </w:r>
          </w:p>
        </w:tc>
        <w:tc>
          <w:tcPr>
            <w:tcW w:w="960" w:type="dxa"/>
          </w:tcPr>
          <w:p w:rsidR="007A631E" w:rsidRDefault="007A631E" w:rsidP="007A631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A631E" w:rsidRDefault="007A631E" w:rsidP="007A631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Atualização conforme revisão do Líder Técnico Eduardo Alves.</w:t>
            </w:r>
          </w:p>
        </w:tc>
        <w:tc>
          <w:tcPr>
            <w:tcW w:w="2040" w:type="dxa"/>
          </w:tcPr>
          <w:p w:rsidR="007A631E" w:rsidRDefault="007A631E" w:rsidP="003231AA">
            <w:pPr>
              <w:pStyle w:val="CTMISTabela"/>
              <w:rPr>
                <w:b w:val="0"/>
              </w:rPr>
            </w:pPr>
            <w:proofErr w:type="spellStart"/>
            <w:r>
              <w:rPr>
                <w:b w:val="0"/>
              </w:rPr>
              <w:t>Maria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Passini</w:t>
            </w:r>
          </w:p>
        </w:tc>
      </w:tr>
    </w:tbl>
    <w:p w:rsidR="00760656" w:rsidRDefault="00760656" w:rsidP="001C48C8">
      <w:pPr>
        <w:pStyle w:val="CTMISCorpo1"/>
      </w:pPr>
    </w:p>
    <w:p w:rsidR="00E10302" w:rsidRDefault="00E10302" w:rsidP="001C48C8">
      <w:pPr>
        <w:pStyle w:val="CTMISCorpo1"/>
      </w:pPr>
    </w:p>
    <w:p w:rsidR="00E10302" w:rsidRDefault="00E10302" w:rsidP="001C48C8">
      <w:pPr>
        <w:pStyle w:val="CTMISCorpo1"/>
      </w:pPr>
    </w:p>
    <w:p w:rsidR="00552C57" w:rsidRDefault="00E10302">
      <w:pPr>
        <w:pStyle w:val="Ttulo"/>
        <w:rPr>
          <w:lang w:val="pt-BR"/>
        </w:rPr>
      </w:pPr>
      <w:r>
        <w:rPr>
          <w:lang w:val="pt-BR"/>
        </w:rPr>
        <w:br w:type="page"/>
      </w:r>
    </w:p>
    <w:p w:rsidR="00552C57" w:rsidRDefault="00552C57">
      <w:pPr>
        <w:pStyle w:val="Ttulo"/>
        <w:rPr>
          <w:lang w:val="pt-BR"/>
        </w:rPr>
      </w:pPr>
    </w:p>
    <w:p w:rsidR="00E10302" w:rsidRDefault="004E6180">
      <w:pPr>
        <w:pStyle w:val="Ttulo"/>
        <w:rPr>
          <w:lang w:val="pt-BR"/>
        </w:rPr>
      </w:pPr>
      <w:r>
        <w:rPr>
          <w:lang w:val="pt-BR"/>
        </w:rPr>
        <w:t>SUMÁRIO</w:t>
      </w:r>
    </w:p>
    <w:p w:rsidR="00C757E1" w:rsidRDefault="005D372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5D372B">
        <w:rPr>
          <w:lang w:val="en-US"/>
        </w:rPr>
        <w:fldChar w:fldCharType="begin"/>
      </w:r>
      <w:r w:rsidR="00E10302" w:rsidRPr="001D11E0">
        <w:instrText xml:space="preserve"> TOC \o "1-3" \h \z </w:instrText>
      </w:r>
      <w:r w:rsidRPr="005D372B">
        <w:rPr>
          <w:lang w:val="en-US"/>
        </w:rPr>
        <w:fldChar w:fldCharType="separate"/>
      </w:r>
      <w:hyperlink w:anchor="_Toc392856615" w:history="1">
        <w:r w:rsidR="00C757E1" w:rsidRPr="00DD0E6B">
          <w:rPr>
            <w:rStyle w:val="Hyperlink"/>
            <w:noProof/>
          </w:rPr>
          <w:t>1.</w:t>
        </w:r>
        <w:r w:rsidR="00C757E1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757E1" w:rsidRPr="00DD0E6B">
          <w:rPr>
            <w:rStyle w:val="Hyperlink"/>
            <w:noProof/>
          </w:rPr>
          <w:t>INTRODUÇÃO</w:t>
        </w:r>
        <w:r w:rsidR="00C757E1">
          <w:rPr>
            <w:noProof/>
            <w:webHidden/>
          </w:rPr>
          <w:tab/>
        </w:r>
        <w:r w:rsidR="00C757E1">
          <w:rPr>
            <w:noProof/>
            <w:webHidden/>
          </w:rPr>
          <w:fldChar w:fldCharType="begin"/>
        </w:r>
        <w:r w:rsidR="00C757E1">
          <w:rPr>
            <w:noProof/>
            <w:webHidden/>
          </w:rPr>
          <w:instrText xml:space="preserve"> PAGEREF _Toc392856615 \h </w:instrText>
        </w:r>
        <w:r w:rsidR="00C757E1">
          <w:rPr>
            <w:noProof/>
            <w:webHidden/>
          </w:rPr>
        </w:r>
        <w:r w:rsidR="00C757E1">
          <w:rPr>
            <w:noProof/>
            <w:webHidden/>
          </w:rPr>
          <w:fldChar w:fldCharType="separate"/>
        </w:r>
        <w:r w:rsidR="00C757E1">
          <w:rPr>
            <w:noProof/>
            <w:webHidden/>
          </w:rPr>
          <w:t>4</w:t>
        </w:r>
        <w:r w:rsidR="00C757E1">
          <w:rPr>
            <w:noProof/>
            <w:webHidden/>
          </w:rPr>
          <w:fldChar w:fldCharType="end"/>
        </w:r>
      </w:hyperlink>
    </w:p>
    <w:p w:rsidR="00C757E1" w:rsidRDefault="00C757E1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856616" w:history="1">
        <w:r w:rsidRPr="00DD0E6B">
          <w:rPr>
            <w:rStyle w:val="Hyperlink"/>
            <w:noProof/>
          </w:rPr>
          <w:t>1.1. Finalidade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_Toc392856616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57E1" w:rsidRDefault="00C757E1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856617" w:history="1">
        <w:r w:rsidRPr="00DD0E6B">
          <w:rPr>
            <w:rStyle w:val="Hyperlink"/>
            <w:noProof/>
          </w:rPr>
          <w:t>1.2.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_Toc392856617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57E1" w:rsidRDefault="00C757E1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856618" w:history="1">
        <w:r w:rsidRPr="00DD0E6B">
          <w:rPr>
            <w:rStyle w:val="Hyperlink"/>
            <w:noProof/>
          </w:rPr>
          <w:t>1.3.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_Toc392856618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57E1" w:rsidRDefault="00C757E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2856619" w:history="1">
        <w:r w:rsidRPr="00DD0E6B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DD0E6B">
          <w:rPr>
            <w:rStyle w:val="Hyperlink"/>
            <w:noProof/>
          </w:rPr>
          <w:t>POSICIONAMENTO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_Toc392856619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57E1" w:rsidRDefault="00C757E1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856620" w:history="1">
        <w:r w:rsidRPr="00DD0E6B">
          <w:rPr>
            <w:rStyle w:val="Hyperlink"/>
            <w:noProof/>
          </w:rPr>
          <w:t>2.1. Descrição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_Toc392856620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57E1" w:rsidRDefault="00C757E1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856621" w:history="1">
        <w:r w:rsidRPr="00DD0E6B">
          <w:rPr>
            <w:rStyle w:val="Hyperlink"/>
            <w:noProof/>
          </w:rPr>
          <w:t>2.2. Sentença de Posição do Produto e Alternativas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_Toc392856621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57E1" w:rsidRDefault="00C757E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2856622" w:history="1">
        <w:r w:rsidRPr="00DD0E6B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DD0E6B">
          <w:rPr>
            <w:rStyle w:val="Hyperlink"/>
            <w:noProof/>
          </w:rPr>
          <w:t>DESCRIÇÕES DOS ENVOLVIDOS E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_Toc392856622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57E1" w:rsidRDefault="00C757E1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856623" w:history="1">
        <w:r w:rsidRPr="00DD0E6B">
          <w:rPr>
            <w:rStyle w:val="Hyperlink"/>
            <w:noProof/>
          </w:rPr>
          <w:t>3.1. Resumo dos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_Toc392856623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57E1" w:rsidRDefault="00C757E1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856624" w:history="1">
        <w:r w:rsidRPr="00DD0E6B">
          <w:rPr>
            <w:rStyle w:val="Hyperlink"/>
            <w:noProof/>
          </w:rPr>
          <w:t>3.2. Resumo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_Toc392856624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57E1" w:rsidRDefault="00C757E1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856625" w:history="1">
        <w:r w:rsidRPr="00DD0E6B">
          <w:rPr>
            <w:rStyle w:val="Hyperlink"/>
            <w:noProof/>
          </w:rPr>
          <w:t>3.3. Ambiente do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_Toc392856625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757E1" w:rsidRDefault="00C757E1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856626" w:history="1">
        <w:r w:rsidRPr="00DD0E6B">
          <w:rPr>
            <w:rStyle w:val="Hyperlink"/>
            <w:noProof/>
          </w:rPr>
          <w:t>3.4. Principais Necessidades dos Usuários ou dos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_Toc392856626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57E1" w:rsidRDefault="00C757E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2856627" w:history="1">
        <w:r w:rsidRPr="00DD0E6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DD0E6B">
          <w:rPr>
            <w:rStyle w:val="Hyperlink"/>
            <w:noProof/>
          </w:rPr>
          <w:t>VISÃO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_Toc392856627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57E1" w:rsidRDefault="00C757E1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856628" w:history="1">
        <w:r w:rsidRPr="00DD0E6B">
          <w:rPr>
            <w:rStyle w:val="Hyperlink"/>
            <w:noProof/>
          </w:rPr>
          <w:t>4.1. Perspectiva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_Toc392856628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57E1" w:rsidRDefault="00C757E1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856629" w:history="1">
        <w:r w:rsidRPr="00DD0E6B">
          <w:rPr>
            <w:rStyle w:val="Hyperlink"/>
            <w:noProof/>
          </w:rPr>
          <w:t>4.2. Suposições e Dependências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_Toc392856629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57E1" w:rsidRDefault="00C757E1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856630" w:history="1">
        <w:r w:rsidRPr="00DD0E6B">
          <w:rPr>
            <w:rStyle w:val="Hyperlink"/>
            <w:noProof/>
          </w:rPr>
          <w:t>4.3. Requisitos gerais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_Toc392856630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757E1" w:rsidRDefault="00C757E1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856631" w:history="1">
        <w:r w:rsidRPr="00DD0E6B">
          <w:rPr>
            <w:rStyle w:val="Hyperlink"/>
            <w:noProof/>
          </w:rPr>
          <w:t>4.3.2. Dependências e Integrações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_Toc392856631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57E1" w:rsidRDefault="00C757E1">
      <w:pPr>
        <w:pStyle w:val="Sumrio2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2856632" w:history="1">
        <w:r w:rsidRPr="00DD0E6B">
          <w:rPr>
            <w:rStyle w:val="Hyperlink"/>
            <w:noProof/>
          </w:rPr>
          <w:t>4.4. Requisitos Fora do 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_Toc392856632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57E1" w:rsidRDefault="00C757E1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2856633" w:history="1">
        <w:r w:rsidRPr="00DD0E6B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DD0E6B">
          <w:rPr>
            <w:rStyle w:val="Hyperlink"/>
            <w:noProof/>
          </w:rPr>
          <w:t>ASSINATURAS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_Toc392856633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0302" w:rsidRDefault="005D372B">
      <w:pPr>
        <w:rPr>
          <w:lang w:val="en-US"/>
        </w:rPr>
      </w:pPr>
      <w:r>
        <w:rPr>
          <w:lang w:val="en-US"/>
        </w:rPr>
        <w:fldChar w:fldCharType="end"/>
      </w:r>
    </w:p>
    <w:p w:rsidR="00E10302" w:rsidRDefault="00E10302">
      <w:pPr>
        <w:rPr>
          <w:lang w:val="en-US"/>
        </w:rPr>
      </w:pPr>
    </w:p>
    <w:p w:rsidR="00E10302" w:rsidRDefault="00E10302">
      <w:pPr>
        <w:sectPr w:rsidR="00E10302" w:rsidSect="006D1DB3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</w:p>
    <w:p w:rsidR="00E10302" w:rsidRDefault="00E10302" w:rsidP="004E6180">
      <w:pPr>
        <w:pStyle w:val="STJNvel1"/>
      </w:pPr>
      <w:bookmarkStart w:id="0" w:name="_Toc121914615"/>
      <w:bookmarkStart w:id="1" w:name="_Toc392856615"/>
      <w:r>
        <w:lastRenderedPageBreak/>
        <w:t>INTRODUÇÃO</w:t>
      </w:r>
      <w:bookmarkEnd w:id="1"/>
    </w:p>
    <w:p w:rsidR="00E10302" w:rsidRPr="00BD4ED9" w:rsidRDefault="00E10302" w:rsidP="00BD4ED9">
      <w:pPr>
        <w:pStyle w:val="textovisao"/>
        <w:rPr>
          <w:i/>
        </w:rPr>
      </w:pPr>
      <w:r w:rsidRPr="00BD4ED9">
        <w:t xml:space="preserve">A introdução do </w:t>
      </w:r>
      <w:r w:rsidR="009F08AB" w:rsidRPr="00BD4ED9">
        <w:rPr>
          <w:b/>
        </w:rPr>
        <w:t>D</w:t>
      </w:r>
      <w:r w:rsidRPr="00BD4ED9">
        <w:rPr>
          <w:b/>
        </w:rPr>
        <w:t xml:space="preserve">ocumento </w:t>
      </w:r>
      <w:r w:rsidR="009F08AB" w:rsidRPr="00BD4ED9">
        <w:rPr>
          <w:b/>
        </w:rPr>
        <w:t>de</w:t>
      </w:r>
      <w:r w:rsidR="009F08AB" w:rsidRPr="00BD4ED9">
        <w:t xml:space="preserve"> </w:t>
      </w:r>
      <w:r w:rsidRPr="00BD4ED9">
        <w:rPr>
          <w:b/>
          <w:bCs/>
        </w:rPr>
        <w:t>Visão</w:t>
      </w:r>
      <w:r w:rsidR="00B42BE5" w:rsidRPr="00BD4ED9">
        <w:rPr>
          <w:b/>
          <w:bCs/>
        </w:rPr>
        <w:t xml:space="preserve"> e Escopo</w:t>
      </w:r>
      <w:r w:rsidRPr="00BD4ED9">
        <w:t xml:space="preserve"> fornece uma visão geral de todo o seu conteúdo. Ela contém a finalidade e as referências desse documento.</w:t>
      </w:r>
    </w:p>
    <w:p w:rsidR="00BD4ED9" w:rsidRDefault="00BD4ED9" w:rsidP="00BD4ED9">
      <w:pPr>
        <w:pStyle w:val="STJNvel2"/>
        <w:numPr>
          <w:ilvl w:val="0"/>
          <w:numId w:val="0"/>
        </w:numPr>
        <w:spacing w:after="0"/>
        <w:ind w:left="360"/>
      </w:pPr>
    </w:p>
    <w:p w:rsidR="00E10302" w:rsidRDefault="00E10302" w:rsidP="004E6180">
      <w:pPr>
        <w:pStyle w:val="STJNvel2"/>
        <w:numPr>
          <w:ilvl w:val="0"/>
          <w:numId w:val="0"/>
        </w:numPr>
        <w:ind w:left="360"/>
        <w:rPr>
          <w:rFonts w:eastAsia="Arial Unicode MS"/>
        </w:rPr>
      </w:pPr>
      <w:bookmarkStart w:id="2" w:name="_Toc392856616"/>
      <w:r>
        <w:t>1.1</w:t>
      </w:r>
      <w:r w:rsidR="004E6180">
        <w:t xml:space="preserve">. </w:t>
      </w:r>
      <w:r>
        <w:t>Finalidade</w:t>
      </w:r>
      <w:bookmarkEnd w:id="2"/>
    </w:p>
    <w:p w:rsidR="00E10302" w:rsidRPr="00BD4ED9" w:rsidRDefault="00E10302" w:rsidP="00BD4ED9">
      <w:pPr>
        <w:pStyle w:val="textovisao"/>
      </w:pPr>
      <w:r w:rsidRPr="00BD4ED9">
        <w:t xml:space="preserve">A finalidade deste documento é coletar, analisar e definir necessidades e recursos de nível superior do </w:t>
      </w:r>
      <w:r w:rsidR="00157F5F" w:rsidRPr="00BD4ED9">
        <w:t>SAAD - Sistema de Acompanhamento Administrativo de Documentos.</w:t>
      </w:r>
    </w:p>
    <w:p w:rsidR="005A56A9" w:rsidRDefault="005A56A9" w:rsidP="00BD4ED9">
      <w:pPr>
        <w:pStyle w:val="STJNvel2"/>
        <w:numPr>
          <w:ilvl w:val="0"/>
          <w:numId w:val="0"/>
        </w:numPr>
        <w:spacing w:after="0"/>
        <w:ind w:left="360"/>
      </w:pPr>
    </w:p>
    <w:p w:rsidR="00E10302" w:rsidRDefault="004E6180" w:rsidP="004E6180">
      <w:pPr>
        <w:pStyle w:val="STJNvel2"/>
        <w:numPr>
          <w:ilvl w:val="0"/>
          <w:numId w:val="0"/>
        </w:numPr>
        <w:ind w:left="360"/>
      </w:pPr>
      <w:bookmarkStart w:id="3" w:name="_Toc392856617"/>
      <w:r>
        <w:t xml:space="preserve">1.2. </w:t>
      </w:r>
      <w:r w:rsidR="00E10302">
        <w:t>Escopo</w:t>
      </w:r>
      <w:bookmarkEnd w:id="3"/>
    </w:p>
    <w:p w:rsidR="00157F5F" w:rsidRDefault="00B42BE5" w:rsidP="00BD4ED9">
      <w:pPr>
        <w:pStyle w:val="textovisao"/>
        <w:spacing w:after="0"/>
      </w:pPr>
      <w:r w:rsidRPr="00BD4ED9">
        <w:t>O documento</w:t>
      </w:r>
      <w:r w:rsidR="00E10302" w:rsidRPr="00BD4ED9">
        <w:t xml:space="preserve"> se concentra nos recursos necessários aos envolvidos e aos usuários-alvo e nas </w:t>
      </w:r>
      <w:r w:rsidR="00E10302" w:rsidRPr="00BD4ED9">
        <w:rPr>
          <w:b/>
          <w:bCs/>
        </w:rPr>
        <w:t>razões</w:t>
      </w:r>
      <w:r w:rsidR="00E10302" w:rsidRPr="00BD4ED9">
        <w:t xml:space="preserve"> que levam a essas necessidades. Os detalhes de como o </w:t>
      </w:r>
      <w:r w:rsidR="00157F5F" w:rsidRPr="00BD4ED9">
        <w:t>Sistema de Acompanhamento Administrativo de Documentos</w:t>
      </w:r>
      <w:r w:rsidR="00753C0F">
        <w:t xml:space="preserve"> (SAAD)</w:t>
      </w:r>
      <w:r w:rsidR="00157F5F" w:rsidRPr="00BD4ED9">
        <w:t xml:space="preserve"> </w:t>
      </w:r>
      <w:r w:rsidR="00E10302" w:rsidRPr="00BD4ED9">
        <w:t>satisfaz essas necessidades são descritos no</w:t>
      </w:r>
      <w:r w:rsidR="009F08AB" w:rsidRPr="00BD4ED9">
        <w:t>s</w:t>
      </w:r>
      <w:r w:rsidR="00E10302" w:rsidRPr="00BD4ED9">
        <w:t xml:space="preserve"> caso</w:t>
      </w:r>
      <w:r w:rsidR="009F08AB" w:rsidRPr="00BD4ED9">
        <w:t>s</w:t>
      </w:r>
      <w:r w:rsidR="00E10302" w:rsidRPr="00BD4ED9">
        <w:t xml:space="preserve"> de uso e nos documentos de requisitos e regra</w:t>
      </w:r>
      <w:r w:rsidR="009F08AB" w:rsidRPr="00BD4ED9">
        <w:t>s</w:t>
      </w:r>
      <w:r w:rsidR="00E10302" w:rsidRPr="00BD4ED9">
        <w:t xml:space="preserve"> de negócio.</w:t>
      </w:r>
    </w:p>
    <w:p w:rsidR="00BD4ED9" w:rsidRPr="00BD4ED9" w:rsidRDefault="00BD4ED9" w:rsidP="00BD4ED9">
      <w:pPr>
        <w:pStyle w:val="textovisao"/>
        <w:spacing w:after="0"/>
        <w:rPr>
          <w:i/>
          <w:iCs/>
        </w:rPr>
      </w:pPr>
    </w:p>
    <w:p w:rsidR="006B4815" w:rsidRPr="00BD4ED9" w:rsidRDefault="00ED16DE" w:rsidP="00BD4ED9">
      <w:pPr>
        <w:pStyle w:val="textovisao"/>
        <w:spacing w:after="0"/>
      </w:pPr>
      <w:r w:rsidRPr="00BD4ED9">
        <w:t>O objetivo</w:t>
      </w:r>
      <w:r w:rsidR="006D4FC3" w:rsidRPr="00BD4ED9">
        <w:t xml:space="preserve"> </w:t>
      </w:r>
      <w:r w:rsidRPr="00BD4ED9">
        <w:t xml:space="preserve">do SAAD é seguir o mesmo padrão do </w:t>
      </w:r>
      <w:r w:rsidR="006B4815" w:rsidRPr="00BD4ED9">
        <w:t>”Sistema de Acompanhamento Administrativo da Presidência</w:t>
      </w:r>
      <w:r w:rsidR="001C08F9" w:rsidRPr="00BD4ED9">
        <w:t xml:space="preserve"> (SAAP)</w:t>
      </w:r>
      <w:r w:rsidR="006B4815" w:rsidRPr="00BD4ED9">
        <w:t>" do STJ utilizado pelo Gabinete do Secretário-Geral da Presidência.</w:t>
      </w:r>
    </w:p>
    <w:p w:rsidR="006B4815" w:rsidRPr="00BD4ED9" w:rsidRDefault="006B4815" w:rsidP="00BD4ED9">
      <w:pPr>
        <w:pStyle w:val="textovisao"/>
        <w:spacing w:after="0"/>
      </w:pPr>
    </w:p>
    <w:p w:rsidR="00ED16DE" w:rsidRPr="00BD4ED9" w:rsidRDefault="006B4815" w:rsidP="00BD4ED9">
      <w:pPr>
        <w:pStyle w:val="textovisao"/>
        <w:spacing w:after="0"/>
      </w:pPr>
      <w:r w:rsidRPr="00BD4ED9">
        <w:t xml:space="preserve">Entretanto, existem </w:t>
      </w:r>
      <w:r w:rsidR="00ED16DE" w:rsidRPr="00BD4ED9">
        <w:t>algumas melhorias identifica</w:t>
      </w:r>
      <w:r w:rsidRPr="00BD4ED9">
        <w:t xml:space="preserve">das e necessárias para que também possa ser utilizado </w:t>
      </w:r>
      <w:r w:rsidR="00ED16DE" w:rsidRPr="00BD4ED9">
        <w:t xml:space="preserve">pelos Gabinetes de Ministros, </w:t>
      </w:r>
      <w:r w:rsidR="005B5012" w:rsidRPr="00BD4ED9">
        <w:t>Gabinete do Ministro Diretor da Revista,</w:t>
      </w:r>
      <w:r w:rsidR="006D4FC3" w:rsidRPr="00BD4ED9">
        <w:t xml:space="preserve"> </w:t>
      </w:r>
      <w:r w:rsidR="00ED16DE" w:rsidRPr="00BD4ED9">
        <w:t>Gabinete da Vice-Presidência e</w:t>
      </w:r>
      <w:r w:rsidR="006D4FC3" w:rsidRPr="00BD4ED9">
        <w:t xml:space="preserve"> </w:t>
      </w:r>
      <w:r w:rsidR="00ED16DE" w:rsidRPr="00BD4ED9">
        <w:t>Gabinete do Secretário-Geral da Presidência do STJ.</w:t>
      </w:r>
    </w:p>
    <w:p w:rsidR="006B4815" w:rsidRPr="00BD4ED9" w:rsidRDefault="006B4815" w:rsidP="00BD4ED9">
      <w:pPr>
        <w:pStyle w:val="textovisao"/>
        <w:spacing w:after="0"/>
      </w:pPr>
    </w:p>
    <w:p w:rsidR="006B4815" w:rsidRPr="00BD4ED9" w:rsidRDefault="006B4815" w:rsidP="00BD4ED9">
      <w:pPr>
        <w:pStyle w:val="textovisao"/>
        <w:spacing w:after="0"/>
        <w:rPr>
          <w:i/>
          <w:iCs/>
        </w:rPr>
      </w:pPr>
      <w:r w:rsidRPr="00BD4ED9">
        <w:t>O novo projeto deverá ser integrado com outros sistemas utilizados pelo STJ para popular a base de dados de acordo com a realidade de cada Gabinete.</w:t>
      </w:r>
      <w:r w:rsidRPr="00BD4ED9">
        <w:rPr>
          <w:i/>
          <w:iCs/>
        </w:rPr>
        <w:t xml:space="preserve"> </w:t>
      </w:r>
    </w:p>
    <w:p w:rsidR="006B4815" w:rsidRPr="00157F5F" w:rsidRDefault="006B4815" w:rsidP="00BD4ED9">
      <w:pPr>
        <w:pStyle w:val="infoblue"/>
        <w:spacing w:after="0"/>
        <w:ind w:firstLine="360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:rsidR="00E10302" w:rsidRDefault="00E10302" w:rsidP="004E6180">
      <w:pPr>
        <w:pStyle w:val="STJNvel2"/>
        <w:numPr>
          <w:ilvl w:val="0"/>
          <w:numId w:val="0"/>
        </w:numPr>
        <w:ind w:left="360"/>
      </w:pPr>
      <w:bookmarkStart w:id="4" w:name="_Toc392856618"/>
      <w:r>
        <w:t>1.3</w:t>
      </w:r>
      <w:r w:rsidR="004E6180">
        <w:t>.</w:t>
      </w:r>
      <w:r>
        <w:rPr>
          <w:rFonts w:ascii="Times New Roman" w:hAnsi="Times New Roman"/>
          <w:sz w:val="14"/>
          <w:szCs w:val="14"/>
        </w:rPr>
        <w:t xml:space="preserve"> </w:t>
      </w:r>
      <w:r>
        <w:t>Referências</w:t>
      </w:r>
      <w:bookmarkEnd w:id="4"/>
    </w:p>
    <w:p w:rsidR="00E10302" w:rsidRDefault="00BD4ED9" w:rsidP="00BD4ED9">
      <w:pPr>
        <w:pStyle w:val="textovisao"/>
      </w:pPr>
      <w:r>
        <w:t xml:space="preserve">- </w:t>
      </w:r>
      <w:r w:rsidR="00157F5F">
        <w:t>Sistema de Acompanhamento Administrativo da Presidência</w:t>
      </w:r>
      <w:r w:rsidR="0045432F">
        <w:t xml:space="preserve"> (SAAP)</w:t>
      </w:r>
      <w:r w:rsidR="00157F5F">
        <w:t>.</w:t>
      </w:r>
    </w:p>
    <w:p w:rsidR="007A631E" w:rsidRDefault="007A631E" w:rsidP="00BD4ED9">
      <w:pPr>
        <w:pStyle w:val="textovisao"/>
        <w:rPr>
          <w:i/>
          <w:iCs/>
        </w:rPr>
      </w:pPr>
    </w:p>
    <w:p w:rsidR="00E10302" w:rsidRDefault="00E10302" w:rsidP="004E6180">
      <w:pPr>
        <w:pStyle w:val="STJNvel1"/>
      </w:pPr>
      <w:bookmarkStart w:id="5" w:name="_Toc392856619"/>
      <w:r>
        <w:t>POSICIONAMENTO</w:t>
      </w:r>
      <w:bookmarkEnd w:id="5"/>
    </w:p>
    <w:p w:rsidR="00E10302" w:rsidRDefault="00E10302" w:rsidP="00936337">
      <w:pPr>
        <w:pStyle w:val="STJNvel2"/>
        <w:numPr>
          <w:ilvl w:val="0"/>
          <w:numId w:val="0"/>
        </w:numPr>
        <w:spacing w:after="0"/>
        <w:ind w:left="360"/>
      </w:pPr>
      <w:bookmarkStart w:id="6" w:name="_Toc392856620"/>
      <w:r>
        <w:t>2.1</w:t>
      </w:r>
      <w:r w:rsidR="004E6180">
        <w:t>.</w:t>
      </w:r>
      <w:r>
        <w:t xml:space="preserve"> Descrição do Problema</w:t>
      </w:r>
      <w:bookmarkEnd w:id="6"/>
    </w:p>
    <w:p w:rsidR="007A631E" w:rsidRDefault="007A631E" w:rsidP="00936337">
      <w:pPr>
        <w:pStyle w:val="STJNvel2"/>
        <w:numPr>
          <w:ilvl w:val="0"/>
          <w:numId w:val="0"/>
        </w:numPr>
        <w:spacing w:after="0"/>
        <w:ind w:left="360"/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970"/>
        <w:gridCol w:w="5220"/>
      </w:tblGrid>
      <w:tr w:rsidR="00E1030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715" w:rsidRPr="001C48C8" w:rsidRDefault="00753C0F" w:rsidP="00753C0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dificuldade no </w:t>
            </w:r>
            <w:r w:rsidR="002254C2">
              <w:rPr>
                <w:rFonts w:ascii="Arial" w:hAnsi="Arial" w:cs="Arial"/>
                <w:i w:val="0"/>
                <w:color w:val="auto"/>
              </w:rPr>
              <w:t>controle de documentos</w:t>
            </w:r>
            <w:r w:rsidR="00003614">
              <w:rPr>
                <w:rFonts w:ascii="Arial" w:hAnsi="Arial" w:cs="Arial"/>
                <w:i w:val="0"/>
                <w:color w:val="auto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</w:rPr>
              <w:t xml:space="preserve">administrativos </w:t>
            </w:r>
            <w:r w:rsidR="00003614">
              <w:rPr>
                <w:rFonts w:ascii="Arial" w:hAnsi="Arial" w:cs="Arial"/>
                <w:i w:val="0"/>
                <w:color w:val="auto"/>
              </w:rPr>
              <w:t xml:space="preserve">recebidos e expedidos, </w:t>
            </w:r>
            <w:r w:rsidR="00362123">
              <w:rPr>
                <w:rFonts w:ascii="Arial" w:hAnsi="Arial" w:cs="Arial"/>
                <w:i w:val="0"/>
                <w:color w:val="auto"/>
              </w:rPr>
              <w:t xml:space="preserve">que atualmente é realizado manualmente pelos </w:t>
            </w:r>
            <w:r w:rsidR="0020560B">
              <w:rPr>
                <w:rFonts w:ascii="Arial" w:hAnsi="Arial" w:cs="Arial"/>
                <w:i w:val="0"/>
                <w:color w:val="auto"/>
              </w:rPr>
              <w:t xml:space="preserve">servidores </w:t>
            </w:r>
            <w:r w:rsidR="00362123">
              <w:rPr>
                <w:rFonts w:ascii="Arial" w:hAnsi="Arial" w:cs="Arial"/>
                <w:i w:val="0"/>
                <w:color w:val="auto"/>
              </w:rPr>
              <w:t>dos Gabinetes.</w:t>
            </w:r>
          </w:p>
        </w:tc>
      </w:tr>
      <w:tr w:rsidR="00F77715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715" w:rsidRPr="004E6180" w:rsidRDefault="00F77715" w:rsidP="004E618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715" w:rsidRPr="00F77715" w:rsidRDefault="00F77715" w:rsidP="00003614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F77715">
              <w:rPr>
                <w:rFonts w:ascii="Arial" w:hAnsi="Arial" w:cs="Arial"/>
                <w:i w:val="0"/>
                <w:color w:val="auto"/>
              </w:rPr>
              <w:t xml:space="preserve">Gabinetes de Ministros, </w:t>
            </w:r>
            <w:r w:rsidR="00003614" w:rsidRPr="00003614">
              <w:rPr>
                <w:rFonts w:ascii="Arial" w:hAnsi="Arial" w:cs="Arial"/>
                <w:i w:val="0"/>
                <w:color w:val="auto"/>
                <w:szCs w:val="24"/>
              </w:rPr>
              <w:t xml:space="preserve">Gabinete do Ministro Diretor da </w:t>
            </w:r>
            <w:r w:rsidR="006D4FC3" w:rsidRPr="00003614">
              <w:rPr>
                <w:rFonts w:ascii="Arial" w:hAnsi="Arial" w:cs="Arial"/>
                <w:i w:val="0"/>
                <w:color w:val="auto"/>
                <w:szCs w:val="24"/>
              </w:rPr>
              <w:t>Revista</w:t>
            </w:r>
            <w:r w:rsidR="006D4FC3" w:rsidRPr="00003614">
              <w:rPr>
                <w:rFonts w:ascii="Arial" w:hAnsi="Arial" w:cs="Arial"/>
                <w:i w:val="0"/>
                <w:color w:val="auto"/>
              </w:rPr>
              <w:t>,</w:t>
            </w:r>
            <w:r w:rsidR="00003614" w:rsidRPr="00003614"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Pr="00003614">
              <w:rPr>
                <w:rFonts w:ascii="Arial" w:hAnsi="Arial" w:cs="Arial"/>
                <w:i w:val="0"/>
                <w:color w:val="auto"/>
              </w:rPr>
              <w:t>Gabinete da Vice-Presidência e</w:t>
            </w:r>
            <w:r w:rsidR="006D4FC3" w:rsidRPr="00003614"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Pr="00003614">
              <w:rPr>
                <w:rFonts w:ascii="Arial" w:hAnsi="Arial" w:cs="Arial"/>
                <w:i w:val="0"/>
                <w:color w:val="auto"/>
              </w:rPr>
              <w:t>Gabinete do Secretário-Geral da Presidência do STJ.</w:t>
            </w:r>
          </w:p>
        </w:tc>
      </w:tr>
      <w:tr w:rsidR="00F77715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715" w:rsidRPr="004E6180" w:rsidRDefault="00F77715" w:rsidP="004E618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715" w:rsidRPr="001C48C8" w:rsidRDefault="00753C0F" w:rsidP="00753C0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deficiência no c</w:t>
            </w:r>
            <w:r w:rsidR="00003614">
              <w:rPr>
                <w:rFonts w:ascii="Arial" w:hAnsi="Arial" w:cs="Arial"/>
                <w:i w:val="0"/>
                <w:color w:val="auto"/>
              </w:rPr>
              <w:t xml:space="preserve">ontrole e </w:t>
            </w:r>
            <w:r>
              <w:rPr>
                <w:rFonts w:ascii="Arial" w:hAnsi="Arial" w:cs="Arial"/>
                <w:i w:val="0"/>
                <w:color w:val="auto"/>
              </w:rPr>
              <w:t xml:space="preserve">na </w:t>
            </w:r>
            <w:r w:rsidR="00003614">
              <w:rPr>
                <w:rFonts w:ascii="Arial" w:hAnsi="Arial" w:cs="Arial"/>
                <w:i w:val="0"/>
                <w:color w:val="auto"/>
              </w:rPr>
              <w:t>a</w:t>
            </w:r>
            <w:r w:rsidR="00362123">
              <w:rPr>
                <w:rFonts w:ascii="Arial" w:hAnsi="Arial" w:cs="Arial"/>
                <w:i w:val="0"/>
                <w:color w:val="auto"/>
              </w:rPr>
              <w:t xml:space="preserve">gilidade </w:t>
            </w:r>
            <w:r>
              <w:rPr>
                <w:rFonts w:ascii="Arial" w:hAnsi="Arial" w:cs="Arial"/>
                <w:i w:val="0"/>
                <w:color w:val="auto"/>
              </w:rPr>
              <w:t xml:space="preserve">em executar </w:t>
            </w:r>
            <w:r w:rsidR="00362123">
              <w:rPr>
                <w:rFonts w:ascii="Arial" w:hAnsi="Arial" w:cs="Arial"/>
                <w:i w:val="0"/>
                <w:color w:val="auto"/>
              </w:rPr>
              <w:t xml:space="preserve">o andamento </w:t>
            </w:r>
            <w:r>
              <w:rPr>
                <w:rFonts w:ascii="Arial" w:hAnsi="Arial" w:cs="Arial"/>
                <w:i w:val="0"/>
                <w:color w:val="auto"/>
              </w:rPr>
              <w:t xml:space="preserve">de </w:t>
            </w:r>
            <w:r w:rsidR="002254C2">
              <w:rPr>
                <w:rFonts w:ascii="Arial" w:hAnsi="Arial" w:cs="Arial"/>
                <w:i w:val="0"/>
                <w:color w:val="auto"/>
              </w:rPr>
              <w:t>documento</w:t>
            </w:r>
            <w:r>
              <w:rPr>
                <w:rFonts w:ascii="Arial" w:hAnsi="Arial" w:cs="Arial"/>
                <w:i w:val="0"/>
                <w:color w:val="auto"/>
              </w:rPr>
              <w:t>s administrativos</w:t>
            </w:r>
            <w:r w:rsidR="00362123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F77715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715" w:rsidRPr="004E6180" w:rsidRDefault="00F77715" w:rsidP="004E618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uma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7715" w:rsidRPr="001C48C8" w:rsidRDefault="00003614" w:rsidP="00753C0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um sistema </w:t>
            </w:r>
            <w:r w:rsidR="00753C0F">
              <w:rPr>
                <w:rFonts w:ascii="Arial" w:hAnsi="Arial" w:cs="Arial"/>
                <w:i w:val="0"/>
                <w:color w:val="auto"/>
              </w:rPr>
              <w:t xml:space="preserve">que permita registrar e controlar </w:t>
            </w:r>
            <w:r>
              <w:rPr>
                <w:rFonts w:ascii="Arial" w:hAnsi="Arial" w:cs="Arial"/>
                <w:i w:val="0"/>
                <w:color w:val="auto"/>
              </w:rPr>
              <w:t>todos os documentos</w:t>
            </w:r>
            <w:r w:rsidR="00753C0F">
              <w:rPr>
                <w:rFonts w:ascii="Arial" w:hAnsi="Arial" w:cs="Arial"/>
                <w:i w:val="0"/>
                <w:color w:val="auto"/>
              </w:rPr>
              <w:t xml:space="preserve"> administrativos</w:t>
            </w:r>
            <w:r>
              <w:rPr>
                <w:rFonts w:ascii="Arial" w:hAnsi="Arial" w:cs="Arial"/>
                <w:i w:val="0"/>
                <w:color w:val="auto"/>
              </w:rPr>
              <w:t xml:space="preserve"> que tramitam em uma Unidade</w:t>
            </w:r>
            <w:r w:rsidR="00753C0F">
              <w:rPr>
                <w:rFonts w:ascii="Arial" w:hAnsi="Arial" w:cs="Arial"/>
                <w:i w:val="0"/>
                <w:color w:val="auto"/>
              </w:rPr>
              <w:t>,</w:t>
            </w:r>
            <w:r w:rsidR="00F77715" w:rsidRPr="001C48C8"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="00753C0F">
              <w:rPr>
                <w:rFonts w:ascii="Arial" w:hAnsi="Arial" w:cs="Arial"/>
                <w:i w:val="0"/>
                <w:color w:val="auto"/>
              </w:rPr>
              <w:t xml:space="preserve">possibilitando </w:t>
            </w:r>
            <w:r>
              <w:rPr>
                <w:rFonts w:ascii="Arial" w:hAnsi="Arial" w:cs="Arial"/>
                <w:i w:val="0"/>
                <w:color w:val="auto"/>
              </w:rPr>
              <w:t>acompanha</w:t>
            </w:r>
            <w:r w:rsidR="00EC4E3D">
              <w:rPr>
                <w:rFonts w:ascii="Arial" w:hAnsi="Arial" w:cs="Arial"/>
                <w:i w:val="0"/>
                <w:color w:val="auto"/>
              </w:rPr>
              <w:t xml:space="preserve">r </w:t>
            </w:r>
            <w:r>
              <w:rPr>
                <w:rFonts w:ascii="Arial" w:hAnsi="Arial" w:cs="Arial"/>
                <w:i w:val="0"/>
                <w:color w:val="auto"/>
              </w:rPr>
              <w:t>os encaminhamentos necessários</w:t>
            </w:r>
            <w:r w:rsidR="00EC4E3D">
              <w:rPr>
                <w:rFonts w:ascii="Arial" w:hAnsi="Arial" w:cs="Arial"/>
                <w:i w:val="0"/>
                <w:color w:val="auto"/>
              </w:rPr>
              <w:t xml:space="preserve"> e </w:t>
            </w:r>
            <w:r>
              <w:rPr>
                <w:rFonts w:ascii="Arial" w:hAnsi="Arial" w:cs="Arial"/>
                <w:i w:val="0"/>
                <w:color w:val="auto"/>
              </w:rPr>
              <w:t xml:space="preserve">as providências tomadas sobre as demandas geradas pelos </w:t>
            </w:r>
            <w:r w:rsidR="00EC4E3D">
              <w:rPr>
                <w:rFonts w:ascii="Arial" w:hAnsi="Arial" w:cs="Arial"/>
                <w:i w:val="0"/>
                <w:color w:val="auto"/>
              </w:rPr>
              <w:t>d</w:t>
            </w:r>
            <w:r>
              <w:rPr>
                <w:rFonts w:ascii="Arial" w:hAnsi="Arial" w:cs="Arial"/>
                <w:i w:val="0"/>
                <w:color w:val="auto"/>
              </w:rPr>
              <w:t>ocumentos.</w:t>
            </w:r>
          </w:p>
        </w:tc>
      </w:tr>
    </w:tbl>
    <w:p w:rsidR="00157F5F" w:rsidRDefault="00157F5F" w:rsidP="004E6180">
      <w:pPr>
        <w:pStyle w:val="STJNvel2"/>
        <w:numPr>
          <w:ilvl w:val="0"/>
          <w:numId w:val="0"/>
        </w:numPr>
        <w:ind w:left="360"/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970"/>
        <w:gridCol w:w="5220"/>
      </w:tblGrid>
      <w:tr w:rsidR="0020560B" w:rsidTr="001D11E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560B" w:rsidRPr="004E6180" w:rsidRDefault="0020560B" w:rsidP="001D11E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560B" w:rsidRPr="001C48C8" w:rsidRDefault="0020560B" w:rsidP="0020560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falta de suporte técnico</w:t>
            </w:r>
            <w:r w:rsidR="006D4FC3">
              <w:rPr>
                <w:rFonts w:ascii="Arial" w:hAnsi="Arial" w:cs="Arial"/>
                <w:i w:val="0"/>
                <w:color w:val="auto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</w:rPr>
              <w:t>e manutenção no Sistema de Acompanhamento Administrativo da Presidência (SAAP) desenvolvido por uma empresa contratada</w:t>
            </w:r>
            <w:r w:rsidR="00D20735">
              <w:rPr>
                <w:rFonts w:ascii="Arial" w:hAnsi="Arial" w:cs="Arial"/>
                <w:i w:val="0"/>
                <w:color w:val="auto"/>
              </w:rPr>
              <w:t xml:space="preserve"> unicamente para a Presidência</w:t>
            </w:r>
            <w:r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753C0F" w:rsidTr="001D11E0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C0F" w:rsidRPr="004E6180" w:rsidRDefault="00753C0F" w:rsidP="001D11E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Afeta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C0F" w:rsidRPr="00F77715" w:rsidRDefault="00753C0F" w:rsidP="0020560B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F77715">
              <w:rPr>
                <w:rFonts w:ascii="Arial" w:hAnsi="Arial" w:cs="Arial"/>
                <w:i w:val="0"/>
                <w:color w:val="auto"/>
              </w:rPr>
              <w:t xml:space="preserve">Gabinetes de Ministros, </w:t>
            </w:r>
            <w:r w:rsidRPr="00003614">
              <w:rPr>
                <w:rFonts w:ascii="Arial" w:hAnsi="Arial" w:cs="Arial"/>
                <w:i w:val="0"/>
                <w:color w:val="auto"/>
                <w:szCs w:val="24"/>
              </w:rPr>
              <w:t>Gabinete do Ministro Diretor da Revista</w:t>
            </w:r>
            <w:r w:rsidRPr="00003614">
              <w:rPr>
                <w:rFonts w:ascii="Arial" w:hAnsi="Arial" w:cs="Arial"/>
                <w:i w:val="0"/>
                <w:color w:val="auto"/>
              </w:rPr>
              <w:t>, Gabinete da Vice-Presidência e Gabinete do Secretário-Geral da Presidência do STJ.</w:t>
            </w:r>
          </w:p>
        </w:tc>
      </w:tr>
      <w:tr w:rsidR="00753C0F" w:rsidTr="001D11E0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C0F" w:rsidRPr="004E6180" w:rsidRDefault="00753C0F" w:rsidP="001D11E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C0F" w:rsidRPr="001C48C8" w:rsidRDefault="00753C0F" w:rsidP="00753C0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impossibilidade de evolução do sistema SAAP com a implementação de novas funcionalidade</w:t>
            </w:r>
            <w:r w:rsidR="008E663A">
              <w:rPr>
                <w:rFonts w:ascii="Arial" w:hAnsi="Arial" w:cs="Arial"/>
                <w:i w:val="0"/>
                <w:color w:val="auto"/>
              </w:rPr>
              <w:t>s</w:t>
            </w:r>
            <w:r>
              <w:rPr>
                <w:rFonts w:ascii="Arial" w:hAnsi="Arial" w:cs="Arial"/>
                <w:i w:val="0"/>
                <w:color w:val="auto"/>
              </w:rPr>
              <w:t xml:space="preserve"> e seu uso por outras unidades.</w:t>
            </w:r>
          </w:p>
        </w:tc>
      </w:tr>
      <w:tr w:rsidR="00753C0F" w:rsidTr="001D11E0">
        <w:tc>
          <w:tcPr>
            <w:tcW w:w="297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C0F" w:rsidRPr="004E6180" w:rsidRDefault="00753C0F" w:rsidP="001D11E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uma boa solução seria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3C0F" w:rsidRPr="001C48C8" w:rsidRDefault="00753C0F" w:rsidP="00753C0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um novo sistema que preserve as características principais do SAAP e que contemple novos requisitos de outras Unidades, permitindo a customização do sistema por diferentes setores do Tribunal.</w:t>
            </w:r>
          </w:p>
        </w:tc>
      </w:tr>
    </w:tbl>
    <w:p w:rsidR="0020560B" w:rsidRDefault="0020560B" w:rsidP="004E6180">
      <w:pPr>
        <w:pStyle w:val="STJNvel2"/>
        <w:numPr>
          <w:ilvl w:val="0"/>
          <w:numId w:val="0"/>
        </w:numPr>
        <w:ind w:left="360"/>
      </w:pPr>
    </w:p>
    <w:p w:rsidR="00E10302" w:rsidRDefault="00E10302" w:rsidP="004E6180">
      <w:pPr>
        <w:pStyle w:val="STJNvel2"/>
        <w:numPr>
          <w:ilvl w:val="0"/>
          <w:numId w:val="0"/>
        </w:numPr>
        <w:ind w:left="360"/>
      </w:pPr>
      <w:bookmarkStart w:id="7" w:name="_Toc392856621"/>
      <w:r>
        <w:t>2.2</w:t>
      </w:r>
      <w:r w:rsidR="004E6180">
        <w:t>.</w:t>
      </w:r>
      <w:r>
        <w:rPr>
          <w:rFonts w:ascii="Times New Roman" w:hAnsi="Times New Roman"/>
          <w:sz w:val="14"/>
          <w:szCs w:val="14"/>
        </w:rPr>
        <w:t xml:space="preserve"> </w:t>
      </w:r>
      <w:r>
        <w:t>Sentença de Posição do Produto e Alternativas</w:t>
      </w:r>
      <w:bookmarkEnd w:id="7"/>
      <w:r>
        <w:t xml:space="preserve"> </w:t>
      </w:r>
    </w:p>
    <w:p w:rsidR="00F77715" w:rsidRDefault="00F77715" w:rsidP="00936337">
      <w:pPr>
        <w:pStyle w:val="STJNvel2"/>
        <w:numPr>
          <w:ilvl w:val="0"/>
          <w:numId w:val="0"/>
        </w:numPr>
        <w:spacing w:after="0"/>
        <w:ind w:left="360"/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790"/>
        <w:gridCol w:w="5400"/>
      </w:tblGrid>
      <w:tr w:rsidR="00E10302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003614" w:rsidRDefault="00F77715" w:rsidP="00003614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003614">
              <w:rPr>
                <w:rFonts w:ascii="Arial" w:hAnsi="Arial" w:cs="Arial"/>
                <w:i w:val="0"/>
                <w:color w:val="auto"/>
              </w:rPr>
              <w:t xml:space="preserve">Gabinetes de Ministros, </w:t>
            </w:r>
            <w:r w:rsidR="00003614" w:rsidRPr="00003614">
              <w:rPr>
                <w:rFonts w:ascii="Arial" w:hAnsi="Arial" w:cs="Arial"/>
                <w:i w:val="0"/>
                <w:color w:val="auto"/>
                <w:szCs w:val="24"/>
              </w:rPr>
              <w:t xml:space="preserve">Gabinete do Ministro Diretor da </w:t>
            </w:r>
            <w:r w:rsidR="006D4FC3" w:rsidRPr="00003614">
              <w:rPr>
                <w:rFonts w:ascii="Arial" w:hAnsi="Arial" w:cs="Arial"/>
                <w:i w:val="0"/>
                <w:color w:val="auto"/>
                <w:szCs w:val="24"/>
              </w:rPr>
              <w:t>Revista</w:t>
            </w:r>
            <w:r w:rsidR="006D4FC3" w:rsidRPr="00003614">
              <w:rPr>
                <w:rFonts w:ascii="Arial" w:hAnsi="Arial" w:cs="Arial"/>
                <w:i w:val="0"/>
                <w:color w:val="auto"/>
              </w:rPr>
              <w:t xml:space="preserve">, </w:t>
            </w:r>
            <w:r w:rsidRPr="00003614">
              <w:rPr>
                <w:rFonts w:ascii="Arial" w:hAnsi="Arial" w:cs="Arial"/>
                <w:i w:val="0"/>
                <w:color w:val="auto"/>
              </w:rPr>
              <w:t>Gabinete da Vice-Presidência e</w:t>
            </w:r>
            <w:r w:rsidR="006D4FC3" w:rsidRPr="00003614"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Pr="00003614">
              <w:rPr>
                <w:rFonts w:ascii="Arial" w:hAnsi="Arial" w:cs="Arial"/>
                <w:i w:val="0"/>
                <w:color w:val="auto"/>
              </w:rPr>
              <w:t>Gabinete do Secretário-Geral da Presidência do STJ.</w:t>
            </w:r>
          </w:p>
        </w:tc>
      </w:tr>
      <w:tr w:rsidR="00E10302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Que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F77715" w:rsidRDefault="002254C2" w:rsidP="00753C0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N</w:t>
            </w:r>
            <w:r w:rsidR="002F5DC6">
              <w:rPr>
                <w:rFonts w:ascii="Arial" w:hAnsi="Arial" w:cs="Arial"/>
                <w:i w:val="0"/>
                <w:color w:val="auto"/>
              </w:rPr>
              <w:t xml:space="preserve">ecessita de um sistema para </w:t>
            </w:r>
            <w:r>
              <w:rPr>
                <w:rFonts w:ascii="Arial" w:hAnsi="Arial" w:cs="Arial"/>
                <w:i w:val="0"/>
                <w:color w:val="auto"/>
              </w:rPr>
              <w:t>controlar</w:t>
            </w:r>
            <w:r w:rsidR="002F5DC6">
              <w:rPr>
                <w:rFonts w:ascii="Arial" w:hAnsi="Arial" w:cs="Arial"/>
                <w:i w:val="0"/>
                <w:color w:val="auto"/>
              </w:rPr>
              <w:t xml:space="preserve"> os documentos</w:t>
            </w:r>
            <w:r w:rsidR="00753C0F">
              <w:rPr>
                <w:rFonts w:ascii="Arial" w:hAnsi="Arial" w:cs="Arial"/>
                <w:i w:val="0"/>
                <w:color w:val="auto"/>
              </w:rPr>
              <w:t xml:space="preserve"> administrativos</w:t>
            </w:r>
            <w:r w:rsidR="002F5DC6">
              <w:rPr>
                <w:rFonts w:ascii="Arial" w:hAnsi="Arial" w:cs="Arial"/>
                <w:i w:val="0"/>
                <w:color w:val="auto"/>
              </w:rPr>
              <w:t xml:space="preserve"> rec</w:t>
            </w:r>
            <w:r w:rsidR="00003614">
              <w:rPr>
                <w:rFonts w:ascii="Arial" w:hAnsi="Arial" w:cs="Arial"/>
                <w:i w:val="0"/>
                <w:color w:val="auto"/>
              </w:rPr>
              <w:t>ebidos e expedidos em cada uma das Unidades</w:t>
            </w:r>
            <w:r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E10302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F77715" w:rsidRDefault="00F77715" w:rsidP="003B38F3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F77715">
              <w:rPr>
                <w:rFonts w:ascii="Arial" w:hAnsi="Arial" w:cs="Arial"/>
                <w:i w:val="0"/>
                <w:color w:val="auto"/>
              </w:rPr>
              <w:t>Sistema de Acompanhamento Administrativo de Documentos</w:t>
            </w:r>
            <w:r w:rsidR="003B38F3">
              <w:rPr>
                <w:rFonts w:ascii="Arial" w:hAnsi="Arial" w:cs="Arial"/>
                <w:i w:val="0"/>
                <w:color w:val="auto"/>
              </w:rPr>
              <w:t xml:space="preserve"> (</w:t>
            </w:r>
            <w:r w:rsidR="003B38F3" w:rsidRPr="00F77715">
              <w:rPr>
                <w:rFonts w:ascii="Arial" w:hAnsi="Arial" w:cs="Arial"/>
                <w:i w:val="0"/>
                <w:color w:val="auto"/>
              </w:rPr>
              <w:t>SAAD</w:t>
            </w:r>
            <w:r w:rsidR="003B38F3">
              <w:rPr>
                <w:rFonts w:ascii="Arial" w:hAnsi="Arial" w:cs="Arial"/>
                <w:i w:val="0"/>
                <w:color w:val="auto"/>
              </w:rPr>
              <w:t>)</w:t>
            </w:r>
            <w:r w:rsidR="0080428B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2F5DC6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DC6" w:rsidRPr="004E6180" w:rsidRDefault="002F5DC6" w:rsidP="004E618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Que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DC6" w:rsidRDefault="003B38F3" w:rsidP="002254C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- </w:t>
            </w:r>
            <w:r w:rsidR="002F5DC6">
              <w:rPr>
                <w:rFonts w:ascii="Arial" w:hAnsi="Arial" w:cs="Arial"/>
                <w:i w:val="0"/>
                <w:color w:val="auto"/>
              </w:rPr>
              <w:t xml:space="preserve">Facilite o </w:t>
            </w:r>
            <w:r w:rsidR="002254C2">
              <w:rPr>
                <w:rFonts w:ascii="Arial" w:hAnsi="Arial" w:cs="Arial"/>
                <w:i w:val="0"/>
                <w:color w:val="auto"/>
              </w:rPr>
              <w:t xml:space="preserve">controle </w:t>
            </w:r>
            <w:r w:rsidR="002F5DC6">
              <w:rPr>
                <w:rFonts w:ascii="Arial" w:hAnsi="Arial" w:cs="Arial"/>
                <w:i w:val="0"/>
                <w:color w:val="auto"/>
              </w:rPr>
              <w:t>dos documentos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EC4E3D" w:rsidRDefault="00EC4E3D" w:rsidP="00EC4E3D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- </w:t>
            </w:r>
            <w:r w:rsidR="006D4FC3">
              <w:rPr>
                <w:rFonts w:ascii="Arial" w:hAnsi="Arial" w:cs="Arial"/>
                <w:i w:val="0"/>
                <w:color w:val="auto"/>
              </w:rPr>
              <w:t>Agiliz</w:t>
            </w:r>
            <w:r w:rsidR="00753C0F">
              <w:rPr>
                <w:rFonts w:ascii="Arial" w:hAnsi="Arial" w:cs="Arial"/>
                <w:i w:val="0"/>
                <w:color w:val="auto"/>
              </w:rPr>
              <w:t>e</w:t>
            </w:r>
            <w:r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="00753C0F">
              <w:rPr>
                <w:rFonts w:ascii="Arial" w:hAnsi="Arial" w:cs="Arial"/>
                <w:i w:val="0"/>
                <w:color w:val="auto"/>
              </w:rPr>
              <w:t xml:space="preserve">o </w:t>
            </w:r>
            <w:r>
              <w:rPr>
                <w:rFonts w:ascii="Arial" w:hAnsi="Arial" w:cs="Arial"/>
                <w:i w:val="0"/>
                <w:color w:val="auto"/>
              </w:rPr>
              <w:t>andamento do</w:t>
            </w:r>
            <w:r w:rsidR="00753C0F">
              <w:rPr>
                <w:rFonts w:ascii="Arial" w:hAnsi="Arial" w:cs="Arial"/>
                <w:i w:val="0"/>
                <w:color w:val="auto"/>
              </w:rPr>
              <w:t>s</w:t>
            </w:r>
            <w:r>
              <w:rPr>
                <w:rFonts w:ascii="Arial" w:hAnsi="Arial" w:cs="Arial"/>
                <w:i w:val="0"/>
                <w:color w:val="auto"/>
              </w:rPr>
              <w:t xml:space="preserve"> documento</w:t>
            </w:r>
            <w:r w:rsidR="00753C0F">
              <w:rPr>
                <w:rFonts w:ascii="Arial" w:hAnsi="Arial" w:cs="Arial"/>
                <w:i w:val="0"/>
                <w:color w:val="auto"/>
              </w:rPr>
              <w:t>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B38F3" w:rsidRDefault="003B38F3" w:rsidP="002254C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 Acompanhe a situação da demanda do</w:t>
            </w:r>
            <w:r w:rsidR="00753C0F">
              <w:rPr>
                <w:rFonts w:ascii="Arial" w:hAnsi="Arial" w:cs="Arial"/>
                <w:i w:val="0"/>
                <w:color w:val="auto"/>
              </w:rPr>
              <w:t>s</w:t>
            </w:r>
            <w:r>
              <w:rPr>
                <w:rFonts w:ascii="Arial" w:hAnsi="Arial" w:cs="Arial"/>
                <w:i w:val="0"/>
                <w:color w:val="auto"/>
              </w:rPr>
              <w:t xml:space="preserve"> documento</w:t>
            </w:r>
            <w:r w:rsidR="00753C0F">
              <w:rPr>
                <w:rFonts w:ascii="Arial" w:hAnsi="Arial" w:cs="Arial"/>
                <w:i w:val="0"/>
                <w:color w:val="auto"/>
              </w:rPr>
              <w:t>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EC4E3D" w:rsidRDefault="00EC4E3D" w:rsidP="002254C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 Registre as providências tomadas sobre as demandas geradas pelos documentos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  <w:r>
              <w:rPr>
                <w:rFonts w:ascii="Arial" w:hAnsi="Arial" w:cs="Arial"/>
                <w:i w:val="0"/>
                <w:color w:val="auto"/>
              </w:rPr>
              <w:t xml:space="preserve"> </w:t>
            </w:r>
          </w:p>
          <w:p w:rsidR="003B38F3" w:rsidRPr="0086556E" w:rsidRDefault="003B38F3" w:rsidP="002254C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 Monitore os alertas de avisos</w:t>
            </w:r>
            <w:r w:rsidR="00EC4E3D">
              <w:rPr>
                <w:rFonts w:ascii="Arial" w:hAnsi="Arial" w:cs="Arial"/>
                <w:i w:val="0"/>
                <w:color w:val="auto"/>
              </w:rPr>
              <w:t xml:space="preserve"> sobre os prazos estabelecidos para conclusão da</w:t>
            </w:r>
            <w:r w:rsidR="00693D32">
              <w:rPr>
                <w:rFonts w:ascii="Arial" w:hAnsi="Arial" w:cs="Arial"/>
                <w:i w:val="0"/>
                <w:color w:val="auto"/>
              </w:rPr>
              <w:t>s</w:t>
            </w:r>
            <w:r w:rsidR="00EC4E3D">
              <w:rPr>
                <w:rFonts w:ascii="Arial" w:hAnsi="Arial" w:cs="Arial"/>
                <w:i w:val="0"/>
                <w:color w:val="auto"/>
              </w:rPr>
              <w:t xml:space="preserve"> demanda</w:t>
            </w:r>
            <w:r w:rsidR="00693D32">
              <w:rPr>
                <w:rFonts w:ascii="Arial" w:hAnsi="Arial" w:cs="Arial"/>
                <w:i w:val="0"/>
                <w:color w:val="auto"/>
              </w:rPr>
              <w:t>s dos documentos</w:t>
            </w:r>
            <w:r w:rsidR="00003614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2F5DC6">
        <w:tc>
          <w:tcPr>
            <w:tcW w:w="2790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DC6" w:rsidRPr="004E6180" w:rsidRDefault="002F5DC6" w:rsidP="004E618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8F3" w:rsidRPr="00F77715" w:rsidRDefault="00693D32" w:rsidP="00693D3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</w:rPr>
              <w:t xml:space="preserve">Realizar este controle pelo </w:t>
            </w:r>
            <w:r w:rsidR="002F5DC6" w:rsidRPr="00F77715">
              <w:rPr>
                <w:rFonts w:ascii="Arial" w:hAnsi="Arial" w:cs="Arial"/>
                <w:i w:val="0"/>
                <w:iCs w:val="0"/>
                <w:color w:val="auto"/>
              </w:rPr>
              <w:t xml:space="preserve">Sistema de Acompanhamento Administrativo da Presidência </w:t>
            </w:r>
            <w:r w:rsidR="003B38F3">
              <w:rPr>
                <w:rFonts w:ascii="Arial" w:hAnsi="Arial" w:cs="Arial"/>
                <w:i w:val="0"/>
                <w:iCs w:val="0"/>
                <w:color w:val="auto"/>
              </w:rPr>
              <w:t xml:space="preserve">(SAAP) </w:t>
            </w:r>
            <w:r>
              <w:rPr>
                <w:rFonts w:ascii="Arial" w:hAnsi="Arial" w:cs="Arial"/>
                <w:i w:val="0"/>
                <w:iCs w:val="0"/>
                <w:color w:val="auto"/>
              </w:rPr>
              <w:t xml:space="preserve">que foi desenvolvido para </w:t>
            </w:r>
            <w:r w:rsidR="002F5DC6" w:rsidRPr="00F77715">
              <w:rPr>
                <w:rFonts w:ascii="Arial" w:hAnsi="Arial" w:cs="Arial"/>
                <w:i w:val="0"/>
                <w:iCs w:val="0"/>
                <w:color w:val="auto"/>
              </w:rPr>
              <w:t>a Presidência</w:t>
            </w:r>
            <w:r>
              <w:rPr>
                <w:rFonts w:ascii="Arial" w:hAnsi="Arial" w:cs="Arial"/>
                <w:i w:val="0"/>
                <w:iCs w:val="0"/>
                <w:color w:val="auto"/>
              </w:rPr>
              <w:t xml:space="preserve">, e não contempla algumas funcionalidades e customizações para as Unidades. </w:t>
            </w:r>
          </w:p>
        </w:tc>
      </w:tr>
      <w:tr w:rsidR="002F5DC6">
        <w:tc>
          <w:tcPr>
            <w:tcW w:w="279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5DC6" w:rsidRPr="004E6180" w:rsidRDefault="002F5DC6" w:rsidP="004E6180">
            <w:pPr>
              <w:pStyle w:val="CTMISTabela"/>
              <w:rPr>
                <w:rFonts w:eastAsia="MS Mincho"/>
                <w:bCs w:val="0"/>
                <w:sz w:val="22"/>
                <w:szCs w:val="22"/>
                <w:lang w:val="pt-BR"/>
              </w:rPr>
            </w:pPr>
            <w:r w:rsidRPr="004E6180">
              <w:rPr>
                <w:rFonts w:eastAsia="MS Mincho"/>
                <w:bCs w:val="0"/>
                <w:sz w:val="22"/>
                <w:szCs w:val="22"/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631E" w:rsidRDefault="0046555C" w:rsidP="00037E26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Realizará </w:t>
            </w:r>
            <w:r w:rsidR="002F5DC6">
              <w:rPr>
                <w:rFonts w:ascii="Arial" w:hAnsi="Arial" w:cs="Arial"/>
                <w:i w:val="0"/>
                <w:color w:val="auto"/>
              </w:rPr>
              <w:t xml:space="preserve">o </w:t>
            </w:r>
            <w:r w:rsidR="00753C0F">
              <w:rPr>
                <w:rFonts w:ascii="Arial" w:hAnsi="Arial" w:cs="Arial"/>
                <w:i w:val="0"/>
                <w:color w:val="auto"/>
              </w:rPr>
              <w:t xml:space="preserve">registro e o </w:t>
            </w:r>
            <w:r w:rsidR="002F5DC6">
              <w:rPr>
                <w:rFonts w:ascii="Arial" w:hAnsi="Arial" w:cs="Arial"/>
                <w:i w:val="0"/>
                <w:color w:val="auto"/>
              </w:rPr>
              <w:t xml:space="preserve">controle dos documentos </w:t>
            </w:r>
            <w:r w:rsidR="00753C0F">
              <w:rPr>
                <w:rFonts w:ascii="Arial" w:hAnsi="Arial" w:cs="Arial"/>
                <w:i w:val="0"/>
                <w:color w:val="auto"/>
              </w:rPr>
              <w:t xml:space="preserve">administrativos </w:t>
            </w:r>
            <w:r w:rsidR="00C8509E">
              <w:rPr>
                <w:rFonts w:ascii="Arial" w:hAnsi="Arial" w:cs="Arial"/>
                <w:i w:val="0"/>
                <w:color w:val="auto"/>
              </w:rPr>
              <w:t xml:space="preserve">recebidos e expedidos pelas </w:t>
            </w:r>
            <w:r w:rsidR="00693D32">
              <w:rPr>
                <w:rFonts w:ascii="Arial" w:hAnsi="Arial" w:cs="Arial"/>
                <w:i w:val="0"/>
                <w:color w:val="auto"/>
              </w:rPr>
              <w:t xml:space="preserve">Unidades em apenas um sistema, permitindo a visualização </w:t>
            </w:r>
            <w:r w:rsidR="00037E26">
              <w:rPr>
                <w:rFonts w:ascii="Arial" w:hAnsi="Arial" w:cs="Arial"/>
                <w:i w:val="0"/>
                <w:color w:val="auto"/>
              </w:rPr>
              <w:t>do cadastro dos metadados e do arquivo do documento</w:t>
            </w:r>
            <w:r w:rsidR="00693D32">
              <w:rPr>
                <w:rFonts w:ascii="Arial" w:hAnsi="Arial" w:cs="Arial"/>
                <w:i w:val="0"/>
                <w:color w:val="auto"/>
              </w:rPr>
              <w:t xml:space="preserve">. </w:t>
            </w:r>
          </w:p>
          <w:p w:rsidR="00C757E1" w:rsidRDefault="00C757E1" w:rsidP="00037E26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  <w:p w:rsidR="002F5DC6" w:rsidRPr="00F77715" w:rsidRDefault="00693D32" w:rsidP="00037E26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Além disso, possibilitará o acompanhamento das </w:t>
            </w:r>
            <w:r w:rsidR="00C8509E">
              <w:rPr>
                <w:rFonts w:ascii="Arial" w:hAnsi="Arial" w:cs="Arial"/>
                <w:i w:val="0"/>
                <w:color w:val="auto"/>
              </w:rPr>
              <w:t xml:space="preserve">demandas </w:t>
            </w:r>
            <w:r w:rsidR="00037E26">
              <w:rPr>
                <w:rFonts w:ascii="Arial" w:hAnsi="Arial" w:cs="Arial"/>
                <w:i w:val="0"/>
                <w:color w:val="auto"/>
              </w:rPr>
              <w:t xml:space="preserve">a fim de que possam ser </w:t>
            </w:r>
            <w:r w:rsidR="00C8509E">
              <w:rPr>
                <w:rFonts w:ascii="Arial" w:hAnsi="Arial" w:cs="Arial"/>
                <w:i w:val="0"/>
                <w:color w:val="auto"/>
              </w:rPr>
              <w:t xml:space="preserve">concluídas </w:t>
            </w:r>
            <w:r>
              <w:rPr>
                <w:rFonts w:ascii="Arial" w:hAnsi="Arial" w:cs="Arial"/>
                <w:i w:val="0"/>
                <w:color w:val="auto"/>
              </w:rPr>
              <w:t xml:space="preserve">dentro do prazo </w:t>
            </w:r>
            <w:r w:rsidR="00C8509E">
              <w:rPr>
                <w:rFonts w:ascii="Arial" w:hAnsi="Arial" w:cs="Arial"/>
                <w:i w:val="0"/>
                <w:color w:val="auto"/>
              </w:rPr>
              <w:t xml:space="preserve">estipulado pela Unidade. </w:t>
            </w:r>
          </w:p>
        </w:tc>
      </w:tr>
    </w:tbl>
    <w:p w:rsidR="00E10302" w:rsidRDefault="00E10302">
      <w:pPr>
        <w:pStyle w:val="Ttulo1"/>
        <w:rPr>
          <w:rFonts w:ascii="Arial" w:hAnsi="Arial" w:cs="Arial"/>
        </w:rPr>
      </w:pPr>
    </w:p>
    <w:p w:rsidR="00936337" w:rsidRPr="00936337" w:rsidRDefault="00936337" w:rsidP="00936337"/>
    <w:p w:rsidR="00E10302" w:rsidRDefault="00E10302" w:rsidP="004E6180">
      <w:pPr>
        <w:pStyle w:val="STJNvel1"/>
      </w:pPr>
      <w:bookmarkStart w:id="8" w:name="_Toc392856622"/>
      <w:r>
        <w:t>DESCRIÇÕES DOS ENVOLVIDOS E DOS USUÁRIOS</w:t>
      </w:r>
      <w:bookmarkEnd w:id="8"/>
    </w:p>
    <w:p w:rsidR="00E10302" w:rsidRPr="004E6180" w:rsidRDefault="00E10302" w:rsidP="004E6180">
      <w:pPr>
        <w:pStyle w:val="STJNvel2"/>
        <w:numPr>
          <w:ilvl w:val="0"/>
          <w:numId w:val="0"/>
        </w:numPr>
        <w:ind w:left="360"/>
      </w:pPr>
      <w:bookmarkStart w:id="9" w:name="_Toc392856623"/>
      <w:r w:rsidRPr="004E6180">
        <w:t>3.1</w:t>
      </w:r>
      <w:r w:rsidR="004E6180" w:rsidRPr="004E6180">
        <w:t>.</w:t>
      </w:r>
      <w:r w:rsidRPr="004E6180">
        <w:t xml:space="preserve"> Resumo dos Envolvidos</w:t>
      </w:r>
      <w:bookmarkEnd w:id="9"/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/>
      </w:tblPr>
      <w:tblGrid>
        <w:gridCol w:w="2520"/>
        <w:gridCol w:w="2880"/>
        <w:gridCol w:w="3060"/>
      </w:tblGrid>
      <w:tr w:rsidR="00E10302" w:rsidRPr="00157F5F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157F5F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157F5F">
              <w:rPr>
                <w:b/>
                <w:bCs/>
                <w:color w:val="auto"/>
                <w:sz w:val="22"/>
                <w:lang w:eastAsia="en-US"/>
              </w:rPr>
              <w:t>Nome</w:t>
            </w:r>
          </w:p>
        </w:tc>
        <w:tc>
          <w:tcPr>
            <w:tcW w:w="28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157F5F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157F5F">
              <w:rPr>
                <w:b/>
                <w:bCs/>
                <w:color w:val="auto"/>
                <w:sz w:val="22"/>
                <w:lang w:eastAsia="en-US"/>
              </w:rPr>
              <w:t>Descrição</w:t>
            </w:r>
          </w:p>
        </w:tc>
        <w:tc>
          <w:tcPr>
            <w:tcW w:w="30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157F5F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157F5F">
              <w:rPr>
                <w:b/>
                <w:bCs/>
                <w:color w:val="auto"/>
                <w:sz w:val="22"/>
                <w:lang w:eastAsia="en-US"/>
              </w:rPr>
              <w:t>Responsabilidades</w:t>
            </w:r>
          </w:p>
        </w:tc>
      </w:tr>
      <w:tr w:rsidR="00E10302" w:rsidRPr="004E6180" w:rsidTr="002C720B">
        <w:tc>
          <w:tcPr>
            <w:tcW w:w="25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37A" w:rsidRPr="0085037A" w:rsidRDefault="0085037A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Simone Alves Albernaz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37A" w:rsidRPr="0085037A" w:rsidRDefault="0085037A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Chefe de Gabinete da </w:t>
            </w:r>
            <w:r w:rsidR="006D4FC3">
              <w:rPr>
                <w:rFonts w:ascii="Arial" w:hAnsi="Arial" w:cs="Arial"/>
                <w:i w:val="0"/>
                <w:color w:val="auto"/>
              </w:rPr>
              <w:t>Secretária-Geral</w:t>
            </w:r>
            <w:r>
              <w:rPr>
                <w:rFonts w:ascii="Arial" w:hAnsi="Arial" w:cs="Arial"/>
                <w:i w:val="0"/>
                <w:color w:val="auto"/>
              </w:rPr>
              <w:t xml:space="preserve"> da Presidência</w:t>
            </w:r>
            <w:r w:rsidR="00847067"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="005B0FE8">
              <w:rPr>
                <w:rFonts w:ascii="Arial" w:hAnsi="Arial" w:cs="Arial"/>
                <w:i w:val="0"/>
                <w:color w:val="auto"/>
              </w:rPr>
              <w:t>(R</w:t>
            </w:r>
            <w:r w:rsidR="003A13AF">
              <w:rPr>
                <w:rFonts w:ascii="Arial" w:hAnsi="Arial" w:cs="Arial"/>
                <w:i w:val="0"/>
                <w:color w:val="auto"/>
              </w:rPr>
              <w:t>equisitante do sistema</w:t>
            </w:r>
            <w:r w:rsidR="005B0FE8">
              <w:rPr>
                <w:rFonts w:ascii="Arial" w:hAnsi="Arial" w:cs="Arial"/>
                <w:i w:val="0"/>
                <w:color w:val="auto"/>
              </w:rPr>
              <w:t>)</w:t>
            </w:r>
            <w:r>
              <w:rPr>
                <w:rFonts w:ascii="Arial" w:hAnsi="Arial" w:cs="Arial"/>
                <w:i w:val="0"/>
                <w:color w:val="auto"/>
              </w:rPr>
              <w:t>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37A" w:rsidRDefault="0085037A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- </w:t>
            </w:r>
            <w:r w:rsidR="00D64929">
              <w:rPr>
                <w:rFonts w:ascii="Arial" w:hAnsi="Arial" w:cs="Arial"/>
                <w:i w:val="0"/>
                <w:color w:val="auto"/>
              </w:rPr>
              <w:t>R</w:t>
            </w:r>
            <w:r>
              <w:rPr>
                <w:rFonts w:ascii="Arial" w:hAnsi="Arial" w:cs="Arial"/>
                <w:i w:val="0"/>
                <w:color w:val="auto"/>
              </w:rPr>
              <w:t>ealiza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>
              <w:rPr>
                <w:rFonts w:ascii="Arial" w:hAnsi="Arial" w:cs="Arial"/>
                <w:i w:val="0"/>
                <w:color w:val="auto"/>
              </w:rPr>
              <w:t xml:space="preserve"> decisões</w:t>
            </w:r>
            <w:r w:rsidRPr="0085037A">
              <w:rPr>
                <w:rFonts w:ascii="Arial" w:hAnsi="Arial" w:cs="Arial"/>
                <w:i w:val="0"/>
                <w:color w:val="auto"/>
              </w:rPr>
              <w:t xml:space="preserve"> e estratégi</w:t>
            </w:r>
            <w:r>
              <w:rPr>
                <w:rFonts w:ascii="Arial" w:hAnsi="Arial" w:cs="Arial"/>
                <w:i w:val="0"/>
                <w:color w:val="auto"/>
              </w:rPr>
              <w:t>as</w:t>
            </w:r>
            <w:r w:rsidRPr="0085037A">
              <w:rPr>
                <w:rFonts w:ascii="Arial" w:hAnsi="Arial" w:cs="Arial"/>
                <w:i w:val="0"/>
                <w:color w:val="auto"/>
              </w:rPr>
              <w:t xml:space="preserve"> quanto aos rumos do projeto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85037A" w:rsidRDefault="0085037A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- </w:t>
            </w:r>
            <w:r w:rsidR="00D64929">
              <w:rPr>
                <w:rFonts w:ascii="Arial" w:hAnsi="Arial" w:cs="Arial"/>
                <w:i w:val="0"/>
                <w:color w:val="auto"/>
              </w:rPr>
              <w:t>A</w:t>
            </w:r>
            <w:r w:rsidRPr="0085037A">
              <w:rPr>
                <w:rFonts w:ascii="Arial" w:hAnsi="Arial" w:cs="Arial"/>
                <w:i w:val="0"/>
                <w:color w:val="auto"/>
              </w:rPr>
              <w:t>prova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 w:rsidRPr="0085037A">
              <w:rPr>
                <w:rFonts w:ascii="Arial" w:hAnsi="Arial" w:cs="Arial"/>
                <w:i w:val="0"/>
                <w:color w:val="auto"/>
              </w:rPr>
              <w:t xml:space="preserve"> os requisitos e especificações de negócio do sistema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2C720B" w:rsidRPr="0085037A" w:rsidRDefault="0085037A" w:rsidP="00D64929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- </w:t>
            </w:r>
            <w:r w:rsidR="00D64929">
              <w:rPr>
                <w:rFonts w:ascii="Arial" w:hAnsi="Arial" w:cs="Arial"/>
                <w:i w:val="0"/>
                <w:color w:val="auto"/>
              </w:rPr>
              <w:t>H</w:t>
            </w:r>
            <w:r>
              <w:rPr>
                <w:rFonts w:ascii="Arial" w:hAnsi="Arial" w:cs="Arial"/>
                <w:i w:val="0"/>
                <w:color w:val="auto"/>
              </w:rPr>
              <w:t>omologa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>
              <w:rPr>
                <w:rFonts w:ascii="Arial" w:hAnsi="Arial" w:cs="Arial"/>
                <w:i w:val="0"/>
                <w:color w:val="auto"/>
              </w:rPr>
              <w:t xml:space="preserve"> em c</w:t>
            </w:r>
            <w:r w:rsidR="002C720B">
              <w:rPr>
                <w:rFonts w:ascii="Arial" w:hAnsi="Arial" w:cs="Arial"/>
                <w:i w:val="0"/>
                <w:color w:val="auto"/>
              </w:rPr>
              <w:t>onjunto</w:t>
            </w:r>
            <w:r w:rsidR="005B0FE8">
              <w:rPr>
                <w:rFonts w:ascii="Arial" w:hAnsi="Arial" w:cs="Arial"/>
                <w:i w:val="0"/>
                <w:color w:val="auto"/>
              </w:rPr>
              <w:t xml:space="preserve"> com outros envolvidos</w:t>
            </w:r>
            <w:r w:rsidR="002C720B">
              <w:rPr>
                <w:rFonts w:ascii="Arial" w:hAnsi="Arial" w:cs="Arial"/>
                <w:i w:val="0"/>
                <w:color w:val="auto"/>
              </w:rPr>
              <w:t xml:space="preserve"> os artefatos de projeto do sistema.</w:t>
            </w:r>
          </w:p>
        </w:tc>
      </w:tr>
      <w:tr w:rsidR="002C720B" w:rsidRPr="004E6180" w:rsidTr="002C720B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20B" w:rsidRPr="004E6180" w:rsidRDefault="002C720B">
            <w:pPr>
              <w:pStyle w:val="infoblue"/>
              <w:rPr>
                <w:rFonts w:ascii="Arial" w:hAnsi="Arial" w:cs="Arial"/>
              </w:rPr>
            </w:pPr>
            <w:r w:rsidRPr="002C720B">
              <w:rPr>
                <w:rFonts w:ascii="Arial" w:hAnsi="Arial" w:cs="Arial"/>
                <w:i w:val="0"/>
                <w:color w:val="auto"/>
              </w:rPr>
              <w:t>Samuel Macedo</w:t>
            </w:r>
            <w:r w:rsidR="003A13AF">
              <w:rPr>
                <w:rFonts w:ascii="Arial" w:hAnsi="Arial" w:cs="Arial"/>
                <w:i w:val="0"/>
                <w:color w:val="auto"/>
              </w:rPr>
              <w:t xml:space="preserve"> de Oliveira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720B" w:rsidRPr="004E6180" w:rsidRDefault="00847067" w:rsidP="005B0FE8">
            <w:pPr>
              <w:pStyle w:val="infoblue"/>
              <w:rPr>
                <w:rFonts w:ascii="Arial" w:hAnsi="Arial" w:cs="Arial"/>
              </w:rPr>
            </w:pPr>
            <w:r w:rsidRPr="00847067">
              <w:rPr>
                <w:rFonts w:ascii="Arial" w:hAnsi="Arial" w:cs="Arial"/>
                <w:i w:val="0"/>
                <w:color w:val="auto"/>
              </w:rPr>
              <w:t xml:space="preserve">Chefe </w:t>
            </w:r>
            <w:r w:rsidR="005B0FE8">
              <w:rPr>
                <w:rFonts w:ascii="Arial" w:hAnsi="Arial" w:cs="Arial"/>
                <w:i w:val="0"/>
                <w:color w:val="auto"/>
              </w:rPr>
              <w:t>de</w:t>
            </w:r>
            <w:r w:rsidRPr="00847067">
              <w:rPr>
                <w:rFonts w:ascii="Arial" w:hAnsi="Arial" w:cs="Arial"/>
                <w:i w:val="0"/>
                <w:color w:val="auto"/>
              </w:rPr>
              <w:t xml:space="preserve"> Gabinete do Ministro Raul Araújo</w:t>
            </w:r>
            <w:r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="005B0FE8">
              <w:rPr>
                <w:rFonts w:ascii="Arial" w:hAnsi="Arial" w:cs="Arial"/>
                <w:i w:val="0"/>
                <w:color w:val="auto"/>
              </w:rPr>
              <w:t>(</w:t>
            </w:r>
            <w:r>
              <w:rPr>
                <w:rFonts w:ascii="Arial" w:hAnsi="Arial" w:cs="Arial"/>
                <w:i w:val="0"/>
                <w:color w:val="auto"/>
              </w:rPr>
              <w:t>Representante dos Gabinetes</w:t>
            </w:r>
            <w:r w:rsidR="00667F88">
              <w:rPr>
                <w:rFonts w:ascii="Arial" w:hAnsi="Arial" w:cs="Arial"/>
                <w:i w:val="0"/>
                <w:color w:val="auto"/>
              </w:rPr>
              <w:t xml:space="preserve"> de Ministros</w:t>
            </w:r>
            <w:r w:rsidR="005B0FE8">
              <w:rPr>
                <w:rFonts w:ascii="Arial" w:hAnsi="Arial" w:cs="Arial"/>
                <w:i w:val="0"/>
                <w:color w:val="auto"/>
              </w:rPr>
              <w:t>)</w:t>
            </w:r>
            <w:r w:rsidR="00157F5F">
              <w:rPr>
                <w:rFonts w:ascii="Arial" w:hAnsi="Arial" w:cs="Arial"/>
                <w:i w:val="0"/>
                <w:color w:val="auto"/>
              </w:rPr>
              <w:t>.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FE8" w:rsidRDefault="00847067" w:rsidP="0084706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</w:rPr>
              <w:t>-</w:t>
            </w:r>
            <w:r w:rsidRPr="00847067">
              <w:rPr>
                <w:rFonts w:ascii="Arial" w:hAnsi="Arial" w:cs="Arial"/>
                <w:i w:val="0"/>
                <w:color w:val="auto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</w:rPr>
              <w:t>Auxilia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>
              <w:rPr>
                <w:rFonts w:ascii="Arial" w:hAnsi="Arial" w:cs="Arial"/>
                <w:i w:val="0"/>
                <w:color w:val="auto"/>
              </w:rPr>
              <w:t xml:space="preserve"> na definição d</w:t>
            </w:r>
            <w:r w:rsidRPr="00847067">
              <w:rPr>
                <w:rFonts w:ascii="Arial" w:hAnsi="Arial" w:cs="Arial"/>
                <w:i w:val="0"/>
                <w:color w:val="auto"/>
              </w:rPr>
              <w:t>os requisitos</w:t>
            </w:r>
            <w:r w:rsidR="005B0FE8">
              <w:rPr>
                <w:rFonts w:ascii="Arial" w:hAnsi="Arial" w:cs="Arial"/>
                <w:i w:val="0"/>
                <w:color w:val="auto"/>
              </w:rPr>
              <w:t xml:space="preserve"> funcionais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5B0FE8" w:rsidRDefault="005B0FE8" w:rsidP="0084706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 Informa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>
              <w:rPr>
                <w:rFonts w:ascii="Arial" w:hAnsi="Arial" w:cs="Arial"/>
                <w:i w:val="0"/>
                <w:color w:val="auto"/>
              </w:rPr>
              <w:t xml:space="preserve"> as necessidades de </w:t>
            </w:r>
            <w:r w:rsidR="00847067">
              <w:rPr>
                <w:rFonts w:ascii="Arial" w:hAnsi="Arial" w:cs="Arial"/>
                <w:i w:val="0"/>
                <w:color w:val="auto"/>
              </w:rPr>
              <w:t>negócio do</w:t>
            </w:r>
            <w:r>
              <w:rPr>
                <w:rFonts w:ascii="Arial" w:hAnsi="Arial" w:cs="Arial"/>
                <w:i w:val="0"/>
                <w:color w:val="auto"/>
              </w:rPr>
              <w:t xml:space="preserve">s gabinetes </w:t>
            </w:r>
            <w:r w:rsidR="00667F88">
              <w:rPr>
                <w:rFonts w:ascii="Arial" w:hAnsi="Arial" w:cs="Arial"/>
                <w:i w:val="0"/>
                <w:color w:val="auto"/>
              </w:rPr>
              <w:t xml:space="preserve">de Ministros </w:t>
            </w:r>
            <w:r>
              <w:rPr>
                <w:rFonts w:ascii="Arial" w:hAnsi="Arial" w:cs="Arial"/>
                <w:i w:val="0"/>
                <w:color w:val="auto"/>
              </w:rPr>
              <w:t>relacionadas à administração de documentos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5B0FE8" w:rsidRDefault="005B0FE8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 A</w:t>
            </w:r>
            <w:r w:rsidRPr="0085037A">
              <w:rPr>
                <w:rFonts w:ascii="Arial" w:hAnsi="Arial" w:cs="Arial"/>
                <w:i w:val="0"/>
                <w:color w:val="auto"/>
              </w:rPr>
              <w:t>prova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 w:rsidRPr="0085037A">
              <w:rPr>
                <w:rFonts w:ascii="Arial" w:hAnsi="Arial" w:cs="Arial"/>
                <w:i w:val="0"/>
                <w:color w:val="auto"/>
              </w:rPr>
              <w:t xml:space="preserve"> os requisitos e especificações de negócio do sistema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2C720B" w:rsidRDefault="005B0FE8" w:rsidP="00847067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 R</w:t>
            </w:r>
            <w:r w:rsidR="00847067">
              <w:rPr>
                <w:rFonts w:ascii="Arial" w:hAnsi="Arial" w:cs="Arial"/>
                <w:i w:val="0"/>
                <w:color w:val="auto"/>
              </w:rPr>
              <w:t>ealiza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 w:rsidR="00847067">
              <w:rPr>
                <w:rFonts w:ascii="Arial" w:hAnsi="Arial" w:cs="Arial"/>
                <w:i w:val="0"/>
                <w:color w:val="auto"/>
              </w:rPr>
              <w:t xml:space="preserve"> testes para a homologação</w:t>
            </w:r>
            <w:r w:rsidR="00847067" w:rsidRPr="00847067"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="00847067">
              <w:rPr>
                <w:rFonts w:ascii="Arial" w:hAnsi="Arial" w:cs="Arial"/>
                <w:i w:val="0"/>
                <w:color w:val="auto"/>
              </w:rPr>
              <w:t>d</w:t>
            </w:r>
            <w:r w:rsidR="00847067" w:rsidRPr="00847067">
              <w:rPr>
                <w:rFonts w:ascii="Arial" w:hAnsi="Arial" w:cs="Arial"/>
                <w:i w:val="0"/>
                <w:color w:val="auto"/>
              </w:rPr>
              <w:t>o sistema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2A6386" w:rsidRPr="00847067" w:rsidRDefault="002A6386" w:rsidP="00847067">
            <w:pPr>
              <w:pStyle w:val="infoblue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- </w:t>
            </w:r>
            <w:r w:rsidR="005B0FE8">
              <w:rPr>
                <w:rFonts w:ascii="Arial" w:hAnsi="Arial" w:cs="Arial"/>
                <w:i w:val="0"/>
                <w:color w:val="auto"/>
              </w:rPr>
              <w:t>Homologa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 w:rsidR="005B0FE8">
              <w:rPr>
                <w:rFonts w:ascii="Arial" w:hAnsi="Arial" w:cs="Arial"/>
                <w:i w:val="0"/>
                <w:color w:val="auto"/>
              </w:rPr>
              <w:t xml:space="preserve"> em conjunto com outros envolvidos os artefatos de projeto do sistema.</w:t>
            </w:r>
          </w:p>
        </w:tc>
      </w:tr>
      <w:tr w:rsidR="00BF71B1" w:rsidRPr="004E6180" w:rsidTr="002C720B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1B1" w:rsidRDefault="00BF71B1" w:rsidP="00D96BF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 Rita de Cássia Alves Moreira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71B1" w:rsidRPr="00847067" w:rsidRDefault="00BF71B1" w:rsidP="007A631E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Assistente</w:t>
            </w:r>
            <w:r w:rsidR="006D4FC3">
              <w:rPr>
                <w:rFonts w:ascii="Arial" w:hAnsi="Arial" w:cs="Arial"/>
                <w:i w:val="0"/>
                <w:color w:val="auto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</w:rPr>
              <w:t>do Gabinete do Secretário</w:t>
            </w:r>
            <w:r w:rsidR="007A631E">
              <w:rPr>
                <w:rFonts w:ascii="Arial" w:hAnsi="Arial" w:cs="Arial"/>
                <w:i w:val="0"/>
                <w:color w:val="auto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</w:rPr>
              <w:t>Geral da Presidência</w:t>
            </w:r>
            <w:r w:rsidR="007A631E"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="00753C0F">
              <w:rPr>
                <w:rFonts w:ascii="Arial" w:hAnsi="Arial" w:cs="Arial"/>
                <w:i w:val="0"/>
                <w:color w:val="auto"/>
              </w:rPr>
              <w:t>(</w:t>
            </w:r>
            <w:r w:rsidR="007A631E">
              <w:rPr>
                <w:rFonts w:ascii="Arial" w:hAnsi="Arial" w:cs="Arial"/>
                <w:i w:val="0"/>
                <w:color w:val="auto"/>
              </w:rPr>
              <w:t>Usuária do SAAP</w:t>
            </w:r>
            <w:r w:rsidR="00753C0F">
              <w:rPr>
                <w:rFonts w:ascii="Arial" w:hAnsi="Arial" w:cs="Arial"/>
                <w:i w:val="0"/>
                <w:color w:val="auto"/>
              </w:rPr>
              <w:t>)</w:t>
            </w:r>
            <w:r>
              <w:rPr>
                <w:rFonts w:ascii="Arial" w:hAnsi="Arial" w:cs="Arial"/>
                <w:i w:val="0"/>
                <w:color w:val="auto"/>
              </w:rPr>
              <w:t>.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FE8" w:rsidRDefault="005B0FE8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-Apresentar a solução atual SAAP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  <w:r>
              <w:rPr>
                <w:rFonts w:ascii="Arial" w:hAnsi="Arial" w:cs="Arial"/>
                <w:i w:val="0"/>
                <w:color w:val="auto"/>
              </w:rPr>
              <w:t xml:space="preserve"> </w:t>
            </w:r>
          </w:p>
          <w:p w:rsidR="005B0FE8" w:rsidRDefault="005B0FE8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</w:rPr>
              <w:t>-</w:t>
            </w:r>
            <w:r w:rsidRPr="00847067">
              <w:rPr>
                <w:rFonts w:ascii="Arial" w:hAnsi="Arial" w:cs="Arial"/>
                <w:i w:val="0"/>
                <w:color w:val="auto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</w:rPr>
              <w:t>Auxilia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>
              <w:rPr>
                <w:rFonts w:ascii="Arial" w:hAnsi="Arial" w:cs="Arial"/>
                <w:i w:val="0"/>
                <w:color w:val="auto"/>
              </w:rPr>
              <w:t xml:space="preserve"> na definição d</w:t>
            </w:r>
            <w:r w:rsidRPr="00847067">
              <w:rPr>
                <w:rFonts w:ascii="Arial" w:hAnsi="Arial" w:cs="Arial"/>
                <w:i w:val="0"/>
                <w:color w:val="auto"/>
              </w:rPr>
              <w:t>os requisitos</w:t>
            </w:r>
            <w:r>
              <w:rPr>
                <w:rFonts w:ascii="Arial" w:hAnsi="Arial" w:cs="Arial"/>
                <w:i w:val="0"/>
                <w:color w:val="auto"/>
              </w:rPr>
              <w:t xml:space="preserve"> funcionais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5B0FE8" w:rsidRDefault="005B0FE8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 Informa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>
              <w:rPr>
                <w:rFonts w:ascii="Arial" w:hAnsi="Arial" w:cs="Arial"/>
                <w:i w:val="0"/>
                <w:color w:val="auto"/>
              </w:rPr>
              <w:t xml:space="preserve"> as necessidades de negócio do gabinete da Presidência relacionadas à administração de documentos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BF71B1" w:rsidRDefault="005B0FE8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 Realiza</w:t>
            </w:r>
            <w:r w:rsidR="003129C5">
              <w:rPr>
                <w:rFonts w:ascii="Arial" w:hAnsi="Arial" w:cs="Arial"/>
                <w:i w:val="0"/>
                <w:color w:val="auto"/>
              </w:rPr>
              <w:t>r</w:t>
            </w:r>
            <w:r>
              <w:rPr>
                <w:rFonts w:ascii="Arial" w:hAnsi="Arial" w:cs="Arial"/>
                <w:i w:val="0"/>
                <w:color w:val="auto"/>
              </w:rPr>
              <w:t xml:space="preserve"> testes para a homologação</w:t>
            </w:r>
            <w:r w:rsidRPr="00847067">
              <w:rPr>
                <w:rFonts w:ascii="Arial" w:hAnsi="Arial" w:cs="Arial"/>
                <w:i w:val="0"/>
                <w:color w:val="auto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</w:rPr>
              <w:t>d</w:t>
            </w:r>
            <w:r w:rsidRPr="00847067">
              <w:rPr>
                <w:rFonts w:ascii="Arial" w:hAnsi="Arial" w:cs="Arial"/>
                <w:i w:val="0"/>
                <w:color w:val="auto"/>
              </w:rPr>
              <w:t>o sistema</w:t>
            </w:r>
            <w:r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EB6841" w:rsidRDefault="00EB6841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  <w:p w:rsidR="00EB6841" w:rsidRPr="00C825C0" w:rsidRDefault="00EB6841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3A13AF" w:rsidRPr="004E6180" w:rsidTr="002C720B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3AF" w:rsidRPr="003A13AF" w:rsidRDefault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lastRenderedPageBreak/>
              <w:t>Eduardo Josimar das Neves Alves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3AF" w:rsidRPr="003A13AF" w:rsidRDefault="00ED14A2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Chefe Substituto da Seção de Atendimento a Gabinetes da Secretaria de Tecnologia da Informação</w:t>
            </w:r>
            <w:r w:rsidR="005B0FE8">
              <w:rPr>
                <w:rFonts w:ascii="Arial" w:hAnsi="Arial" w:cs="Arial"/>
                <w:i w:val="0"/>
                <w:color w:val="auto"/>
              </w:rPr>
              <w:t xml:space="preserve"> (</w:t>
            </w:r>
            <w:r w:rsidR="003A13AF" w:rsidRPr="003A13AF">
              <w:rPr>
                <w:rFonts w:ascii="Arial" w:hAnsi="Arial" w:cs="Arial"/>
                <w:i w:val="0"/>
                <w:color w:val="auto"/>
              </w:rPr>
              <w:t>Líder Técnico</w:t>
            </w:r>
            <w:r w:rsidR="005B0FE8">
              <w:rPr>
                <w:rFonts w:ascii="Arial" w:hAnsi="Arial" w:cs="Arial"/>
                <w:i w:val="0"/>
                <w:color w:val="auto"/>
              </w:rPr>
              <w:t>)</w:t>
            </w:r>
            <w:r w:rsidR="00157F5F">
              <w:rPr>
                <w:rFonts w:ascii="Arial" w:hAnsi="Arial" w:cs="Arial"/>
                <w:i w:val="0"/>
                <w:color w:val="auto"/>
              </w:rPr>
              <w:t>.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F88" w:rsidRDefault="003A13AF" w:rsidP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 - 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Participar da </w:t>
            </w:r>
            <w:r w:rsidR="00667F88">
              <w:rPr>
                <w:rFonts w:ascii="Arial" w:hAnsi="Arial" w:cs="Arial"/>
                <w:i w:val="0"/>
                <w:color w:val="auto"/>
              </w:rPr>
              <w:t xml:space="preserve">Reunião para Entendimento da Demanda 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e </w:t>
            </w:r>
            <w:r w:rsidR="00667F88">
              <w:rPr>
                <w:rFonts w:ascii="Arial" w:hAnsi="Arial" w:cs="Arial"/>
                <w:i w:val="0"/>
                <w:color w:val="auto"/>
              </w:rPr>
              <w:t xml:space="preserve">outras 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reuniões </w:t>
            </w:r>
            <w:r w:rsidR="00667F88">
              <w:rPr>
                <w:rFonts w:ascii="Arial" w:hAnsi="Arial" w:cs="Arial"/>
                <w:i w:val="0"/>
                <w:color w:val="auto"/>
              </w:rPr>
              <w:t>com os usuários requisitantes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667F88" w:rsidP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- </w:t>
            </w:r>
            <w:r w:rsidR="003A13AF" w:rsidRPr="003A13AF">
              <w:rPr>
                <w:rFonts w:ascii="Arial" w:hAnsi="Arial" w:cs="Arial"/>
                <w:i w:val="0"/>
                <w:color w:val="auto"/>
              </w:rPr>
              <w:t>Agendar reuniões com o</w:t>
            </w:r>
            <w:r>
              <w:rPr>
                <w:rFonts w:ascii="Arial" w:hAnsi="Arial" w:cs="Arial"/>
                <w:i w:val="0"/>
                <w:color w:val="auto"/>
              </w:rPr>
              <w:t>s</w:t>
            </w:r>
            <w:r w:rsidR="003A13AF" w:rsidRPr="003A13AF">
              <w:rPr>
                <w:rFonts w:ascii="Arial" w:hAnsi="Arial" w:cs="Arial"/>
                <w:i w:val="0"/>
                <w:color w:val="auto"/>
              </w:rPr>
              <w:t xml:space="preserve"> usuário</w:t>
            </w:r>
            <w:r>
              <w:rPr>
                <w:rFonts w:ascii="Arial" w:hAnsi="Arial" w:cs="Arial"/>
                <w:i w:val="0"/>
                <w:color w:val="auto"/>
              </w:rPr>
              <w:t>s</w:t>
            </w:r>
            <w:r w:rsidR="003A13AF" w:rsidRPr="003A13AF">
              <w:rPr>
                <w:rFonts w:ascii="Arial" w:hAnsi="Arial" w:cs="Arial"/>
                <w:i w:val="0"/>
                <w:color w:val="auto"/>
              </w:rPr>
              <w:t xml:space="preserve"> e as empresas</w:t>
            </w:r>
            <w:r>
              <w:rPr>
                <w:rFonts w:ascii="Arial" w:hAnsi="Arial" w:cs="Arial"/>
                <w:i w:val="0"/>
                <w:color w:val="auto"/>
              </w:rPr>
              <w:t xml:space="preserve"> contratadas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Validar atas de reunião (como qualquer outro participante)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Decidir a lista de Artefatos da OS, ou seja, quais são os artefatos que </w:t>
            </w:r>
            <w:r>
              <w:rPr>
                <w:rFonts w:ascii="Arial" w:hAnsi="Arial" w:cs="Arial"/>
                <w:i w:val="0"/>
                <w:color w:val="auto"/>
              </w:rPr>
              <w:t>d</w:t>
            </w:r>
            <w:r w:rsidRPr="003A13AF">
              <w:rPr>
                <w:rFonts w:ascii="Arial" w:hAnsi="Arial" w:cs="Arial"/>
                <w:i w:val="0"/>
                <w:color w:val="auto"/>
              </w:rPr>
              <w:t>evem ser entregues pelas fábricas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Decidir sobre a solicitação de Mudança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Validar artefatos por amostragem, emitindo Parecer Técnico e Termo de Aceite, dando ênfase em sistemas que considere críticos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Tirar dúvidas técnicas a respeito do sistema, quando for manutenção ou envolver legado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Acompanhar tecnicamente a OS.</w:t>
            </w:r>
          </w:p>
        </w:tc>
      </w:tr>
      <w:tr w:rsidR="00ED14A2" w:rsidRPr="004E6180" w:rsidTr="002C720B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4A2" w:rsidRDefault="00ED14A2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João Francisco de Oliveira Mondadori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4A2" w:rsidRPr="003A13AF" w:rsidRDefault="006D4FC3" w:rsidP="00667F8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Chefe da Seção de Atendimento a Gabinetes da Secretaria de Tecnologia da Informação (Líder Técnico Substituto).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4A2" w:rsidRDefault="00ED14A2" w:rsidP="003A13A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Realiza</w:t>
            </w:r>
            <w:r w:rsidR="00667F88">
              <w:rPr>
                <w:rFonts w:ascii="Arial" w:hAnsi="Arial" w:cs="Arial"/>
                <w:i w:val="0"/>
                <w:color w:val="auto"/>
              </w:rPr>
              <w:t>r</w:t>
            </w:r>
            <w:r>
              <w:rPr>
                <w:rFonts w:ascii="Arial" w:hAnsi="Arial" w:cs="Arial"/>
                <w:i w:val="0"/>
                <w:color w:val="auto"/>
              </w:rPr>
              <w:t xml:space="preserve"> as</w:t>
            </w:r>
            <w:r w:rsidR="00667F88">
              <w:rPr>
                <w:rFonts w:ascii="Arial" w:hAnsi="Arial" w:cs="Arial"/>
                <w:i w:val="0"/>
                <w:color w:val="auto"/>
              </w:rPr>
              <w:t xml:space="preserve"> mesmas</w:t>
            </w:r>
            <w:r>
              <w:rPr>
                <w:rFonts w:ascii="Arial" w:hAnsi="Arial" w:cs="Arial"/>
                <w:i w:val="0"/>
                <w:color w:val="auto"/>
              </w:rPr>
              <w:t xml:space="preserve"> atividades do Líder Técnico em sua ausência.</w:t>
            </w:r>
          </w:p>
        </w:tc>
      </w:tr>
      <w:tr w:rsidR="003A13AF" w:rsidRPr="004E6180" w:rsidTr="003A13AF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3AF" w:rsidRPr="002C720B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3A13AF">
              <w:rPr>
                <w:rFonts w:ascii="Arial" w:hAnsi="Arial" w:cs="Arial"/>
                <w:i w:val="0"/>
                <w:color w:val="auto"/>
              </w:rPr>
              <w:t>Denise Galdino Evangelista Rodrigues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3AF" w:rsidRPr="00847067" w:rsidRDefault="00AC398E" w:rsidP="005B0FE8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Servidora da Seção de Metodologia e Qualidade da Secretaria de Tecnologia da Informação </w:t>
            </w:r>
            <w:r w:rsidR="005B0FE8">
              <w:rPr>
                <w:rFonts w:ascii="Arial" w:hAnsi="Arial" w:cs="Arial"/>
                <w:i w:val="0"/>
                <w:color w:val="auto"/>
              </w:rPr>
              <w:t>(</w:t>
            </w:r>
            <w:r w:rsidR="003A13AF" w:rsidRPr="003A13AF">
              <w:rPr>
                <w:rFonts w:ascii="Arial" w:hAnsi="Arial" w:cs="Arial"/>
                <w:i w:val="0"/>
                <w:color w:val="auto"/>
              </w:rPr>
              <w:t>Líder Administrativo</w:t>
            </w:r>
            <w:r w:rsidR="005B0FE8">
              <w:rPr>
                <w:rFonts w:ascii="Arial" w:hAnsi="Arial" w:cs="Arial"/>
                <w:i w:val="0"/>
                <w:color w:val="auto"/>
              </w:rPr>
              <w:t>)</w:t>
            </w:r>
            <w:r w:rsidR="00157F5F">
              <w:rPr>
                <w:rFonts w:ascii="Arial" w:hAnsi="Arial" w:cs="Arial"/>
                <w:i w:val="0"/>
                <w:color w:val="auto"/>
              </w:rPr>
              <w:t>.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Participar da RED</w:t>
            </w:r>
            <w:r>
              <w:rPr>
                <w:rFonts w:ascii="Arial" w:hAnsi="Arial" w:cs="Arial"/>
                <w:i w:val="0"/>
                <w:color w:val="auto"/>
              </w:rPr>
              <w:t xml:space="preserve"> – Reunião para Entendimento da Demanda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Minutar e registrar OS (abertura de processo no </w:t>
            </w:r>
            <w:proofErr w:type="spellStart"/>
            <w:r w:rsidRPr="003A13AF">
              <w:rPr>
                <w:rFonts w:ascii="Arial" w:hAnsi="Arial" w:cs="Arial"/>
                <w:i w:val="0"/>
                <w:color w:val="auto"/>
              </w:rPr>
              <w:t>Fluxus</w:t>
            </w:r>
            <w:proofErr w:type="spellEnd"/>
            <w:r w:rsidRPr="003A13AF">
              <w:rPr>
                <w:rFonts w:ascii="Arial" w:hAnsi="Arial" w:cs="Arial"/>
                <w:i w:val="0"/>
                <w:color w:val="auto"/>
              </w:rPr>
              <w:t xml:space="preserve">, lançamento no </w:t>
            </w:r>
            <w:proofErr w:type="spellStart"/>
            <w:r w:rsidRPr="003A13AF">
              <w:rPr>
                <w:rFonts w:ascii="Arial" w:hAnsi="Arial" w:cs="Arial"/>
                <w:i w:val="0"/>
                <w:color w:val="auto"/>
              </w:rPr>
              <w:t>SIGECON-Sistema</w:t>
            </w:r>
            <w:proofErr w:type="spellEnd"/>
            <w:r w:rsidRPr="003A13AF">
              <w:rPr>
                <w:rFonts w:ascii="Arial" w:hAnsi="Arial" w:cs="Arial"/>
                <w:i w:val="0"/>
                <w:color w:val="auto"/>
              </w:rPr>
              <w:t xml:space="preserve"> de Gestão de Contratos, </w:t>
            </w:r>
            <w:r w:rsidR="006D4FC3" w:rsidRPr="003A13AF">
              <w:rPr>
                <w:rFonts w:ascii="Arial" w:hAnsi="Arial" w:cs="Arial"/>
                <w:i w:val="0"/>
                <w:color w:val="auto"/>
              </w:rPr>
              <w:t>etc.</w:t>
            </w:r>
            <w:r w:rsidRPr="003A13AF">
              <w:rPr>
                <w:rFonts w:ascii="Arial" w:hAnsi="Arial" w:cs="Arial"/>
                <w:i w:val="0"/>
                <w:color w:val="auto"/>
              </w:rPr>
              <w:t>)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Incluir documentos da OS no </w:t>
            </w:r>
            <w:proofErr w:type="spellStart"/>
            <w:r w:rsidRPr="003A13AF">
              <w:rPr>
                <w:rFonts w:ascii="Arial" w:hAnsi="Arial" w:cs="Arial"/>
                <w:i w:val="0"/>
                <w:color w:val="auto"/>
              </w:rPr>
              <w:t>Fluxus</w:t>
            </w:r>
            <w:proofErr w:type="spellEnd"/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Colher </w:t>
            </w:r>
            <w:r w:rsidR="003129C5">
              <w:rPr>
                <w:rFonts w:ascii="Arial" w:hAnsi="Arial" w:cs="Arial"/>
                <w:i w:val="0"/>
                <w:color w:val="auto"/>
              </w:rPr>
              <w:t xml:space="preserve">as </w:t>
            </w:r>
            <w:r w:rsidRPr="003A13AF">
              <w:rPr>
                <w:rFonts w:ascii="Arial" w:hAnsi="Arial" w:cs="Arial"/>
                <w:i w:val="0"/>
                <w:color w:val="auto"/>
              </w:rPr>
              <w:t>assinaturas quando a empresa não a fizer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Aprovar solicitação de mudança de acordo com a decisão do Líder Técnico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Gerenciar a Mudança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Sugerir aplicação de </w:t>
            </w:r>
            <w:proofErr w:type="spellStart"/>
            <w:r w:rsidRPr="003A13AF">
              <w:rPr>
                <w:rFonts w:ascii="Arial" w:hAnsi="Arial" w:cs="Arial"/>
                <w:i w:val="0"/>
                <w:color w:val="auto"/>
              </w:rPr>
              <w:t>SLAs</w:t>
            </w:r>
            <w:proofErr w:type="spellEnd"/>
            <w:r w:rsidRPr="003A13AF"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Pr="003A13AF">
              <w:rPr>
                <w:rFonts w:ascii="Arial" w:hAnsi="Arial" w:cs="Arial"/>
                <w:i w:val="0"/>
                <w:color w:val="auto"/>
              </w:rPr>
              <w:lastRenderedPageBreak/>
              <w:t>(Acordo de Níveis de Serviço)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Aprovar definição de Marcos de faturamento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Emitir Parecer Técnico em entregas realizadas pelas Fábricas sobre GC, planilha de atividades e comparativo sobre relatório de métricas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Intermediar contato com as </w:t>
            </w:r>
            <w:r w:rsidR="00212011">
              <w:rPr>
                <w:rFonts w:ascii="Arial" w:hAnsi="Arial" w:cs="Arial"/>
                <w:i w:val="0"/>
                <w:color w:val="auto"/>
              </w:rPr>
              <w:t>Gabinete</w:t>
            </w:r>
            <w:r w:rsidRPr="003A13AF">
              <w:rPr>
                <w:rFonts w:ascii="Arial" w:hAnsi="Arial" w:cs="Arial"/>
                <w:i w:val="0"/>
                <w:color w:val="auto"/>
              </w:rPr>
              <w:t>s da STI na solução de problemas de execução das OS (</w:t>
            </w:r>
            <w:r w:rsidR="006D4FC3" w:rsidRPr="003A13AF">
              <w:rPr>
                <w:rFonts w:ascii="Arial" w:hAnsi="Arial" w:cs="Arial"/>
                <w:i w:val="0"/>
                <w:color w:val="auto"/>
              </w:rPr>
              <w:t>ex</w:t>
            </w:r>
            <w:r w:rsidR="006D4FC3">
              <w:rPr>
                <w:rFonts w:ascii="Arial" w:hAnsi="Arial" w:cs="Arial"/>
                <w:i w:val="0"/>
                <w:color w:val="auto"/>
              </w:rPr>
              <w:t>.</w:t>
            </w:r>
            <w:r w:rsidRPr="003A13AF">
              <w:rPr>
                <w:rFonts w:ascii="Arial" w:hAnsi="Arial" w:cs="Arial"/>
                <w:i w:val="0"/>
                <w:color w:val="auto"/>
              </w:rPr>
              <w:t>: infraestrutura)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Levantar questões sobre a gestão contratual e outras dificuldades no desempenho das atividades que não tenham cunho técnico ou de negócio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  <w:p w:rsidR="003A13AF" w:rsidRPr="003A13AF" w:rsidRDefault="003A13AF" w:rsidP="00BB1AA0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-</w:t>
            </w:r>
            <w:r w:rsidRPr="003A13AF">
              <w:rPr>
                <w:rFonts w:ascii="Arial" w:hAnsi="Arial" w:cs="Arial"/>
                <w:i w:val="0"/>
                <w:color w:val="auto"/>
              </w:rPr>
              <w:t xml:space="preserve"> Acompanhar administrativamente a OS.</w:t>
            </w:r>
          </w:p>
        </w:tc>
      </w:tr>
      <w:tr w:rsidR="00855468" w:rsidRPr="00855468" w:rsidTr="003A13AF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468" w:rsidRPr="002A6386" w:rsidRDefault="00855468" w:rsidP="004543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A6386">
              <w:rPr>
                <w:rFonts w:ascii="Arial" w:hAnsi="Arial" w:cs="Arial"/>
                <w:i w:val="0"/>
                <w:color w:val="auto"/>
              </w:rPr>
              <w:lastRenderedPageBreak/>
              <w:t>Carla Maria Braga</w:t>
            </w:r>
            <w:r w:rsidR="00714A9E">
              <w:rPr>
                <w:rFonts w:ascii="Arial" w:hAnsi="Arial" w:cs="Arial"/>
                <w:i w:val="0"/>
                <w:color w:val="auto"/>
              </w:rPr>
              <w:t xml:space="preserve"> e Souza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5468" w:rsidRPr="002A6386" w:rsidRDefault="002A6386" w:rsidP="002A6386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2A6386">
              <w:rPr>
                <w:rFonts w:ascii="Arial" w:hAnsi="Arial" w:cs="Arial"/>
                <w:i w:val="0"/>
                <w:color w:val="auto"/>
              </w:rPr>
              <w:t>Coordenadora de Desenvolvimento</w:t>
            </w:r>
            <w:r>
              <w:rPr>
                <w:rFonts w:ascii="Arial" w:hAnsi="Arial" w:cs="Arial"/>
                <w:i w:val="0"/>
                <w:color w:val="auto"/>
              </w:rPr>
              <w:t xml:space="preserve"> da</w:t>
            </w:r>
            <w:r w:rsidR="006D4FC3">
              <w:rPr>
                <w:rFonts w:ascii="Arial" w:hAnsi="Arial" w:cs="Arial"/>
                <w:i w:val="0"/>
                <w:color w:val="auto"/>
              </w:rPr>
              <w:t xml:space="preserve"> </w:t>
            </w:r>
            <w:r>
              <w:rPr>
                <w:rFonts w:ascii="Arial" w:hAnsi="Arial" w:cs="Arial"/>
                <w:i w:val="0"/>
                <w:color w:val="auto"/>
              </w:rPr>
              <w:t>Secretaria de Tecnologia da Informação e Comunicação</w:t>
            </w:r>
            <w:r w:rsidR="005B0FE8">
              <w:rPr>
                <w:rFonts w:ascii="Arial" w:hAnsi="Arial" w:cs="Arial"/>
                <w:i w:val="0"/>
                <w:color w:val="auto"/>
              </w:rPr>
              <w:t>.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7C4F" w:rsidRDefault="00714A9E" w:rsidP="00EF7C4F">
            <w:pPr>
              <w:pStyle w:val="Instruo"/>
              <w:numPr>
                <w:ilvl w:val="0"/>
                <w:numId w:val="2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Prover apoio e técnico para o projeto</w:t>
            </w:r>
            <w:r w:rsidR="00EB6841">
              <w:rPr>
                <w:i w:val="0"/>
                <w:color w:val="auto"/>
              </w:rPr>
              <w:t>.</w:t>
            </w:r>
          </w:p>
          <w:p w:rsidR="00EF7C4F" w:rsidRPr="00EF7C4F" w:rsidRDefault="00EF7C4F" w:rsidP="00EF7C4F"/>
          <w:p w:rsidR="00EF7C4F" w:rsidRPr="00EF7C4F" w:rsidRDefault="00EF7C4F" w:rsidP="00EF7C4F">
            <w:pPr>
              <w:pStyle w:val="Instruo"/>
              <w:numPr>
                <w:ilvl w:val="0"/>
                <w:numId w:val="2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EF7C4F">
              <w:rPr>
                <w:i w:val="0"/>
                <w:color w:val="auto"/>
              </w:rPr>
              <w:t>Revisar em conjunto com outros envolvidos os artefatos de projeto do sistema.</w:t>
            </w:r>
          </w:p>
        </w:tc>
      </w:tr>
      <w:tr w:rsidR="00D64929" w:rsidRPr="004E6180" w:rsidTr="003A13AF"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929" w:rsidRPr="00AE3E13" w:rsidRDefault="00D64929" w:rsidP="0045432F">
            <w:pPr>
              <w:pStyle w:val="infoblue"/>
              <w:rPr>
                <w:rFonts w:ascii="Arial" w:hAnsi="Arial" w:cs="Arial"/>
                <w:i w:val="0"/>
                <w:color w:val="auto"/>
              </w:rPr>
            </w:pPr>
            <w:r w:rsidRPr="00AE3E13">
              <w:rPr>
                <w:rFonts w:ascii="Arial" w:hAnsi="Arial" w:cs="Arial"/>
                <w:i w:val="0"/>
                <w:color w:val="auto"/>
              </w:rPr>
              <w:t>Carlos Augusto Gurgel de Sousa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929" w:rsidRDefault="00D64929" w:rsidP="0045432F">
            <w:pPr>
              <w:pStyle w:val="infoblue"/>
              <w:rPr>
                <w:rFonts w:ascii="Arial" w:hAnsi="Arial" w:cs="Arial"/>
                <w:color w:val="auto"/>
              </w:rPr>
            </w:pPr>
            <w:r w:rsidRPr="00251538">
              <w:rPr>
                <w:rFonts w:ascii="Arial" w:hAnsi="Arial" w:cs="Arial"/>
                <w:i w:val="0"/>
                <w:color w:val="auto"/>
              </w:rPr>
              <w:t>Gerente do Projeto</w:t>
            </w:r>
            <w:r w:rsidR="00667F88">
              <w:rPr>
                <w:rFonts w:ascii="Arial" w:hAnsi="Arial" w:cs="Arial"/>
                <w:i w:val="0"/>
                <w:color w:val="auto"/>
              </w:rPr>
              <w:t xml:space="preserve"> da empresa CTIS.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4929" w:rsidRDefault="00D64929" w:rsidP="00D64929">
            <w:pPr>
              <w:pStyle w:val="Instruo"/>
              <w:numPr>
                <w:ilvl w:val="0"/>
                <w:numId w:val="2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Administrar o pessoal e demais recursos de hardware e software pertencentes à CTIS pelos envolvidos no projeto</w:t>
            </w:r>
            <w:r w:rsidR="00EB6841">
              <w:rPr>
                <w:i w:val="0"/>
                <w:color w:val="auto"/>
              </w:rPr>
              <w:t>.</w:t>
            </w:r>
          </w:p>
          <w:p w:rsidR="00EF7C4F" w:rsidRPr="00EF7C4F" w:rsidRDefault="00EF7C4F" w:rsidP="00EF7C4F"/>
          <w:p w:rsidR="00D64929" w:rsidRDefault="00D64929" w:rsidP="00D64929">
            <w:pPr>
              <w:pStyle w:val="Instruo"/>
              <w:numPr>
                <w:ilvl w:val="0"/>
                <w:numId w:val="2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No que se refere ao projeto, representar a CTIS junto ao cliente, à equipe do projeto, à Gerência de Divisão do Departamento de Desenvolvimento de sistemas</w:t>
            </w:r>
            <w:r w:rsidR="00EB6841">
              <w:rPr>
                <w:i w:val="0"/>
                <w:color w:val="auto"/>
              </w:rPr>
              <w:t>.</w:t>
            </w:r>
            <w:r>
              <w:rPr>
                <w:i w:val="0"/>
                <w:color w:val="auto"/>
              </w:rPr>
              <w:t xml:space="preserve"> </w:t>
            </w:r>
          </w:p>
          <w:p w:rsidR="00EF7C4F" w:rsidRPr="00EF7C4F" w:rsidRDefault="00EF7C4F" w:rsidP="00EF7C4F"/>
          <w:p w:rsidR="00D64929" w:rsidRDefault="00D64929" w:rsidP="00D64929">
            <w:pPr>
              <w:pStyle w:val="Instruo"/>
              <w:numPr>
                <w:ilvl w:val="0"/>
                <w:numId w:val="2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Exercer o papel de integrador entre as partes (Clientes e CTIS) envolvidas na elaboração e desenvolvimento do projeto</w:t>
            </w:r>
            <w:r w:rsidR="00EB6841">
              <w:rPr>
                <w:i w:val="0"/>
                <w:color w:val="auto"/>
              </w:rPr>
              <w:t>.</w:t>
            </w:r>
          </w:p>
          <w:p w:rsidR="00EF7C4F" w:rsidRPr="00EF7C4F" w:rsidRDefault="00EF7C4F" w:rsidP="00EF7C4F"/>
          <w:p w:rsidR="00D64929" w:rsidRDefault="00D64929" w:rsidP="00D64929">
            <w:pPr>
              <w:pStyle w:val="Instruo"/>
              <w:numPr>
                <w:ilvl w:val="0"/>
                <w:numId w:val="2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Elaborar Acordos de Serviço, Cronogramas de Execução de Projetos, Planilhas de Orçamento de Projeto e outros documentos rela</w:t>
            </w:r>
            <w:r w:rsidR="004D29BC">
              <w:rPr>
                <w:i w:val="0"/>
                <w:color w:val="auto"/>
              </w:rPr>
              <w:t>tivos ao andamento dos projetos</w:t>
            </w:r>
            <w:r w:rsidR="00EB6841">
              <w:rPr>
                <w:i w:val="0"/>
                <w:color w:val="auto"/>
              </w:rPr>
              <w:t>.</w:t>
            </w:r>
          </w:p>
          <w:p w:rsidR="00EF7C4F" w:rsidRPr="00EF7C4F" w:rsidRDefault="00EF7C4F" w:rsidP="00EF7C4F"/>
          <w:p w:rsidR="004D29BC" w:rsidRDefault="00D64929" w:rsidP="0045432F">
            <w:pPr>
              <w:pStyle w:val="Instruo"/>
              <w:numPr>
                <w:ilvl w:val="0"/>
                <w:numId w:val="2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Buscar o cumprimento das </w:t>
            </w:r>
            <w:r>
              <w:rPr>
                <w:i w:val="0"/>
                <w:color w:val="auto"/>
              </w:rPr>
              <w:lastRenderedPageBreak/>
              <w:t>exigências contratuais e dos documentos que aditam ou suplementam o c</w:t>
            </w:r>
            <w:r w:rsidR="004D29BC">
              <w:rPr>
                <w:i w:val="0"/>
                <w:color w:val="auto"/>
              </w:rPr>
              <w:t>ontrato</w:t>
            </w:r>
            <w:r w:rsidR="00EB6841">
              <w:rPr>
                <w:i w:val="0"/>
                <w:color w:val="auto"/>
              </w:rPr>
              <w:t>.</w:t>
            </w:r>
          </w:p>
          <w:p w:rsidR="00EF7C4F" w:rsidRPr="00EF7C4F" w:rsidRDefault="00EF7C4F" w:rsidP="00EF7C4F"/>
          <w:p w:rsidR="00D64929" w:rsidRPr="004D29BC" w:rsidRDefault="00D64929" w:rsidP="0045432F">
            <w:pPr>
              <w:pStyle w:val="Instruo"/>
              <w:numPr>
                <w:ilvl w:val="0"/>
                <w:numId w:val="29"/>
              </w:numPr>
              <w:tabs>
                <w:tab w:val="clear" w:pos="720"/>
                <w:tab w:val="num" w:pos="177"/>
              </w:tabs>
              <w:ind w:left="177" w:hanging="177"/>
              <w:rPr>
                <w:i w:val="0"/>
                <w:color w:val="auto"/>
              </w:rPr>
            </w:pPr>
            <w:r w:rsidRPr="004D29BC">
              <w:rPr>
                <w:i w:val="0"/>
                <w:color w:val="auto"/>
              </w:rPr>
              <w:t>Garantir a certificação de qualidade dos produtos elaborados pela equipe do projeto e a certificação de recebimento dos mesmos pelo cliente</w:t>
            </w:r>
            <w:r w:rsidR="004D29BC">
              <w:rPr>
                <w:i w:val="0"/>
                <w:color w:val="auto"/>
              </w:rPr>
              <w:t>.</w:t>
            </w:r>
          </w:p>
        </w:tc>
      </w:tr>
    </w:tbl>
    <w:p w:rsidR="00667F88" w:rsidRDefault="00667F88" w:rsidP="004E6180">
      <w:pPr>
        <w:pStyle w:val="STJNvel2"/>
        <w:numPr>
          <w:ilvl w:val="0"/>
          <w:numId w:val="0"/>
        </w:numPr>
        <w:ind w:left="360"/>
      </w:pPr>
    </w:p>
    <w:p w:rsidR="00E10302" w:rsidRDefault="00E10302" w:rsidP="006B4815">
      <w:pPr>
        <w:pStyle w:val="STJNvel2"/>
        <w:keepLines/>
        <w:numPr>
          <w:ilvl w:val="0"/>
          <w:numId w:val="0"/>
        </w:numPr>
        <w:ind w:left="357"/>
      </w:pPr>
      <w:bookmarkStart w:id="10" w:name="_Toc392856624"/>
      <w:r>
        <w:t>3.2</w:t>
      </w:r>
      <w:r w:rsidR="004E6180">
        <w:t>.</w:t>
      </w:r>
      <w:r>
        <w:t xml:space="preserve"> Resumo dos Usuários</w:t>
      </w:r>
      <w:bookmarkEnd w:id="10"/>
    </w:p>
    <w:tbl>
      <w:tblPr>
        <w:tblW w:w="9060" w:type="dxa"/>
        <w:tblInd w:w="828" w:type="dxa"/>
        <w:tblCellMar>
          <w:left w:w="0" w:type="dxa"/>
          <w:right w:w="0" w:type="dxa"/>
        </w:tblCellMar>
        <w:tblLook w:val="0000"/>
      </w:tblPr>
      <w:tblGrid>
        <w:gridCol w:w="1283"/>
        <w:gridCol w:w="2250"/>
        <w:gridCol w:w="2640"/>
        <w:gridCol w:w="2887"/>
      </w:tblGrid>
      <w:tr w:rsidR="00E10302" w:rsidRPr="004E6180" w:rsidTr="0002391C">
        <w:trPr>
          <w:trHeight w:val="418"/>
        </w:trPr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Nome</w:t>
            </w:r>
          </w:p>
        </w:tc>
        <w:tc>
          <w:tcPr>
            <w:tcW w:w="22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Descrição</w:t>
            </w:r>
          </w:p>
        </w:tc>
        <w:tc>
          <w:tcPr>
            <w:tcW w:w="26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 xml:space="preserve">Responsabilidades </w:t>
            </w:r>
          </w:p>
        </w:tc>
        <w:tc>
          <w:tcPr>
            <w:tcW w:w="28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Envolvido</w:t>
            </w:r>
          </w:p>
        </w:tc>
      </w:tr>
      <w:tr w:rsidR="00E10302" w:rsidTr="0002391C">
        <w:trPr>
          <w:trHeight w:val="976"/>
        </w:trPr>
        <w:tc>
          <w:tcPr>
            <w:tcW w:w="1283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98E" w:rsidRPr="00BF71B1" w:rsidRDefault="0002391C" w:rsidP="00C73783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auto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auto"/>
              </w:rPr>
              <w:t xml:space="preserve">Gestor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5C0" w:rsidRPr="00BF71B1" w:rsidRDefault="00C73783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auto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auto"/>
              </w:rPr>
              <w:t>Gerente do Sistema/Gestor da Unidade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5C0" w:rsidRPr="00BF71B1" w:rsidRDefault="005A56A9" w:rsidP="00C73783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auto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auto"/>
              </w:rPr>
              <w:t>R</w:t>
            </w:r>
            <w:r w:rsidR="0002391C" w:rsidRPr="005A56A9">
              <w:rPr>
                <w:rFonts w:ascii="Arial" w:eastAsia="Times New Roman" w:hAnsi="Arial" w:cs="Arial"/>
                <w:i w:val="0"/>
                <w:iCs w:val="0"/>
                <w:color w:val="auto"/>
              </w:rPr>
              <w:t xml:space="preserve">esponsável por </w:t>
            </w:r>
            <w:r w:rsidR="00DA0B0C">
              <w:rPr>
                <w:rFonts w:ascii="Arial" w:eastAsia="Times New Roman" w:hAnsi="Arial" w:cs="Arial"/>
                <w:i w:val="0"/>
                <w:iCs w:val="0"/>
                <w:color w:val="auto"/>
              </w:rPr>
              <w:t>customiza</w:t>
            </w:r>
            <w:r w:rsidR="0002391C" w:rsidRPr="005A56A9">
              <w:rPr>
                <w:rFonts w:ascii="Arial" w:eastAsia="Times New Roman" w:hAnsi="Arial" w:cs="Arial"/>
                <w:i w:val="0"/>
                <w:iCs w:val="0"/>
                <w:color w:val="auto"/>
              </w:rPr>
              <w:t xml:space="preserve">r o sistema para a Unidade e por </w:t>
            </w:r>
            <w:r w:rsidR="00DA0B0C">
              <w:rPr>
                <w:rFonts w:ascii="Arial" w:eastAsia="Times New Roman" w:hAnsi="Arial" w:cs="Arial"/>
                <w:i w:val="0"/>
                <w:iCs w:val="0"/>
                <w:color w:val="auto"/>
              </w:rPr>
              <w:t xml:space="preserve">executar </w:t>
            </w:r>
            <w:r w:rsidR="00C73783">
              <w:rPr>
                <w:rFonts w:ascii="Arial" w:eastAsia="Times New Roman" w:hAnsi="Arial" w:cs="Arial"/>
                <w:i w:val="0"/>
                <w:iCs w:val="0"/>
                <w:color w:val="auto"/>
              </w:rPr>
              <w:t xml:space="preserve">funcionalidades </w:t>
            </w:r>
            <w:r w:rsidR="0002391C" w:rsidRPr="005A56A9">
              <w:rPr>
                <w:rFonts w:ascii="Arial" w:eastAsia="Times New Roman" w:hAnsi="Arial" w:cs="Arial"/>
                <w:i w:val="0"/>
                <w:iCs w:val="0"/>
                <w:color w:val="auto"/>
              </w:rPr>
              <w:t>típicas de gestão. Este perfil engloba o perfil executor</w:t>
            </w:r>
            <w:r w:rsidR="0020560B">
              <w:rPr>
                <w:rFonts w:ascii="Arial" w:eastAsia="Times New Roman" w:hAnsi="Arial" w:cs="Arial"/>
                <w:i w:val="0"/>
                <w:iCs w:val="0"/>
                <w:color w:val="auto"/>
              </w:rPr>
              <w:t>.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5C0" w:rsidRPr="00BF71B1" w:rsidRDefault="00C73783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auto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auto"/>
              </w:rPr>
              <w:t>Servidores deliberados pelo gestor que atuarão com o papel de Gestor.</w:t>
            </w:r>
          </w:p>
        </w:tc>
      </w:tr>
      <w:tr w:rsidR="0002391C" w:rsidTr="0002391C">
        <w:trPr>
          <w:trHeight w:val="976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91C" w:rsidRDefault="0002391C" w:rsidP="00C73783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auto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auto"/>
              </w:rPr>
              <w:t xml:space="preserve">Executor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91C" w:rsidRPr="00BF71B1" w:rsidRDefault="005B0FE8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auto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auto"/>
              </w:rPr>
              <w:t>Usuário do sistema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91C" w:rsidRPr="00BF71B1" w:rsidRDefault="005A56A9" w:rsidP="0020560B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auto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auto"/>
              </w:rPr>
              <w:t>R</w:t>
            </w:r>
            <w:r w:rsidR="0002391C" w:rsidRPr="005A56A9">
              <w:rPr>
                <w:rFonts w:ascii="Arial" w:eastAsia="Times New Roman" w:hAnsi="Arial" w:cs="Arial"/>
                <w:i w:val="0"/>
                <w:iCs w:val="0"/>
                <w:color w:val="auto"/>
              </w:rPr>
              <w:t>ealiza as funcionalidades do sistema relativas ao</w:t>
            </w:r>
            <w:r w:rsidR="0020560B">
              <w:rPr>
                <w:rFonts w:ascii="Arial" w:eastAsia="Times New Roman" w:hAnsi="Arial" w:cs="Arial"/>
                <w:i w:val="0"/>
                <w:iCs w:val="0"/>
                <w:color w:val="auto"/>
              </w:rPr>
              <w:t xml:space="preserve"> </w:t>
            </w:r>
            <w:r w:rsidR="0002391C" w:rsidRPr="005A56A9">
              <w:rPr>
                <w:rFonts w:ascii="Arial" w:eastAsia="Times New Roman" w:hAnsi="Arial" w:cs="Arial"/>
                <w:i w:val="0"/>
                <w:iCs w:val="0"/>
                <w:color w:val="auto"/>
              </w:rPr>
              <w:t>cadastro de</w:t>
            </w:r>
            <w:r w:rsidR="006D4FC3" w:rsidRPr="005A56A9">
              <w:rPr>
                <w:rFonts w:ascii="Arial" w:eastAsia="Times New Roman" w:hAnsi="Arial" w:cs="Arial"/>
                <w:i w:val="0"/>
                <w:iCs w:val="0"/>
                <w:color w:val="auto"/>
              </w:rPr>
              <w:t xml:space="preserve"> </w:t>
            </w:r>
            <w:r w:rsidR="0002391C" w:rsidRPr="005A56A9">
              <w:rPr>
                <w:rFonts w:ascii="Arial" w:eastAsia="Times New Roman" w:hAnsi="Arial" w:cs="Arial"/>
                <w:i w:val="0"/>
                <w:iCs w:val="0"/>
                <w:color w:val="auto"/>
              </w:rPr>
              <w:t>documento, cadastro de andamento do documento e cadastro de avisos</w:t>
            </w:r>
            <w:r w:rsidR="005B0FE8">
              <w:rPr>
                <w:rFonts w:ascii="Arial" w:eastAsia="Times New Roman" w:hAnsi="Arial" w:cs="Arial"/>
                <w:i w:val="0"/>
                <w:iCs w:val="0"/>
                <w:color w:val="auto"/>
              </w:rPr>
              <w:t xml:space="preserve"> e suas respectivas consultas</w:t>
            </w:r>
            <w:r w:rsidR="0020560B">
              <w:rPr>
                <w:rFonts w:ascii="Arial" w:eastAsia="Times New Roman" w:hAnsi="Arial" w:cs="Arial"/>
                <w:i w:val="0"/>
                <w:iCs w:val="0"/>
                <w:color w:val="auto"/>
              </w:rPr>
              <w:t>.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91C" w:rsidRPr="00BF71B1" w:rsidRDefault="005B0FE8">
            <w:pPr>
              <w:pStyle w:val="infoblue"/>
              <w:rPr>
                <w:rFonts w:ascii="Arial" w:eastAsia="Times New Roman" w:hAnsi="Arial" w:cs="Arial"/>
                <w:i w:val="0"/>
                <w:iCs w:val="0"/>
                <w:color w:val="auto"/>
              </w:rPr>
            </w:pPr>
            <w:r>
              <w:rPr>
                <w:rFonts w:ascii="Arial" w:eastAsia="Times New Roman" w:hAnsi="Arial" w:cs="Arial"/>
                <w:i w:val="0"/>
                <w:iCs w:val="0"/>
                <w:color w:val="auto"/>
              </w:rPr>
              <w:t>N/A</w:t>
            </w:r>
          </w:p>
        </w:tc>
      </w:tr>
    </w:tbl>
    <w:p w:rsidR="00E10302" w:rsidRDefault="00E10302">
      <w:pPr>
        <w:pStyle w:val="Corpodetexto"/>
      </w:pPr>
      <w:r>
        <w:t> </w:t>
      </w:r>
    </w:p>
    <w:p w:rsidR="00E10302" w:rsidRDefault="00E10302" w:rsidP="004E6180">
      <w:pPr>
        <w:pStyle w:val="STJNvel2"/>
        <w:numPr>
          <w:ilvl w:val="0"/>
          <w:numId w:val="0"/>
        </w:numPr>
        <w:ind w:left="360"/>
        <w:rPr>
          <w:b w:val="0"/>
          <w:bCs w:val="0"/>
        </w:rPr>
      </w:pPr>
      <w:bookmarkStart w:id="11" w:name="_Toc392856625"/>
      <w:r>
        <w:t>3.3</w:t>
      </w:r>
      <w:r w:rsidR="004E6180">
        <w:t>.</w:t>
      </w:r>
      <w:r>
        <w:rPr>
          <w:rFonts w:ascii="Times New Roman" w:hAnsi="Times New Roman"/>
          <w:sz w:val="14"/>
          <w:szCs w:val="14"/>
        </w:rPr>
        <w:t xml:space="preserve"> </w:t>
      </w:r>
      <w:r>
        <w:t>Ambiente do Usuário</w:t>
      </w:r>
      <w:bookmarkEnd w:id="11"/>
    </w:p>
    <w:p w:rsidR="00BB57AB" w:rsidRDefault="00BB57AB" w:rsidP="00BB57AB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Atualmente, </w:t>
      </w:r>
      <w:r w:rsidRPr="00F77715">
        <w:rPr>
          <w:rFonts w:ascii="Arial" w:hAnsi="Arial" w:cs="Arial"/>
          <w:i w:val="0"/>
          <w:color w:val="auto"/>
        </w:rPr>
        <w:t>o</w:t>
      </w:r>
      <w:r w:rsidR="006D4FC3" w:rsidRPr="00F77715">
        <w:rPr>
          <w:rFonts w:ascii="Arial" w:hAnsi="Arial" w:cs="Arial"/>
          <w:i w:val="0"/>
          <w:color w:val="auto"/>
        </w:rPr>
        <w:t xml:space="preserve"> </w:t>
      </w:r>
      <w:r w:rsidRPr="00F77715">
        <w:rPr>
          <w:rFonts w:ascii="Arial" w:hAnsi="Arial" w:cs="Arial"/>
          <w:i w:val="0"/>
          <w:color w:val="auto"/>
        </w:rPr>
        <w:t>Gabinete do Secretá</w:t>
      </w:r>
      <w:r>
        <w:rPr>
          <w:rFonts w:ascii="Arial" w:hAnsi="Arial" w:cs="Arial"/>
          <w:i w:val="0"/>
          <w:color w:val="auto"/>
        </w:rPr>
        <w:t xml:space="preserve">rio-Geral da Presidência do STJ conta </w:t>
      </w:r>
      <w:r w:rsidR="00B32E0F">
        <w:rPr>
          <w:rFonts w:ascii="Arial" w:hAnsi="Arial" w:cs="Arial"/>
          <w:i w:val="0"/>
          <w:color w:val="auto"/>
        </w:rPr>
        <w:t xml:space="preserve">com </w:t>
      </w:r>
      <w:r>
        <w:rPr>
          <w:rFonts w:ascii="Arial" w:hAnsi="Arial" w:cs="Arial"/>
          <w:i w:val="0"/>
          <w:color w:val="auto"/>
        </w:rPr>
        <w:t xml:space="preserve">o </w:t>
      </w:r>
      <w:r w:rsidRPr="00F77715">
        <w:rPr>
          <w:rFonts w:ascii="Arial" w:hAnsi="Arial" w:cs="Arial"/>
          <w:i w:val="0"/>
          <w:iCs w:val="0"/>
          <w:color w:val="auto"/>
        </w:rPr>
        <w:t xml:space="preserve">Sistema de Acompanhamento Administrativo da Presidência </w:t>
      </w:r>
      <w:r>
        <w:rPr>
          <w:rFonts w:ascii="Arial" w:hAnsi="Arial" w:cs="Arial"/>
          <w:i w:val="0"/>
          <w:iCs w:val="0"/>
          <w:color w:val="auto"/>
        </w:rPr>
        <w:t xml:space="preserve">(SAAP) </w:t>
      </w:r>
      <w:r>
        <w:rPr>
          <w:rFonts w:ascii="Arial" w:hAnsi="Arial" w:cs="Arial"/>
          <w:i w:val="0"/>
          <w:color w:val="auto"/>
        </w:rPr>
        <w:t xml:space="preserve">para auxiliar suas atividades de controle dos documentos. </w:t>
      </w:r>
    </w:p>
    <w:p w:rsidR="00BB57AB" w:rsidRDefault="00BB57AB" w:rsidP="00BB57AB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O SAAP </w:t>
      </w:r>
      <w:r w:rsidR="00B32E0F">
        <w:rPr>
          <w:rFonts w:ascii="Arial" w:hAnsi="Arial" w:cs="Arial"/>
          <w:i w:val="0"/>
          <w:color w:val="auto"/>
        </w:rPr>
        <w:t>foi</w:t>
      </w:r>
      <w:r>
        <w:rPr>
          <w:rFonts w:ascii="Arial" w:hAnsi="Arial" w:cs="Arial"/>
          <w:i w:val="0"/>
          <w:color w:val="auto"/>
        </w:rPr>
        <w:t xml:space="preserve"> desenvolvido </w:t>
      </w:r>
      <w:r w:rsidR="00B32E0F">
        <w:rPr>
          <w:rFonts w:ascii="Arial" w:hAnsi="Arial" w:cs="Arial"/>
          <w:i w:val="0"/>
          <w:color w:val="auto"/>
        </w:rPr>
        <w:t>por uma empresa contratada utiliza</w:t>
      </w:r>
      <w:r w:rsidR="00CD4E13">
        <w:rPr>
          <w:rFonts w:ascii="Arial" w:hAnsi="Arial" w:cs="Arial"/>
          <w:i w:val="0"/>
          <w:color w:val="auto"/>
        </w:rPr>
        <w:t>n</w:t>
      </w:r>
      <w:r w:rsidR="00B32E0F">
        <w:rPr>
          <w:rFonts w:ascii="Arial" w:hAnsi="Arial" w:cs="Arial"/>
          <w:i w:val="0"/>
          <w:color w:val="auto"/>
        </w:rPr>
        <w:t xml:space="preserve">do </w:t>
      </w:r>
      <w:r>
        <w:rPr>
          <w:rFonts w:ascii="Arial" w:hAnsi="Arial" w:cs="Arial"/>
          <w:i w:val="0"/>
          <w:color w:val="auto"/>
        </w:rPr>
        <w:t xml:space="preserve">a </w:t>
      </w:r>
      <w:r w:rsidR="008F35F8">
        <w:rPr>
          <w:rFonts w:ascii="Arial" w:hAnsi="Arial" w:cs="Arial"/>
          <w:i w:val="0"/>
          <w:color w:val="auto"/>
        </w:rPr>
        <w:t xml:space="preserve">linguagem </w:t>
      </w:r>
      <w:r>
        <w:rPr>
          <w:rFonts w:ascii="Arial" w:hAnsi="Arial" w:cs="Arial"/>
          <w:i w:val="0"/>
          <w:color w:val="auto"/>
        </w:rPr>
        <w:t>Java</w:t>
      </w:r>
      <w:r w:rsidR="00B32E0F">
        <w:rPr>
          <w:rFonts w:ascii="Arial" w:hAnsi="Arial" w:cs="Arial"/>
          <w:i w:val="0"/>
          <w:color w:val="auto"/>
        </w:rPr>
        <w:t>. O sistema é</w:t>
      </w:r>
      <w:r>
        <w:rPr>
          <w:rFonts w:ascii="Arial" w:hAnsi="Arial" w:cs="Arial"/>
          <w:i w:val="0"/>
          <w:color w:val="auto"/>
        </w:rPr>
        <w:t xml:space="preserve"> utilizado por </w:t>
      </w:r>
      <w:r w:rsidR="00B32E0F">
        <w:rPr>
          <w:rFonts w:ascii="Arial" w:hAnsi="Arial" w:cs="Arial"/>
          <w:i w:val="0"/>
          <w:color w:val="auto"/>
        </w:rPr>
        <w:t xml:space="preserve">todos os </w:t>
      </w:r>
      <w:r w:rsidR="001B273C">
        <w:rPr>
          <w:rFonts w:ascii="Arial" w:hAnsi="Arial" w:cs="Arial"/>
          <w:i w:val="0"/>
          <w:color w:val="auto"/>
        </w:rPr>
        <w:t>servidores do Gabinete para controle diário dos documentos.</w:t>
      </w:r>
    </w:p>
    <w:p w:rsidR="00BB57AB" w:rsidRPr="0045432F" w:rsidRDefault="00BB57AB" w:rsidP="00BB57AB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 w:rsidRPr="0045432F">
        <w:rPr>
          <w:rFonts w:ascii="Arial" w:hAnsi="Arial" w:cs="Arial"/>
          <w:i w:val="0"/>
          <w:color w:val="auto"/>
        </w:rPr>
        <w:t xml:space="preserve">O novo </w:t>
      </w:r>
      <w:r w:rsidR="0045432F">
        <w:rPr>
          <w:rFonts w:ascii="Arial" w:hAnsi="Arial" w:cs="Arial"/>
          <w:i w:val="0"/>
          <w:color w:val="auto"/>
        </w:rPr>
        <w:t xml:space="preserve">Sistema de Acompanhamento Administrativo de Documentos </w:t>
      </w:r>
      <w:r w:rsidR="00B32E0F">
        <w:rPr>
          <w:rFonts w:ascii="Arial" w:hAnsi="Arial" w:cs="Arial"/>
          <w:i w:val="0"/>
          <w:color w:val="auto"/>
        </w:rPr>
        <w:t xml:space="preserve">(SAAD) </w:t>
      </w:r>
      <w:r w:rsidR="0045432F">
        <w:rPr>
          <w:rFonts w:ascii="Arial" w:hAnsi="Arial" w:cs="Arial"/>
          <w:i w:val="0"/>
          <w:color w:val="auto"/>
        </w:rPr>
        <w:t>será desenvolvimento</w:t>
      </w:r>
      <w:r w:rsidR="00B32E0F">
        <w:rPr>
          <w:rFonts w:ascii="Arial" w:hAnsi="Arial" w:cs="Arial"/>
          <w:i w:val="0"/>
          <w:color w:val="auto"/>
        </w:rPr>
        <w:t xml:space="preserve"> também</w:t>
      </w:r>
      <w:r w:rsidR="0045432F">
        <w:rPr>
          <w:rFonts w:ascii="Arial" w:hAnsi="Arial" w:cs="Arial"/>
          <w:i w:val="0"/>
          <w:color w:val="auto"/>
        </w:rPr>
        <w:t xml:space="preserve"> </w:t>
      </w:r>
      <w:r w:rsidRPr="0045432F">
        <w:rPr>
          <w:rFonts w:ascii="Arial" w:hAnsi="Arial" w:cs="Arial"/>
          <w:i w:val="0"/>
          <w:color w:val="auto"/>
        </w:rPr>
        <w:t xml:space="preserve">em linguagem </w:t>
      </w:r>
      <w:r w:rsidR="00CD4E13" w:rsidRPr="0045432F">
        <w:rPr>
          <w:rFonts w:ascii="Arial" w:hAnsi="Arial" w:cs="Arial"/>
          <w:i w:val="0"/>
          <w:color w:val="auto"/>
        </w:rPr>
        <w:t>J</w:t>
      </w:r>
      <w:r w:rsidR="00CD4E13">
        <w:rPr>
          <w:rFonts w:ascii="Arial" w:hAnsi="Arial" w:cs="Arial"/>
          <w:i w:val="0"/>
          <w:color w:val="auto"/>
        </w:rPr>
        <w:t>ava</w:t>
      </w:r>
      <w:r w:rsidR="00CD4E13" w:rsidRPr="0045432F">
        <w:rPr>
          <w:rFonts w:ascii="Arial" w:hAnsi="Arial" w:cs="Arial"/>
          <w:i w:val="0"/>
          <w:color w:val="auto"/>
        </w:rPr>
        <w:t xml:space="preserve"> </w:t>
      </w:r>
      <w:r w:rsidR="00B32E0F">
        <w:rPr>
          <w:rFonts w:ascii="Arial" w:hAnsi="Arial" w:cs="Arial"/>
          <w:i w:val="0"/>
          <w:color w:val="auto"/>
        </w:rPr>
        <w:t xml:space="preserve">para uso em </w:t>
      </w:r>
      <w:r w:rsidR="00CD4E13">
        <w:rPr>
          <w:rFonts w:ascii="Arial" w:hAnsi="Arial" w:cs="Arial"/>
          <w:i w:val="0"/>
          <w:color w:val="auto"/>
        </w:rPr>
        <w:t xml:space="preserve">plataforma Web </w:t>
      </w:r>
      <w:r w:rsidR="0045432F">
        <w:rPr>
          <w:rFonts w:ascii="Arial" w:hAnsi="Arial" w:cs="Arial"/>
          <w:i w:val="0"/>
          <w:color w:val="auto"/>
        </w:rPr>
        <w:t xml:space="preserve">e </w:t>
      </w:r>
      <w:r w:rsidRPr="0045432F">
        <w:rPr>
          <w:rFonts w:ascii="Arial" w:hAnsi="Arial" w:cs="Arial"/>
          <w:i w:val="0"/>
          <w:color w:val="auto"/>
        </w:rPr>
        <w:t xml:space="preserve">deverá ser integrado aos </w:t>
      </w:r>
      <w:r w:rsidR="008E7D1D">
        <w:rPr>
          <w:rFonts w:ascii="Arial" w:hAnsi="Arial" w:cs="Arial"/>
          <w:i w:val="0"/>
          <w:color w:val="auto"/>
        </w:rPr>
        <w:t xml:space="preserve">módulos </w:t>
      </w:r>
      <w:r w:rsidR="00B32E0F">
        <w:rPr>
          <w:rFonts w:ascii="Arial" w:hAnsi="Arial" w:cs="Arial"/>
          <w:i w:val="0"/>
          <w:color w:val="auto"/>
        </w:rPr>
        <w:t xml:space="preserve">Mala </w:t>
      </w:r>
      <w:r w:rsidR="006D4FC3">
        <w:rPr>
          <w:rFonts w:ascii="Arial" w:hAnsi="Arial" w:cs="Arial"/>
          <w:i w:val="0"/>
          <w:color w:val="auto"/>
        </w:rPr>
        <w:t>Direta</w:t>
      </w:r>
      <w:r w:rsidR="00CD4E13">
        <w:rPr>
          <w:rFonts w:ascii="Arial" w:hAnsi="Arial" w:cs="Arial"/>
          <w:i w:val="0"/>
          <w:color w:val="auto"/>
        </w:rPr>
        <w:t>,</w:t>
      </w:r>
      <w:r w:rsidR="006D4FC3">
        <w:rPr>
          <w:rFonts w:ascii="Arial" w:hAnsi="Arial" w:cs="Arial"/>
          <w:i w:val="0"/>
          <w:color w:val="auto"/>
        </w:rPr>
        <w:t xml:space="preserve"> </w:t>
      </w:r>
      <w:r w:rsidR="0045432F" w:rsidRPr="0045432F">
        <w:rPr>
          <w:rFonts w:ascii="Arial" w:hAnsi="Arial" w:cs="Arial"/>
          <w:i w:val="0"/>
          <w:color w:val="auto"/>
        </w:rPr>
        <w:t>Segurança</w:t>
      </w:r>
      <w:r w:rsidR="00B32E0F">
        <w:rPr>
          <w:rFonts w:ascii="Arial" w:hAnsi="Arial" w:cs="Arial"/>
          <w:i w:val="0"/>
          <w:color w:val="auto"/>
        </w:rPr>
        <w:t xml:space="preserve"> e Gestão de Ministros</w:t>
      </w:r>
      <w:r w:rsidR="0045432F" w:rsidRPr="0045432F">
        <w:rPr>
          <w:rFonts w:ascii="Arial" w:hAnsi="Arial" w:cs="Arial"/>
          <w:i w:val="0"/>
          <w:color w:val="auto"/>
        </w:rPr>
        <w:t xml:space="preserve"> do </w:t>
      </w:r>
      <w:r w:rsidR="00CD4E13">
        <w:rPr>
          <w:rFonts w:ascii="Arial" w:hAnsi="Arial" w:cs="Arial"/>
          <w:i w:val="0"/>
          <w:color w:val="auto"/>
        </w:rPr>
        <w:t xml:space="preserve">Sistema </w:t>
      </w:r>
      <w:r w:rsidR="0045432F" w:rsidRPr="0045432F">
        <w:rPr>
          <w:rFonts w:ascii="Arial" w:hAnsi="Arial" w:cs="Arial"/>
          <w:i w:val="0"/>
          <w:color w:val="auto"/>
        </w:rPr>
        <w:t>Justiça</w:t>
      </w:r>
      <w:r w:rsidR="0045432F">
        <w:rPr>
          <w:rFonts w:ascii="Arial" w:hAnsi="Arial" w:cs="Arial"/>
          <w:i w:val="0"/>
          <w:color w:val="auto"/>
        </w:rPr>
        <w:t>,</w:t>
      </w:r>
      <w:r w:rsidRPr="0045432F">
        <w:rPr>
          <w:rFonts w:ascii="Arial" w:hAnsi="Arial" w:cs="Arial"/>
          <w:i w:val="0"/>
          <w:color w:val="auto"/>
        </w:rPr>
        <w:t xml:space="preserve"> que </w:t>
      </w:r>
      <w:r w:rsidR="00B32E0F">
        <w:rPr>
          <w:rFonts w:ascii="Arial" w:hAnsi="Arial" w:cs="Arial"/>
          <w:i w:val="0"/>
          <w:color w:val="auto"/>
        </w:rPr>
        <w:t xml:space="preserve">foram desenvolvidos em </w:t>
      </w:r>
      <w:r w:rsidRPr="0045432F">
        <w:rPr>
          <w:rFonts w:ascii="Arial" w:hAnsi="Arial" w:cs="Arial"/>
          <w:i w:val="0"/>
          <w:color w:val="auto"/>
        </w:rPr>
        <w:t>Delphi</w:t>
      </w:r>
      <w:r w:rsidR="0045432F">
        <w:rPr>
          <w:rFonts w:ascii="Arial" w:hAnsi="Arial" w:cs="Arial"/>
          <w:i w:val="0"/>
          <w:color w:val="auto"/>
        </w:rPr>
        <w:t xml:space="preserve">. </w:t>
      </w:r>
    </w:p>
    <w:p w:rsidR="008F35F8" w:rsidRPr="0045432F" w:rsidRDefault="008F35F8" w:rsidP="008F35F8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 w:rsidRPr="0045432F">
        <w:rPr>
          <w:rFonts w:ascii="Arial" w:hAnsi="Arial" w:cs="Arial"/>
          <w:i w:val="0"/>
          <w:color w:val="auto"/>
        </w:rPr>
        <w:t>Ser</w:t>
      </w:r>
      <w:r w:rsidR="0046555C">
        <w:rPr>
          <w:rFonts w:ascii="Arial" w:hAnsi="Arial" w:cs="Arial"/>
          <w:i w:val="0"/>
          <w:color w:val="auto"/>
        </w:rPr>
        <w:t xml:space="preserve">ão </w:t>
      </w:r>
      <w:r w:rsidRPr="0045432F">
        <w:rPr>
          <w:rFonts w:ascii="Arial" w:hAnsi="Arial" w:cs="Arial"/>
          <w:i w:val="0"/>
          <w:color w:val="auto"/>
        </w:rPr>
        <w:t>utilizado</w:t>
      </w:r>
      <w:r w:rsidR="0046555C">
        <w:rPr>
          <w:rFonts w:ascii="Arial" w:hAnsi="Arial" w:cs="Arial"/>
          <w:i w:val="0"/>
          <w:color w:val="auto"/>
        </w:rPr>
        <w:t>s</w:t>
      </w:r>
      <w:r w:rsidRPr="0045432F">
        <w:rPr>
          <w:rFonts w:ascii="Arial" w:hAnsi="Arial" w:cs="Arial"/>
          <w:i w:val="0"/>
          <w:color w:val="auto"/>
        </w:rPr>
        <w:t xml:space="preserve"> os servidores de aplicações: </w:t>
      </w:r>
      <w:proofErr w:type="spellStart"/>
      <w:r w:rsidRPr="0045432F">
        <w:rPr>
          <w:rFonts w:ascii="Arial" w:hAnsi="Arial" w:cs="Arial"/>
          <w:i w:val="0"/>
          <w:color w:val="auto"/>
        </w:rPr>
        <w:t>JBoss</w:t>
      </w:r>
      <w:proofErr w:type="spellEnd"/>
      <w:r w:rsidRPr="0045432F">
        <w:rPr>
          <w:rFonts w:ascii="Arial" w:hAnsi="Arial" w:cs="Arial"/>
          <w:i w:val="0"/>
          <w:color w:val="auto"/>
        </w:rPr>
        <w:t xml:space="preserve"> EAP 6.2 e Oracle Java SDK</w:t>
      </w:r>
      <w:r w:rsidR="003E4451">
        <w:rPr>
          <w:rFonts w:ascii="Arial" w:hAnsi="Arial" w:cs="Arial"/>
          <w:i w:val="0"/>
          <w:color w:val="auto"/>
        </w:rPr>
        <w:t>.</w:t>
      </w:r>
    </w:p>
    <w:p w:rsidR="008F35F8" w:rsidRPr="00BC78F2" w:rsidRDefault="008F35F8" w:rsidP="008F35F8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 w:rsidRPr="0045432F">
        <w:rPr>
          <w:rFonts w:ascii="Arial" w:hAnsi="Arial" w:cs="Arial"/>
          <w:i w:val="0"/>
          <w:color w:val="auto"/>
        </w:rPr>
        <w:t xml:space="preserve">Os usuários deverão ter </w:t>
      </w:r>
      <w:r w:rsidR="00B32E0F">
        <w:rPr>
          <w:rFonts w:ascii="Arial" w:hAnsi="Arial" w:cs="Arial"/>
          <w:i w:val="0"/>
          <w:color w:val="auto"/>
        </w:rPr>
        <w:t>a execução do sistema pela intranet. S</w:t>
      </w:r>
      <w:r w:rsidR="00B32E0F" w:rsidRPr="00BC78F2">
        <w:rPr>
          <w:rFonts w:ascii="Arial" w:hAnsi="Arial" w:cs="Arial"/>
          <w:i w:val="0"/>
          <w:color w:val="auto"/>
        </w:rPr>
        <w:t xml:space="preserve">omente os usuários da própria unidade </w:t>
      </w:r>
      <w:r w:rsidRPr="00BC78F2">
        <w:rPr>
          <w:rFonts w:ascii="Arial" w:hAnsi="Arial" w:cs="Arial"/>
          <w:i w:val="0"/>
          <w:color w:val="auto"/>
        </w:rPr>
        <w:t>deverão ter acesso</w:t>
      </w:r>
      <w:r w:rsidR="00BC78F2" w:rsidRPr="00BC78F2">
        <w:rPr>
          <w:rFonts w:ascii="Arial" w:hAnsi="Arial" w:cs="Arial"/>
          <w:i w:val="0"/>
          <w:color w:val="auto"/>
        </w:rPr>
        <w:t xml:space="preserve"> ao sistema. Os documentos das pastas na rede já são controladas pelo serviço de AD.</w:t>
      </w:r>
    </w:p>
    <w:p w:rsidR="008F35F8" w:rsidRPr="0045432F" w:rsidRDefault="008F35F8" w:rsidP="008F35F8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 w:rsidRPr="0045432F">
        <w:rPr>
          <w:rFonts w:ascii="Arial" w:hAnsi="Arial" w:cs="Arial"/>
          <w:i w:val="0"/>
          <w:color w:val="auto"/>
        </w:rPr>
        <w:t>Os navegadores a serem utilizados na</w:t>
      </w:r>
      <w:r w:rsidR="0046555C">
        <w:rPr>
          <w:rFonts w:ascii="Arial" w:hAnsi="Arial" w:cs="Arial"/>
          <w:i w:val="0"/>
          <w:color w:val="auto"/>
        </w:rPr>
        <w:t>s</w:t>
      </w:r>
      <w:r w:rsidRPr="0045432F">
        <w:rPr>
          <w:rFonts w:ascii="Arial" w:hAnsi="Arial" w:cs="Arial"/>
          <w:i w:val="0"/>
          <w:color w:val="auto"/>
        </w:rPr>
        <w:t xml:space="preserve"> máquina</w:t>
      </w:r>
      <w:r w:rsidR="0046555C">
        <w:rPr>
          <w:rFonts w:ascii="Arial" w:hAnsi="Arial" w:cs="Arial"/>
          <w:i w:val="0"/>
          <w:color w:val="auto"/>
        </w:rPr>
        <w:t>s</w:t>
      </w:r>
      <w:r w:rsidRPr="0045432F">
        <w:rPr>
          <w:rFonts w:ascii="Arial" w:hAnsi="Arial" w:cs="Arial"/>
          <w:i w:val="0"/>
          <w:color w:val="auto"/>
        </w:rPr>
        <w:t xml:space="preserve"> dos usuários são os seguintes</w:t>
      </w:r>
      <w:r w:rsidR="008E663A">
        <w:rPr>
          <w:rFonts w:ascii="Arial" w:hAnsi="Arial" w:cs="Arial"/>
          <w:i w:val="0"/>
          <w:color w:val="auto"/>
        </w:rPr>
        <w:t>:</w:t>
      </w:r>
      <w:r w:rsidRPr="0045432F">
        <w:rPr>
          <w:rFonts w:ascii="Arial" w:hAnsi="Arial" w:cs="Arial"/>
          <w:i w:val="0"/>
          <w:color w:val="auto"/>
        </w:rPr>
        <w:t xml:space="preserve"> Internet Explorer, Mozilla Firefox ou Google </w:t>
      </w:r>
      <w:proofErr w:type="spellStart"/>
      <w:r w:rsidRPr="0045432F">
        <w:rPr>
          <w:rFonts w:ascii="Arial" w:hAnsi="Arial" w:cs="Arial"/>
          <w:i w:val="0"/>
          <w:color w:val="auto"/>
        </w:rPr>
        <w:t>Chrome</w:t>
      </w:r>
      <w:proofErr w:type="spellEnd"/>
      <w:r w:rsidRPr="0045432F">
        <w:rPr>
          <w:rFonts w:ascii="Arial" w:hAnsi="Arial" w:cs="Arial"/>
          <w:i w:val="0"/>
          <w:color w:val="auto"/>
        </w:rPr>
        <w:t>.</w:t>
      </w:r>
    </w:p>
    <w:p w:rsidR="008F35F8" w:rsidRPr="0045432F" w:rsidRDefault="008F35F8" w:rsidP="008F35F8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  <w:r w:rsidRPr="0045432F">
        <w:rPr>
          <w:rFonts w:ascii="Arial" w:hAnsi="Arial" w:cs="Arial"/>
          <w:i w:val="0"/>
          <w:color w:val="auto"/>
        </w:rPr>
        <w:t xml:space="preserve">Este ambiente do usuário deve permite </w:t>
      </w:r>
      <w:r w:rsidR="0046555C">
        <w:rPr>
          <w:rFonts w:ascii="Arial" w:hAnsi="Arial" w:cs="Arial"/>
          <w:i w:val="0"/>
          <w:color w:val="auto"/>
        </w:rPr>
        <w:t>a reprodução do</w:t>
      </w:r>
      <w:r w:rsidRPr="0045432F">
        <w:rPr>
          <w:rFonts w:ascii="Arial" w:hAnsi="Arial" w:cs="Arial"/>
          <w:i w:val="0"/>
          <w:color w:val="auto"/>
        </w:rPr>
        <w:t>s testes para antecipar possíveis erros derivados do ambiente de execução do sistema.</w:t>
      </w:r>
    </w:p>
    <w:p w:rsidR="008F35F8" w:rsidRDefault="008F35F8" w:rsidP="00BB57AB">
      <w:pPr>
        <w:pStyle w:val="infoblue"/>
        <w:ind w:left="360" w:firstLine="360"/>
        <w:jc w:val="both"/>
        <w:rPr>
          <w:rFonts w:ascii="Arial" w:hAnsi="Arial" w:cs="Arial"/>
          <w:i w:val="0"/>
          <w:color w:val="auto"/>
        </w:rPr>
      </w:pPr>
    </w:p>
    <w:p w:rsidR="00E10302" w:rsidRPr="004E6180" w:rsidRDefault="00E10302" w:rsidP="00FB79F7">
      <w:pPr>
        <w:pStyle w:val="STJNvel2"/>
        <w:numPr>
          <w:ilvl w:val="0"/>
          <w:numId w:val="0"/>
        </w:numPr>
        <w:ind w:left="360"/>
      </w:pPr>
      <w:bookmarkStart w:id="12" w:name="_Toc392856626"/>
      <w:r w:rsidRPr="004E6180">
        <w:lastRenderedPageBreak/>
        <w:t>3.4</w:t>
      </w:r>
      <w:r w:rsidR="004E6180" w:rsidRPr="004E6180">
        <w:t>.</w:t>
      </w:r>
      <w:r w:rsidRPr="004E6180">
        <w:rPr>
          <w:sz w:val="14"/>
          <w:szCs w:val="14"/>
        </w:rPr>
        <w:t xml:space="preserve"> </w:t>
      </w:r>
      <w:r w:rsidRPr="004E6180">
        <w:t>Principais Necessidades dos Usuários ou dos Envolvidos</w:t>
      </w:r>
      <w:bookmarkEnd w:id="12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3418"/>
        <w:gridCol w:w="1508"/>
        <w:gridCol w:w="2012"/>
        <w:gridCol w:w="66"/>
        <w:gridCol w:w="1777"/>
        <w:gridCol w:w="1257"/>
      </w:tblGrid>
      <w:tr w:rsidR="00E10302" w:rsidRPr="004E6180" w:rsidTr="00861676">
        <w:tc>
          <w:tcPr>
            <w:tcW w:w="17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Necessidade</w:t>
            </w:r>
          </w:p>
        </w:tc>
        <w:tc>
          <w:tcPr>
            <w:tcW w:w="751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Prioridade</w:t>
            </w:r>
          </w:p>
        </w:tc>
        <w:tc>
          <w:tcPr>
            <w:tcW w:w="100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Preocupações</w:t>
            </w:r>
          </w:p>
        </w:tc>
        <w:tc>
          <w:tcPr>
            <w:tcW w:w="918" w:type="pct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Solução Atual</w:t>
            </w:r>
          </w:p>
        </w:tc>
        <w:tc>
          <w:tcPr>
            <w:tcW w:w="62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E10302" w:rsidRPr="004E6180" w:rsidRDefault="00E10302" w:rsidP="004E6180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Usuário</w:t>
            </w:r>
          </w:p>
        </w:tc>
      </w:tr>
      <w:tr w:rsidR="00212011" w:rsidTr="00EC4E3D"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12011" w:rsidRPr="007E0382" w:rsidRDefault="00212011" w:rsidP="00212011">
            <w:pPr>
              <w:pStyle w:val="Corpodetexto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Módulo Mural de Avisos</w:t>
            </w:r>
          </w:p>
        </w:tc>
      </w:tr>
      <w:tr w:rsidR="002D1AA9" w:rsidRPr="002D0047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AA9" w:rsidRDefault="001D11E0" w:rsidP="00212011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t xml:space="preserve">Manter </w:t>
            </w:r>
            <w:r w:rsidR="002D1AA9">
              <w:rPr>
                <w:rFonts w:ascii="Arial" w:eastAsia="Arial Unicode MS" w:hAnsi="Arial" w:cs="Arial"/>
                <w:u w:val="single"/>
              </w:rPr>
              <w:t>Avisos</w:t>
            </w:r>
          </w:p>
          <w:p w:rsidR="00CA5BDC" w:rsidRPr="002D0047" w:rsidRDefault="00CA5BDC" w:rsidP="001D11E0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DB2885">
              <w:rPr>
                <w:rFonts w:ascii="Arial" w:eastAsia="Arial Unicode MS" w:hAnsi="Arial" w:cs="Arial"/>
              </w:rPr>
              <w:t>O objetivo desta funcionalidade</w:t>
            </w:r>
            <w:r w:rsidRPr="00DB2885">
              <w:rPr>
                <w:rFonts w:ascii="Arial" w:hAnsi="Arial" w:cs="Arial"/>
              </w:rPr>
              <w:t xml:space="preserve"> é</w:t>
            </w:r>
            <w:r w:rsidR="001D11E0">
              <w:rPr>
                <w:rFonts w:ascii="Arial" w:hAnsi="Arial" w:cs="Arial"/>
              </w:rPr>
              <w:t xml:space="preserve"> cadastrar, alterar, consultar e excluir</w:t>
            </w:r>
            <w:r w:rsidRPr="002D004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os avisos pertinentes a cada </w:t>
            </w:r>
            <w:r w:rsidR="001D11E0">
              <w:rPr>
                <w:rFonts w:ascii="Arial" w:hAnsi="Arial" w:cs="Arial"/>
              </w:rPr>
              <w:t>Unidade.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75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AA9" w:rsidRPr="002D0047" w:rsidRDefault="002D1AA9" w:rsidP="00363F11">
            <w:pPr>
              <w:pStyle w:val="Corpodetexto"/>
              <w:ind w:left="0"/>
              <w:jc w:val="center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AA9" w:rsidRPr="002D0047" w:rsidRDefault="00DB2885" w:rsidP="00DB288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Publicidade para avisos gerais</w:t>
            </w:r>
            <w:r w:rsidR="002D1AA9" w:rsidRPr="002D004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 </w:t>
            </w:r>
            <w:r w:rsidR="002D1AA9" w:rsidRPr="002D0047">
              <w:rPr>
                <w:rFonts w:ascii="Arial" w:hAnsi="Arial" w:cs="Arial"/>
              </w:rPr>
              <w:t>confidencialidade</w:t>
            </w:r>
            <w:r>
              <w:rPr>
                <w:rFonts w:ascii="Arial" w:hAnsi="Arial" w:cs="Arial"/>
              </w:rPr>
              <w:t xml:space="preserve"> para avisos com destinatário específico</w:t>
            </w:r>
            <w:r w:rsidR="00CA5BDC">
              <w:rPr>
                <w:rFonts w:ascii="Arial" w:hAnsi="Arial" w:cs="Arial"/>
              </w:rPr>
              <w:t>.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AA9" w:rsidRPr="002D1AA9" w:rsidRDefault="00FB197D" w:rsidP="002D1AA9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Lista de </w:t>
            </w:r>
            <w:r w:rsidR="00DB2885">
              <w:rPr>
                <w:rFonts w:cs="Arial"/>
                <w:color w:val="auto"/>
                <w:sz w:val="20"/>
              </w:rPr>
              <w:t>Pendência</w:t>
            </w:r>
            <w:r>
              <w:rPr>
                <w:rFonts w:cs="Arial"/>
                <w:color w:val="auto"/>
                <w:sz w:val="20"/>
              </w:rPr>
              <w:t>s Ativas.</w:t>
            </w:r>
            <w:r w:rsidR="00DB2885">
              <w:rPr>
                <w:rFonts w:cs="Arial"/>
                <w:color w:val="auto"/>
                <w:sz w:val="20"/>
              </w:rPr>
              <w:t xml:space="preserve"> </w:t>
            </w:r>
          </w:p>
        </w:tc>
        <w:tc>
          <w:tcPr>
            <w:tcW w:w="6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D1AA9" w:rsidRPr="002D0047" w:rsidRDefault="00FB197D" w:rsidP="00FB197D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Servidores lotados na Unidade. </w:t>
            </w:r>
          </w:p>
        </w:tc>
      </w:tr>
      <w:tr w:rsidR="00FB197D" w:rsidRPr="002D0047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97D" w:rsidRDefault="001D11E0" w:rsidP="00E52D4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t>Exibir</w:t>
            </w:r>
            <w:r w:rsidR="00FB197D">
              <w:rPr>
                <w:rFonts w:ascii="Arial" w:eastAsia="Arial Unicode MS" w:hAnsi="Arial" w:cs="Arial"/>
                <w:u w:val="single"/>
              </w:rPr>
              <w:t xml:space="preserve"> Avisos</w:t>
            </w:r>
          </w:p>
          <w:p w:rsidR="00FB197D" w:rsidRPr="002D0047" w:rsidRDefault="00FB197D" w:rsidP="00643359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 xml:space="preserve">O </w:t>
            </w:r>
            <w:r w:rsidR="001D11E0">
              <w:rPr>
                <w:rFonts w:ascii="Arial" w:hAnsi="Arial" w:cs="Arial"/>
              </w:rPr>
              <w:t>objetivo desta funcionalidade é listar na tela principal</w:t>
            </w:r>
            <w:r w:rsidR="00643359">
              <w:rPr>
                <w:rFonts w:ascii="Arial" w:hAnsi="Arial" w:cs="Arial"/>
              </w:rPr>
              <w:t xml:space="preserve"> do sistema</w:t>
            </w:r>
            <w:r w:rsidR="001D11E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os avisos da Unidade.</w:t>
            </w:r>
          </w:p>
        </w:tc>
        <w:tc>
          <w:tcPr>
            <w:tcW w:w="75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97D" w:rsidRPr="002D0047" w:rsidRDefault="00FB197D" w:rsidP="00363F11">
            <w:pPr>
              <w:pStyle w:val="Corpodetexto"/>
              <w:ind w:left="0"/>
              <w:jc w:val="center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97D" w:rsidRPr="002D0047" w:rsidRDefault="00FB197D" w:rsidP="00CA5BDC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Confidencialidade no caso de aviso para destinatário específico.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97D" w:rsidRPr="002D1AA9" w:rsidRDefault="00FB197D" w:rsidP="001D11E0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Lista de Pendências Ativas. </w:t>
            </w:r>
          </w:p>
        </w:tc>
        <w:tc>
          <w:tcPr>
            <w:tcW w:w="6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FB197D" w:rsidRPr="002D0047" w:rsidRDefault="00FB197D" w:rsidP="001D11E0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Servidores lotados na Unidade. </w:t>
            </w:r>
          </w:p>
        </w:tc>
      </w:tr>
      <w:tr w:rsidR="00843E5F" w:rsidRPr="00843E5F" w:rsidTr="00EC4E3D"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E5F" w:rsidRPr="00843E5F" w:rsidRDefault="00843E5F" w:rsidP="00D23055">
            <w:pPr>
              <w:pStyle w:val="Corpodetexto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843E5F">
              <w:rPr>
                <w:rFonts w:ascii="Arial" w:eastAsia="Arial Unicode MS" w:hAnsi="Arial" w:cs="Arial"/>
                <w:b/>
              </w:rPr>
              <w:t xml:space="preserve">Módulo </w:t>
            </w:r>
            <w:r w:rsidR="00D23055">
              <w:rPr>
                <w:rFonts w:ascii="Arial" w:eastAsia="Arial Unicode MS" w:hAnsi="Arial" w:cs="Arial"/>
                <w:b/>
              </w:rPr>
              <w:t>Gestão</w:t>
            </w:r>
          </w:p>
        </w:tc>
      </w:tr>
      <w:tr w:rsidR="001D11E0" w:rsidRPr="002D0047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1E0" w:rsidRPr="002D0047" w:rsidRDefault="001D11E0" w:rsidP="001D11E0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t>Manter</w:t>
            </w:r>
            <w:r w:rsidRPr="002D0047">
              <w:rPr>
                <w:rFonts w:ascii="Arial" w:eastAsia="Arial Unicode MS" w:hAnsi="Arial" w:cs="Arial"/>
                <w:u w:val="single"/>
              </w:rPr>
              <w:t xml:space="preserve"> </w:t>
            </w:r>
            <w:r>
              <w:rPr>
                <w:rFonts w:ascii="Arial" w:eastAsia="Arial Unicode MS" w:hAnsi="Arial" w:cs="Arial"/>
                <w:u w:val="single"/>
              </w:rPr>
              <w:t>Tipo de Documento</w:t>
            </w:r>
          </w:p>
          <w:p w:rsidR="001D11E0" w:rsidRDefault="001D11E0" w:rsidP="001D11E0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O objetivo desta funcionalidade é </w:t>
            </w:r>
            <w:r>
              <w:rPr>
                <w:rFonts w:ascii="Arial" w:hAnsi="Arial" w:cs="Arial"/>
              </w:rPr>
              <w:t>classificar o documento em tipo específico de acordo com sua característica e configuração de campos específicos para cadastro do tipo de documento.</w:t>
            </w:r>
          </w:p>
          <w:p w:rsidR="0067522B" w:rsidRPr="002D0047" w:rsidRDefault="0067522B" w:rsidP="0067522B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Haverá o cadastro dos tipos de andamento para um tipo de documento. </w:t>
            </w:r>
          </w:p>
        </w:tc>
        <w:tc>
          <w:tcPr>
            <w:tcW w:w="75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1E0" w:rsidRPr="002D0047" w:rsidRDefault="001D11E0" w:rsidP="001D11E0">
            <w:pPr>
              <w:pStyle w:val="Corpodetexto"/>
              <w:ind w:left="0"/>
              <w:jc w:val="center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1E0" w:rsidRPr="002D0047" w:rsidRDefault="00714A9E" w:rsidP="001D11E0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Customização por Unidade</w:t>
            </w:r>
            <w:r w:rsidR="001D11E0">
              <w:rPr>
                <w:rFonts w:ascii="Arial" w:hAnsi="Arial" w:cs="Arial"/>
              </w:rPr>
              <w:t>.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1E0" w:rsidRPr="002D0047" w:rsidRDefault="001D11E0" w:rsidP="001D11E0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Existem melhorias na solução atual.</w:t>
            </w:r>
          </w:p>
        </w:tc>
        <w:tc>
          <w:tcPr>
            <w:tcW w:w="6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D11E0" w:rsidRPr="002D0047" w:rsidRDefault="001D11E0" w:rsidP="001D11E0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D23055" w:rsidRPr="002D0047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D2305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t>Auditar</w:t>
            </w:r>
            <w:r w:rsidR="006D4FC3">
              <w:rPr>
                <w:rFonts w:ascii="Arial" w:eastAsia="Arial Unicode MS" w:hAnsi="Arial" w:cs="Arial"/>
                <w:u w:val="single"/>
              </w:rPr>
              <w:t xml:space="preserve"> </w:t>
            </w:r>
            <w:r>
              <w:rPr>
                <w:rFonts w:ascii="Arial" w:eastAsia="Arial Unicode MS" w:hAnsi="Arial" w:cs="Arial"/>
                <w:u w:val="single"/>
              </w:rPr>
              <w:t>Cadastro do</w:t>
            </w:r>
            <w:r w:rsidR="006D4FC3">
              <w:rPr>
                <w:rFonts w:ascii="Arial" w:eastAsia="Arial Unicode MS" w:hAnsi="Arial" w:cs="Arial"/>
                <w:u w:val="single"/>
              </w:rPr>
              <w:t xml:space="preserve"> </w:t>
            </w:r>
            <w:r>
              <w:rPr>
                <w:rFonts w:ascii="Arial" w:eastAsia="Arial Unicode MS" w:hAnsi="Arial" w:cs="Arial"/>
                <w:u w:val="single"/>
              </w:rPr>
              <w:t>Documento</w:t>
            </w:r>
          </w:p>
          <w:p w:rsidR="00D23055" w:rsidRPr="002D0047" w:rsidRDefault="00D23055" w:rsidP="008E7D1D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iCs/>
              </w:rPr>
              <w:t>O objetiv</w:t>
            </w:r>
            <w:r>
              <w:rPr>
                <w:rFonts w:ascii="Arial" w:eastAsia="Arial Unicode MS" w:hAnsi="Arial" w:cs="Arial"/>
                <w:iCs/>
              </w:rPr>
              <w:t xml:space="preserve">o desta funcionalidade é consultar </w:t>
            </w:r>
            <w:r w:rsidRPr="002D0047">
              <w:rPr>
                <w:rFonts w:ascii="Arial" w:eastAsia="Arial Unicode MS" w:hAnsi="Arial" w:cs="Arial"/>
                <w:iCs/>
              </w:rPr>
              <w:t>as</w:t>
            </w:r>
            <w:r>
              <w:rPr>
                <w:rFonts w:ascii="Arial" w:eastAsia="Arial Unicode MS" w:hAnsi="Arial" w:cs="Arial"/>
                <w:iCs/>
              </w:rPr>
              <w:t xml:space="preserve"> ações de</w:t>
            </w:r>
            <w:r w:rsidRPr="002D0047">
              <w:rPr>
                <w:rFonts w:ascii="Arial" w:eastAsia="Arial Unicode MS" w:hAnsi="Arial" w:cs="Arial"/>
                <w:iCs/>
              </w:rPr>
              <w:t xml:space="preserve"> inclusões, alterações e exc</w:t>
            </w:r>
            <w:r>
              <w:rPr>
                <w:rFonts w:ascii="Arial" w:eastAsia="Arial Unicode MS" w:hAnsi="Arial" w:cs="Arial"/>
                <w:iCs/>
              </w:rPr>
              <w:t>lusões realizad</w:t>
            </w:r>
            <w:r w:rsidR="008E7D1D">
              <w:rPr>
                <w:rFonts w:ascii="Arial" w:eastAsia="Arial Unicode MS" w:hAnsi="Arial" w:cs="Arial"/>
                <w:iCs/>
              </w:rPr>
              <w:t>as</w:t>
            </w:r>
            <w:r>
              <w:rPr>
                <w:rFonts w:ascii="Arial" w:eastAsia="Arial Unicode MS" w:hAnsi="Arial" w:cs="Arial"/>
                <w:iCs/>
              </w:rPr>
              <w:t xml:space="preserve"> no cadastro de documentos (data, operação e ator responsável pela situação). </w:t>
            </w:r>
          </w:p>
        </w:tc>
        <w:tc>
          <w:tcPr>
            <w:tcW w:w="75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D23055">
            <w:pPr>
              <w:pStyle w:val="Corpodetex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D23055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o registro das operações sobre o cadastro de documento</w:t>
            </w:r>
            <w:r w:rsidRPr="002D0047">
              <w:rPr>
                <w:rFonts w:ascii="Arial" w:hAnsi="Arial" w:cs="Arial"/>
              </w:rPr>
              <w:t>.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D2305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  <w:r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6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D23055" w:rsidRPr="002D0047" w:rsidRDefault="00D23055" w:rsidP="00D23055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D23055" w:rsidRPr="002D0047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6A6057" w:rsidRDefault="00D23055" w:rsidP="00D23055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t xml:space="preserve">Manter </w:t>
            </w:r>
            <w:r w:rsidRPr="006A6057">
              <w:rPr>
                <w:rFonts w:ascii="Arial" w:eastAsia="Arial Unicode MS" w:hAnsi="Arial" w:cs="Arial"/>
                <w:u w:val="single"/>
              </w:rPr>
              <w:t>Customiza</w:t>
            </w:r>
            <w:r>
              <w:rPr>
                <w:rFonts w:ascii="Arial" w:eastAsia="Arial Unicode MS" w:hAnsi="Arial" w:cs="Arial"/>
                <w:u w:val="single"/>
              </w:rPr>
              <w:t>ção do</w:t>
            </w:r>
            <w:r w:rsidRPr="006A6057">
              <w:rPr>
                <w:rFonts w:ascii="Arial" w:eastAsia="Arial Unicode MS" w:hAnsi="Arial" w:cs="Arial"/>
                <w:u w:val="single"/>
              </w:rPr>
              <w:t xml:space="preserve"> Sistema por Local</w:t>
            </w:r>
          </w:p>
          <w:p w:rsidR="00D23055" w:rsidRPr="006A6057" w:rsidRDefault="00D23055" w:rsidP="008E7D1D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6A6057">
              <w:rPr>
                <w:rFonts w:ascii="Arial" w:eastAsia="Arial Unicode MS" w:hAnsi="Arial" w:cs="Arial"/>
                <w:iCs/>
              </w:rPr>
              <w:t xml:space="preserve">O objetivo desta funcionalidade é permitir ao </w:t>
            </w:r>
            <w:r>
              <w:rPr>
                <w:rFonts w:ascii="Arial" w:eastAsia="Arial Unicode MS" w:hAnsi="Arial" w:cs="Arial"/>
                <w:iCs/>
              </w:rPr>
              <w:t>usuário G</w:t>
            </w:r>
            <w:r w:rsidRPr="006A6057">
              <w:rPr>
                <w:rFonts w:ascii="Arial" w:eastAsia="Arial Unicode MS" w:hAnsi="Arial" w:cs="Arial"/>
                <w:iCs/>
              </w:rPr>
              <w:t xml:space="preserve">estor de cada </w:t>
            </w:r>
            <w:r>
              <w:rPr>
                <w:rFonts w:ascii="Arial" w:eastAsia="Arial Unicode MS" w:hAnsi="Arial" w:cs="Arial"/>
                <w:iCs/>
              </w:rPr>
              <w:t>Unidade</w:t>
            </w:r>
            <w:r w:rsidRPr="006A6057">
              <w:rPr>
                <w:rFonts w:ascii="Arial" w:eastAsia="Arial Unicode MS" w:hAnsi="Arial" w:cs="Arial"/>
                <w:iCs/>
              </w:rPr>
              <w:t xml:space="preserve"> definir o uso de alguns campos ou </w:t>
            </w:r>
            <w:r w:rsidR="008E7D1D">
              <w:rPr>
                <w:rFonts w:ascii="Arial" w:eastAsia="Arial Unicode MS" w:hAnsi="Arial" w:cs="Arial"/>
                <w:iCs/>
              </w:rPr>
              <w:t>funcionalidades</w:t>
            </w:r>
            <w:r w:rsidR="008E7D1D" w:rsidRPr="006A6057">
              <w:rPr>
                <w:rFonts w:ascii="Arial" w:eastAsia="Arial Unicode MS" w:hAnsi="Arial" w:cs="Arial"/>
                <w:iCs/>
              </w:rPr>
              <w:t xml:space="preserve"> </w:t>
            </w:r>
            <w:r w:rsidRPr="006A6057">
              <w:rPr>
                <w:rFonts w:ascii="Arial" w:eastAsia="Arial Unicode MS" w:hAnsi="Arial" w:cs="Arial"/>
                <w:iCs/>
              </w:rPr>
              <w:t>no sistema</w:t>
            </w:r>
            <w:r>
              <w:rPr>
                <w:rFonts w:ascii="Arial" w:eastAsia="Arial Unicode MS" w:hAnsi="Arial" w:cs="Arial"/>
                <w:iCs/>
              </w:rPr>
              <w:t>.</w:t>
            </w:r>
          </w:p>
        </w:tc>
        <w:tc>
          <w:tcPr>
            <w:tcW w:w="75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D23055">
            <w:pPr>
              <w:pStyle w:val="Corpodetex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D23055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a utilização do sistema por várias Unidades.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D23055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</w:rPr>
              <w:t>Não existe solução atual</w:t>
            </w:r>
            <w:r>
              <w:rPr>
                <w:rFonts w:ascii="Arial" w:eastAsia="Arial Unicode MS" w:hAnsi="Arial" w:cs="Arial"/>
              </w:rPr>
              <w:t>.</w:t>
            </w:r>
          </w:p>
        </w:tc>
        <w:tc>
          <w:tcPr>
            <w:tcW w:w="6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D23055" w:rsidRPr="002D0047" w:rsidRDefault="00D23055" w:rsidP="00D23055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D23055" w:rsidRPr="00843E5F" w:rsidTr="00D23055">
        <w:tc>
          <w:tcPr>
            <w:tcW w:w="5000" w:type="pct"/>
            <w:gridSpan w:val="6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843E5F" w:rsidRDefault="00D23055" w:rsidP="00D23055">
            <w:pPr>
              <w:pStyle w:val="Corpodetexto"/>
              <w:spacing w:after="0"/>
              <w:ind w:left="0"/>
              <w:jc w:val="center"/>
              <w:rPr>
                <w:rFonts w:ascii="Arial" w:hAnsi="Arial" w:cs="Arial"/>
                <w:b/>
              </w:rPr>
            </w:pPr>
            <w:r w:rsidRPr="00843E5F">
              <w:rPr>
                <w:rFonts w:ascii="Arial" w:eastAsia="Arial Unicode MS" w:hAnsi="Arial" w:cs="Arial"/>
                <w:b/>
              </w:rPr>
              <w:t>Módulo Documento</w:t>
            </w:r>
          </w:p>
        </w:tc>
      </w:tr>
      <w:tr w:rsidR="00D23055" w:rsidRPr="002D0047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Default="00D23055" w:rsidP="00932327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t>Manter</w:t>
            </w:r>
            <w:r w:rsidRPr="002D0047">
              <w:rPr>
                <w:rFonts w:ascii="Arial" w:eastAsia="Arial Unicode MS" w:hAnsi="Arial" w:cs="Arial"/>
                <w:u w:val="single"/>
              </w:rPr>
              <w:t xml:space="preserve"> </w:t>
            </w:r>
            <w:r>
              <w:rPr>
                <w:rFonts w:ascii="Arial" w:eastAsia="Arial Unicode MS" w:hAnsi="Arial" w:cs="Arial"/>
                <w:u w:val="single"/>
              </w:rPr>
              <w:t xml:space="preserve">Documento </w:t>
            </w:r>
          </w:p>
          <w:p w:rsidR="00D23055" w:rsidRDefault="00D23055" w:rsidP="00932327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 xml:space="preserve">O objetivo desta funcionalidade é cadastrar </w:t>
            </w:r>
            <w:r>
              <w:rPr>
                <w:rFonts w:ascii="Arial" w:hAnsi="Arial" w:cs="Arial"/>
              </w:rPr>
              <w:t>os documentos recebidos/expedidos e as demandas geradas por eles.</w:t>
            </w:r>
          </w:p>
          <w:p w:rsidR="00DE6742" w:rsidRPr="00854E14" w:rsidRDefault="00D23055" w:rsidP="00EB6841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Nessa funcionalidade deverá haver a possibilidade de se incluir anexos.</w:t>
            </w:r>
          </w:p>
        </w:tc>
        <w:tc>
          <w:tcPr>
            <w:tcW w:w="75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363F11">
            <w:pPr>
              <w:pStyle w:val="Corpodetexto"/>
              <w:ind w:left="0"/>
              <w:jc w:val="center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714A9E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 do identificador e</w:t>
            </w:r>
            <w:r w:rsidR="006D4FC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número dos documentos</w:t>
            </w:r>
            <w:r w:rsidRPr="002D0047">
              <w:rPr>
                <w:rFonts w:ascii="Arial" w:hAnsi="Arial" w:cs="Arial"/>
              </w:rPr>
              <w:t>.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AB145A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Existem melhorias na solução atual.</w:t>
            </w:r>
          </w:p>
        </w:tc>
        <w:tc>
          <w:tcPr>
            <w:tcW w:w="6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D23055" w:rsidRPr="002D0047" w:rsidRDefault="00D23055" w:rsidP="0045432F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 Internos.</w:t>
            </w:r>
          </w:p>
        </w:tc>
      </w:tr>
      <w:tr w:rsidR="00D23055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Default="00D23055" w:rsidP="00E52D4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lastRenderedPageBreak/>
              <w:t xml:space="preserve">Pesquisar Documento </w:t>
            </w:r>
          </w:p>
          <w:p w:rsidR="00D23055" w:rsidRPr="002D0047" w:rsidRDefault="00D23055" w:rsidP="00932327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iCs/>
              </w:rPr>
              <w:t>O objetivo desta f</w:t>
            </w:r>
            <w:r>
              <w:rPr>
                <w:rFonts w:ascii="Arial" w:eastAsia="Arial Unicode MS" w:hAnsi="Arial" w:cs="Arial"/>
                <w:iCs/>
              </w:rPr>
              <w:t>uncionalidade é possibilitar o uso de filtros de pesquisa para a apresentação de dados de documentos que atenderam aos critérios informados.</w:t>
            </w:r>
          </w:p>
        </w:tc>
        <w:tc>
          <w:tcPr>
            <w:tcW w:w="75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363F11">
            <w:pPr>
              <w:pStyle w:val="Corpodetexto"/>
              <w:ind w:left="0"/>
              <w:jc w:val="center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Acesso rápido a um documento.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Existem melhorias na solução atual.</w:t>
            </w:r>
          </w:p>
        </w:tc>
        <w:tc>
          <w:tcPr>
            <w:tcW w:w="6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D23055" w:rsidRPr="002D0047" w:rsidRDefault="00D23055" w:rsidP="009B5743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</w:t>
            </w:r>
            <w:r>
              <w:rPr>
                <w:rFonts w:ascii="Arial" w:hAnsi="Arial" w:cs="Arial"/>
              </w:rPr>
              <w:t>s</w:t>
            </w:r>
            <w:r w:rsidRPr="002D004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Internos.</w:t>
            </w:r>
          </w:p>
        </w:tc>
      </w:tr>
      <w:tr w:rsidR="00D23055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u w:val="single"/>
              </w:rPr>
              <w:t xml:space="preserve">Consultar </w:t>
            </w:r>
            <w:r>
              <w:rPr>
                <w:rFonts w:ascii="Arial" w:eastAsia="Arial Unicode MS" w:hAnsi="Arial" w:cs="Arial"/>
                <w:u w:val="single"/>
              </w:rPr>
              <w:t>Situação do Documento</w:t>
            </w:r>
          </w:p>
          <w:p w:rsidR="00D23055" w:rsidRPr="0067522B" w:rsidRDefault="00D23055" w:rsidP="001D4534">
            <w:pPr>
              <w:pStyle w:val="Corpodetexto"/>
              <w:ind w:left="0"/>
              <w:rPr>
                <w:rFonts w:ascii="Arial" w:eastAsia="Arial Unicode MS" w:hAnsi="Arial" w:cs="Arial"/>
                <w:iCs/>
              </w:rPr>
            </w:pPr>
            <w:r w:rsidRPr="002D0047">
              <w:rPr>
                <w:rFonts w:ascii="Arial" w:eastAsia="Arial Unicode MS" w:hAnsi="Arial" w:cs="Arial"/>
                <w:iCs/>
              </w:rPr>
              <w:t xml:space="preserve">O objetivo desta funcionalidade é o </w:t>
            </w:r>
            <w:r w:rsidR="008E7D1D">
              <w:rPr>
                <w:rFonts w:ascii="Arial" w:eastAsia="Arial Unicode MS" w:hAnsi="Arial" w:cs="Arial"/>
                <w:iCs/>
              </w:rPr>
              <w:t xml:space="preserve">de </w:t>
            </w:r>
            <w:r>
              <w:rPr>
                <w:rFonts w:ascii="Arial" w:eastAsia="Arial Unicode MS" w:hAnsi="Arial" w:cs="Arial"/>
                <w:iCs/>
              </w:rPr>
              <w:t>consultar as operações sobre o cadastro do documento</w:t>
            </w:r>
            <w:r w:rsidR="001D4534">
              <w:rPr>
                <w:rFonts w:ascii="Arial" w:eastAsia="Arial Unicode MS" w:hAnsi="Arial" w:cs="Arial"/>
                <w:iCs/>
              </w:rPr>
              <w:t>.</w:t>
            </w:r>
            <w:r w:rsidRPr="002D0047">
              <w:rPr>
                <w:rFonts w:ascii="Arial" w:eastAsia="Arial Unicode MS" w:hAnsi="Arial" w:cs="Arial"/>
                <w:iCs/>
              </w:rPr>
              <w:t xml:space="preserve"> </w:t>
            </w:r>
          </w:p>
        </w:tc>
        <w:tc>
          <w:tcPr>
            <w:tcW w:w="75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363F11">
            <w:pPr>
              <w:pStyle w:val="Corpodetexto"/>
              <w:ind w:left="0"/>
              <w:jc w:val="center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936337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Auditoria nas operações sobre o cadastro de documento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6D4FC3" w:rsidP="00C60018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 xml:space="preserve">Existem </w:t>
            </w:r>
            <w:r w:rsidR="00D23055">
              <w:rPr>
                <w:rFonts w:ascii="Arial" w:hAnsi="Arial" w:cs="Arial"/>
              </w:rPr>
              <w:t>melhorias na solução atual.</w:t>
            </w:r>
          </w:p>
        </w:tc>
        <w:tc>
          <w:tcPr>
            <w:tcW w:w="6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D23055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t xml:space="preserve">Manter </w:t>
            </w:r>
            <w:r w:rsidRPr="002D0047">
              <w:rPr>
                <w:rFonts w:ascii="Arial" w:eastAsia="Arial Unicode MS" w:hAnsi="Arial" w:cs="Arial"/>
                <w:u w:val="single"/>
              </w:rPr>
              <w:t>A</w:t>
            </w:r>
            <w:r>
              <w:rPr>
                <w:rFonts w:ascii="Arial" w:eastAsia="Arial Unicode MS" w:hAnsi="Arial" w:cs="Arial"/>
                <w:u w:val="single"/>
              </w:rPr>
              <w:t>ndamento do</w:t>
            </w:r>
            <w:r w:rsidR="006D4FC3">
              <w:rPr>
                <w:rFonts w:ascii="Arial" w:eastAsia="Arial Unicode MS" w:hAnsi="Arial" w:cs="Arial"/>
                <w:u w:val="single"/>
              </w:rPr>
              <w:t xml:space="preserve"> </w:t>
            </w:r>
            <w:r>
              <w:rPr>
                <w:rFonts w:ascii="Arial" w:eastAsia="Arial Unicode MS" w:hAnsi="Arial" w:cs="Arial"/>
                <w:u w:val="single"/>
              </w:rPr>
              <w:t>Documento</w:t>
            </w:r>
          </w:p>
          <w:p w:rsidR="00D23055" w:rsidRPr="002D0047" w:rsidRDefault="00D23055" w:rsidP="00737059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 w:rsidRPr="002D0047">
              <w:rPr>
                <w:rFonts w:ascii="Arial" w:eastAsia="Arial Unicode MS" w:hAnsi="Arial" w:cs="Arial"/>
                <w:iCs/>
              </w:rPr>
              <w:t xml:space="preserve">O objetivo desta funcionalidade é consultar, incluir, alterar ou excluir </w:t>
            </w:r>
            <w:r>
              <w:rPr>
                <w:rFonts w:ascii="Arial" w:eastAsia="Arial Unicode MS" w:hAnsi="Arial" w:cs="Arial"/>
                <w:iCs/>
              </w:rPr>
              <w:t>o andamento do documento cadastrado no sistema.</w:t>
            </w:r>
          </w:p>
        </w:tc>
        <w:tc>
          <w:tcPr>
            <w:tcW w:w="751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7E4E09">
            <w:pPr>
              <w:pStyle w:val="Corpodetexto"/>
              <w:ind w:left="0"/>
              <w:jc w:val="center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363F11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Controlar o andamento do documento.</w:t>
            </w:r>
            <w:r w:rsidRPr="002D004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Existem melhorias na solução atual.</w:t>
            </w:r>
          </w:p>
        </w:tc>
        <w:tc>
          <w:tcPr>
            <w:tcW w:w="62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D23055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Default="00D23055" w:rsidP="00E52D43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t>Visualizar Histórico do Documento</w:t>
            </w:r>
          </w:p>
          <w:p w:rsidR="00D23055" w:rsidRPr="002D0047" w:rsidRDefault="00D23055" w:rsidP="00AE5FE1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eastAsia="Arial Unicode MS" w:hAnsi="Arial" w:cs="Arial"/>
                <w:iCs/>
              </w:rPr>
              <w:t>O objetivo desta funcional</w:t>
            </w:r>
            <w:r>
              <w:rPr>
                <w:rFonts w:ascii="Arial" w:eastAsia="Arial Unicode MS" w:hAnsi="Arial" w:cs="Arial"/>
                <w:iCs/>
              </w:rPr>
              <w:t>idade é exibir todos os andamentos lançados para o Documento e a situação dos andamentos.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7E4E09">
            <w:pPr>
              <w:pStyle w:val="Corpodetex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o histórico do documento.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Existem melhorias na solução atual.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</w:tcPr>
          <w:p w:rsidR="00D23055" w:rsidRPr="002D0047" w:rsidRDefault="00D23055" w:rsidP="00E52D43">
            <w:pPr>
              <w:pStyle w:val="Corpodetexto"/>
              <w:ind w:left="0"/>
              <w:rPr>
                <w:rFonts w:ascii="Arial" w:hAnsi="Arial" w:cs="Arial"/>
              </w:rPr>
            </w:pPr>
            <w:r w:rsidRPr="002D0047">
              <w:rPr>
                <w:rFonts w:ascii="Arial" w:hAnsi="Arial" w:cs="Arial"/>
              </w:rPr>
              <w:t>Usuários Internos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D23055" w:rsidTr="00861676">
        <w:tc>
          <w:tcPr>
            <w:tcW w:w="1703" w:type="pct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Default="00D23055" w:rsidP="001D11E0">
            <w:pPr>
              <w:pStyle w:val="Corpodetexto"/>
              <w:ind w:left="0"/>
              <w:rPr>
                <w:rFonts w:ascii="Arial" w:eastAsia="Arial Unicode MS" w:hAnsi="Arial" w:cs="Arial"/>
                <w:u w:val="single"/>
              </w:rPr>
            </w:pPr>
            <w:r>
              <w:rPr>
                <w:rFonts w:ascii="Arial" w:eastAsia="Arial Unicode MS" w:hAnsi="Arial" w:cs="Arial"/>
                <w:u w:val="single"/>
              </w:rPr>
              <w:t>Alertar Vencimento de Prazos de Demandas dos Documentos</w:t>
            </w:r>
            <w:r w:rsidRPr="002D0047">
              <w:rPr>
                <w:rFonts w:ascii="Arial" w:eastAsia="Arial Unicode MS" w:hAnsi="Arial" w:cs="Arial"/>
                <w:u w:val="single"/>
              </w:rPr>
              <w:t xml:space="preserve"> </w:t>
            </w:r>
          </w:p>
          <w:p w:rsidR="00D23055" w:rsidRPr="002D0047" w:rsidRDefault="00D23055" w:rsidP="008E7D1D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 xml:space="preserve">O objetivo desta funcionalidade é </w:t>
            </w:r>
            <w:r>
              <w:rPr>
                <w:rFonts w:ascii="Arial" w:hAnsi="Arial" w:cs="Arial"/>
              </w:rPr>
              <w:t>permiti</w:t>
            </w:r>
            <w:r w:rsidRPr="002D0047">
              <w:rPr>
                <w:rFonts w:ascii="Arial" w:hAnsi="Arial" w:cs="Arial"/>
              </w:rPr>
              <w:t xml:space="preserve">r </w:t>
            </w:r>
            <w:r w:rsidR="008E7D1D">
              <w:rPr>
                <w:rFonts w:ascii="Arial" w:hAnsi="Arial" w:cs="Arial"/>
              </w:rPr>
              <w:t>exibir alerta d</w:t>
            </w:r>
            <w:r>
              <w:rPr>
                <w:rFonts w:ascii="Arial" w:hAnsi="Arial" w:cs="Arial"/>
              </w:rPr>
              <w:t>as datas de acordo com a proximidade da data planejada para concluir a demanda.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1D11E0">
            <w:pPr>
              <w:pStyle w:val="Corpodetexto"/>
              <w:ind w:left="0"/>
              <w:jc w:val="center"/>
              <w:rPr>
                <w:rFonts w:ascii="Arial" w:eastAsia="Arial Unicode MS" w:hAnsi="Arial" w:cs="Arial"/>
              </w:rPr>
            </w:pPr>
            <w:r w:rsidRPr="002D0047">
              <w:rPr>
                <w:rFonts w:ascii="Arial" w:hAnsi="Arial" w:cs="Arial"/>
              </w:rPr>
              <w:t>Alta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0047" w:rsidRDefault="00D23055" w:rsidP="00714A9E">
            <w:pPr>
              <w:pStyle w:val="Corpodetexto"/>
              <w:ind w:left="0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Concluir demanda dentro do prazo estabelecido.</w:t>
            </w:r>
          </w:p>
        </w:tc>
        <w:tc>
          <w:tcPr>
            <w:tcW w:w="885" w:type="pct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3055" w:rsidRPr="002D1AA9" w:rsidRDefault="00D23055" w:rsidP="001D11E0">
            <w:pPr>
              <w:rPr>
                <w:rFonts w:cs="Arial"/>
                <w:color w:val="auto"/>
                <w:sz w:val="20"/>
              </w:rPr>
            </w:pPr>
            <w:r w:rsidRPr="002D1AA9">
              <w:rPr>
                <w:rFonts w:cs="Arial"/>
                <w:color w:val="auto"/>
                <w:sz w:val="20"/>
              </w:rPr>
              <w:t>Não existe solução atual</w:t>
            </w:r>
            <w:r>
              <w:rPr>
                <w:rFonts w:cs="Arial"/>
                <w:color w:val="auto"/>
                <w:sz w:val="20"/>
              </w:rPr>
              <w:t>.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</w:tcPr>
          <w:p w:rsidR="00D23055" w:rsidRPr="002D0047" w:rsidRDefault="00D23055" w:rsidP="001D11E0">
            <w:pPr>
              <w:pStyle w:val="Corpodetex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Servidores lotados na Unidade</w:t>
            </w:r>
          </w:p>
        </w:tc>
      </w:tr>
    </w:tbl>
    <w:p w:rsidR="00346EF7" w:rsidRDefault="00346EF7" w:rsidP="00346EF7">
      <w:pPr>
        <w:pStyle w:val="STJNvel1"/>
        <w:numPr>
          <w:ilvl w:val="0"/>
          <w:numId w:val="0"/>
        </w:numPr>
        <w:ind w:left="360"/>
      </w:pPr>
    </w:p>
    <w:p w:rsidR="00E10302" w:rsidRPr="004E6180" w:rsidRDefault="00E10302" w:rsidP="004E6180">
      <w:pPr>
        <w:pStyle w:val="STJNvel1"/>
      </w:pPr>
      <w:bookmarkStart w:id="13" w:name="_Toc392856627"/>
      <w:r w:rsidRPr="004E6180">
        <w:t>VISÃO GERAL DO PRODUTO</w:t>
      </w:r>
      <w:bookmarkEnd w:id="13"/>
    </w:p>
    <w:p w:rsidR="00E10302" w:rsidRPr="009F08AB" w:rsidRDefault="00E10302" w:rsidP="004E6180">
      <w:pPr>
        <w:pStyle w:val="STJNvel2"/>
        <w:numPr>
          <w:ilvl w:val="0"/>
          <w:numId w:val="0"/>
        </w:numPr>
        <w:ind w:left="360"/>
      </w:pPr>
      <w:bookmarkStart w:id="14" w:name="_Toc392856628"/>
      <w:r w:rsidRPr="009F08AB">
        <w:t>4.1</w:t>
      </w:r>
      <w:r w:rsidR="004E6180" w:rsidRPr="009F08AB">
        <w:t>.</w:t>
      </w:r>
      <w:r w:rsidRPr="009F08AB">
        <w:rPr>
          <w:sz w:val="14"/>
          <w:szCs w:val="14"/>
        </w:rPr>
        <w:t xml:space="preserve"> </w:t>
      </w:r>
      <w:r w:rsidRPr="009F08AB">
        <w:t>Perspectiva do Produto</w:t>
      </w:r>
      <w:bookmarkEnd w:id="14"/>
    </w:p>
    <w:p w:rsidR="00FB79F7" w:rsidRPr="006E1B51" w:rsidRDefault="001B37FD" w:rsidP="001B37FD">
      <w:pPr>
        <w:pStyle w:val="infoblue"/>
        <w:ind w:firstLine="851"/>
        <w:jc w:val="both"/>
        <w:rPr>
          <w:rFonts w:ascii="Arial" w:hAnsi="Arial" w:cs="Arial"/>
          <w:i w:val="0"/>
          <w:color w:val="auto"/>
        </w:rPr>
      </w:pPr>
      <w:r w:rsidRPr="006E1B51">
        <w:rPr>
          <w:rFonts w:ascii="Arial" w:hAnsi="Arial" w:cs="Arial"/>
          <w:i w:val="0"/>
          <w:color w:val="auto"/>
        </w:rPr>
        <w:t xml:space="preserve">O Superior Tribunal de Justiça, por intermédio </w:t>
      </w:r>
      <w:r w:rsidR="00FB79F7" w:rsidRPr="006E1B51">
        <w:rPr>
          <w:rFonts w:ascii="Arial" w:hAnsi="Arial" w:cs="Arial"/>
          <w:i w:val="0"/>
          <w:color w:val="auto"/>
        </w:rPr>
        <w:t>do Gabinete do Secretário-Geral da Presidência do STJ</w:t>
      </w:r>
      <w:r w:rsidRPr="006E1B51">
        <w:rPr>
          <w:rFonts w:ascii="Arial" w:hAnsi="Arial" w:cs="Arial"/>
          <w:i w:val="0"/>
          <w:color w:val="auto"/>
        </w:rPr>
        <w:t xml:space="preserve">, </w:t>
      </w:r>
      <w:r w:rsidR="005C188D">
        <w:rPr>
          <w:rFonts w:ascii="Arial" w:hAnsi="Arial" w:cs="Arial"/>
          <w:i w:val="0"/>
          <w:color w:val="auto"/>
        </w:rPr>
        <w:t xml:space="preserve">busca uma solução </w:t>
      </w:r>
      <w:r w:rsidRPr="006E1B51">
        <w:rPr>
          <w:rFonts w:ascii="Arial" w:hAnsi="Arial" w:cs="Arial"/>
          <w:i w:val="0"/>
          <w:color w:val="auto"/>
        </w:rPr>
        <w:t>que p</w:t>
      </w:r>
      <w:r w:rsidR="005C188D">
        <w:rPr>
          <w:rFonts w:ascii="Arial" w:hAnsi="Arial" w:cs="Arial"/>
          <w:i w:val="0"/>
          <w:color w:val="auto"/>
        </w:rPr>
        <w:t xml:space="preserve">ossa ser utilizada por várias Unidades, possibilitando a customização de suas características próprias, com o objetivo de </w:t>
      </w:r>
      <w:r w:rsidR="00FB79F7" w:rsidRPr="006E1B51">
        <w:rPr>
          <w:rFonts w:ascii="Arial" w:hAnsi="Arial" w:cs="Arial"/>
          <w:i w:val="0"/>
          <w:color w:val="auto"/>
        </w:rPr>
        <w:t xml:space="preserve">controlar os documentos recebidos </w:t>
      </w:r>
      <w:r w:rsidR="006E1B51">
        <w:rPr>
          <w:rFonts w:ascii="Arial" w:hAnsi="Arial" w:cs="Arial"/>
          <w:i w:val="0"/>
          <w:color w:val="auto"/>
        </w:rPr>
        <w:t>e expedidos</w:t>
      </w:r>
      <w:r w:rsidR="00FB79F7" w:rsidRPr="006E1B51">
        <w:rPr>
          <w:rFonts w:ascii="Arial" w:hAnsi="Arial" w:cs="Arial"/>
          <w:i w:val="0"/>
          <w:color w:val="auto"/>
        </w:rPr>
        <w:t xml:space="preserve">. </w:t>
      </w:r>
    </w:p>
    <w:p w:rsidR="003E4451" w:rsidRDefault="00FB79F7" w:rsidP="001B37FD">
      <w:pPr>
        <w:pStyle w:val="infoblue"/>
        <w:ind w:firstLine="851"/>
        <w:jc w:val="both"/>
        <w:rPr>
          <w:rFonts w:ascii="Arial" w:hAnsi="Arial" w:cs="Arial"/>
          <w:i w:val="0"/>
          <w:color w:val="auto"/>
        </w:rPr>
      </w:pPr>
      <w:r w:rsidRPr="006E1B51">
        <w:rPr>
          <w:rFonts w:ascii="Arial" w:hAnsi="Arial" w:cs="Arial"/>
          <w:i w:val="0"/>
          <w:color w:val="auto"/>
        </w:rPr>
        <w:t>O</w:t>
      </w:r>
      <w:r w:rsidR="001B37FD" w:rsidRPr="006E1B51">
        <w:rPr>
          <w:rFonts w:ascii="Arial" w:hAnsi="Arial" w:cs="Arial"/>
          <w:i w:val="0"/>
          <w:color w:val="auto"/>
        </w:rPr>
        <w:t xml:space="preserve"> </w:t>
      </w:r>
      <w:r w:rsidR="005C188D">
        <w:rPr>
          <w:rFonts w:ascii="Arial" w:hAnsi="Arial" w:cs="Arial"/>
          <w:i w:val="0"/>
          <w:color w:val="auto"/>
        </w:rPr>
        <w:t xml:space="preserve">produto </w:t>
      </w:r>
      <w:r w:rsidR="001B37FD" w:rsidRPr="006E1B51">
        <w:rPr>
          <w:rFonts w:ascii="Arial" w:hAnsi="Arial" w:cs="Arial"/>
          <w:i w:val="0"/>
          <w:color w:val="auto"/>
        </w:rPr>
        <w:t xml:space="preserve">deverá permitir </w:t>
      </w:r>
      <w:r w:rsidR="003E4451">
        <w:rPr>
          <w:rFonts w:ascii="Arial" w:hAnsi="Arial" w:cs="Arial"/>
          <w:i w:val="0"/>
          <w:color w:val="auto"/>
        </w:rPr>
        <w:t>cadastrar, consultar</w:t>
      </w:r>
      <w:r w:rsidR="00EC5DE8">
        <w:rPr>
          <w:rFonts w:ascii="Arial" w:hAnsi="Arial" w:cs="Arial"/>
          <w:i w:val="0"/>
          <w:color w:val="auto"/>
        </w:rPr>
        <w:t>, alterar e excluir</w:t>
      </w:r>
      <w:r w:rsidR="003E4451">
        <w:rPr>
          <w:rFonts w:ascii="Arial" w:hAnsi="Arial" w:cs="Arial"/>
          <w:i w:val="0"/>
          <w:color w:val="auto"/>
        </w:rPr>
        <w:t xml:space="preserve"> </w:t>
      </w:r>
      <w:r w:rsidR="001D4534">
        <w:rPr>
          <w:rFonts w:ascii="Arial" w:hAnsi="Arial" w:cs="Arial"/>
          <w:i w:val="0"/>
          <w:color w:val="auto"/>
        </w:rPr>
        <w:t>as informações dos</w:t>
      </w:r>
      <w:r w:rsidR="003E4451">
        <w:rPr>
          <w:rFonts w:ascii="Arial" w:hAnsi="Arial" w:cs="Arial"/>
          <w:i w:val="0"/>
          <w:color w:val="auto"/>
        </w:rPr>
        <w:t xml:space="preserve"> </w:t>
      </w:r>
      <w:r w:rsidRPr="006E1B51">
        <w:rPr>
          <w:rFonts w:ascii="Arial" w:hAnsi="Arial" w:cs="Arial"/>
          <w:i w:val="0"/>
          <w:color w:val="auto"/>
        </w:rPr>
        <w:t>documento</w:t>
      </w:r>
      <w:r w:rsidR="003E4451">
        <w:rPr>
          <w:rFonts w:ascii="Arial" w:hAnsi="Arial" w:cs="Arial"/>
          <w:i w:val="0"/>
          <w:color w:val="auto"/>
        </w:rPr>
        <w:t>s recebidos e expedidos pelos Gabinetes,</w:t>
      </w:r>
      <w:r w:rsidRPr="006E1B51">
        <w:rPr>
          <w:rFonts w:ascii="Arial" w:hAnsi="Arial" w:cs="Arial"/>
          <w:i w:val="0"/>
          <w:color w:val="auto"/>
        </w:rPr>
        <w:t xml:space="preserve"> e </w:t>
      </w:r>
      <w:r w:rsidR="003E4451">
        <w:rPr>
          <w:rFonts w:ascii="Arial" w:hAnsi="Arial" w:cs="Arial"/>
          <w:i w:val="0"/>
          <w:color w:val="auto"/>
        </w:rPr>
        <w:t>também</w:t>
      </w:r>
      <w:r w:rsidR="001B37FD" w:rsidRPr="006E1B51">
        <w:rPr>
          <w:rFonts w:ascii="Arial" w:hAnsi="Arial" w:cs="Arial"/>
          <w:i w:val="0"/>
          <w:color w:val="auto"/>
        </w:rPr>
        <w:t>,</w:t>
      </w:r>
      <w:r w:rsidRPr="006E1B51">
        <w:rPr>
          <w:rFonts w:ascii="Arial" w:hAnsi="Arial" w:cs="Arial"/>
          <w:i w:val="0"/>
          <w:color w:val="auto"/>
        </w:rPr>
        <w:t xml:space="preserve"> </w:t>
      </w:r>
      <w:r w:rsidR="001B37FD" w:rsidRPr="006E1B51">
        <w:rPr>
          <w:rFonts w:ascii="Arial" w:hAnsi="Arial" w:cs="Arial"/>
          <w:i w:val="0"/>
          <w:color w:val="auto"/>
        </w:rPr>
        <w:t xml:space="preserve">consultar o andamento das </w:t>
      </w:r>
      <w:r w:rsidRPr="006E1B51">
        <w:rPr>
          <w:rFonts w:ascii="Arial" w:hAnsi="Arial" w:cs="Arial"/>
          <w:i w:val="0"/>
          <w:color w:val="auto"/>
        </w:rPr>
        <w:t>demandas</w:t>
      </w:r>
      <w:r w:rsidR="001B37FD" w:rsidRPr="006E1B51">
        <w:rPr>
          <w:rFonts w:ascii="Arial" w:hAnsi="Arial" w:cs="Arial"/>
          <w:i w:val="0"/>
          <w:color w:val="auto"/>
        </w:rPr>
        <w:t xml:space="preserve"> </w:t>
      </w:r>
      <w:r w:rsidR="005C188D">
        <w:rPr>
          <w:rFonts w:ascii="Arial" w:hAnsi="Arial" w:cs="Arial"/>
          <w:i w:val="0"/>
          <w:color w:val="auto"/>
        </w:rPr>
        <w:t xml:space="preserve">geradas pelos </w:t>
      </w:r>
      <w:r w:rsidR="003E4451">
        <w:rPr>
          <w:rFonts w:ascii="Arial" w:hAnsi="Arial" w:cs="Arial"/>
          <w:i w:val="0"/>
          <w:color w:val="auto"/>
        </w:rPr>
        <w:t xml:space="preserve">documentos, </w:t>
      </w:r>
      <w:r w:rsidR="001B37FD" w:rsidRPr="006E1B51">
        <w:rPr>
          <w:rFonts w:ascii="Arial" w:hAnsi="Arial" w:cs="Arial"/>
          <w:i w:val="0"/>
          <w:color w:val="auto"/>
        </w:rPr>
        <w:t xml:space="preserve">bem como receber </w:t>
      </w:r>
      <w:r w:rsidRPr="006E1B51">
        <w:rPr>
          <w:rFonts w:ascii="Arial" w:hAnsi="Arial" w:cs="Arial"/>
          <w:i w:val="0"/>
          <w:color w:val="auto"/>
        </w:rPr>
        <w:t xml:space="preserve">avisos referentes aos prazos </w:t>
      </w:r>
      <w:r w:rsidR="00C11BCA">
        <w:rPr>
          <w:rFonts w:ascii="Arial" w:hAnsi="Arial" w:cs="Arial"/>
          <w:i w:val="0"/>
          <w:color w:val="auto"/>
        </w:rPr>
        <w:t xml:space="preserve">para </w:t>
      </w:r>
      <w:r w:rsidRPr="006E1B51">
        <w:rPr>
          <w:rFonts w:ascii="Arial" w:hAnsi="Arial" w:cs="Arial"/>
          <w:i w:val="0"/>
          <w:color w:val="auto"/>
        </w:rPr>
        <w:t>conclusão</w:t>
      </w:r>
      <w:r w:rsidR="005C188D">
        <w:rPr>
          <w:rFonts w:ascii="Arial" w:hAnsi="Arial" w:cs="Arial"/>
          <w:i w:val="0"/>
          <w:color w:val="auto"/>
        </w:rPr>
        <w:t xml:space="preserve"> destas demandas</w:t>
      </w:r>
      <w:r w:rsidR="001B37FD" w:rsidRPr="006E1B51">
        <w:rPr>
          <w:rFonts w:ascii="Arial" w:hAnsi="Arial" w:cs="Arial"/>
          <w:i w:val="0"/>
          <w:color w:val="auto"/>
        </w:rPr>
        <w:t>.</w:t>
      </w:r>
    </w:p>
    <w:p w:rsidR="001B37FD" w:rsidRPr="004E6180" w:rsidRDefault="001B37FD">
      <w:pPr>
        <w:pStyle w:val="infoblue"/>
        <w:jc w:val="both"/>
        <w:rPr>
          <w:rFonts w:ascii="Arial" w:hAnsi="Arial" w:cs="Arial"/>
        </w:rPr>
      </w:pPr>
    </w:p>
    <w:p w:rsidR="00E10302" w:rsidRPr="004E6180" w:rsidRDefault="00E10302" w:rsidP="004E6180">
      <w:pPr>
        <w:pStyle w:val="STJNvel2"/>
        <w:numPr>
          <w:ilvl w:val="0"/>
          <w:numId w:val="0"/>
        </w:numPr>
        <w:ind w:left="360"/>
      </w:pPr>
      <w:bookmarkStart w:id="15" w:name="_Toc392856629"/>
      <w:r w:rsidRPr="004E6180">
        <w:t>4.2</w:t>
      </w:r>
      <w:r w:rsidR="004E6180" w:rsidRPr="004E6180">
        <w:t>.</w:t>
      </w:r>
      <w:r w:rsidRPr="004E6180">
        <w:rPr>
          <w:rFonts w:ascii="Times New Roman" w:hAnsi="Times New Roman"/>
          <w:sz w:val="14"/>
          <w:szCs w:val="14"/>
        </w:rPr>
        <w:t xml:space="preserve"> </w:t>
      </w:r>
      <w:r w:rsidRPr="004E6180">
        <w:t>Suposições e Dependências</w:t>
      </w:r>
      <w:bookmarkEnd w:id="15"/>
    </w:p>
    <w:p w:rsidR="00F620A0" w:rsidRDefault="001C6C1F" w:rsidP="001C6C1F">
      <w:pPr>
        <w:pStyle w:val="infoblue"/>
        <w:ind w:firstLine="720"/>
        <w:jc w:val="both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Devido </w:t>
      </w:r>
      <w:r w:rsidR="006D4FC3" w:rsidRPr="001C6C1F">
        <w:rPr>
          <w:rFonts w:ascii="Arial" w:hAnsi="Arial" w:cs="Arial"/>
          <w:i w:val="0"/>
          <w:color w:val="auto"/>
        </w:rPr>
        <w:t>à</w:t>
      </w:r>
      <w:r w:rsidRPr="001C6C1F">
        <w:rPr>
          <w:rFonts w:ascii="Arial" w:hAnsi="Arial" w:cs="Arial"/>
          <w:i w:val="0"/>
          <w:color w:val="auto"/>
        </w:rPr>
        <w:t xml:space="preserve"> integração</w:t>
      </w:r>
      <w:r>
        <w:rPr>
          <w:rFonts w:ascii="Arial" w:hAnsi="Arial" w:cs="Arial"/>
          <w:i w:val="0"/>
          <w:color w:val="auto"/>
        </w:rPr>
        <w:t xml:space="preserve"> com </w:t>
      </w:r>
      <w:r w:rsidRPr="001C6C1F">
        <w:rPr>
          <w:rFonts w:ascii="Arial" w:hAnsi="Arial" w:cs="Arial"/>
          <w:i w:val="0"/>
          <w:color w:val="auto"/>
        </w:rPr>
        <w:t>outros sistemas</w:t>
      </w:r>
      <w:r>
        <w:rPr>
          <w:rFonts w:ascii="Arial" w:hAnsi="Arial" w:cs="Arial"/>
          <w:i w:val="0"/>
          <w:color w:val="auto"/>
        </w:rPr>
        <w:t xml:space="preserve"> do STJ</w:t>
      </w:r>
      <w:r w:rsidRPr="001C6C1F">
        <w:rPr>
          <w:rFonts w:ascii="Arial" w:hAnsi="Arial" w:cs="Arial"/>
          <w:i w:val="0"/>
          <w:color w:val="auto"/>
        </w:rPr>
        <w:t xml:space="preserve">, </w:t>
      </w:r>
      <w:r>
        <w:rPr>
          <w:rFonts w:ascii="Arial" w:hAnsi="Arial" w:cs="Arial"/>
          <w:i w:val="0"/>
          <w:color w:val="auto"/>
        </w:rPr>
        <w:t>sempre que houver alteração na base de dados destes sistema</w:t>
      </w:r>
      <w:r w:rsidR="00C11BCA">
        <w:rPr>
          <w:rFonts w:ascii="Arial" w:hAnsi="Arial" w:cs="Arial"/>
          <w:i w:val="0"/>
          <w:color w:val="auto"/>
        </w:rPr>
        <w:t>s</w:t>
      </w:r>
      <w:r>
        <w:rPr>
          <w:rFonts w:ascii="Arial" w:hAnsi="Arial" w:cs="Arial"/>
          <w:i w:val="0"/>
          <w:color w:val="auto"/>
        </w:rPr>
        <w:t xml:space="preserve">, </w:t>
      </w:r>
      <w:r w:rsidRPr="001C6C1F">
        <w:rPr>
          <w:rFonts w:ascii="Arial" w:hAnsi="Arial" w:cs="Arial"/>
          <w:i w:val="0"/>
          <w:color w:val="auto"/>
        </w:rPr>
        <w:t xml:space="preserve">o SAAD </w:t>
      </w:r>
      <w:r w:rsidR="006E1B51" w:rsidRPr="006E1B51">
        <w:rPr>
          <w:rFonts w:ascii="Arial" w:hAnsi="Arial" w:cs="Arial"/>
          <w:i w:val="0"/>
          <w:color w:val="auto"/>
        </w:rPr>
        <w:t>de</w:t>
      </w:r>
      <w:r>
        <w:rPr>
          <w:rFonts w:ascii="Arial" w:hAnsi="Arial" w:cs="Arial"/>
          <w:i w:val="0"/>
          <w:color w:val="auto"/>
        </w:rPr>
        <w:t>verá ser atualizado para</w:t>
      </w:r>
      <w:r w:rsidR="006D4FC3">
        <w:rPr>
          <w:rFonts w:ascii="Arial" w:hAnsi="Arial" w:cs="Arial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 xml:space="preserve">garantir a integridade das informações. </w:t>
      </w:r>
    </w:p>
    <w:p w:rsidR="001C6C1F" w:rsidRDefault="001C6C1F" w:rsidP="001C6C1F">
      <w:pPr>
        <w:pStyle w:val="infoblue"/>
        <w:ind w:firstLine="720"/>
        <w:jc w:val="both"/>
        <w:rPr>
          <w:rFonts w:ascii="Arial" w:hAnsi="Arial" w:cs="Arial"/>
        </w:rPr>
      </w:pPr>
    </w:p>
    <w:p w:rsidR="00F36F2D" w:rsidRDefault="00E10302" w:rsidP="00F36F2D">
      <w:pPr>
        <w:pStyle w:val="STJNvel2"/>
        <w:numPr>
          <w:ilvl w:val="0"/>
          <w:numId w:val="0"/>
        </w:numPr>
        <w:ind w:left="360"/>
      </w:pPr>
      <w:bookmarkStart w:id="16" w:name="_Toc392856630"/>
      <w:r w:rsidRPr="00AC1E71">
        <w:lastRenderedPageBreak/>
        <w:t>4.3</w:t>
      </w:r>
      <w:r w:rsidR="004E6180" w:rsidRPr="00AC1E71">
        <w:t>.</w:t>
      </w:r>
      <w:r w:rsidRPr="00AC1E71">
        <w:t xml:space="preserve"> Requisitos gerais do Produto</w:t>
      </w:r>
      <w:bookmarkEnd w:id="16"/>
    </w:p>
    <w:p w:rsidR="00E3353F" w:rsidRPr="00E3353F" w:rsidRDefault="00E10302" w:rsidP="00E3353F">
      <w:pPr>
        <w:pStyle w:val="textovisao"/>
      </w:pPr>
      <w:r w:rsidRPr="00AC1E71">
        <w:t xml:space="preserve"> </w:t>
      </w:r>
      <w:bookmarkStart w:id="17" w:name="_Toc391624526"/>
      <w:bookmarkStart w:id="18" w:name="_Toc391879117"/>
      <w:bookmarkStart w:id="19" w:name="_Toc391879187"/>
      <w:bookmarkStart w:id="20" w:name="_Toc391879214"/>
      <w:bookmarkStart w:id="21" w:name="_Toc391879310"/>
      <w:r w:rsidR="00AB45FC" w:rsidRPr="00E3353F">
        <w:t>A seguir, são apresentados os requisitos gerais do sistema de acordo com a</w:t>
      </w:r>
      <w:r w:rsidR="00F620A0" w:rsidRPr="00E3353F">
        <w:t xml:space="preserve"> ordem de implementação dos casos de uso e suas prioridades.</w:t>
      </w:r>
      <w:bookmarkEnd w:id="17"/>
      <w:bookmarkEnd w:id="18"/>
      <w:bookmarkEnd w:id="19"/>
      <w:bookmarkEnd w:id="20"/>
      <w:bookmarkEnd w:id="21"/>
    </w:p>
    <w:p w:rsidR="00E3353F" w:rsidRDefault="002D1AA9" w:rsidP="00E3353F">
      <w:pPr>
        <w:pStyle w:val="textovisao"/>
        <w:rPr>
          <w:bCs/>
          <w:iCs/>
        </w:rPr>
      </w:pPr>
      <w:r w:rsidRPr="00E3353F">
        <w:rPr>
          <w:bCs/>
          <w:iCs/>
        </w:rPr>
        <w:t>Os requisitos principais foram distribuídos nos seguintes Módulos:</w:t>
      </w:r>
    </w:p>
    <w:p w:rsidR="002D1AA9" w:rsidRPr="00C11BCA" w:rsidRDefault="002D1AA9" w:rsidP="00E3353F">
      <w:pPr>
        <w:pStyle w:val="textovisao"/>
        <w:numPr>
          <w:ilvl w:val="0"/>
          <w:numId w:val="32"/>
        </w:numPr>
      </w:pPr>
      <w:r w:rsidRPr="00E3353F">
        <w:rPr>
          <w:bCs/>
          <w:iCs/>
        </w:rPr>
        <w:t>Mural de Avisos</w:t>
      </w:r>
    </w:p>
    <w:p w:rsidR="00DE6742" w:rsidRDefault="00DE6742" w:rsidP="00DE6742">
      <w:pPr>
        <w:pStyle w:val="textovisao"/>
        <w:numPr>
          <w:ilvl w:val="0"/>
          <w:numId w:val="32"/>
        </w:numPr>
        <w:rPr>
          <w:bCs/>
          <w:iCs/>
        </w:rPr>
      </w:pPr>
      <w:r w:rsidRPr="00861676">
        <w:rPr>
          <w:bCs/>
          <w:iCs/>
        </w:rPr>
        <w:t xml:space="preserve">Gestão </w:t>
      </w:r>
    </w:p>
    <w:p w:rsidR="002D1AA9" w:rsidRPr="00E3353F" w:rsidRDefault="00EC4E3D" w:rsidP="00E3353F">
      <w:pPr>
        <w:pStyle w:val="textovisao"/>
        <w:numPr>
          <w:ilvl w:val="0"/>
          <w:numId w:val="32"/>
        </w:numPr>
        <w:rPr>
          <w:bCs/>
          <w:iCs/>
        </w:rPr>
      </w:pPr>
      <w:r w:rsidRPr="00E3353F">
        <w:rPr>
          <w:bCs/>
          <w:iCs/>
        </w:rPr>
        <w:t>Documento</w:t>
      </w:r>
    </w:p>
    <w:p w:rsidR="006A6057" w:rsidRPr="00DE6742" w:rsidRDefault="008B14B1" w:rsidP="00E3353F">
      <w:pPr>
        <w:pStyle w:val="textovisao"/>
        <w:numPr>
          <w:ilvl w:val="0"/>
          <w:numId w:val="32"/>
        </w:numPr>
        <w:rPr>
          <w:bCs/>
          <w:iCs/>
        </w:rPr>
      </w:pPr>
      <w:r w:rsidRPr="00DE6742">
        <w:rPr>
          <w:bCs/>
          <w:iCs/>
        </w:rPr>
        <w:t xml:space="preserve">Recursos </w:t>
      </w:r>
      <w:r w:rsidR="006A6057" w:rsidRPr="00DE6742">
        <w:rPr>
          <w:bCs/>
          <w:iCs/>
        </w:rPr>
        <w:t>Não Funcionais</w:t>
      </w:r>
    </w:p>
    <w:p w:rsidR="00EB7FB8" w:rsidRDefault="00EB7FB8" w:rsidP="00E3353F">
      <w:pPr>
        <w:pStyle w:val="STJNvel2"/>
        <w:numPr>
          <w:ilvl w:val="0"/>
          <w:numId w:val="0"/>
        </w:numPr>
        <w:ind w:left="720"/>
        <w:outlineLvl w:val="9"/>
        <w:rPr>
          <w:rFonts w:eastAsia="Arial Unicode MS"/>
          <w:b w:val="0"/>
          <w:bCs w:val="0"/>
          <w:iCs/>
          <w:color w:val="auto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22"/>
        <w:gridCol w:w="2110"/>
        <w:gridCol w:w="5030"/>
      </w:tblGrid>
      <w:tr w:rsidR="00F127F9" w:rsidRPr="004E6180" w:rsidTr="002B739D">
        <w:tc>
          <w:tcPr>
            <w:tcW w:w="2922" w:type="dxa"/>
            <w:shd w:val="clear" w:color="auto" w:fill="C0C0C0"/>
          </w:tcPr>
          <w:p w:rsidR="00F127F9" w:rsidRPr="004E6180" w:rsidRDefault="00F127F9" w:rsidP="002D1AA9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Recursos do Produto</w:t>
            </w:r>
          </w:p>
        </w:tc>
        <w:tc>
          <w:tcPr>
            <w:tcW w:w="2110" w:type="dxa"/>
            <w:shd w:val="clear" w:color="auto" w:fill="C0C0C0"/>
          </w:tcPr>
          <w:p w:rsidR="00F127F9" w:rsidRPr="004E6180" w:rsidRDefault="00F127F9" w:rsidP="002D1AA9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Necessidade</w:t>
            </w:r>
          </w:p>
        </w:tc>
        <w:tc>
          <w:tcPr>
            <w:tcW w:w="5030" w:type="dxa"/>
            <w:shd w:val="clear" w:color="auto" w:fill="C0C0C0"/>
          </w:tcPr>
          <w:p w:rsidR="00F127F9" w:rsidRPr="004E6180" w:rsidRDefault="00F127F9" w:rsidP="002D1AA9">
            <w:pPr>
              <w:ind w:left="-9" w:hanging="9"/>
              <w:jc w:val="both"/>
              <w:rPr>
                <w:b/>
                <w:bCs/>
                <w:color w:val="auto"/>
                <w:sz w:val="22"/>
                <w:lang w:eastAsia="en-US"/>
              </w:rPr>
            </w:pPr>
            <w:r w:rsidRPr="004E6180">
              <w:rPr>
                <w:b/>
                <w:bCs/>
                <w:color w:val="auto"/>
                <w:sz w:val="22"/>
                <w:lang w:eastAsia="en-US"/>
              </w:rPr>
              <w:t>Atributos/Observações</w:t>
            </w:r>
          </w:p>
        </w:tc>
      </w:tr>
      <w:tr w:rsidR="00FD30A3" w:rsidRPr="00FD30A3" w:rsidTr="00FD30A3">
        <w:tc>
          <w:tcPr>
            <w:tcW w:w="1006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D30A3" w:rsidRPr="00FD30A3" w:rsidRDefault="00FD30A3" w:rsidP="004D340D">
            <w:pPr>
              <w:tabs>
                <w:tab w:val="left" w:pos="1560"/>
              </w:tabs>
              <w:ind w:left="34"/>
              <w:jc w:val="center"/>
              <w:rPr>
                <w:b/>
                <w:sz w:val="20"/>
              </w:rPr>
            </w:pPr>
            <w:r w:rsidRPr="00FD30A3">
              <w:rPr>
                <w:b/>
                <w:sz w:val="20"/>
              </w:rPr>
              <w:t>Módulo Mural de Avisos</w:t>
            </w:r>
          </w:p>
        </w:tc>
      </w:tr>
      <w:tr w:rsidR="00B10659" w:rsidRPr="00CA2B25" w:rsidTr="00B10659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714A9E" w:rsidRDefault="001D11E0" w:rsidP="00FD30A3">
            <w:pPr>
              <w:ind w:left="-9" w:hanging="9"/>
              <w:jc w:val="both"/>
              <w:rPr>
                <w:bCs/>
                <w:color w:val="auto"/>
                <w:sz w:val="20"/>
                <w:u w:val="single"/>
                <w:lang w:eastAsia="en-US"/>
              </w:rPr>
            </w:pPr>
            <w:r w:rsidRPr="00714A9E">
              <w:rPr>
                <w:sz w:val="20"/>
                <w:u w:val="single"/>
              </w:rPr>
              <w:t xml:space="preserve">Manter </w:t>
            </w:r>
            <w:r w:rsidR="00B10659" w:rsidRPr="00714A9E">
              <w:rPr>
                <w:sz w:val="20"/>
                <w:u w:val="single"/>
              </w:rPr>
              <w:t>Avisos</w:t>
            </w: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894147" w:rsidRDefault="001846BC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659" w:rsidRPr="00017100" w:rsidRDefault="00B11C22" w:rsidP="001D11E0">
            <w:pPr>
              <w:tabs>
                <w:tab w:val="left" w:pos="1560"/>
              </w:tabs>
              <w:ind w:left="34"/>
              <w:rPr>
                <w:sz w:val="20"/>
              </w:rPr>
            </w:pPr>
            <w:r>
              <w:rPr>
                <w:sz w:val="20"/>
              </w:rPr>
              <w:t>O sistema deverá apresentar a</w:t>
            </w:r>
            <w:r w:rsidR="00B10659" w:rsidRPr="00017100">
              <w:rPr>
                <w:sz w:val="20"/>
              </w:rPr>
              <w:t xml:space="preserve"> Situação do Aviso como: </w:t>
            </w:r>
            <w:r w:rsidR="001D11E0">
              <w:rPr>
                <w:sz w:val="20"/>
              </w:rPr>
              <w:t>Pendente, Em andamento e Resolvido/Lido</w:t>
            </w:r>
            <w:r w:rsidR="00EB6841">
              <w:rPr>
                <w:sz w:val="20"/>
              </w:rPr>
              <w:t>.</w:t>
            </w:r>
          </w:p>
        </w:tc>
      </w:tr>
      <w:tr w:rsidR="00B10659" w:rsidRPr="00CA2B25" w:rsidTr="00B1065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4D340D" w:rsidRDefault="00B10659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894147" w:rsidRDefault="00B10659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659" w:rsidRPr="00017100" w:rsidRDefault="006D4FC3" w:rsidP="00C317B7">
            <w:pPr>
              <w:pStyle w:val="PargrafodaLista"/>
              <w:tabs>
                <w:tab w:val="left" w:pos="34"/>
              </w:tabs>
              <w:ind w:left="34"/>
            </w:pPr>
            <w:r w:rsidRPr="00017100">
              <w:t xml:space="preserve">Haverá </w:t>
            </w:r>
            <w:r>
              <w:t>3 opções de endereçamento: (1)</w:t>
            </w:r>
            <w:r w:rsidRPr="00017100">
              <w:t xml:space="preserve"> </w:t>
            </w:r>
            <w:r>
              <w:t>Todo o Gabinete</w:t>
            </w:r>
            <w:r w:rsidR="00EB6841">
              <w:t>.</w:t>
            </w:r>
            <w:r>
              <w:t xml:space="preserve"> (2) destinatários específicos e (3)</w:t>
            </w:r>
            <w:r w:rsidRPr="00017100">
              <w:t xml:space="preserve"> </w:t>
            </w:r>
            <w:r>
              <w:t>p</w:t>
            </w:r>
            <w:r w:rsidRPr="00017100">
              <w:t xml:space="preserve">ara mais de </w:t>
            </w:r>
            <w:r>
              <w:t xml:space="preserve">um </w:t>
            </w:r>
            <w:r w:rsidRPr="00017100">
              <w:t>destinatário (onde será possível selecio</w:t>
            </w:r>
            <w:r>
              <w:t>nar uma lista de nome ou cargo)</w:t>
            </w:r>
            <w:r w:rsidR="00EB6841">
              <w:t>.</w:t>
            </w:r>
            <w:r w:rsidRPr="00017100">
              <w:t xml:space="preserve"> </w:t>
            </w:r>
          </w:p>
        </w:tc>
      </w:tr>
      <w:tr w:rsidR="00B10659" w:rsidRPr="00CA2B25" w:rsidTr="00B10659">
        <w:tc>
          <w:tcPr>
            <w:tcW w:w="29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4D340D" w:rsidRDefault="00B10659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894147" w:rsidRDefault="00B10659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659" w:rsidRPr="00017100" w:rsidRDefault="00B10659" w:rsidP="00C317B7">
            <w:pPr>
              <w:pStyle w:val="PargrafodaLista"/>
              <w:tabs>
                <w:tab w:val="left" w:pos="34"/>
              </w:tabs>
              <w:ind w:left="34"/>
            </w:pPr>
            <w:r w:rsidRPr="00017100">
              <w:t xml:space="preserve">Em relação </w:t>
            </w:r>
            <w:r w:rsidR="006D4FC3" w:rsidRPr="00017100">
              <w:t>à</w:t>
            </w:r>
            <w:r w:rsidRPr="00017100">
              <w:t xml:space="preserve"> opção 1, o responsável por criar o aviso deve mantê-lo</w:t>
            </w:r>
            <w:r w:rsidR="00C317B7">
              <w:t xml:space="preserve"> (incluir</w:t>
            </w:r>
            <w:r w:rsidR="00643359">
              <w:t>, alterar</w:t>
            </w:r>
            <w:r w:rsidR="00C317B7">
              <w:t xml:space="preserve"> e excluir)</w:t>
            </w:r>
            <w:r w:rsidRPr="00017100">
              <w:t xml:space="preserve"> ou </w:t>
            </w:r>
            <w:r w:rsidR="00C317B7">
              <w:t xml:space="preserve">colocar como resolvido. No caso 2, o destinatário ao resolver colocar como resolvido e no caso 3, o sistema </w:t>
            </w:r>
            <w:r w:rsidR="00C317B7" w:rsidRPr="00017100">
              <w:t xml:space="preserve">deve </w:t>
            </w:r>
            <w:r w:rsidR="00C317B7">
              <w:t>criar um aviso para cada destinatário e, respectivamente, cada destinatário deve colocar</w:t>
            </w:r>
            <w:r w:rsidR="006D4FC3">
              <w:t xml:space="preserve"> </w:t>
            </w:r>
            <w:r w:rsidR="00C317B7">
              <w:t>como resolvido</w:t>
            </w:r>
            <w:r w:rsidR="00EB6841">
              <w:t>.</w:t>
            </w:r>
          </w:p>
        </w:tc>
      </w:tr>
      <w:tr w:rsidR="00B10659" w:rsidRPr="00CA2B25" w:rsidTr="00B10659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714A9E" w:rsidRDefault="001D11E0" w:rsidP="00FD30A3">
            <w:pPr>
              <w:ind w:left="-9" w:hanging="9"/>
              <w:jc w:val="both"/>
              <w:rPr>
                <w:bCs/>
                <w:color w:val="auto"/>
                <w:sz w:val="20"/>
                <w:u w:val="single"/>
                <w:lang w:eastAsia="en-US"/>
              </w:rPr>
            </w:pPr>
            <w:r w:rsidRPr="00714A9E">
              <w:rPr>
                <w:bCs/>
                <w:color w:val="auto"/>
                <w:sz w:val="20"/>
                <w:u w:val="single"/>
                <w:lang w:eastAsia="en-US"/>
              </w:rPr>
              <w:t>Exibir</w:t>
            </w:r>
            <w:r w:rsidR="00B10659" w:rsidRPr="00714A9E">
              <w:rPr>
                <w:bCs/>
                <w:color w:val="auto"/>
                <w:sz w:val="20"/>
                <w:u w:val="single"/>
                <w:lang w:eastAsia="en-US"/>
              </w:rPr>
              <w:t xml:space="preserve"> Avisos</w:t>
            </w: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894147" w:rsidRDefault="001846BC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659" w:rsidRPr="00017100" w:rsidRDefault="00B10659" w:rsidP="00C317B7">
            <w:pPr>
              <w:pStyle w:val="PargrafodaLista"/>
              <w:tabs>
                <w:tab w:val="left" w:pos="993"/>
              </w:tabs>
              <w:ind w:left="34"/>
            </w:pPr>
            <w:r w:rsidRPr="00017100">
              <w:t xml:space="preserve">Na tela inicial, </w:t>
            </w:r>
            <w:r w:rsidR="00C317B7">
              <w:t xml:space="preserve">o sistema </w:t>
            </w:r>
            <w:r w:rsidRPr="00017100">
              <w:t>deverá apresenta</w:t>
            </w:r>
            <w:r w:rsidR="00C317B7">
              <w:t xml:space="preserve">r o nome Mural de Avisos em </w:t>
            </w:r>
            <w:r w:rsidRPr="00017100">
              <w:t>uma Aba</w:t>
            </w:r>
            <w:r w:rsidR="00EB6841">
              <w:t>.</w:t>
            </w:r>
          </w:p>
        </w:tc>
      </w:tr>
      <w:tr w:rsidR="00B10659" w:rsidRPr="00CA2B25" w:rsidTr="00B1065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4D340D" w:rsidRDefault="00B10659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894147" w:rsidRDefault="00B10659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659" w:rsidRPr="00017100" w:rsidRDefault="00B10659" w:rsidP="00C317B7">
            <w:pPr>
              <w:pStyle w:val="PargrafodaLista"/>
              <w:tabs>
                <w:tab w:val="left" w:pos="34"/>
              </w:tabs>
              <w:ind w:left="34"/>
            </w:pPr>
            <w:r w:rsidRPr="00017100">
              <w:t>O Mural de Avisos do sistema deverá ser visualizado por todos os</w:t>
            </w:r>
            <w:r w:rsidR="00667F88">
              <w:t xml:space="preserve"> servidore</w:t>
            </w:r>
            <w:r w:rsidR="00C317B7">
              <w:t>s do respectiva Unidade</w:t>
            </w:r>
            <w:r w:rsidR="00EB6841">
              <w:t>.</w:t>
            </w:r>
          </w:p>
        </w:tc>
      </w:tr>
      <w:tr w:rsidR="00B10659" w:rsidRPr="00CA2B25" w:rsidTr="00B1065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4D340D" w:rsidRDefault="00B10659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894147" w:rsidRDefault="00B10659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659" w:rsidRPr="00017100" w:rsidRDefault="00B10659" w:rsidP="00643359">
            <w:pPr>
              <w:pStyle w:val="PargrafodaLista"/>
              <w:tabs>
                <w:tab w:val="left" w:pos="34"/>
              </w:tabs>
              <w:ind w:left="34"/>
            </w:pPr>
            <w:r w:rsidRPr="00017100">
              <w:t xml:space="preserve">Os dados dos </w:t>
            </w:r>
            <w:r w:rsidR="0020560B">
              <w:t>servidores</w:t>
            </w:r>
            <w:r w:rsidR="00C317B7">
              <w:t xml:space="preserve"> da Unidade</w:t>
            </w:r>
            <w:r w:rsidRPr="00017100">
              <w:t xml:space="preserve"> deverão ser obtidos pelo sistema interno do STJ (integrar ao módulo </w:t>
            </w:r>
            <w:r w:rsidR="00643359">
              <w:t>S</w:t>
            </w:r>
            <w:r w:rsidRPr="00017100">
              <w:t xml:space="preserve">egurança do </w:t>
            </w:r>
            <w:r w:rsidR="00643359">
              <w:t>S</w:t>
            </w:r>
            <w:r w:rsidRPr="00017100">
              <w:t xml:space="preserve">istema </w:t>
            </w:r>
            <w:r w:rsidR="00643359">
              <w:t>J</w:t>
            </w:r>
            <w:r w:rsidRPr="00017100">
              <w:t>ustiça)</w:t>
            </w:r>
            <w:r w:rsidR="00EB6841">
              <w:t>.</w:t>
            </w:r>
          </w:p>
        </w:tc>
      </w:tr>
      <w:tr w:rsidR="00B10659" w:rsidRPr="00CA2B25" w:rsidTr="00B1065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4D340D" w:rsidRDefault="00B10659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894147" w:rsidRDefault="00B10659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659" w:rsidRPr="00017100" w:rsidRDefault="00B10659" w:rsidP="0046555C">
            <w:pPr>
              <w:tabs>
                <w:tab w:val="left" w:pos="1560"/>
              </w:tabs>
              <w:ind w:left="34" w:hanging="34"/>
              <w:rPr>
                <w:sz w:val="20"/>
              </w:rPr>
            </w:pPr>
            <w:r w:rsidRPr="00017100">
              <w:rPr>
                <w:color w:val="auto"/>
                <w:sz w:val="20"/>
                <w:lang w:eastAsia="en-US"/>
              </w:rPr>
              <w:t xml:space="preserve">O sistema deverá </w:t>
            </w:r>
            <w:r w:rsidR="0046555C">
              <w:rPr>
                <w:color w:val="auto"/>
                <w:sz w:val="20"/>
                <w:lang w:eastAsia="en-US"/>
              </w:rPr>
              <w:t>incluir</w:t>
            </w:r>
            <w:r w:rsidR="00643359">
              <w:rPr>
                <w:color w:val="auto"/>
                <w:sz w:val="20"/>
                <w:lang w:eastAsia="en-US"/>
              </w:rPr>
              <w:t>,</w:t>
            </w:r>
            <w:r w:rsidRPr="00017100">
              <w:rPr>
                <w:color w:val="auto"/>
                <w:sz w:val="20"/>
                <w:lang w:eastAsia="en-US"/>
              </w:rPr>
              <w:t xml:space="preserve"> na tela Mural de Aviso</w:t>
            </w:r>
            <w:r w:rsidR="00643359">
              <w:rPr>
                <w:color w:val="auto"/>
                <w:sz w:val="20"/>
                <w:lang w:eastAsia="en-US"/>
              </w:rPr>
              <w:t>s,</w:t>
            </w:r>
            <w:r w:rsidRPr="00017100">
              <w:rPr>
                <w:color w:val="auto"/>
                <w:sz w:val="20"/>
                <w:lang w:eastAsia="en-US"/>
              </w:rPr>
              <w:t xml:space="preserve"> o botão "Visualizar"</w:t>
            </w:r>
            <w:r w:rsidR="006D4FC3" w:rsidRPr="00017100">
              <w:rPr>
                <w:color w:val="auto"/>
                <w:sz w:val="20"/>
                <w:lang w:eastAsia="en-US"/>
              </w:rPr>
              <w:t xml:space="preserve"> </w:t>
            </w:r>
            <w:r w:rsidRPr="00017100">
              <w:rPr>
                <w:color w:val="auto"/>
                <w:sz w:val="20"/>
                <w:lang w:eastAsia="en-US"/>
              </w:rPr>
              <w:t>para detalhar o aviso</w:t>
            </w:r>
            <w:r w:rsidR="00EB6841">
              <w:rPr>
                <w:color w:val="auto"/>
                <w:sz w:val="20"/>
                <w:lang w:eastAsia="en-US"/>
              </w:rPr>
              <w:t>.</w:t>
            </w:r>
          </w:p>
        </w:tc>
      </w:tr>
      <w:tr w:rsidR="00B10659" w:rsidRPr="00CA2B25" w:rsidTr="00B1065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4D340D" w:rsidRDefault="00B10659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894147" w:rsidRDefault="00B10659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0659" w:rsidRPr="00750287" w:rsidRDefault="00B10659" w:rsidP="0046555C">
            <w:pPr>
              <w:tabs>
                <w:tab w:val="left" w:pos="1560"/>
              </w:tabs>
              <w:ind w:left="34" w:hanging="34"/>
              <w:rPr>
                <w:color w:val="auto"/>
                <w:sz w:val="20"/>
                <w:lang w:eastAsia="en-US"/>
              </w:rPr>
            </w:pPr>
            <w:r w:rsidRPr="00017100">
              <w:rPr>
                <w:color w:val="auto"/>
                <w:sz w:val="20"/>
                <w:lang w:eastAsia="en-US"/>
              </w:rPr>
              <w:t xml:space="preserve">O sistema deverá </w:t>
            </w:r>
            <w:r w:rsidR="0046555C">
              <w:rPr>
                <w:color w:val="auto"/>
                <w:sz w:val="20"/>
                <w:lang w:eastAsia="en-US"/>
              </w:rPr>
              <w:t>apresentar</w:t>
            </w:r>
            <w:r w:rsidRPr="00017100">
              <w:rPr>
                <w:color w:val="auto"/>
                <w:sz w:val="20"/>
                <w:lang w:eastAsia="en-US"/>
              </w:rPr>
              <w:t xml:space="preserve"> o campo "Descrição" do Aviso</w:t>
            </w:r>
            <w:r w:rsidR="00EB6841">
              <w:rPr>
                <w:color w:val="auto"/>
                <w:sz w:val="20"/>
                <w:lang w:eastAsia="en-US"/>
              </w:rPr>
              <w:t>.</w:t>
            </w:r>
          </w:p>
        </w:tc>
      </w:tr>
      <w:tr w:rsidR="00B10659" w:rsidRPr="00CA2B25" w:rsidTr="00B10659">
        <w:tc>
          <w:tcPr>
            <w:tcW w:w="29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4D340D" w:rsidRDefault="00B10659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0659" w:rsidRPr="00894147" w:rsidRDefault="00B10659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30A3" w:rsidRPr="00017100" w:rsidRDefault="00B10659" w:rsidP="0046555C">
            <w:pPr>
              <w:tabs>
                <w:tab w:val="left" w:pos="1560"/>
              </w:tabs>
              <w:ind w:left="34" w:hanging="34"/>
              <w:rPr>
                <w:color w:val="auto"/>
                <w:sz w:val="20"/>
                <w:lang w:eastAsia="en-US"/>
              </w:rPr>
            </w:pPr>
            <w:r w:rsidRPr="00017100">
              <w:rPr>
                <w:color w:val="auto"/>
                <w:sz w:val="20"/>
                <w:lang w:eastAsia="en-US"/>
              </w:rPr>
              <w:t>O sistema deverá apresentar um totalizador com o</w:t>
            </w:r>
            <w:r w:rsidR="006D4FC3" w:rsidRPr="00017100">
              <w:rPr>
                <w:color w:val="auto"/>
                <w:sz w:val="20"/>
                <w:lang w:eastAsia="en-US"/>
              </w:rPr>
              <w:t xml:space="preserve"> </w:t>
            </w:r>
            <w:r w:rsidRPr="00017100">
              <w:rPr>
                <w:color w:val="auto"/>
                <w:sz w:val="20"/>
                <w:lang w:eastAsia="en-US"/>
              </w:rPr>
              <w:t>número de avisos pendentes</w:t>
            </w:r>
            <w:r w:rsidR="00EB6841">
              <w:rPr>
                <w:color w:val="auto"/>
                <w:sz w:val="20"/>
                <w:lang w:eastAsia="en-US"/>
              </w:rPr>
              <w:t>.</w:t>
            </w:r>
          </w:p>
        </w:tc>
      </w:tr>
      <w:tr w:rsidR="00C11BCA" w:rsidRPr="00FD30A3" w:rsidTr="0021377D">
        <w:tc>
          <w:tcPr>
            <w:tcW w:w="1006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11BCA" w:rsidRPr="00D23055" w:rsidRDefault="00C11BCA" w:rsidP="004338EA">
            <w:pPr>
              <w:tabs>
                <w:tab w:val="left" w:pos="1560"/>
              </w:tabs>
              <w:ind w:left="34"/>
              <w:jc w:val="center"/>
              <w:rPr>
                <w:b/>
                <w:color w:val="auto"/>
                <w:sz w:val="20"/>
              </w:rPr>
            </w:pPr>
            <w:r w:rsidRPr="00D23055">
              <w:rPr>
                <w:b/>
                <w:color w:val="auto"/>
                <w:sz w:val="20"/>
              </w:rPr>
              <w:t xml:space="preserve">Módulo </w:t>
            </w:r>
            <w:r w:rsidR="004338EA" w:rsidRPr="00D23055">
              <w:rPr>
                <w:b/>
                <w:color w:val="auto"/>
                <w:sz w:val="20"/>
              </w:rPr>
              <w:t xml:space="preserve">Gestão </w:t>
            </w:r>
          </w:p>
        </w:tc>
      </w:tr>
      <w:tr w:rsidR="00D23055" w:rsidRPr="00CA2B25" w:rsidTr="00ED16DE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714A9E" w:rsidRDefault="00D23055" w:rsidP="00D23055">
            <w:pPr>
              <w:ind w:left="-9" w:hanging="9"/>
              <w:jc w:val="both"/>
              <w:rPr>
                <w:bCs/>
                <w:color w:val="auto"/>
                <w:sz w:val="20"/>
                <w:u w:val="single"/>
                <w:lang w:eastAsia="en-US"/>
              </w:rPr>
            </w:pPr>
            <w:r w:rsidRPr="00714A9E">
              <w:rPr>
                <w:bCs/>
                <w:color w:val="auto"/>
                <w:sz w:val="20"/>
                <w:u w:val="single"/>
                <w:lang w:eastAsia="en-US"/>
              </w:rPr>
              <w:t>Manter Tipo de Documento</w:t>
            </w: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D23055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5699" w:rsidRDefault="00D23055" w:rsidP="00D23055">
            <w:pPr>
              <w:tabs>
                <w:tab w:val="left" w:pos="34"/>
              </w:tabs>
              <w:ind w:left="34"/>
              <w:rPr>
                <w:sz w:val="20"/>
                <w:lang w:eastAsia="en-US"/>
              </w:rPr>
            </w:pPr>
            <w:r w:rsidRPr="00FC5699">
              <w:rPr>
                <w:sz w:val="20"/>
              </w:rPr>
              <w:t>O sistema conterá tipos de documentos fixos</w:t>
            </w:r>
            <w:r>
              <w:rPr>
                <w:sz w:val="20"/>
              </w:rPr>
              <w:t>, ou seja, os que existem no SAAP</w:t>
            </w:r>
            <w:r w:rsidRPr="00FC5699">
              <w:rPr>
                <w:sz w:val="20"/>
              </w:rPr>
              <w:t>. Ex</w:t>
            </w:r>
            <w:r w:rsidR="006D4FC3">
              <w:rPr>
                <w:sz w:val="20"/>
              </w:rPr>
              <w:t>.</w:t>
            </w:r>
            <w:r w:rsidRPr="00FC5699">
              <w:rPr>
                <w:sz w:val="20"/>
              </w:rPr>
              <w:t xml:space="preserve">: ofício, </w:t>
            </w:r>
            <w:r w:rsidR="006D4FC3" w:rsidRPr="00FC5699">
              <w:rPr>
                <w:sz w:val="20"/>
              </w:rPr>
              <w:t xml:space="preserve">memorando, </w:t>
            </w:r>
            <w:r w:rsidRPr="00FC5699">
              <w:rPr>
                <w:sz w:val="20"/>
              </w:rPr>
              <w:t>carta, etc.</w:t>
            </w:r>
            <w:r>
              <w:rPr>
                <w:sz w:val="20"/>
              </w:rPr>
              <w:t xml:space="preserve"> O Gestor fará a marcação de quais são utilizados pela </w:t>
            </w:r>
            <w:r w:rsidR="006D4FC3">
              <w:rPr>
                <w:sz w:val="20"/>
              </w:rPr>
              <w:t>Unidade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D23055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D23055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D23055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5699" w:rsidRDefault="00D23055" w:rsidP="00D23055">
            <w:pPr>
              <w:tabs>
                <w:tab w:val="left" w:pos="34"/>
                <w:tab w:val="left" w:pos="1276"/>
              </w:tabs>
              <w:ind w:left="34"/>
              <w:rPr>
                <w:sz w:val="20"/>
              </w:rPr>
            </w:pPr>
            <w:r>
              <w:rPr>
                <w:sz w:val="20"/>
              </w:rPr>
              <w:t xml:space="preserve">O sistema deverá permitir um novo </w:t>
            </w:r>
            <w:r w:rsidRPr="00FC5699">
              <w:rPr>
                <w:sz w:val="20"/>
              </w:rPr>
              <w:t xml:space="preserve">tipo de documento para </w:t>
            </w:r>
            <w:r>
              <w:rPr>
                <w:sz w:val="20"/>
              </w:rPr>
              <w:t>a Unidade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D23055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D23055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D23055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Default="00D23055" w:rsidP="00D23055">
            <w:pPr>
              <w:tabs>
                <w:tab w:val="left" w:pos="34"/>
                <w:tab w:val="left" w:pos="1276"/>
              </w:tabs>
              <w:ind w:left="34"/>
              <w:rPr>
                <w:sz w:val="20"/>
              </w:rPr>
            </w:pPr>
            <w:r>
              <w:rPr>
                <w:sz w:val="20"/>
              </w:rPr>
              <w:t xml:space="preserve">O sistema deverá permitir as seguintes configurações para cada tipo de documento: </w:t>
            </w:r>
          </w:p>
          <w:p w:rsidR="00D23055" w:rsidRDefault="00D23055" w:rsidP="00D23055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>
              <w:t xml:space="preserve">nome da </w:t>
            </w:r>
            <w:r w:rsidRPr="00350FDB">
              <w:t>pasta física</w:t>
            </w:r>
            <w:r>
              <w:t xml:space="preserve"> (se a Unidade utilizar)</w:t>
            </w:r>
            <w:r w:rsidR="00EB6841">
              <w:t>.</w:t>
            </w:r>
          </w:p>
          <w:p w:rsidR="00D23055" w:rsidRDefault="00D23055" w:rsidP="00D23055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>
              <w:t>nome da pasta do servidor da rede</w:t>
            </w:r>
            <w:r w:rsidR="00EB6841">
              <w:t>.</w:t>
            </w:r>
          </w:p>
          <w:p w:rsidR="00D23055" w:rsidRDefault="00D23055" w:rsidP="00D23055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>
              <w:t>identificador atual do tipo de documento</w:t>
            </w:r>
            <w:r w:rsidR="00EB6841">
              <w:t>.</w:t>
            </w:r>
          </w:p>
          <w:p w:rsidR="00D23055" w:rsidRDefault="00D23055" w:rsidP="00D23055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 w:rsidRPr="00DA758E">
              <w:t xml:space="preserve">número </w:t>
            </w:r>
            <w:r>
              <w:t>atual para documento expedido</w:t>
            </w:r>
            <w:r w:rsidR="00EB6841">
              <w:t>.</w:t>
            </w:r>
          </w:p>
          <w:p w:rsidR="00D23055" w:rsidRPr="00350FDB" w:rsidRDefault="00D23055" w:rsidP="00D23055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 w:rsidRPr="00350FDB">
              <w:t>associação a um tipo de documento</w:t>
            </w:r>
            <w:r w:rsidR="00EB6841">
              <w:t>.</w:t>
            </w:r>
          </w:p>
          <w:p w:rsidR="00D23055" w:rsidRPr="00FC5699" w:rsidRDefault="00D23055" w:rsidP="00D23055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 w:rsidRPr="00350FDB">
              <w:lastRenderedPageBreak/>
              <w:t>campos utilizados no cadastro de documento</w:t>
            </w:r>
            <w:r>
              <w:t>.</w:t>
            </w:r>
          </w:p>
        </w:tc>
      </w:tr>
      <w:tr w:rsidR="00D23055" w:rsidRPr="00CA2B25" w:rsidTr="00D23055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D23055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D23055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5699" w:rsidRDefault="00D23055" w:rsidP="00D23055">
            <w:pPr>
              <w:tabs>
                <w:tab w:val="left" w:pos="34"/>
                <w:tab w:val="left" w:pos="993"/>
              </w:tabs>
              <w:ind w:left="34"/>
              <w:rPr>
                <w:sz w:val="20"/>
              </w:rPr>
            </w:pPr>
            <w:r>
              <w:rPr>
                <w:sz w:val="20"/>
              </w:rPr>
              <w:t>Este módulo somente poderá ser utilizado pelo usuário Gestor</w:t>
            </w:r>
            <w:r w:rsidR="00EB6841">
              <w:rPr>
                <w:sz w:val="20"/>
              </w:rPr>
              <w:t>.</w:t>
            </w:r>
          </w:p>
        </w:tc>
      </w:tr>
      <w:tr w:rsidR="00DE6742" w:rsidRPr="00CA2B25" w:rsidTr="00D23055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861676" w:rsidRDefault="00DE6742" w:rsidP="00D23055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  <w:r w:rsidRPr="00861676">
              <w:rPr>
                <w:rFonts w:ascii="Arial" w:eastAsia="Arial Unicode MS" w:hAnsi="Arial" w:cs="Arial"/>
                <w:u w:val="single"/>
              </w:rPr>
              <w:t>Auditar Cadastro do Documento</w:t>
            </w: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6B56D8" w:rsidRDefault="00DE6742" w:rsidP="00EB6841">
            <w:pPr>
              <w:pStyle w:val="infoblue"/>
              <w:spacing w:line="240" w:lineRule="auto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D834B2" w:rsidRDefault="00DE6742" w:rsidP="00223B99">
            <w:pPr>
              <w:pStyle w:val="infoblue"/>
              <w:spacing w:after="0" w:line="240" w:lineRule="auto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O sistema deverá g</w:t>
            </w:r>
            <w:r w:rsidRPr="006B56D8">
              <w:rPr>
                <w:rFonts w:ascii="Arial" w:hAnsi="Arial" w:cs="Arial"/>
                <w:i w:val="0"/>
                <w:color w:val="auto"/>
              </w:rPr>
              <w:t>ravar todas as inclusões, alterações e exclusões</w:t>
            </w:r>
            <w:r w:rsidR="00223B99">
              <w:rPr>
                <w:rFonts w:ascii="Arial" w:hAnsi="Arial" w:cs="Arial"/>
                <w:i w:val="0"/>
                <w:color w:val="auto"/>
              </w:rPr>
              <w:t xml:space="preserve"> de informações</w:t>
            </w:r>
            <w:r w:rsidRPr="006B56D8">
              <w:rPr>
                <w:rFonts w:ascii="Arial" w:hAnsi="Arial" w:cs="Arial"/>
                <w:i w:val="0"/>
                <w:color w:val="auto"/>
              </w:rPr>
              <w:t xml:space="preserve"> </w:t>
            </w:r>
            <w:r w:rsidR="009C3FDA">
              <w:rPr>
                <w:rFonts w:ascii="Arial" w:hAnsi="Arial" w:cs="Arial"/>
                <w:i w:val="0"/>
                <w:color w:val="auto"/>
              </w:rPr>
              <w:t xml:space="preserve">relacionadas aos documentos </w:t>
            </w:r>
            <w:r w:rsidRPr="006B56D8">
              <w:rPr>
                <w:rFonts w:ascii="Arial" w:hAnsi="Arial" w:cs="Arial"/>
                <w:i w:val="0"/>
                <w:color w:val="auto"/>
              </w:rPr>
              <w:t>e permitir a consulta des</w:t>
            </w:r>
            <w:r w:rsidR="00223B99">
              <w:rPr>
                <w:rFonts w:ascii="Arial" w:hAnsi="Arial" w:cs="Arial"/>
                <w:i w:val="0"/>
                <w:color w:val="auto"/>
              </w:rPr>
              <w:t>t</w:t>
            </w:r>
            <w:r w:rsidRPr="006B56D8">
              <w:rPr>
                <w:rFonts w:ascii="Arial" w:hAnsi="Arial" w:cs="Arial"/>
                <w:i w:val="0"/>
                <w:color w:val="auto"/>
              </w:rPr>
              <w:t>as informações</w:t>
            </w:r>
            <w:r w:rsidR="00EB6841">
              <w:rPr>
                <w:rFonts w:ascii="Arial" w:hAnsi="Arial" w:cs="Arial"/>
                <w:i w:val="0"/>
                <w:color w:val="auto"/>
              </w:rPr>
              <w:t>.</w:t>
            </w:r>
          </w:p>
        </w:tc>
      </w:tr>
      <w:tr w:rsidR="00DE6742" w:rsidRPr="00CA2B25" w:rsidTr="002E4E07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6B56D8" w:rsidRDefault="00DE6742" w:rsidP="00D23055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6B56D8" w:rsidRDefault="00DE6742" w:rsidP="00EB6841">
            <w:pPr>
              <w:pStyle w:val="infoblue"/>
              <w:spacing w:line="240" w:lineRule="auto"/>
              <w:jc w:val="center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42" w:rsidRPr="00D834B2" w:rsidRDefault="00DE6742" w:rsidP="00223B99">
            <w:pPr>
              <w:tabs>
                <w:tab w:val="left" w:pos="1276"/>
              </w:tabs>
              <w:ind w:left="34"/>
              <w:rPr>
                <w:rFonts w:eastAsia="Arial Unicode MS" w:cs="Arial"/>
                <w:iCs/>
                <w:color w:val="auto"/>
                <w:sz w:val="20"/>
              </w:rPr>
            </w:pPr>
            <w:r w:rsidRPr="00D834B2">
              <w:rPr>
                <w:rFonts w:eastAsia="Arial Unicode MS" w:cs="Arial"/>
                <w:iCs/>
                <w:color w:val="auto"/>
                <w:sz w:val="20"/>
              </w:rPr>
              <w:t>O sistema deverá criar log dos dados que foram alterados no documento para comparar com o registro anterior, ou seja, registrar o log referente à data planejada e à data solucionada</w:t>
            </w:r>
            <w:r w:rsidR="00223B99">
              <w:rPr>
                <w:rFonts w:eastAsia="Arial Unicode MS" w:cs="Arial"/>
                <w:iCs/>
                <w:color w:val="auto"/>
                <w:sz w:val="20"/>
              </w:rPr>
              <w:t>, pois</w:t>
            </w:r>
            <w:r w:rsidRPr="00D834B2">
              <w:rPr>
                <w:rFonts w:eastAsia="Arial Unicode MS" w:cs="Arial"/>
                <w:iCs/>
                <w:color w:val="auto"/>
                <w:sz w:val="20"/>
              </w:rPr>
              <w:t xml:space="preserve"> </w:t>
            </w:r>
            <w:r w:rsidR="00223B99">
              <w:rPr>
                <w:rFonts w:eastAsia="Arial Unicode MS" w:cs="Arial"/>
                <w:iCs/>
                <w:color w:val="auto"/>
                <w:sz w:val="20"/>
              </w:rPr>
              <w:t>e</w:t>
            </w:r>
            <w:r w:rsidRPr="00D834B2">
              <w:rPr>
                <w:rFonts w:eastAsia="Arial Unicode MS" w:cs="Arial"/>
                <w:iCs/>
                <w:color w:val="auto"/>
                <w:sz w:val="20"/>
              </w:rPr>
              <w:t>sta data poderá ser postergada pelo Gestor</w:t>
            </w:r>
            <w:r w:rsidR="00EB6841">
              <w:rPr>
                <w:rFonts w:eastAsia="Arial Unicode MS" w:cs="Arial"/>
                <w:iCs/>
                <w:color w:val="auto"/>
                <w:sz w:val="20"/>
              </w:rPr>
              <w:t>.</w:t>
            </w:r>
            <w:r w:rsidRPr="00D834B2">
              <w:rPr>
                <w:rFonts w:eastAsia="Arial Unicode MS" w:cs="Arial"/>
                <w:iCs/>
                <w:color w:val="auto"/>
                <w:sz w:val="20"/>
              </w:rPr>
              <w:t xml:space="preserve"> </w:t>
            </w:r>
          </w:p>
        </w:tc>
      </w:tr>
      <w:tr w:rsidR="00DE6742" w:rsidRPr="00CA2B25" w:rsidTr="00ED16DE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6B56D8" w:rsidRDefault="00DE6742" w:rsidP="00D23055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6B56D8" w:rsidRDefault="00EB6841" w:rsidP="00EB6841">
            <w:pPr>
              <w:pStyle w:val="infoblue"/>
              <w:spacing w:line="240" w:lineRule="auto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Média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42" w:rsidRPr="006B56D8" w:rsidRDefault="00DE6742" w:rsidP="00D23055">
            <w:pPr>
              <w:tabs>
                <w:tab w:val="left" w:pos="1276"/>
              </w:tabs>
              <w:ind w:left="34"/>
              <w:rPr>
                <w:color w:val="auto"/>
                <w:sz w:val="20"/>
              </w:rPr>
            </w:pPr>
            <w:r w:rsidRPr="006B56D8">
              <w:rPr>
                <w:color w:val="auto"/>
                <w:sz w:val="20"/>
              </w:rPr>
              <w:t xml:space="preserve">O sistema deverá armazenar um </w:t>
            </w:r>
            <w:r w:rsidRPr="006B56D8">
              <w:rPr>
                <w:i/>
                <w:color w:val="auto"/>
                <w:sz w:val="20"/>
              </w:rPr>
              <w:t xml:space="preserve">log </w:t>
            </w:r>
            <w:r w:rsidRPr="006B56D8">
              <w:rPr>
                <w:color w:val="auto"/>
                <w:sz w:val="20"/>
              </w:rPr>
              <w:t>de todos os metadados do documento (dados que identificam o documento). Exemplo: ao se fazer alteração em algum campo guardar todo</w:t>
            </w:r>
            <w:r>
              <w:rPr>
                <w:color w:val="auto"/>
                <w:sz w:val="20"/>
              </w:rPr>
              <w:t>s</w:t>
            </w:r>
            <w:r w:rsidRPr="006B56D8">
              <w:rPr>
                <w:color w:val="auto"/>
                <w:sz w:val="20"/>
              </w:rPr>
              <w:t xml:space="preserve"> os campos do registro anterior</w:t>
            </w:r>
            <w:r w:rsidR="00EB6841">
              <w:rPr>
                <w:color w:val="auto"/>
                <w:sz w:val="20"/>
              </w:rPr>
              <w:t>.</w:t>
            </w:r>
          </w:p>
        </w:tc>
      </w:tr>
      <w:tr w:rsidR="00DE6742" w:rsidRPr="00CA2B25" w:rsidTr="002E4E07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6B56D8" w:rsidRDefault="00DE6742" w:rsidP="00D23055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6B56D8" w:rsidRDefault="00DE6742" w:rsidP="00D23055">
            <w:pPr>
              <w:pStyle w:val="infoblue"/>
              <w:spacing w:line="240" w:lineRule="auto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6B56D8" w:rsidRDefault="00DE6742" w:rsidP="00D23055">
            <w:pPr>
              <w:ind w:left="50"/>
              <w:rPr>
                <w:rFonts w:cs="Arial"/>
                <w:color w:val="auto"/>
                <w:sz w:val="20"/>
              </w:rPr>
            </w:pPr>
            <w:r w:rsidRPr="006B56D8">
              <w:rPr>
                <w:color w:val="auto"/>
                <w:sz w:val="20"/>
              </w:rPr>
              <w:t>O sistema deverá armazenar um log de situação do documento (guardar os responsáveis pelas ações de inclusão, alteração e exclusão): data da operação, tipo da operação e usuário da operação</w:t>
            </w:r>
            <w:r w:rsidR="00EB6841">
              <w:rPr>
                <w:color w:val="auto"/>
                <w:sz w:val="20"/>
              </w:rPr>
              <w:t>.</w:t>
            </w:r>
          </w:p>
        </w:tc>
      </w:tr>
      <w:tr w:rsidR="00D23055" w:rsidRPr="00CA2B25" w:rsidTr="00D23055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61676" w:rsidRDefault="00D23055" w:rsidP="00D23055">
            <w:pPr>
              <w:ind w:left="-9" w:hanging="9"/>
              <w:rPr>
                <w:bCs/>
                <w:color w:val="auto"/>
                <w:sz w:val="20"/>
                <w:u w:val="single"/>
                <w:lang w:eastAsia="en-US"/>
              </w:rPr>
            </w:pPr>
            <w:r w:rsidRPr="00861676">
              <w:rPr>
                <w:bCs/>
                <w:color w:val="auto"/>
                <w:sz w:val="20"/>
                <w:u w:val="single"/>
                <w:lang w:eastAsia="en-US"/>
              </w:rPr>
              <w:t>Manter Customização do Sistema para o Local</w:t>
            </w: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D23055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D23055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  <w:r>
              <w:rPr>
                <w:sz w:val="20"/>
              </w:rPr>
              <w:t>Este módulo somente poderá ser utilizado pelo usuário Gestor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D23055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346EF7" w:rsidRDefault="00D23055" w:rsidP="00D23055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D23055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D23055">
            <w:pPr>
              <w:ind w:left="-9" w:hanging="9"/>
              <w:jc w:val="both"/>
              <w:rPr>
                <w:sz w:val="20"/>
              </w:rPr>
            </w:pPr>
            <w:r>
              <w:rPr>
                <w:sz w:val="20"/>
              </w:rPr>
              <w:t>Tipos de configuração por Local:</w:t>
            </w:r>
          </w:p>
          <w:p w:rsidR="00D23055" w:rsidRDefault="00D23055" w:rsidP="00D23055">
            <w:pPr>
              <w:pStyle w:val="PargrafodaLista"/>
              <w:numPr>
                <w:ilvl w:val="0"/>
                <w:numId w:val="33"/>
              </w:numPr>
            </w:pPr>
            <w:r>
              <w:t>Tipos de Documentos utilizados</w:t>
            </w:r>
            <w:r w:rsidR="00EB6841">
              <w:t>.</w:t>
            </w:r>
          </w:p>
          <w:p w:rsidR="00D23055" w:rsidRDefault="00D23055" w:rsidP="00D23055">
            <w:pPr>
              <w:pStyle w:val="PargrafodaLista"/>
              <w:numPr>
                <w:ilvl w:val="0"/>
                <w:numId w:val="33"/>
              </w:numPr>
            </w:pPr>
            <w:r>
              <w:t>Utilização de Pasta Física</w:t>
            </w:r>
            <w:r w:rsidR="00EB6841">
              <w:t>.</w:t>
            </w:r>
          </w:p>
          <w:p w:rsidR="00D23055" w:rsidRDefault="00D23055" w:rsidP="00D23055">
            <w:pPr>
              <w:pStyle w:val="PargrafodaLista"/>
              <w:numPr>
                <w:ilvl w:val="0"/>
                <w:numId w:val="33"/>
              </w:numPr>
            </w:pPr>
            <w:r>
              <w:t>Local da Pasta de Triagem no servidor de rede</w:t>
            </w:r>
            <w:r w:rsidR="00EB6841">
              <w:t>.</w:t>
            </w:r>
            <w:r>
              <w:t xml:space="preserve"> </w:t>
            </w:r>
          </w:p>
          <w:p w:rsidR="00D23055" w:rsidRPr="007D23A9" w:rsidRDefault="00D23055" w:rsidP="00D23055">
            <w:pPr>
              <w:pStyle w:val="PargrafodaLista"/>
              <w:numPr>
                <w:ilvl w:val="0"/>
                <w:numId w:val="33"/>
              </w:numPr>
            </w:pPr>
            <w:r>
              <w:t>Considerar Gestão do Ministro para Gabinetes.</w:t>
            </w:r>
          </w:p>
        </w:tc>
      </w:tr>
      <w:tr w:rsidR="00D23055" w:rsidRPr="00FD30A3" w:rsidTr="00ED16DE">
        <w:tc>
          <w:tcPr>
            <w:tcW w:w="1006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3055" w:rsidRPr="00FD30A3" w:rsidRDefault="00D23055" w:rsidP="00FD30A3">
            <w:pPr>
              <w:tabs>
                <w:tab w:val="left" w:pos="1560"/>
              </w:tabs>
              <w:ind w:left="34"/>
              <w:jc w:val="center"/>
              <w:rPr>
                <w:b/>
                <w:sz w:val="20"/>
              </w:rPr>
            </w:pPr>
            <w:r w:rsidRPr="00FD30A3">
              <w:rPr>
                <w:b/>
                <w:sz w:val="20"/>
              </w:rPr>
              <w:t xml:space="preserve">Módulo </w:t>
            </w:r>
            <w:r>
              <w:rPr>
                <w:b/>
                <w:sz w:val="20"/>
              </w:rPr>
              <w:t>Documento</w:t>
            </w:r>
          </w:p>
        </w:tc>
      </w:tr>
      <w:tr w:rsidR="00D23055" w:rsidRPr="00CA2B25" w:rsidTr="00ED16DE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E0457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u w:val="single"/>
                <w:lang w:eastAsia="en-US"/>
              </w:rPr>
            </w:pPr>
            <w:r w:rsidRPr="008E0457">
              <w:rPr>
                <w:bCs/>
                <w:color w:val="auto"/>
                <w:sz w:val="20"/>
                <w:u w:val="single"/>
                <w:lang w:eastAsia="en-US"/>
              </w:rPr>
              <w:t xml:space="preserve">Manter Documento </w:t>
            </w: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7B1E3C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lastRenderedPageBreak/>
              <w:t>Alta</w:t>
            </w: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Default="00D23055" w:rsidP="00FD30A3">
            <w:pPr>
              <w:pStyle w:val="PargrafodaLista"/>
              <w:ind w:left="34"/>
            </w:pPr>
            <w:r>
              <w:rPr>
                <w:rFonts w:cs="Arial"/>
              </w:rPr>
              <w:lastRenderedPageBreak/>
              <w:t xml:space="preserve">- </w:t>
            </w:r>
            <w:r w:rsidRPr="00AB45FC">
              <w:rPr>
                <w:rFonts w:cs="Arial"/>
              </w:rPr>
              <w:t>Apresentar campos diferenciados de acordo com o tipo de documento</w:t>
            </w:r>
            <w:r w:rsidR="00EB6841">
              <w:rPr>
                <w:rFonts w:cs="Arial"/>
              </w:rPr>
              <w:t>.</w:t>
            </w:r>
          </w:p>
          <w:p w:rsidR="00D23055" w:rsidRPr="00017100" w:rsidRDefault="00643359" w:rsidP="00FD30A3">
            <w:pPr>
              <w:pStyle w:val="PargrafodaLista"/>
              <w:ind w:left="34"/>
            </w:pPr>
            <w:r>
              <w:t xml:space="preserve">- </w:t>
            </w:r>
            <w:r w:rsidR="00D23055" w:rsidRPr="00017100">
              <w:t xml:space="preserve">Apresentar novos campos ao incluir um documento: </w:t>
            </w:r>
          </w:p>
          <w:p w:rsidR="00D23055" w:rsidRPr="00017100" w:rsidRDefault="00D23055" w:rsidP="00FD30A3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 w:rsidRPr="00017100">
              <w:t>órgão do remetente *</w:t>
            </w:r>
          </w:p>
          <w:p w:rsidR="00D23055" w:rsidRPr="00017100" w:rsidRDefault="00D23055" w:rsidP="00FD30A3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 w:rsidRPr="00017100">
              <w:t>nome do remetente *</w:t>
            </w:r>
          </w:p>
          <w:p w:rsidR="00D23055" w:rsidRPr="00017100" w:rsidRDefault="00D23055" w:rsidP="00FD30A3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 w:rsidRPr="00017100">
              <w:t>cargo do remetente *</w:t>
            </w:r>
          </w:p>
          <w:p w:rsidR="00D23055" w:rsidRPr="00017100" w:rsidRDefault="00D23055" w:rsidP="00FD30A3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 w:rsidRPr="00017100">
              <w:t>nome do evento</w:t>
            </w:r>
          </w:p>
          <w:p w:rsidR="00D23055" w:rsidRPr="00017100" w:rsidRDefault="00D23055" w:rsidP="00FD30A3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 w:rsidRPr="00017100">
              <w:t xml:space="preserve">período (de até) </w:t>
            </w:r>
          </w:p>
          <w:p w:rsidR="00D23055" w:rsidRPr="00017100" w:rsidRDefault="00D23055" w:rsidP="00FD30A3">
            <w:pPr>
              <w:pStyle w:val="PargrafodaLista"/>
              <w:numPr>
                <w:ilvl w:val="0"/>
                <w:numId w:val="26"/>
              </w:numPr>
              <w:tabs>
                <w:tab w:val="left" w:pos="0"/>
                <w:tab w:val="left" w:pos="317"/>
              </w:tabs>
              <w:ind w:left="34" w:firstLine="0"/>
              <w:jc w:val="left"/>
            </w:pPr>
            <w:r w:rsidRPr="00017100">
              <w:t xml:space="preserve">data (de até) </w:t>
            </w:r>
          </w:p>
          <w:p w:rsidR="00D23055" w:rsidRPr="00017100" w:rsidRDefault="00D23055" w:rsidP="0046555C">
            <w:pPr>
              <w:tabs>
                <w:tab w:val="left" w:pos="0"/>
              </w:tabs>
              <w:ind w:left="34"/>
              <w:rPr>
                <w:sz w:val="20"/>
              </w:rPr>
            </w:pPr>
            <w:r w:rsidRPr="00017100">
              <w:rPr>
                <w:sz w:val="20"/>
              </w:rPr>
              <w:t xml:space="preserve">* </w:t>
            </w:r>
            <w:r>
              <w:rPr>
                <w:sz w:val="20"/>
              </w:rPr>
              <w:t xml:space="preserve">Buscar </w:t>
            </w:r>
            <w:r w:rsidRPr="00017100">
              <w:rPr>
                <w:sz w:val="20"/>
              </w:rPr>
              <w:t>do Sistema de Mala Direta com filtro dos dados do local e do Cerimonial</w:t>
            </w:r>
            <w:r>
              <w:rPr>
                <w:sz w:val="20"/>
              </w:rPr>
              <w:t xml:space="preserve"> (somente acessar, não será importado)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ED16DE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017100" w:rsidRDefault="00D23055" w:rsidP="005F6CE5">
            <w:pPr>
              <w:tabs>
                <w:tab w:val="left" w:pos="1276"/>
              </w:tabs>
              <w:ind w:left="71"/>
              <w:rPr>
                <w:sz w:val="20"/>
              </w:rPr>
            </w:pPr>
            <w:r w:rsidRPr="00FC5699">
              <w:rPr>
                <w:sz w:val="20"/>
              </w:rPr>
              <w:t>O sistema deverá incluir o campo data "Resolver até:" como obrigatório para todo</w:t>
            </w:r>
            <w:r>
              <w:rPr>
                <w:sz w:val="20"/>
              </w:rPr>
              <w:t>s</w:t>
            </w:r>
            <w:r w:rsidRPr="00FC5699">
              <w:rPr>
                <w:sz w:val="20"/>
              </w:rPr>
              <w:t xml:space="preserve"> os documentos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ED16DE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Default="00D23055" w:rsidP="005F6CE5">
            <w:pPr>
              <w:tabs>
                <w:tab w:val="left" w:pos="1276"/>
              </w:tabs>
              <w:ind w:left="71"/>
              <w:rPr>
                <w:sz w:val="20"/>
              </w:rPr>
            </w:pPr>
            <w:r w:rsidRPr="00017100">
              <w:rPr>
                <w:sz w:val="20"/>
              </w:rPr>
              <w:t xml:space="preserve">O Remetente poderá ser Interno ou Externo: </w:t>
            </w:r>
          </w:p>
          <w:p w:rsidR="00D23055" w:rsidRDefault="00D23055" w:rsidP="005F6CE5">
            <w:pPr>
              <w:tabs>
                <w:tab w:val="left" w:pos="1276"/>
              </w:tabs>
              <w:ind w:left="71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017100">
              <w:rPr>
                <w:sz w:val="20"/>
              </w:rPr>
              <w:t>Se Interno apresentar o Local e o Remetente, se for Externo poderá ser Órgão ou Pessoa Física</w:t>
            </w:r>
            <w:r w:rsidR="00EB6841">
              <w:rPr>
                <w:sz w:val="20"/>
              </w:rPr>
              <w:t>.</w:t>
            </w:r>
            <w:r w:rsidRPr="00017100">
              <w:rPr>
                <w:sz w:val="20"/>
              </w:rPr>
              <w:t xml:space="preserve"> </w:t>
            </w:r>
          </w:p>
          <w:p w:rsidR="00D23055" w:rsidRPr="00017100" w:rsidRDefault="00D23055" w:rsidP="005F6CE5">
            <w:pPr>
              <w:tabs>
                <w:tab w:val="left" w:pos="1276"/>
              </w:tabs>
              <w:ind w:left="71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017100">
              <w:rPr>
                <w:sz w:val="20"/>
              </w:rPr>
              <w:t>Se for Órgão apresentar o Nome do Órgão, cargo e nome da autoridade, se for Pessoa Física apresentar somente o nome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E52D43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Default="00D23055" w:rsidP="00EB6841">
            <w:pPr>
              <w:tabs>
                <w:tab w:val="left" w:pos="1418"/>
              </w:tabs>
              <w:ind w:left="71"/>
              <w:rPr>
                <w:sz w:val="20"/>
              </w:rPr>
            </w:pPr>
            <w:r w:rsidRPr="00017100">
              <w:rPr>
                <w:sz w:val="20"/>
              </w:rPr>
              <w:t>O sistema deverá permitir a inclusão do documento somente pelo usuário que possuir o perfil Gestor cadastrado</w:t>
            </w:r>
            <w:r w:rsidR="00643359">
              <w:rPr>
                <w:sz w:val="20"/>
              </w:rPr>
              <w:t xml:space="preserve"> para o SAAD</w:t>
            </w:r>
            <w:r w:rsidRPr="00017100">
              <w:rPr>
                <w:sz w:val="20"/>
              </w:rPr>
              <w:t xml:space="preserve"> no </w:t>
            </w:r>
            <w:r w:rsidR="00643359">
              <w:rPr>
                <w:sz w:val="20"/>
              </w:rPr>
              <w:t>m</w:t>
            </w:r>
            <w:r w:rsidR="00643359" w:rsidRPr="00017100">
              <w:rPr>
                <w:sz w:val="20"/>
              </w:rPr>
              <w:t xml:space="preserve">ódulo </w:t>
            </w:r>
            <w:r>
              <w:rPr>
                <w:sz w:val="20"/>
              </w:rPr>
              <w:t>S</w:t>
            </w:r>
            <w:r w:rsidRPr="00017100">
              <w:rPr>
                <w:sz w:val="20"/>
              </w:rPr>
              <w:t>egurança do Sistema Justiça</w:t>
            </w:r>
            <w:r w:rsidR="00EB6841">
              <w:rPr>
                <w:sz w:val="20"/>
              </w:rPr>
              <w:t>.</w:t>
            </w:r>
          </w:p>
          <w:p w:rsidR="00EB6841" w:rsidRDefault="00EB6841" w:rsidP="00EB6841">
            <w:pPr>
              <w:tabs>
                <w:tab w:val="left" w:pos="1418"/>
              </w:tabs>
              <w:ind w:left="71"/>
              <w:rPr>
                <w:sz w:val="20"/>
              </w:rPr>
            </w:pPr>
          </w:p>
          <w:p w:rsidR="00EB6841" w:rsidRPr="00017100" w:rsidRDefault="00EB6841" w:rsidP="00EB6841">
            <w:pPr>
              <w:tabs>
                <w:tab w:val="left" w:pos="1418"/>
              </w:tabs>
              <w:ind w:left="71"/>
              <w:rPr>
                <w:sz w:val="20"/>
              </w:rPr>
            </w:pPr>
          </w:p>
        </w:tc>
      </w:tr>
      <w:tr w:rsidR="00D23055" w:rsidRPr="00CA2B25" w:rsidTr="00E52D43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017100" w:rsidRDefault="00D23055" w:rsidP="005F6CE5">
            <w:pPr>
              <w:ind w:left="71"/>
              <w:rPr>
                <w:sz w:val="20"/>
              </w:rPr>
            </w:pPr>
            <w:r w:rsidRPr="00017100">
              <w:rPr>
                <w:sz w:val="20"/>
              </w:rPr>
              <w:t xml:space="preserve">Ao realizar o cadastro do documento, o sistema deverá abrir uma janela para busca do arquivo em uma pasta </w:t>
            </w:r>
            <w:r>
              <w:rPr>
                <w:sz w:val="20"/>
              </w:rPr>
              <w:t>temporária ("triagem") do servidor de rede</w:t>
            </w:r>
            <w:r w:rsidR="00EB6841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 w:rsidRPr="00017100">
              <w:rPr>
                <w:sz w:val="20"/>
              </w:rPr>
              <w:t xml:space="preserve">Sendo assim, </w:t>
            </w:r>
            <w:r>
              <w:rPr>
                <w:sz w:val="20"/>
              </w:rPr>
              <w:t xml:space="preserve">o </w:t>
            </w:r>
            <w:r w:rsidRPr="00F369BF">
              <w:rPr>
                <w:sz w:val="20"/>
              </w:rPr>
              <w:t>documento NÃO será armazenado na base do sistema SAAD</w:t>
            </w:r>
            <w:r w:rsidR="00EB6841">
              <w:rPr>
                <w:sz w:val="20"/>
              </w:rPr>
              <w:t>.</w:t>
            </w:r>
            <w:r w:rsidRPr="00F369BF">
              <w:rPr>
                <w:sz w:val="20"/>
              </w:rPr>
              <w:t xml:space="preserve"> </w:t>
            </w:r>
          </w:p>
        </w:tc>
      </w:tr>
      <w:tr w:rsidR="00D23055" w:rsidRPr="00CA2B25" w:rsidTr="00E52D43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017100" w:rsidRDefault="00D23055" w:rsidP="00861676">
            <w:pPr>
              <w:tabs>
                <w:tab w:val="left" w:pos="1418"/>
              </w:tabs>
              <w:ind w:left="71"/>
              <w:rPr>
                <w:sz w:val="20"/>
              </w:rPr>
            </w:pPr>
            <w:r>
              <w:rPr>
                <w:sz w:val="20"/>
              </w:rPr>
              <w:t xml:space="preserve">O sistema deverá determinar um padrão para as pasta dos </w:t>
            </w:r>
            <w:r w:rsidRPr="00017100">
              <w:rPr>
                <w:sz w:val="20"/>
              </w:rPr>
              <w:t xml:space="preserve">tipo de documento (aviso, carta, ofício, </w:t>
            </w:r>
            <w:r w:rsidR="006D4FC3" w:rsidRPr="00017100">
              <w:rPr>
                <w:sz w:val="20"/>
              </w:rPr>
              <w:t>etc.</w:t>
            </w:r>
            <w:r w:rsidRPr="00017100">
              <w:rPr>
                <w:sz w:val="20"/>
              </w:rPr>
              <w:t>)</w:t>
            </w:r>
            <w:r>
              <w:rPr>
                <w:sz w:val="20"/>
              </w:rPr>
              <w:t xml:space="preserve"> que serão informadas no Módulo Gestão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E52D43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369BF" w:rsidRDefault="00D23055" w:rsidP="005F6CE5">
            <w:pPr>
              <w:tabs>
                <w:tab w:val="left" w:pos="1418"/>
              </w:tabs>
              <w:ind w:left="71"/>
              <w:rPr>
                <w:sz w:val="20"/>
              </w:rPr>
            </w:pPr>
            <w:r w:rsidRPr="00F369BF">
              <w:rPr>
                <w:sz w:val="20"/>
              </w:rPr>
              <w:t xml:space="preserve">O padrão dos nomes </w:t>
            </w:r>
            <w:r>
              <w:rPr>
                <w:sz w:val="20"/>
              </w:rPr>
              <w:t>dos</w:t>
            </w:r>
            <w:r w:rsidRPr="00F369BF">
              <w:rPr>
                <w:sz w:val="20"/>
              </w:rPr>
              <w:t xml:space="preserve"> diretório</w:t>
            </w:r>
            <w:r>
              <w:rPr>
                <w:sz w:val="20"/>
              </w:rPr>
              <w:t>s</w:t>
            </w:r>
            <w:r w:rsidRPr="00F369BF">
              <w:rPr>
                <w:sz w:val="20"/>
              </w:rPr>
              <w:t xml:space="preserve"> de armazenamento de documentos do sistema deverá utilizar o padrão </w:t>
            </w:r>
            <w:r>
              <w:rPr>
                <w:sz w:val="20"/>
              </w:rPr>
              <w:t>de nomeação de documentos atual</w:t>
            </w:r>
            <w:r w:rsidRPr="00F369BF">
              <w:rPr>
                <w:sz w:val="20"/>
              </w:rPr>
              <w:t xml:space="preserve">, ou seja, </w:t>
            </w:r>
            <w:proofErr w:type="spellStart"/>
            <w:r w:rsidRPr="00F369BF">
              <w:rPr>
                <w:sz w:val="20"/>
              </w:rPr>
              <w:t>NúmeroDocumento_Sigla_Ano</w:t>
            </w:r>
            <w:proofErr w:type="spellEnd"/>
            <w:r w:rsidR="00EB6841">
              <w:rPr>
                <w:sz w:val="20"/>
              </w:rPr>
              <w:t>.</w:t>
            </w:r>
          </w:p>
        </w:tc>
      </w:tr>
      <w:tr w:rsidR="00D23055" w:rsidRPr="00CA2B25" w:rsidTr="00E52D43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369BF" w:rsidRDefault="00D23055" w:rsidP="005F6CE5">
            <w:pPr>
              <w:pStyle w:val="Textodecomentrio"/>
              <w:ind w:left="71"/>
            </w:pPr>
            <w:r>
              <w:t>Criar a pasta com nome no seguinte padrão: dia, mês, ano e tipo de processo, todos juntos e sem espaços</w:t>
            </w:r>
            <w:r w:rsidR="00EB6841">
              <w:t>.</w:t>
            </w:r>
          </w:p>
        </w:tc>
      </w:tr>
      <w:tr w:rsidR="00D23055" w:rsidRPr="00CA2B25" w:rsidTr="00E52D43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017100" w:rsidRDefault="00D23055" w:rsidP="005F6CE5">
            <w:pPr>
              <w:tabs>
                <w:tab w:val="left" w:pos="1418"/>
              </w:tabs>
              <w:ind w:left="71"/>
              <w:rPr>
                <w:sz w:val="20"/>
              </w:rPr>
            </w:pPr>
            <w:r w:rsidRPr="00565D5F">
              <w:rPr>
                <w:sz w:val="20"/>
              </w:rPr>
              <w:t>Por padrão, ao incluir o documento a "Situação do Documento" será inicializada como "Pendente"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E52D43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4B155E" w:rsidRDefault="00D23055" w:rsidP="005F6CE5">
            <w:pPr>
              <w:ind w:left="71"/>
              <w:rPr>
                <w:sz w:val="20"/>
              </w:rPr>
            </w:pPr>
            <w:r w:rsidRPr="005F6CE5">
              <w:rPr>
                <w:sz w:val="20"/>
              </w:rPr>
              <w:t>O sistema deverá gerar um número sequencial para todo documento recebido</w:t>
            </w:r>
            <w:r w:rsidR="00EB6841">
              <w:rPr>
                <w:sz w:val="20"/>
              </w:rPr>
              <w:t>.</w:t>
            </w:r>
            <w:r w:rsidRPr="005F6CE5">
              <w:rPr>
                <w:sz w:val="20"/>
              </w:rPr>
              <w:t xml:space="preserve"> A numeração do identificador do documento deve ser zerado no início do ano, ou seja, neste campo deve constar o ano (máscara do campo: NNNNNN-AAAA)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936337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2C1E53" w:rsidRDefault="00D23055" w:rsidP="00211D47">
            <w:pPr>
              <w:pStyle w:val="GuiaNormal"/>
              <w:spacing w:line="240" w:lineRule="auto"/>
              <w:ind w:left="71"/>
              <w:rPr>
                <w:szCs w:val="20"/>
              </w:rPr>
            </w:pPr>
            <w:r>
              <w:t xml:space="preserve">O sistema deverá gerar, automaticamente, o   identificador do documento e o conteúdo do documento será anexado a partir da seleção do documento em pasta específica. O número do documento deverá ser gerado, automaticamente, e controlado pelo sistema para cada tipo de documento da </w:t>
            </w:r>
            <w:r w:rsidR="006D4FC3">
              <w:t>Unidade.</w:t>
            </w:r>
          </w:p>
        </w:tc>
      </w:tr>
      <w:tr w:rsidR="00D23055" w:rsidRPr="00CA2B25" w:rsidTr="00936337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5F6CE5">
            <w:pPr>
              <w:pStyle w:val="GuiaNormal"/>
              <w:spacing w:line="240" w:lineRule="auto"/>
              <w:ind w:left="71"/>
              <w:rPr>
                <w:szCs w:val="20"/>
              </w:rPr>
            </w:pPr>
            <w:r w:rsidRPr="002C1E53">
              <w:rPr>
                <w:szCs w:val="20"/>
              </w:rPr>
              <w:t xml:space="preserve">Se o documento estiver relacionado a algum processo, o sistema deverá apresentar um </w:t>
            </w:r>
            <w:proofErr w:type="spellStart"/>
            <w:r w:rsidRPr="002C1E53">
              <w:rPr>
                <w:i/>
                <w:szCs w:val="20"/>
              </w:rPr>
              <w:t>check</w:t>
            </w:r>
            <w:proofErr w:type="spellEnd"/>
            <w:r w:rsidRPr="002C1E53">
              <w:rPr>
                <w:i/>
                <w:szCs w:val="20"/>
              </w:rPr>
              <w:t xml:space="preserve"> box</w:t>
            </w:r>
            <w:r w:rsidRPr="002C1E53">
              <w:rPr>
                <w:szCs w:val="20"/>
              </w:rPr>
              <w:t xml:space="preserve">  "Relativo a Processo" e o campo Número do Registro (12 posições contendo 8 posições crescen</w:t>
            </w:r>
            <w:r>
              <w:t>tes/4 posições relativo ao ano)</w:t>
            </w:r>
            <w:r w:rsidR="00EB6841">
              <w:t>.</w:t>
            </w:r>
          </w:p>
        </w:tc>
      </w:tr>
      <w:tr w:rsidR="00D23055" w:rsidRPr="00CA2B25" w:rsidTr="00936337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A0013C" w:rsidRDefault="00D23055" w:rsidP="001C08F9">
            <w:pPr>
              <w:tabs>
                <w:tab w:val="left" w:pos="34"/>
                <w:tab w:val="left" w:pos="1560"/>
              </w:tabs>
              <w:ind w:left="34"/>
              <w:rPr>
                <w:sz w:val="20"/>
              </w:rPr>
            </w:pPr>
            <w:r w:rsidRPr="00A0013C">
              <w:rPr>
                <w:sz w:val="20"/>
              </w:rPr>
              <w:t>O sistema deverá associar cada documento a um "Responsável" do Local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936337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BD4ED9" w:rsidRDefault="00D23055" w:rsidP="005F6CE5">
            <w:pPr>
              <w:pStyle w:val="Corpodetexto"/>
              <w:ind w:left="71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O sistema deverá permitir </w:t>
            </w:r>
            <w:r w:rsidRPr="005F6CE5">
              <w:rPr>
                <w:rFonts w:ascii="Arial" w:hAnsi="Arial"/>
                <w:color w:val="000000"/>
              </w:rPr>
              <w:t>anexar mais de um arquivo digitalizado associado a um identificador do documento. Neste caso, haverá associado a este identificador vários números de documentos</w:t>
            </w:r>
            <w:r w:rsidR="00EB6841">
              <w:rPr>
                <w:rFonts w:ascii="Arial" w:hAnsi="Arial"/>
                <w:color w:val="000000"/>
              </w:rPr>
              <w:t>.</w:t>
            </w:r>
          </w:p>
        </w:tc>
      </w:tr>
      <w:tr w:rsidR="00D23055" w:rsidRPr="00CA2B25" w:rsidTr="00936337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Default="00D23055" w:rsidP="001C08F9">
            <w:pPr>
              <w:tabs>
                <w:tab w:val="left" w:pos="34"/>
                <w:tab w:val="left" w:pos="1276"/>
              </w:tabs>
              <w:ind w:left="34"/>
              <w:rPr>
                <w:sz w:val="20"/>
              </w:rPr>
            </w:pPr>
            <w:r w:rsidRPr="00A0013C">
              <w:rPr>
                <w:sz w:val="20"/>
              </w:rPr>
              <w:t>O sistema deverá apresentar como "Situação da Demanda", os seguintes campos: pendente ou resolvido.</w:t>
            </w:r>
            <w:r>
              <w:rPr>
                <w:sz w:val="20"/>
              </w:rPr>
              <w:t xml:space="preserve"> </w:t>
            </w:r>
            <w:r w:rsidRPr="00BD4ED9">
              <w:rPr>
                <w:sz w:val="20"/>
              </w:rPr>
              <w:t>O padrão ao criar a demanda é pendente</w:t>
            </w:r>
            <w:r w:rsidR="00EB6841">
              <w:rPr>
                <w:sz w:val="20"/>
              </w:rPr>
              <w:t>.</w:t>
            </w:r>
          </w:p>
          <w:p w:rsidR="00D23055" w:rsidRDefault="00D23055" w:rsidP="00211D47">
            <w:pPr>
              <w:tabs>
                <w:tab w:val="left" w:pos="34"/>
                <w:tab w:val="left" w:pos="1276"/>
              </w:tabs>
              <w:ind w:left="34"/>
              <w:rPr>
                <w:sz w:val="20"/>
              </w:rPr>
            </w:pPr>
            <w:r w:rsidRPr="00D96BFE">
              <w:rPr>
                <w:sz w:val="20"/>
              </w:rPr>
              <w:t>Ao  selecionar a Situação da Demanda como "Resolvido", esta demanda não será mais apresentada no mural de alertas de vencimento</w:t>
            </w:r>
            <w:r>
              <w:rPr>
                <w:sz w:val="20"/>
              </w:rPr>
              <w:t>.</w:t>
            </w:r>
          </w:p>
          <w:p w:rsidR="00D23055" w:rsidRPr="00A0013C" w:rsidRDefault="00D23055" w:rsidP="00211D47">
            <w:pPr>
              <w:tabs>
                <w:tab w:val="left" w:pos="34"/>
                <w:tab w:val="left" w:pos="1276"/>
              </w:tabs>
              <w:ind w:left="34"/>
              <w:rPr>
                <w:sz w:val="20"/>
              </w:rPr>
            </w:pPr>
            <w:r>
              <w:rPr>
                <w:sz w:val="20"/>
              </w:rPr>
              <w:t>S</w:t>
            </w:r>
            <w:r w:rsidRPr="00D96BFE">
              <w:rPr>
                <w:sz w:val="20"/>
              </w:rPr>
              <w:t>erá possível consultar as demandas que foram resolvidas na funcionalidade Consultar a Demanda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936337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FD30A3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A0013C" w:rsidRDefault="00D23055" w:rsidP="00211D47">
            <w:pPr>
              <w:tabs>
                <w:tab w:val="left" w:pos="34"/>
                <w:tab w:val="left" w:pos="1276"/>
              </w:tabs>
              <w:ind w:left="34"/>
              <w:rPr>
                <w:sz w:val="20"/>
              </w:rPr>
            </w:pPr>
            <w:r w:rsidRPr="00D96BFE">
              <w:rPr>
                <w:sz w:val="20"/>
              </w:rPr>
              <w:t>O sistema deverá apresentar a opção de descrever a demanda ou direcionar para a leitura da demanda no próprio documento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B10659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861676" w:rsidRDefault="00D23055" w:rsidP="004D340D">
            <w:pPr>
              <w:pStyle w:val="PargrafodaLista"/>
              <w:ind w:left="34"/>
              <w:rPr>
                <w:u w:val="single"/>
              </w:rPr>
            </w:pPr>
            <w:r w:rsidRPr="00861676">
              <w:rPr>
                <w:u w:val="single"/>
              </w:rPr>
              <w:t>Pesquisar Documento</w:t>
            </w:r>
          </w:p>
          <w:p w:rsidR="00D23055" w:rsidRPr="001F08D0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1846BC">
            <w:pPr>
              <w:pStyle w:val="PargrafodaLista"/>
              <w:ind w:left="34" w:hanging="34"/>
              <w:jc w:val="center"/>
            </w:pPr>
            <w:r>
              <w:rPr>
                <w:bCs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C8447A" w:rsidRDefault="00D23055" w:rsidP="005A551C">
            <w:pPr>
              <w:ind w:left="34"/>
              <w:rPr>
                <w:sz w:val="20"/>
              </w:rPr>
            </w:pPr>
            <w:r>
              <w:rPr>
                <w:sz w:val="20"/>
              </w:rPr>
              <w:t xml:space="preserve">Apresentar </w:t>
            </w:r>
            <w:r w:rsidRPr="00C8447A">
              <w:rPr>
                <w:sz w:val="20"/>
              </w:rPr>
              <w:t>as opções do Campo "Situação do Documento</w:t>
            </w:r>
            <w:r w:rsidR="006D4FC3" w:rsidRPr="00C8447A">
              <w:rPr>
                <w:sz w:val="20"/>
              </w:rPr>
              <w:t>”:</w:t>
            </w:r>
            <w:r>
              <w:rPr>
                <w:sz w:val="20"/>
              </w:rPr>
              <w:t xml:space="preserve"> </w:t>
            </w:r>
            <w:r w:rsidRPr="00C8447A">
              <w:rPr>
                <w:sz w:val="20"/>
              </w:rPr>
              <w:t>"Pendente" e "Resolvido". Atualmente</w:t>
            </w:r>
            <w:r>
              <w:rPr>
                <w:sz w:val="20"/>
              </w:rPr>
              <w:t>,</w:t>
            </w:r>
            <w:r w:rsidRPr="00C8447A">
              <w:rPr>
                <w:sz w:val="20"/>
              </w:rPr>
              <w:t xml:space="preserve"> este campo apresenta as opções Ativo e Inativo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B1065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1846BC">
            <w:pPr>
              <w:pStyle w:val="PargrafodaLista"/>
              <w:ind w:left="34" w:hanging="34"/>
              <w:jc w:val="center"/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C8447A" w:rsidRDefault="00D23055" w:rsidP="0059732E">
            <w:pPr>
              <w:ind w:left="34"/>
              <w:rPr>
                <w:sz w:val="20"/>
              </w:rPr>
            </w:pPr>
            <w:r>
              <w:rPr>
                <w:sz w:val="20"/>
              </w:rPr>
              <w:t xml:space="preserve">Apresentar </w:t>
            </w:r>
            <w:r w:rsidRPr="00DA758E">
              <w:rPr>
                <w:sz w:val="20"/>
              </w:rPr>
              <w:t>na consulta de documento a situação da demanda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B1065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1846BC">
            <w:pPr>
              <w:pStyle w:val="PargrafodaLista"/>
              <w:ind w:left="34" w:hanging="34"/>
              <w:jc w:val="center"/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C8447A" w:rsidRDefault="00D23055" w:rsidP="00FD30A3">
            <w:pPr>
              <w:ind w:left="34"/>
              <w:rPr>
                <w:sz w:val="20"/>
              </w:rPr>
            </w:pPr>
            <w:r w:rsidRPr="00C8447A">
              <w:rPr>
                <w:sz w:val="20"/>
              </w:rPr>
              <w:t xml:space="preserve">Substituir o atual </w:t>
            </w:r>
            <w:proofErr w:type="spellStart"/>
            <w:r w:rsidRPr="00C8447A">
              <w:rPr>
                <w:i/>
                <w:sz w:val="20"/>
              </w:rPr>
              <w:t>list</w:t>
            </w:r>
            <w:proofErr w:type="spellEnd"/>
            <w:r w:rsidRPr="00C8447A">
              <w:rPr>
                <w:i/>
                <w:sz w:val="20"/>
              </w:rPr>
              <w:t xml:space="preserve"> box</w:t>
            </w:r>
            <w:r w:rsidRPr="00C8447A">
              <w:rPr>
                <w:sz w:val="20"/>
              </w:rPr>
              <w:t xml:space="preserve"> por </w:t>
            </w:r>
            <w:r w:rsidRPr="00C8447A">
              <w:rPr>
                <w:i/>
                <w:sz w:val="20"/>
              </w:rPr>
              <w:t xml:space="preserve">radio </w:t>
            </w:r>
            <w:proofErr w:type="spellStart"/>
            <w:r w:rsidRPr="00C8447A">
              <w:rPr>
                <w:i/>
                <w:sz w:val="20"/>
              </w:rPr>
              <w:t>bottom</w:t>
            </w:r>
            <w:proofErr w:type="spellEnd"/>
            <w:r w:rsidRPr="00C8447A">
              <w:rPr>
                <w:sz w:val="20"/>
              </w:rPr>
              <w:t xml:space="preserve"> para representar as opções d</w:t>
            </w:r>
            <w:r>
              <w:rPr>
                <w:sz w:val="20"/>
              </w:rPr>
              <w:t>o campo "Situação do Documento"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B1065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1846BC">
            <w:pPr>
              <w:pStyle w:val="PargrafodaLista"/>
              <w:ind w:left="34" w:hanging="34"/>
              <w:jc w:val="center"/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C8447A" w:rsidRDefault="00D23055" w:rsidP="00FD30A3">
            <w:pPr>
              <w:ind w:left="34"/>
              <w:rPr>
                <w:sz w:val="20"/>
              </w:rPr>
            </w:pPr>
            <w:r w:rsidRPr="00C8447A">
              <w:rPr>
                <w:sz w:val="20"/>
              </w:rPr>
              <w:t>Incluir o campo "Responsável" como mais um filtro da consulta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1C08F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1846BC">
            <w:pPr>
              <w:pStyle w:val="PargrafodaLista"/>
              <w:ind w:left="34" w:hanging="34"/>
              <w:jc w:val="center"/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C8447A" w:rsidRDefault="00D23055" w:rsidP="005A551C">
            <w:pPr>
              <w:ind w:left="34"/>
              <w:rPr>
                <w:sz w:val="20"/>
              </w:rPr>
            </w:pPr>
            <w:r>
              <w:rPr>
                <w:sz w:val="20"/>
              </w:rPr>
              <w:t>Apresentar</w:t>
            </w:r>
            <w:r w:rsidRPr="00C8447A">
              <w:rPr>
                <w:sz w:val="20"/>
              </w:rPr>
              <w:t xml:space="preserve"> a opção "Excluir" da tabela de Resultado da Consulta de Documento. Esta opção </w:t>
            </w:r>
            <w:r>
              <w:rPr>
                <w:sz w:val="20"/>
              </w:rPr>
              <w:t xml:space="preserve">permite ao usuário </w:t>
            </w:r>
            <w:r w:rsidRPr="00C8447A">
              <w:rPr>
                <w:sz w:val="20"/>
              </w:rPr>
              <w:t>excluir o cadastro do documento no sistema e não o documento físico que permanecerá na pasta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1C08F9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7B1E3C">
            <w:pPr>
              <w:ind w:left="34"/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1846BC">
            <w:pPr>
              <w:pStyle w:val="PargrafodaLista"/>
              <w:ind w:left="34" w:hanging="34"/>
              <w:jc w:val="center"/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2B232D" w:rsidRDefault="00D23055" w:rsidP="00FD30A3">
            <w:pPr>
              <w:ind w:left="34"/>
              <w:rPr>
                <w:sz w:val="20"/>
              </w:rPr>
            </w:pPr>
            <w:r w:rsidRPr="002B232D">
              <w:rPr>
                <w:sz w:val="20"/>
              </w:rPr>
              <w:t>Ao dar dois cliques sobre o Documento será apresentada a Tela "Dados do Documento"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B10659">
        <w:tc>
          <w:tcPr>
            <w:tcW w:w="29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1846BC">
            <w:pPr>
              <w:pStyle w:val="PargrafodaLista"/>
              <w:ind w:left="34" w:hanging="34"/>
              <w:jc w:val="center"/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2B232D" w:rsidRDefault="00D23055" w:rsidP="00FD30A3">
            <w:pPr>
              <w:ind w:left="34"/>
              <w:rPr>
                <w:sz w:val="20"/>
              </w:rPr>
            </w:pPr>
            <w:r>
              <w:rPr>
                <w:sz w:val="20"/>
              </w:rPr>
              <w:t>Cadastrar</w:t>
            </w:r>
            <w:r w:rsidRPr="002B232D">
              <w:rPr>
                <w:sz w:val="20"/>
              </w:rPr>
              <w:t xml:space="preserve"> as opções: "Alterar", "Histórico", "Andamentos", "Imprimir" e "Voltar"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B10659">
        <w:tc>
          <w:tcPr>
            <w:tcW w:w="2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861676" w:rsidRDefault="00D23055" w:rsidP="00EC4E3D">
            <w:pPr>
              <w:pStyle w:val="PargrafodaLista"/>
              <w:numPr>
                <w:ilvl w:val="2"/>
                <w:numId w:val="15"/>
              </w:numPr>
              <w:ind w:left="34"/>
              <w:rPr>
                <w:u w:val="single"/>
              </w:rPr>
            </w:pPr>
            <w:r w:rsidRPr="00861676">
              <w:rPr>
                <w:u w:val="single"/>
              </w:rPr>
              <w:t>Consultar Situação do Documento</w:t>
            </w:r>
          </w:p>
          <w:p w:rsidR="00D23055" w:rsidRPr="00346EF7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Default="00D23055" w:rsidP="001846BC">
            <w:pPr>
              <w:pStyle w:val="PargrafodaLista"/>
              <w:ind w:left="34" w:hanging="34"/>
              <w:jc w:val="center"/>
              <w:rPr>
                <w:bCs/>
              </w:rPr>
            </w:pPr>
            <w:r>
              <w:rPr>
                <w:bCs/>
              </w:rPr>
              <w:t>Média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3F5F" w:rsidRDefault="00D23055" w:rsidP="003909A0">
            <w:pPr>
              <w:ind w:left="34"/>
              <w:rPr>
                <w:sz w:val="20"/>
              </w:rPr>
            </w:pPr>
            <w:r w:rsidRPr="003909A0">
              <w:rPr>
                <w:sz w:val="20"/>
              </w:rPr>
              <w:t>O sistema deverá permitir consultar todas as operações realizadas no cadastro do documento, desde a sua criação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B10659">
        <w:tc>
          <w:tcPr>
            <w:tcW w:w="29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861676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  <w:rPr>
                <w:u w:val="single"/>
              </w:rPr>
            </w:pPr>
            <w:r w:rsidRPr="00861676">
              <w:rPr>
                <w:u w:val="single"/>
              </w:rPr>
              <w:t>Manter Andamento do Documento</w:t>
            </w:r>
          </w:p>
          <w:p w:rsidR="00D23055" w:rsidRPr="00346EF7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1846BC">
            <w:pPr>
              <w:pStyle w:val="PargrafodaLista"/>
              <w:ind w:left="34" w:hanging="34"/>
              <w:jc w:val="center"/>
            </w:pPr>
            <w:r>
              <w:rPr>
                <w:bCs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3F5F" w:rsidRDefault="00D23055" w:rsidP="003909A0">
            <w:pPr>
              <w:rPr>
                <w:sz w:val="20"/>
              </w:rPr>
            </w:pPr>
            <w:r>
              <w:rPr>
                <w:sz w:val="20"/>
              </w:rPr>
              <w:t xml:space="preserve">Ao </w:t>
            </w:r>
            <w:r w:rsidRPr="00FC3F5F">
              <w:rPr>
                <w:sz w:val="20"/>
              </w:rPr>
              <w:t>gravar o andamento</w:t>
            </w:r>
            <w:r>
              <w:rPr>
                <w:sz w:val="20"/>
              </w:rPr>
              <w:t xml:space="preserve"> o sistema deverá </w:t>
            </w:r>
            <w:r w:rsidRPr="00FC3F5F">
              <w:rPr>
                <w:sz w:val="20"/>
              </w:rPr>
              <w:t xml:space="preserve">salvar o registro </w:t>
            </w:r>
            <w:r>
              <w:rPr>
                <w:sz w:val="20"/>
              </w:rPr>
              <w:t xml:space="preserve">contendo </w:t>
            </w:r>
            <w:r w:rsidRPr="00FC3F5F">
              <w:rPr>
                <w:sz w:val="20"/>
              </w:rPr>
              <w:t xml:space="preserve">data, hora e usuário da </w:t>
            </w:r>
            <w:r w:rsidR="006D4FC3" w:rsidRPr="00FC3F5F">
              <w:rPr>
                <w:sz w:val="20"/>
              </w:rPr>
              <w:t>rede.</w:t>
            </w:r>
          </w:p>
        </w:tc>
      </w:tr>
      <w:tr w:rsidR="00D23055" w:rsidRPr="00CA2B25" w:rsidTr="00B10659">
        <w:tc>
          <w:tcPr>
            <w:tcW w:w="29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346EF7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FD30A3">
            <w:pPr>
              <w:pStyle w:val="PargrafodaLista"/>
              <w:ind w:left="34" w:hanging="34"/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3F5F" w:rsidRDefault="00D23055" w:rsidP="003909A0">
            <w:pPr>
              <w:rPr>
                <w:sz w:val="20"/>
              </w:rPr>
            </w:pPr>
            <w:r w:rsidRPr="00FC3F5F">
              <w:rPr>
                <w:sz w:val="20"/>
              </w:rPr>
              <w:t>O andamento é tudo que já foi executado para concluir a demanda, ou seja, é o registro da execução da demanda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D96BFE">
        <w:tc>
          <w:tcPr>
            <w:tcW w:w="292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861676" w:rsidRDefault="00D23055" w:rsidP="007D23A9">
            <w:pPr>
              <w:pStyle w:val="PargrafodaLista"/>
              <w:numPr>
                <w:ilvl w:val="2"/>
                <w:numId w:val="15"/>
              </w:numPr>
              <w:ind w:left="34"/>
              <w:rPr>
                <w:u w:val="single"/>
              </w:rPr>
            </w:pPr>
            <w:r w:rsidRPr="00861676">
              <w:rPr>
                <w:u w:val="single"/>
              </w:rPr>
              <w:t>Visualizar Histórico do Documento</w:t>
            </w:r>
          </w:p>
        </w:tc>
        <w:tc>
          <w:tcPr>
            <w:tcW w:w="21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D834B2">
            <w:pPr>
              <w:pStyle w:val="PargrafodaLista"/>
              <w:ind w:left="34" w:hanging="34"/>
              <w:jc w:val="center"/>
            </w:pPr>
            <w:r>
              <w:rPr>
                <w:bCs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3F5F" w:rsidRDefault="00D23055" w:rsidP="00D834B2">
            <w:pPr>
              <w:rPr>
                <w:sz w:val="20"/>
              </w:rPr>
            </w:pPr>
            <w:r w:rsidRPr="00D834B2">
              <w:rPr>
                <w:sz w:val="20"/>
              </w:rPr>
              <w:t>O sistema deverá permitir consultar tudo o que foi executado para concluir uma demanda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D96BFE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346EF7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FD30A3">
            <w:pPr>
              <w:pStyle w:val="PargrafodaLista"/>
              <w:ind w:left="34" w:hanging="34"/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3F5F" w:rsidRDefault="00D23055" w:rsidP="00D834B2">
            <w:pPr>
              <w:rPr>
                <w:sz w:val="20"/>
              </w:rPr>
            </w:pPr>
            <w:r w:rsidRPr="00D834B2">
              <w:rPr>
                <w:sz w:val="20"/>
              </w:rPr>
              <w:t>O sistema deverá permitir consultar o andamento do documento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D96BFE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346EF7" w:rsidRDefault="00D23055" w:rsidP="00FD30A3">
            <w:pPr>
              <w:pStyle w:val="PargrafodaLista"/>
              <w:numPr>
                <w:ilvl w:val="2"/>
                <w:numId w:val="15"/>
              </w:numPr>
              <w:ind w:left="34"/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1F08D0" w:rsidRDefault="00D23055" w:rsidP="00FD30A3">
            <w:pPr>
              <w:pStyle w:val="PargrafodaLista"/>
              <w:ind w:left="34" w:hanging="34"/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D834B2" w:rsidRDefault="00D23055" w:rsidP="00D834B2">
            <w:pPr>
              <w:rPr>
                <w:sz w:val="20"/>
              </w:rPr>
            </w:pPr>
            <w:r w:rsidRPr="002B232D">
              <w:rPr>
                <w:sz w:val="20"/>
              </w:rPr>
              <w:t>Na tabela Andamentos desta tela, incluir "Hora" no campo Data para acompanhar o detalhamento do andamento. O título deste campo deverá ser Data/Hora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21377D">
        <w:tc>
          <w:tcPr>
            <w:tcW w:w="292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61676" w:rsidRDefault="00D23055" w:rsidP="0021377D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  <w:r w:rsidRPr="00861676">
              <w:rPr>
                <w:rFonts w:ascii="Arial" w:eastAsia="Arial Unicode MS" w:hAnsi="Arial" w:cs="Arial"/>
                <w:u w:val="single"/>
              </w:rPr>
              <w:t>Alertar Vencimento de Prazos de Demandas</w:t>
            </w:r>
            <w:r>
              <w:rPr>
                <w:rFonts w:ascii="Arial" w:eastAsia="Arial Unicode MS" w:hAnsi="Arial" w:cs="Arial"/>
                <w:u w:val="single"/>
              </w:rPr>
              <w:t xml:space="preserve"> dos Documentos</w:t>
            </w:r>
          </w:p>
          <w:p w:rsidR="00D23055" w:rsidRPr="004D340D" w:rsidRDefault="00D23055" w:rsidP="0021377D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21377D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5699" w:rsidRDefault="00D23055" w:rsidP="0021377D">
            <w:pPr>
              <w:tabs>
                <w:tab w:val="left" w:pos="34"/>
                <w:tab w:val="left" w:pos="1276"/>
              </w:tabs>
              <w:ind w:left="34"/>
              <w:rPr>
                <w:sz w:val="20"/>
              </w:rPr>
            </w:pPr>
            <w:r w:rsidRPr="00FC5699">
              <w:rPr>
                <w:sz w:val="20"/>
              </w:rPr>
              <w:t>O sistema deverá apresent</w:t>
            </w:r>
            <w:r>
              <w:rPr>
                <w:sz w:val="20"/>
              </w:rPr>
              <w:t>ar esta funcionalidade a</w:t>
            </w:r>
            <w:r w:rsidRPr="00FC5699">
              <w:rPr>
                <w:sz w:val="20"/>
              </w:rPr>
              <w:t xml:space="preserve">o lado do Mural de Avisos </w:t>
            </w:r>
            <w:r>
              <w:rPr>
                <w:sz w:val="20"/>
              </w:rPr>
              <w:t xml:space="preserve">em um nova aba </w:t>
            </w:r>
            <w:r w:rsidRPr="00FC5699">
              <w:rPr>
                <w:sz w:val="20"/>
              </w:rPr>
              <w:t>na Tela Inicial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21377D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21377D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21377D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5699" w:rsidRDefault="00D23055" w:rsidP="0021377D">
            <w:pPr>
              <w:tabs>
                <w:tab w:val="left" w:pos="34"/>
                <w:tab w:val="left" w:pos="1276"/>
              </w:tabs>
              <w:ind w:left="34"/>
              <w:rPr>
                <w:sz w:val="20"/>
              </w:rPr>
            </w:pPr>
            <w:r w:rsidRPr="00FC5699">
              <w:rPr>
                <w:sz w:val="20"/>
              </w:rPr>
              <w:t>O sistema deverá apresentar um alerta quando a situação estiver pendente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21377D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21377D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21377D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5699" w:rsidRDefault="00D23055" w:rsidP="0021377D">
            <w:pPr>
              <w:tabs>
                <w:tab w:val="left" w:pos="34"/>
                <w:tab w:val="left" w:pos="1276"/>
              </w:tabs>
              <w:ind w:left="34"/>
              <w:rPr>
                <w:sz w:val="20"/>
              </w:rPr>
            </w:pPr>
            <w:r w:rsidRPr="00FC5699">
              <w:rPr>
                <w:sz w:val="20"/>
              </w:rPr>
              <w:t>O sistema deverá apresentar o Responsável pelo documento</w:t>
            </w:r>
            <w:r w:rsidR="00EB6841">
              <w:rPr>
                <w:sz w:val="20"/>
              </w:rPr>
              <w:t>.</w:t>
            </w:r>
          </w:p>
        </w:tc>
      </w:tr>
      <w:tr w:rsidR="00D23055" w:rsidRPr="00CA2B25" w:rsidTr="0021377D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21377D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21377D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55" w:rsidRPr="00FC5699" w:rsidRDefault="00D23055" w:rsidP="0021377D">
            <w:pPr>
              <w:tabs>
                <w:tab w:val="left" w:pos="34"/>
                <w:tab w:val="left" w:pos="993"/>
              </w:tabs>
              <w:ind w:left="34"/>
              <w:rPr>
                <w:sz w:val="20"/>
              </w:rPr>
            </w:pPr>
            <w:r w:rsidRPr="00FC5699">
              <w:rPr>
                <w:sz w:val="20"/>
              </w:rPr>
              <w:t>De acordo com a data prevista para reso</w:t>
            </w:r>
            <w:r>
              <w:rPr>
                <w:sz w:val="20"/>
              </w:rPr>
              <w:t xml:space="preserve">lução, </w:t>
            </w:r>
            <w:r w:rsidRPr="00FC5699">
              <w:rPr>
                <w:sz w:val="20"/>
              </w:rPr>
              <w:t xml:space="preserve"> o sistema deverá sinalizar a </w:t>
            </w:r>
            <w:r>
              <w:rPr>
                <w:sz w:val="20"/>
              </w:rPr>
              <w:t xml:space="preserve">sua </w:t>
            </w:r>
            <w:r w:rsidRPr="00FC5699">
              <w:rPr>
                <w:sz w:val="20"/>
              </w:rPr>
              <w:t>urgência: apresentar a descrição do documento em vermelho, quando faltar 3 (três) dias para vencer, e apresentar em amarelo quando faltar 6 (seis) dias</w:t>
            </w:r>
            <w:r>
              <w:rPr>
                <w:sz w:val="20"/>
              </w:rPr>
              <w:t>. Colocar o total para cada item</w:t>
            </w:r>
            <w:r w:rsidR="00EB6841">
              <w:rPr>
                <w:sz w:val="20"/>
              </w:rPr>
              <w:t>.</w:t>
            </w:r>
            <w:r w:rsidRPr="00FC5699">
              <w:rPr>
                <w:sz w:val="20"/>
              </w:rPr>
              <w:t xml:space="preserve"> </w:t>
            </w:r>
          </w:p>
        </w:tc>
      </w:tr>
      <w:tr w:rsidR="00D23055" w:rsidRPr="00CA2B25" w:rsidTr="00ED16DE">
        <w:tc>
          <w:tcPr>
            <w:tcW w:w="29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6B56D8" w:rsidRDefault="00D23055" w:rsidP="00ED16DE">
            <w:pPr>
              <w:pStyle w:val="Corpodetexto"/>
              <w:spacing w:line="240" w:lineRule="auto"/>
              <w:ind w:left="0"/>
              <w:rPr>
                <w:rFonts w:ascii="Arial" w:eastAsia="Arial Unicode MS" w:hAnsi="Arial" w:cs="Arial"/>
                <w:u w:val="single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6B56D8" w:rsidRDefault="00D23055" w:rsidP="00ED16DE">
            <w:pPr>
              <w:pStyle w:val="infoblue"/>
              <w:spacing w:line="240" w:lineRule="auto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742" w:rsidRDefault="00D23055" w:rsidP="00ED16DE">
            <w:pPr>
              <w:tabs>
                <w:tab w:val="left" w:pos="1276"/>
              </w:tabs>
              <w:ind w:left="34"/>
              <w:rPr>
                <w:color w:val="auto"/>
                <w:sz w:val="20"/>
              </w:rPr>
            </w:pPr>
            <w:r w:rsidRPr="006B56D8">
              <w:rPr>
                <w:color w:val="auto"/>
                <w:sz w:val="20"/>
              </w:rPr>
              <w:t xml:space="preserve">O sistema deverá armazenar um </w:t>
            </w:r>
            <w:r w:rsidRPr="006B56D8">
              <w:rPr>
                <w:i/>
                <w:color w:val="auto"/>
                <w:sz w:val="20"/>
              </w:rPr>
              <w:t xml:space="preserve">log </w:t>
            </w:r>
            <w:r w:rsidRPr="006B56D8">
              <w:rPr>
                <w:color w:val="auto"/>
                <w:sz w:val="20"/>
              </w:rPr>
              <w:t xml:space="preserve">de todos os metadados do documento (dados que identificam o documento). </w:t>
            </w:r>
          </w:p>
          <w:p w:rsidR="00D23055" w:rsidRPr="006B56D8" w:rsidRDefault="00D23055" w:rsidP="00ED16DE">
            <w:pPr>
              <w:tabs>
                <w:tab w:val="left" w:pos="1276"/>
              </w:tabs>
              <w:ind w:left="34"/>
              <w:rPr>
                <w:color w:val="auto"/>
                <w:sz w:val="20"/>
              </w:rPr>
            </w:pPr>
            <w:r w:rsidRPr="006B56D8">
              <w:rPr>
                <w:color w:val="auto"/>
                <w:sz w:val="20"/>
              </w:rPr>
              <w:t>Exemplo: ao se fazer alteração em algum campo guardar todo</w:t>
            </w:r>
            <w:r>
              <w:rPr>
                <w:color w:val="auto"/>
                <w:sz w:val="20"/>
              </w:rPr>
              <w:t>s</w:t>
            </w:r>
            <w:r w:rsidRPr="006B56D8">
              <w:rPr>
                <w:color w:val="auto"/>
                <w:sz w:val="20"/>
              </w:rPr>
              <w:t xml:space="preserve"> os campos do registro anterior</w:t>
            </w:r>
            <w:r w:rsidR="00EB6841">
              <w:rPr>
                <w:color w:val="auto"/>
                <w:sz w:val="20"/>
              </w:rPr>
              <w:t>.</w:t>
            </w:r>
          </w:p>
        </w:tc>
      </w:tr>
      <w:tr w:rsidR="00D23055" w:rsidRPr="00CA2B25" w:rsidTr="00B10659">
        <w:tc>
          <w:tcPr>
            <w:tcW w:w="29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6B56D8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</w:p>
        </w:tc>
        <w:tc>
          <w:tcPr>
            <w:tcW w:w="21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6B56D8" w:rsidRDefault="00D23055" w:rsidP="00ED16DE">
            <w:pPr>
              <w:pStyle w:val="infoblue"/>
              <w:spacing w:line="240" w:lineRule="auto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742" w:rsidRPr="00DE6742" w:rsidRDefault="00D23055" w:rsidP="00D96BFE">
            <w:pPr>
              <w:ind w:left="50"/>
              <w:rPr>
                <w:color w:val="auto"/>
                <w:sz w:val="20"/>
              </w:rPr>
            </w:pPr>
            <w:r w:rsidRPr="006B56D8">
              <w:rPr>
                <w:color w:val="auto"/>
                <w:sz w:val="20"/>
              </w:rPr>
              <w:t>O sistema deverá armazenar um log de situação do documento (guardar os responsáveis pelas ações de inclusão, alteração e exclusão): data da operação, tipo da operação e usuário da operação</w:t>
            </w:r>
            <w:r w:rsidR="00EB6841">
              <w:rPr>
                <w:color w:val="auto"/>
                <w:sz w:val="20"/>
              </w:rPr>
              <w:t>.</w:t>
            </w:r>
          </w:p>
        </w:tc>
      </w:tr>
      <w:tr w:rsidR="00D23055" w:rsidRPr="00CA2B25" w:rsidTr="006B56D8">
        <w:tc>
          <w:tcPr>
            <w:tcW w:w="1006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23055" w:rsidRPr="007D1400" w:rsidRDefault="00D23055" w:rsidP="002F3998">
            <w:pPr>
              <w:ind w:left="50"/>
              <w:jc w:val="center"/>
              <w:rPr>
                <w:rFonts w:cs="Arial"/>
                <w:b/>
                <w:color w:val="auto"/>
                <w:sz w:val="20"/>
              </w:rPr>
            </w:pPr>
            <w:r w:rsidRPr="007D1400">
              <w:rPr>
                <w:b/>
                <w:bCs/>
                <w:color w:val="auto"/>
                <w:sz w:val="20"/>
                <w:lang w:eastAsia="en-US"/>
              </w:rPr>
              <w:t xml:space="preserve">Módulo </w:t>
            </w:r>
            <w:r>
              <w:rPr>
                <w:b/>
                <w:bCs/>
                <w:color w:val="auto"/>
                <w:sz w:val="20"/>
                <w:lang w:eastAsia="en-US"/>
              </w:rPr>
              <w:t>Recursos Não Funcionais</w:t>
            </w:r>
          </w:p>
        </w:tc>
      </w:tr>
      <w:tr w:rsidR="00D23055" w:rsidRPr="00894147" w:rsidTr="00ED16DE">
        <w:tc>
          <w:tcPr>
            <w:tcW w:w="29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Confiabilidade</w:t>
            </w:r>
          </w:p>
        </w:tc>
        <w:tc>
          <w:tcPr>
            <w:tcW w:w="2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2F3998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CA2B25" w:rsidRDefault="00D23055" w:rsidP="004D340D">
            <w:pPr>
              <w:ind w:left="-9" w:hanging="9"/>
              <w:jc w:val="both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O sistema deverá consultar os dados e/informações dos sistemas utilizados pelo STJ.</w:t>
            </w:r>
          </w:p>
        </w:tc>
      </w:tr>
      <w:tr w:rsidR="00D23055" w:rsidRPr="00894147" w:rsidTr="00ED16DE">
        <w:tc>
          <w:tcPr>
            <w:tcW w:w="29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346EF7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Desempenho</w:t>
            </w:r>
          </w:p>
        </w:tc>
        <w:tc>
          <w:tcPr>
            <w:tcW w:w="2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2F3998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6B56D8">
            <w:pPr>
              <w:ind w:left="-9" w:hanging="9"/>
              <w:jc w:val="both"/>
              <w:rPr>
                <w:rFonts w:cs="Arial"/>
                <w:color w:val="auto"/>
                <w:sz w:val="20"/>
              </w:rPr>
            </w:pPr>
            <w:r w:rsidRPr="006B56D8">
              <w:rPr>
                <w:rFonts w:cs="Arial"/>
                <w:color w:val="auto"/>
                <w:sz w:val="20"/>
              </w:rPr>
              <w:t>O sistema não deverá demorar mais de 5 segundos para processar informações, seja ela qual for</w:t>
            </w:r>
            <w:r w:rsidR="00EB6841">
              <w:rPr>
                <w:rFonts w:cs="Arial"/>
                <w:color w:val="auto"/>
                <w:sz w:val="20"/>
              </w:rPr>
              <w:t>.</w:t>
            </w:r>
          </w:p>
          <w:p w:rsidR="00EB6841" w:rsidRDefault="00643359" w:rsidP="00350FDB">
            <w:pPr>
              <w:ind w:left="-9" w:hanging="9"/>
              <w:jc w:val="both"/>
              <w:rPr>
                <w:bCs/>
                <w:color w:val="auto"/>
                <w:sz w:val="20"/>
              </w:rPr>
            </w:pPr>
            <w:r w:rsidRPr="007A631E">
              <w:rPr>
                <w:bCs/>
                <w:color w:val="auto"/>
                <w:sz w:val="20"/>
              </w:rPr>
              <w:t xml:space="preserve">O controle de acesso à pasta de triagem no servidor </w:t>
            </w:r>
            <w:r w:rsidR="00EB6841">
              <w:rPr>
                <w:bCs/>
                <w:color w:val="auto"/>
                <w:sz w:val="20"/>
              </w:rPr>
              <w:lastRenderedPageBreak/>
              <w:t>de rede será realizado pela STI.</w:t>
            </w:r>
            <w:r w:rsidRPr="007A631E">
              <w:rPr>
                <w:bCs/>
                <w:color w:val="auto"/>
                <w:sz w:val="20"/>
              </w:rPr>
              <w:t xml:space="preserve"> </w:t>
            </w:r>
          </w:p>
          <w:p w:rsidR="00D23055" w:rsidRPr="00EB6841" w:rsidRDefault="00EB6841" w:rsidP="00EB6841">
            <w:pPr>
              <w:ind w:left="-9" w:hanging="9"/>
              <w:jc w:val="both"/>
              <w:rPr>
                <w:bCs/>
                <w:color w:val="auto"/>
                <w:sz w:val="20"/>
              </w:rPr>
            </w:pPr>
            <w:r>
              <w:rPr>
                <w:bCs/>
                <w:color w:val="auto"/>
                <w:sz w:val="20"/>
              </w:rPr>
              <w:t>O</w:t>
            </w:r>
            <w:r w:rsidR="00643359" w:rsidRPr="007A631E">
              <w:rPr>
                <w:bCs/>
                <w:color w:val="auto"/>
                <w:sz w:val="20"/>
              </w:rPr>
              <w:t xml:space="preserve"> sistema terá um campo para indicar o endereço desta pasta.</w:t>
            </w:r>
          </w:p>
        </w:tc>
      </w:tr>
      <w:tr w:rsidR="00D23055" w:rsidRPr="00894147" w:rsidTr="006B56D8">
        <w:trPr>
          <w:trHeight w:val="125"/>
        </w:trPr>
        <w:tc>
          <w:tcPr>
            <w:tcW w:w="29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6B56D8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lastRenderedPageBreak/>
              <w:t>Distribuição</w:t>
            </w:r>
          </w:p>
        </w:tc>
        <w:tc>
          <w:tcPr>
            <w:tcW w:w="2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6B56D8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CA2B25" w:rsidRDefault="00D23055" w:rsidP="00EB6841">
            <w:pPr>
              <w:ind w:left="-9" w:hanging="9"/>
              <w:jc w:val="both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O sistema </w:t>
            </w:r>
            <w:r w:rsidR="00643359" w:rsidRPr="007A631E">
              <w:rPr>
                <w:bCs/>
                <w:color w:val="auto"/>
                <w:sz w:val="20"/>
              </w:rPr>
              <w:t>deve permitir a utilização</w:t>
            </w:r>
            <w:r w:rsidR="00643359">
              <w:rPr>
                <w:color w:val="FF0000"/>
                <w:sz w:val="20"/>
              </w:rPr>
              <w:t xml:space="preserve"> </w:t>
            </w:r>
            <w:r>
              <w:rPr>
                <w:rFonts w:cs="Arial"/>
                <w:color w:val="auto"/>
                <w:sz w:val="20"/>
              </w:rPr>
              <w:t>por todos os Gabinetes  do STJ</w:t>
            </w:r>
            <w:r w:rsidR="00EB6841">
              <w:rPr>
                <w:rFonts w:cs="Arial"/>
                <w:color w:val="auto"/>
                <w:sz w:val="20"/>
              </w:rPr>
              <w:t>.</w:t>
            </w:r>
          </w:p>
        </w:tc>
      </w:tr>
      <w:tr w:rsidR="00D23055" w:rsidRPr="00894147" w:rsidTr="002F3998">
        <w:trPr>
          <w:trHeight w:val="125"/>
        </w:trPr>
        <w:tc>
          <w:tcPr>
            <w:tcW w:w="29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Integridade</w:t>
            </w:r>
          </w:p>
        </w:tc>
        <w:tc>
          <w:tcPr>
            <w:tcW w:w="2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2F3998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CA2B25" w:rsidRDefault="00D23055" w:rsidP="00EB6841">
            <w:pPr>
              <w:ind w:left="-9" w:hanging="9"/>
              <w:jc w:val="both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O sistema deverá manter a integridade dos documentos recebidos</w:t>
            </w:r>
            <w:r w:rsidR="00EB6841">
              <w:rPr>
                <w:rFonts w:cs="Arial"/>
                <w:color w:val="auto"/>
                <w:sz w:val="20"/>
              </w:rPr>
              <w:t>.</w:t>
            </w:r>
          </w:p>
        </w:tc>
      </w:tr>
      <w:tr w:rsidR="00D23055" w:rsidRPr="00894147" w:rsidTr="00ED16DE">
        <w:tc>
          <w:tcPr>
            <w:tcW w:w="29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Segurança</w:t>
            </w:r>
          </w:p>
        </w:tc>
        <w:tc>
          <w:tcPr>
            <w:tcW w:w="2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2F3998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6B56D8">
            <w:pPr>
              <w:ind w:left="-9" w:hanging="9"/>
              <w:jc w:val="both"/>
              <w:rPr>
                <w:rFonts w:cs="Arial"/>
                <w:color w:val="auto"/>
                <w:sz w:val="20"/>
              </w:rPr>
            </w:pPr>
            <w:r w:rsidRPr="006B56D8">
              <w:rPr>
                <w:rFonts w:cs="Arial"/>
                <w:color w:val="auto"/>
                <w:sz w:val="20"/>
              </w:rPr>
              <w:t>O acesso aos dados deve</w:t>
            </w:r>
            <w:r>
              <w:rPr>
                <w:rFonts w:cs="Arial"/>
                <w:color w:val="auto"/>
                <w:sz w:val="20"/>
              </w:rPr>
              <w:t>rá</w:t>
            </w:r>
            <w:r w:rsidRPr="006B56D8">
              <w:rPr>
                <w:rFonts w:cs="Arial"/>
                <w:color w:val="auto"/>
                <w:sz w:val="20"/>
              </w:rPr>
              <w:t xml:space="preserve"> ser de forma segura e com níveis de acesso</w:t>
            </w:r>
            <w:r>
              <w:rPr>
                <w:rFonts w:cs="Arial"/>
                <w:color w:val="auto"/>
                <w:sz w:val="20"/>
              </w:rPr>
              <w:t xml:space="preserve"> de acordo com o Módulo de Segurança utilizado no STJ</w:t>
            </w:r>
            <w:r w:rsidR="00EB6841">
              <w:rPr>
                <w:rFonts w:cs="Arial"/>
                <w:color w:val="auto"/>
                <w:sz w:val="20"/>
              </w:rPr>
              <w:t>.</w:t>
            </w:r>
          </w:p>
          <w:p w:rsidR="00D23055" w:rsidRPr="00CA2B25" w:rsidRDefault="00D23055" w:rsidP="00EB6841">
            <w:pPr>
              <w:ind w:left="-9" w:hanging="9"/>
              <w:jc w:val="both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O sistema deverá permitir autenticar o login e senha do STJ para acessar o sistema</w:t>
            </w:r>
            <w:r w:rsidR="00EB6841">
              <w:rPr>
                <w:rFonts w:cs="Arial"/>
                <w:color w:val="auto"/>
                <w:sz w:val="20"/>
              </w:rPr>
              <w:t>.</w:t>
            </w:r>
          </w:p>
        </w:tc>
      </w:tr>
      <w:tr w:rsidR="00D23055" w:rsidRPr="00894147" w:rsidTr="00ED16DE">
        <w:tc>
          <w:tcPr>
            <w:tcW w:w="29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346EF7" w:rsidRDefault="00D23055" w:rsidP="00FD30A3">
            <w:pPr>
              <w:ind w:left="-9" w:hanging="9"/>
              <w:jc w:val="both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Usabilidade</w:t>
            </w:r>
          </w:p>
        </w:tc>
        <w:tc>
          <w:tcPr>
            <w:tcW w:w="2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Pr="00894147" w:rsidRDefault="00D23055" w:rsidP="002F3998">
            <w:pPr>
              <w:ind w:left="-9" w:hanging="9"/>
              <w:jc w:val="center"/>
              <w:rPr>
                <w:bCs/>
                <w:color w:val="auto"/>
                <w:sz w:val="20"/>
                <w:lang w:eastAsia="en-US"/>
              </w:rPr>
            </w:pPr>
            <w:r>
              <w:rPr>
                <w:bCs/>
                <w:color w:val="auto"/>
                <w:sz w:val="20"/>
                <w:lang w:eastAsia="en-US"/>
              </w:rPr>
              <w:t>Alta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055" w:rsidRDefault="00D23055" w:rsidP="004D340D">
            <w:pPr>
              <w:ind w:left="-9" w:hanging="9"/>
              <w:jc w:val="both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O sistema deverá d</w:t>
            </w:r>
            <w:r w:rsidRPr="00CA2B25">
              <w:rPr>
                <w:rFonts w:cs="Arial"/>
                <w:color w:val="auto"/>
                <w:sz w:val="20"/>
              </w:rPr>
              <w:t>isponibilizar o ícone na área de trabalho e redirecionar o acesso para o novo sistema utilizando usuário e senha da rede</w:t>
            </w:r>
            <w:r w:rsidR="00EB6841">
              <w:rPr>
                <w:rFonts w:cs="Arial"/>
                <w:color w:val="auto"/>
                <w:sz w:val="20"/>
              </w:rPr>
              <w:t>.</w:t>
            </w:r>
          </w:p>
          <w:p w:rsidR="00D23055" w:rsidRPr="00FC5699" w:rsidRDefault="00D23055" w:rsidP="00EB6841">
            <w:pPr>
              <w:ind w:left="-9" w:hanging="9"/>
              <w:jc w:val="both"/>
              <w:rPr>
                <w:sz w:val="20"/>
              </w:rPr>
            </w:pPr>
            <w:r>
              <w:rPr>
                <w:rFonts w:cs="Arial"/>
                <w:color w:val="auto"/>
                <w:sz w:val="20"/>
              </w:rPr>
              <w:t>O sistema deverá utilizar o padrão de tela dos sistemas do STJ</w:t>
            </w:r>
            <w:r w:rsidR="00EB6841">
              <w:rPr>
                <w:rFonts w:cs="Arial"/>
                <w:color w:val="auto"/>
                <w:sz w:val="20"/>
              </w:rPr>
              <w:t>.</w:t>
            </w:r>
          </w:p>
        </w:tc>
      </w:tr>
    </w:tbl>
    <w:p w:rsidR="00F656D1" w:rsidRDefault="00F656D1">
      <w:pPr>
        <w:pStyle w:val="infoblue"/>
      </w:pPr>
    </w:p>
    <w:p w:rsidR="00AA5339" w:rsidRDefault="00AA5339">
      <w:pPr>
        <w:pStyle w:val="infoblue"/>
      </w:pPr>
    </w:p>
    <w:p w:rsidR="005D6737" w:rsidRPr="00AC1E71" w:rsidRDefault="005D6737" w:rsidP="00A831CB">
      <w:pPr>
        <w:pStyle w:val="STJNvel2"/>
        <w:keepLines/>
        <w:numPr>
          <w:ilvl w:val="0"/>
          <w:numId w:val="0"/>
        </w:numPr>
      </w:pPr>
      <w:bookmarkStart w:id="22" w:name="_Toc296510678"/>
      <w:bookmarkStart w:id="23" w:name="_Toc392856631"/>
      <w:r w:rsidRPr="00AC1E71">
        <w:t>4.3.2. Dependências e Integrações</w:t>
      </w:r>
      <w:bookmarkEnd w:id="22"/>
      <w:bookmarkEnd w:id="23"/>
    </w:p>
    <w:p w:rsidR="005D6737" w:rsidRPr="00131A7C" w:rsidRDefault="005D6737" w:rsidP="00A831CB">
      <w:pPr>
        <w:keepLines/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851"/>
        <w:gridCol w:w="5953"/>
        <w:gridCol w:w="567"/>
        <w:gridCol w:w="567"/>
        <w:gridCol w:w="567"/>
      </w:tblGrid>
      <w:tr w:rsidR="005D6737" w:rsidRPr="00131A7C" w:rsidTr="00810432"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5D6737" w:rsidRPr="00CB1B00" w:rsidRDefault="005D6737" w:rsidP="00C81A1D">
            <w:pPr>
              <w:spacing w:before="120"/>
              <w:jc w:val="center"/>
              <w:rPr>
                <w:rFonts w:cs="Arial"/>
                <w:b/>
                <w:bCs/>
              </w:rPr>
            </w:pPr>
            <w:r w:rsidRPr="00CB1B00">
              <w:rPr>
                <w:rFonts w:cs="Arial"/>
                <w:b/>
                <w:bCs/>
              </w:rPr>
              <w:t>Sistema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:rsidR="005D6737" w:rsidRPr="00CB1B00" w:rsidRDefault="005D6737" w:rsidP="00C81A1D">
            <w:pPr>
              <w:spacing w:before="120"/>
              <w:jc w:val="center"/>
              <w:rPr>
                <w:rFonts w:cs="Arial"/>
                <w:b/>
                <w:bCs/>
              </w:rPr>
            </w:pPr>
            <w:r w:rsidRPr="00CB1B00">
              <w:rPr>
                <w:rFonts w:cs="Arial"/>
                <w:b/>
                <w:bCs/>
              </w:rPr>
              <w:t>Tipo</w:t>
            </w:r>
          </w:p>
        </w:tc>
        <w:tc>
          <w:tcPr>
            <w:tcW w:w="5953" w:type="dxa"/>
            <w:shd w:val="clear" w:color="auto" w:fill="A6A6A6" w:themeFill="background1" w:themeFillShade="A6"/>
            <w:vAlign w:val="center"/>
          </w:tcPr>
          <w:p w:rsidR="005D6737" w:rsidRPr="00CB1B00" w:rsidRDefault="005D6737" w:rsidP="00C81A1D">
            <w:pPr>
              <w:spacing w:before="120"/>
              <w:jc w:val="center"/>
              <w:rPr>
                <w:rFonts w:cs="Arial"/>
                <w:b/>
                <w:bCs/>
              </w:rPr>
            </w:pPr>
            <w:r w:rsidRPr="00CB1B00">
              <w:rPr>
                <w:rFonts w:cs="Arial"/>
                <w:b/>
                <w:bCs/>
              </w:rPr>
              <w:t>Descrição da integração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5D6737" w:rsidRPr="00CB1B00" w:rsidRDefault="005D6737" w:rsidP="00C81A1D">
            <w:pPr>
              <w:spacing w:before="120"/>
              <w:jc w:val="center"/>
              <w:rPr>
                <w:rFonts w:cs="Arial"/>
                <w:b/>
                <w:bCs/>
              </w:rPr>
            </w:pPr>
            <w:r w:rsidRPr="00CB1B00">
              <w:rPr>
                <w:rFonts w:cs="Arial"/>
                <w:b/>
                <w:bCs/>
              </w:rPr>
              <w:t>A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5D6737" w:rsidRPr="00CB1B00" w:rsidRDefault="005D6737" w:rsidP="00C81A1D">
            <w:pPr>
              <w:spacing w:before="120"/>
              <w:jc w:val="center"/>
              <w:rPr>
                <w:rFonts w:cs="Arial"/>
                <w:b/>
                <w:bCs/>
              </w:rPr>
            </w:pPr>
            <w:r w:rsidRPr="00CB1B00">
              <w:rPr>
                <w:rFonts w:cs="Arial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A6A6A6" w:themeFill="background1" w:themeFillShade="A6"/>
            <w:vAlign w:val="center"/>
          </w:tcPr>
          <w:p w:rsidR="005D6737" w:rsidRPr="00CB1B00" w:rsidRDefault="005D6737" w:rsidP="00C81A1D">
            <w:pPr>
              <w:spacing w:before="120"/>
              <w:jc w:val="center"/>
              <w:rPr>
                <w:rFonts w:cs="Arial"/>
                <w:b/>
                <w:bCs/>
              </w:rPr>
            </w:pPr>
            <w:r w:rsidRPr="00CB1B00">
              <w:rPr>
                <w:rFonts w:cs="Arial"/>
                <w:b/>
                <w:bCs/>
              </w:rPr>
              <w:t>E</w:t>
            </w:r>
          </w:p>
        </w:tc>
      </w:tr>
      <w:tr w:rsidR="005D6737" w:rsidRPr="00131A7C" w:rsidTr="00810432">
        <w:tc>
          <w:tcPr>
            <w:tcW w:w="1276" w:type="dxa"/>
          </w:tcPr>
          <w:p w:rsidR="005D6737" w:rsidRPr="00157F5F" w:rsidRDefault="00B91EB6" w:rsidP="00C81A1D">
            <w:pPr>
              <w:ind w:left="-108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>Mala direta</w:t>
            </w:r>
          </w:p>
        </w:tc>
        <w:tc>
          <w:tcPr>
            <w:tcW w:w="851" w:type="dxa"/>
          </w:tcPr>
          <w:p w:rsidR="005D6737" w:rsidRPr="00157F5F" w:rsidRDefault="00B91EB6" w:rsidP="00C81A1D">
            <w:pPr>
              <w:ind w:left="-108"/>
              <w:jc w:val="center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>1</w:t>
            </w:r>
          </w:p>
        </w:tc>
        <w:tc>
          <w:tcPr>
            <w:tcW w:w="5953" w:type="dxa"/>
          </w:tcPr>
          <w:p w:rsidR="005D6737" w:rsidRPr="00157F5F" w:rsidRDefault="00B91EB6" w:rsidP="00B91EB6">
            <w:pPr>
              <w:ind w:left="-108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 xml:space="preserve"> - Consulta dados/informações da base de Gabinete ou Cerimonial.</w:t>
            </w:r>
          </w:p>
        </w:tc>
        <w:tc>
          <w:tcPr>
            <w:tcW w:w="567" w:type="dxa"/>
          </w:tcPr>
          <w:p w:rsidR="005D6737" w:rsidRPr="00157F5F" w:rsidRDefault="00B91EB6" w:rsidP="00810432">
            <w:pPr>
              <w:ind w:left="-108"/>
              <w:jc w:val="center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>X</w:t>
            </w:r>
          </w:p>
        </w:tc>
        <w:tc>
          <w:tcPr>
            <w:tcW w:w="567" w:type="dxa"/>
          </w:tcPr>
          <w:p w:rsidR="005D6737" w:rsidRPr="00157F5F" w:rsidRDefault="005D6737" w:rsidP="00810432">
            <w:pPr>
              <w:ind w:left="-108"/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5D6737" w:rsidRPr="00157F5F" w:rsidRDefault="005D6737" w:rsidP="00810432">
            <w:pPr>
              <w:ind w:left="-108"/>
              <w:jc w:val="center"/>
              <w:rPr>
                <w:rFonts w:cs="Arial"/>
                <w:sz w:val="20"/>
              </w:rPr>
            </w:pPr>
          </w:p>
        </w:tc>
      </w:tr>
      <w:tr w:rsidR="005D6737" w:rsidRPr="00131A7C" w:rsidTr="00810432">
        <w:tc>
          <w:tcPr>
            <w:tcW w:w="1276" w:type="dxa"/>
          </w:tcPr>
          <w:p w:rsidR="005D6737" w:rsidRPr="00157F5F" w:rsidRDefault="00B91EB6" w:rsidP="00C81A1D">
            <w:pPr>
              <w:ind w:left="-108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>Justiça</w:t>
            </w:r>
          </w:p>
        </w:tc>
        <w:tc>
          <w:tcPr>
            <w:tcW w:w="851" w:type="dxa"/>
          </w:tcPr>
          <w:p w:rsidR="005D6737" w:rsidRPr="00157F5F" w:rsidRDefault="00B91EB6" w:rsidP="00C81A1D">
            <w:pPr>
              <w:ind w:left="-108"/>
              <w:jc w:val="center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>1</w:t>
            </w:r>
          </w:p>
        </w:tc>
        <w:tc>
          <w:tcPr>
            <w:tcW w:w="5953" w:type="dxa"/>
          </w:tcPr>
          <w:p w:rsidR="005D6737" w:rsidRPr="00157F5F" w:rsidRDefault="00B91EB6" w:rsidP="00B91EB6">
            <w:pPr>
              <w:ind w:left="-108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 xml:space="preserve"> - Consulta dados/informações das tabelas de Local, Ministros e Presidência.</w:t>
            </w:r>
          </w:p>
        </w:tc>
        <w:tc>
          <w:tcPr>
            <w:tcW w:w="567" w:type="dxa"/>
          </w:tcPr>
          <w:p w:rsidR="005D6737" w:rsidRPr="00157F5F" w:rsidRDefault="00B91EB6" w:rsidP="00810432">
            <w:pPr>
              <w:ind w:left="-108"/>
              <w:jc w:val="center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>X</w:t>
            </w:r>
          </w:p>
        </w:tc>
        <w:tc>
          <w:tcPr>
            <w:tcW w:w="567" w:type="dxa"/>
          </w:tcPr>
          <w:p w:rsidR="005D6737" w:rsidRPr="00157F5F" w:rsidRDefault="005D6737" w:rsidP="00810432">
            <w:pPr>
              <w:ind w:left="-108"/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5D6737" w:rsidRPr="00157F5F" w:rsidRDefault="005D6737" w:rsidP="00810432">
            <w:pPr>
              <w:ind w:left="-108"/>
              <w:jc w:val="center"/>
              <w:rPr>
                <w:rFonts w:cs="Arial"/>
                <w:sz w:val="20"/>
              </w:rPr>
            </w:pPr>
          </w:p>
        </w:tc>
      </w:tr>
      <w:tr w:rsidR="005D6737" w:rsidRPr="00131A7C" w:rsidTr="00810432">
        <w:tc>
          <w:tcPr>
            <w:tcW w:w="1276" w:type="dxa"/>
          </w:tcPr>
          <w:p w:rsidR="005D6737" w:rsidRPr="00157F5F" w:rsidRDefault="00B91EB6" w:rsidP="00643359">
            <w:pPr>
              <w:ind w:left="-108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>Módulo Segurança do Justiça</w:t>
            </w:r>
          </w:p>
        </w:tc>
        <w:tc>
          <w:tcPr>
            <w:tcW w:w="851" w:type="dxa"/>
          </w:tcPr>
          <w:p w:rsidR="005D6737" w:rsidRPr="00157F5F" w:rsidRDefault="00B91EB6" w:rsidP="00C81A1D">
            <w:pPr>
              <w:ind w:left="-108"/>
              <w:jc w:val="center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>1</w:t>
            </w:r>
          </w:p>
        </w:tc>
        <w:tc>
          <w:tcPr>
            <w:tcW w:w="5953" w:type="dxa"/>
          </w:tcPr>
          <w:p w:rsidR="005D6737" w:rsidRPr="00157F5F" w:rsidRDefault="00B91EB6" w:rsidP="00B91EB6">
            <w:pPr>
              <w:ind w:left="-108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>- Gera dados/informações para criação de Perfis de Gestor e Executor</w:t>
            </w:r>
            <w:r w:rsidR="00EB6841">
              <w:rPr>
                <w:rFonts w:cs="Arial"/>
                <w:sz w:val="20"/>
              </w:rPr>
              <w:t>.</w:t>
            </w:r>
          </w:p>
        </w:tc>
        <w:tc>
          <w:tcPr>
            <w:tcW w:w="567" w:type="dxa"/>
          </w:tcPr>
          <w:p w:rsidR="005D6737" w:rsidRPr="00157F5F" w:rsidRDefault="00B91EB6" w:rsidP="00810432">
            <w:pPr>
              <w:ind w:left="-108"/>
              <w:jc w:val="center"/>
              <w:rPr>
                <w:rFonts w:cs="Arial"/>
                <w:sz w:val="20"/>
              </w:rPr>
            </w:pPr>
            <w:r w:rsidRPr="00157F5F">
              <w:rPr>
                <w:rFonts w:cs="Arial"/>
                <w:sz w:val="20"/>
              </w:rPr>
              <w:t>X</w:t>
            </w:r>
          </w:p>
        </w:tc>
        <w:tc>
          <w:tcPr>
            <w:tcW w:w="567" w:type="dxa"/>
          </w:tcPr>
          <w:p w:rsidR="005D6737" w:rsidRPr="00157F5F" w:rsidRDefault="005D6737" w:rsidP="00810432">
            <w:pPr>
              <w:ind w:left="-108"/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5D6737" w:rsidRPr="00157F5F" w:rsidRDefault="005D6737" w:rsidP="00810432">
            <w:pPr>
              <w:ind w:left="-108"/>
              <w:jc w:val="center"/>
              <w:rPr>
                <w:rFonts w:cs="Arial"/>
                <w:sz w:val="20"/>
              </w:rPr>
            </w:pPr>
          </w:p>
        </w:tc>
      </w:tr>
      <w:tr w:rsidR="00C83C9A" w:rsidRPr="00131A7C" w:rsidTr="00810432">
        <w:tc>
          <w:tcPr>
            <w:tcW w:w="1276" w:type="dxa"/>
          </w:tcPr>
          <w:p w:rsidR="00C83C9A" w:rsidRPr="00157F5F" w:rsidRDefault="00C83C9A" w:rsidP="008E663A">
            <w:pPr>
              <w:ind w:left="-10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Gestão de Ministros</w:t>
            </w:r>
            <w:bookmarkStart w:id="24" w:name="_GoBack"/>
            <w:bookmarkEnd w:id="24"/>
          </w:p>
        </w:tc>
        <w:tc>
          <w:tcPr>
            <w:tcW w:w="851" w:type="dxa"/>
          </w:tcPr>
          <w:p w:rsidR="00C83C9A" w:rsidRPr="00157F5F" w:rsidRDefault="00EB6841" w:rsidP="00C81A1D">
            <w:pPr>
              <w:ind w:left="-108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5953" w:type="dxa"/>
          </w:tcPr>
          <w:p w:rsidR="00C83C9A" w:rsidRPr="00157F5F" w:rsidRDefault="000F076D" w:rsidP="000F076D">
            <w:pPr>
              <w:ind w:left="-10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- Consulta período de vigência do mandato do Ministro no Tribunal e na Presidência</w:t>
            </w:r>
          </w:p>
        </w:tc>
        <w:tc>
          <w:tcPr>
            <w:tcW w:w="567" w:type="dxa"/>
          </w:tcPr>
          <w:p w:rsidR="00C83C9A" w:rsidRPr="00157F5F" w:rsidRDefault="00EB6841" w:rsidP="00810432">
            <w:pPr>
              <w:ind w:left="-108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X</w:t>
            </w:r>
          </w:p>
        </w:tc>
        <w:tc>
          <w:tcPr>
            <w:tcW w:w="567" w:type="dxa"/>
          </w:tcPr>
          <w:p w:rsidR="00C83C9A" w:rsidRPr="00157F5F" w:rsidRDefault="00C83C9A" w:rsidP="00810432">
            <w:pPr>
              <w:ind w:left="-108"/>
              <w:jc w:val="center"/>
              <w:rPr>
                <w:rFonts w:cs="Arial"/>
                <w:sz w:val="20"/>
              </w:rPr>
            </w:pPr>
          </w:p>
        </w:tc>
        <w:tc>
          <w:tcPr>
            <w:tcW w:w="567" w:type="dxa"/>
          </w:tcPr>
          <w:p w:rsidR="00C83C9A" w:rsidRPr="00157F5F" w:rsidRDefault="00C83C9A" w:rsidP="00810432">
            <w:pPr>
              <w:ind w:left="-108"/>
              <w:jc w:val="center"/>
              <w:rPr>
                <w:rFonts w:cs="Arial"/>
                <w:sz w:val="20"/>
              </w:rPr>
            </w:pPr>
          </w:p>
        </w:tc>
      </w:tr>
    </w:tbl>
    <w:p w:rsidR="00EB6841" w:rsidRDefault="00EB6841" w:rsidP="005D6737">
      <w:pPr>
        <w:spacing w:line="360" w:lineRule="auto"/>
        <w:rPr>
          <w:rFonts w:cs="Arial"/>
          <w:b/>
          <w:color w:val="800000"/>
          <w:sz w:val="18"/>
          <w:szCs w:val="18"/>
        </w:rPr>
      </w:pPr>
    </w:p>
    <w:p w:rsidR="005D6737" w:rsidRPr="00CB1B00" w:rsidRDefault="005D6737" w:rsidP="005D6737">
      <w:pPr>
        <w:spacing w:line="360" w:lineRule="auto"/>
        <w:rPr>
          <w:rFonts w:cs="Arial"/>
          <w:b/>
          <w:color w:val="800000"/>
          <w:sz w:val="18"/>
          <w:szCs w:val="18"/>
          <w:u w:val="single"/>
        </w:rPr>
      </w:pPr>
      <w:r w:rsidRPr="00CB1B00">
        <w:rPr>
          <w:rFonts w:cs="Arial"/>
          <w:b/>
          <w:color w:val="800000"/>
          <w:sz w:val="18"/>
          <w:szCs w:val="18"/>
        </w:rPr>
        <w:t>A</w:t>
      </w:r>
      <w:r>
        <w:rPr>
          <w:rFonts w:cs="Arial"/>
          <w:b/>
          <w:color w:val="800000"/>
          <w:sz w:val="18"/>
          <w:szCs w:val="18"/>
        </w:rPr>
        <w:t xml:space="preserve"> </w:t>
      </w:r>
      <w:r w:rsidRPr="00CB1B00">
        <w:rPr>
          <w:rFonts w:cs="Arial"/>
          <w:b/>
          <w:color w:val="800000"/>
          <w:sz w:val="18"/>
          <w:szCs w:val="18"/>
        </w:rPr>
        <w:t>=</w:t>
      </w:r>
      <w:r w:rsidRPr="00CB1B00">
        <w:rPr>
          <w:rFonts w:cs="Arial"/>
          <w:b/>
          <w:sz w:val="18"/>
          <w:szCs w:val="18"/>
        </w:rPr>
        <w:t xml:space="preserve"> </w:t>
      </w:r>
      <w:r w:rsidRPr="00982543">
        <w:rPr>
          <w:rFonts w:cs="Arial"/>
          <w:b/>
          <w:color w:val="800000"/>
          <w:sz w:val="18"/>
          <w:szCs w:val="18"/>
        </w:rPr>
        <w:t xml:space="preserve">Alteração </w:t>
      </w:r>
      <w:r w:rsidRPr="00CB1B00">
        <w:rPr>
          <w:rFonts w:cs="Arial"/>
          <w:b/>
          <w:sz w:val="18"/>
          <w:szCs w:val="18"/>
        </w:rPr>
        <w:t>–</w:t>
      </w:r>
      <w:r w:rsidRPr="00CB1B00">
        <w:rPr>
          <w:rFonts w:cs="Arial"/>
          <w:b/>
          <w:sz w:val="18"/>
          <w:szCs w:val="18"/>
          <w:u w:val="single"/>
        </w:rPr>
        <w:t xml:space="preserve"> indica que a dependência e/ou integração com o SISTEMA deverá ser alterada em função de alguma nova regra, característica, dado ou informação</w:t>
      </w:r>
      <w:r>
        <w:rPr>
          <w:rFonts w:cs="Arial"/>
          <w:b/>
          <w:sz w:val="18"/>
          <w:szCs w:val="18"/>
          <w:u w:val="single"/>
        </w:rPr>
        <w:t>.</w:t>
      </w:r>
    </w:p>
    <w:p w:rsidR="005D6737" w:rsidRPr="00CB1B00" w:rsidRDefault="005D6737" w:rsidP="005D6737">
      <w:pPr>
        <w:spacing w:line="360" w:lineRule="auto"/>
        <w:rPr>
          <w:rFonts w:cs="Arial"/>
          <w:b/>
          <w:sz w:val="18"/>
          <w:szCs w:val="18"/>
          <w:u w:val="single"/>
        </w:rPr>
      </w:pPr>
      <w:r w:rsidRPr="00CB1B00">
        <w:rPr>
          <w:rFonts w:cs="Arial"/>
          <w:b/>
          <w:color w:val="800000"/>
          <w:sz w:val="18"/>
          <w:szCs w:val="18"/>
        </w:rPr>
        <w:t>I</w:t>
      </w:r>
      <w:r>
        <w:rPr>
          <w:rFonts w:cs="Arial"/>
          <w:b/>
          <w:color w:val="800000"/>
          <w:sz w:val="18"/>
          <w:szCs w:val="18"/>
        </w:rPr>
        <w:t xml:space="preserve"> </w:t>
      </w:r>
      <w:r w:rsidRPr="00CB1B00">
        <w:rPr>
          <w:rFonts w:cs="Arial"/>
          <w:b/>
          <w:color w:val="800000"/>
          <w:sz w:val="18"/>
          <w:szCs w:val="18"/>
        </w:rPr>
        <w:t>=</w:t>
      </w:r>
      <w:r>
        <w:rPr>
          <w:rFonts w:cs="Arial"/>
          <w:b/>
          <w:color w:val="800000"/>
          <w:sz w:val="18"/>
          <w:szCs w:val="18"/>
        </w:rPr>
        <w:t xml:space="preserve"> </w:t>
      </w:r>
      <w:r w:rsidRPr="00982543">
        <w:rPr>
          <w:rFonts w:cs="Arial"/>
          <w:b/>
          <w:color w:val="800000"/>
          <w:sz w:val="18"/>
          <w:szCs w:val="18"/>
        </w:rPr>
        <w:t xml:space="preserve">Inclusão </w:t>
      </w:r>
      <w:r w:rsidRPr="00CB1B00">
        <w:rPr>
          <w:rFonts w:cs="Arial"/>
          <w:b/>
          <w:sz w:val="18"/>
          <w:szCs w:val="18"/>
        </w:rPr>
        <w:t>–</w:t>
      </w:r>
      <w:r w:rsidRPr="00CB1B00">
        <w:rPr>
          <w:rFonts w:cs="Arial"/>
          <w:b/>
          <w:sz w:val="18"/>
          <w:szCs w:val="18"/>
          <w:u w:val="single"/>
        </w:rPr>
        <w:t xml:space="preserve"> indica a inclusão de um novo SISTEMA (interno ou externo) como integrante da solução, seja por dependência ou integração. </w:t>
      </w:r>
    </w:p>
    <w:p w:rsidR="005D6737" w:rsidRPr="00CB1B00" w:rsidRDefault="005D6737" w:rsidP="005D6737">
      <w:pPr>
        <w:spacing w:line="360" w:lineRule="auto"/>
        <w:rPr>
          <w:rFonts w:cs="Arial"/>
          <w:b/>
          <w:sz w:val="18"/>
          <w:szCs w:val="18"/>
          <w:u w:val="single"/>
        </w:rPr>
      </w:pPr>
      <w:r w:rsidRPr="00CB1B00">
        <w:rPr>
          <w:rFonts w:cs="Arial"/>
          <w:b/>
          <w:color w:val="800000"/>
          <w:sz w:val="18"/>
          <w:szCs w:val="18"/>
        </w:rPr>
        <w:t>E</w:t>
      </w:r>
      <w:r>
        <w:rPr>
          <w:rFonts w:cs="Arial"/>
          <w:b/>
          <w:color w:val="800000"/>
          <w:sz w:val="18"/>
          <w:szCs w:val="18"/>
        </w:rPr>
        <w:t xml:space="preserve"> </w:t>
      </w:r>
      <w:r w:rsidRPr="00CB1B00">
        <w:rPr>
          <w:rFonts w:cs="Arial"/>
          <w:b/>
          <w:color w:val="800000"/>
          <w:sz w:val="18"/>
          <w:szCs w:val="18"/>
        </w:rPr>
        <w:t>=</w:t>
      </w:r>
      <w:r>
        <w:rPr>
          <w:rFonts w:cs="Arial"/>
          <w:b/>
          <w:color w:val="800000"/>
          <w:sz w:val="18"/>
          <w:szCs w:val="18"/>
        </w:rPr>
        <w:t xml:space="preserve"> </w:t>
      </w:r>
      <w:r w:rsidRPr="00982543">
        <w:rPr>
          <w:rFonts w:cs="Arial"/>
          <w:b/>
          <w:color w:val="800000"/>
          <w:sz w:val="18"/>
          <w:szCs w:val="18"/>
        </w:rPr>
        <w:t>Exclusão</w:t>
      </w:r>
      <w:r w:rsidRPr="00CB1B00">
        <w:rPr>
          <w:rFonts w:cs="Arial"/>
          <w:b/>
          <w:sz w:val="18"/>
          <w:szCs w:val="18"/>
        </w:rPr>
        <w:t xml:space="preserve"> –</w:t>
      </w:r>
      <w:r w:rsidRPr="00CB1B00">
        <w:rPr>
          <w:rFonts w:cs="Arial"/>
          <w:b/>
          <w:sz w:val="18"/>
          <w:szCs w:val="18"/>
          <w:u w:val="single"/>
        </w:rPr>
        <w:t xml:space="preserve"> indicar que o SISTEMA não fará mais parte da solução integrada, ou seja, não haverá mais dependência/integração com o mesmo</w:t>
      </w:r>
      <w:r>
        <w:rPr>
          <w:rFonts w:cs="Arial"/>
          <w:b/>
          <w:sz w:val="18"/>
          <w:szCs w:val="18"/>
          <w:u w:val="single"/>
        </w:rPr>
        <w:t>.</w:t>
      </w:r>
    </w:p>
    <w:p w:rsidR="005D6737" w:rsidRPr="00CB1B00" w:rsidRDefault="005D6737" w:rsidP="005D6737">
      <w:pPr>
        <w:pStyle w:val="GuiaNormal"/>
      </w:pPr>
    </w:p>
    <w:p w:rsidR="005D6737" w:rsidRPr="00CB1B00" w:rsidRDefault="005D6737" w:rsidP="005D6737">
      <w:pPr>
        <w:rPr>
          <w:rFonts w:cs="Arial"/>
          <w:sz w:val="18"/>
          <w:szCs w:val="18"/>
        </w:rPr>
      </w:pPr>
      <w:r w:rsidRPr="00CB1B00">
        <w:rPr>
          <w:rFonts w:cs="Arial"/>
          <w:b/>
          <w:sz w:val="18"/>
          <w:szCs w:val="18"/>
        </w:rPr>
        <w:t>Sistema A:</w:t>
      </w:r>
      <w:r w:rsidRPr="00CB1B00">
        <w:rPr>
          <w:rFonts w:cs="Arial"/>
          <w:sz w:val="18"/>
          <w:szCs w:val="18"/>
        </w:rPr>
        <w:t xml:space="preserve"> Sistema objeto desse documento de escopo preliminar.</w:t>
      </w:r>
    </w:p>
    <w:p w:rsidR="005D6737" w:rsidRPr="00CB1B00" w:rsidRDefault="005D6737" w:rsidP="005D6737">
      <w:pPr>
        <w:rPr>
          <w:rFonts w:cs="Arial"/>
          <w:sz w:val="18"/>
          <w:szCs w:val="18"/>
        </w:rPr>
      </w:pPr>
      <w:r w:rsidRPr="00CB1B00">
        <w:rPr>
          <w:rFonts w:cs="Arial"/>
          <w:b/>
          <w:sz w:val="18"/>
          <w:szCs w:val="18"/>
        </w:rPr>
        <w:t>Sistema B:</w:t>
      </w:r>
      <w:r w:rsidRPr="00CB1B00">
        <w:rPr>
          <w:rFonts w:cs="Arial"/>
          <w:sz w:val="18"/>
          <w:szCs w:val="18"/>
        </w:rPr>
        <w:t xml:space="preserve"> Sistema a se integrar com o sistema A</w:t>
      </w:r>
    </w:p>
    <w:p w:rsidR="005D6737" w:rsidRPr="00CB1B00" w:rsidRDefault="005D6737" w:rsidP="005D6737">
      <w:pPr>
        <w:rPr>
          <w:rFonts w:cs="Arial"/>
          <w:sz w:val="18"/>
          <w:szCs w:val="18"/>
        </w:rPr>
      </w:pPr>
      <w:r w:rsidRPr="00CB1B00">
        <w:rPr>
          <w:rFonts w:cs="Arial"/>
          <w:sz w:val="18"/>
          <w:szCs w:val="18"/>
        </w:rPr>
        <w:t>Tipo 1: Sistema A consulta dados/informações no sistema B</w:t>
      </w:r>
      <w:r w:rsidR="00EB6841">
        <w:rPr>
          <w:rFonts w:cs="Arial"/>
          <w:sz w:val="18"/>
          <w:szCs w:val="18"/>
        </w:rPr>
        <w:t>.</w:t>
      </w:r>
    </w:p>
    <w:p w:rsidR="005D6737" w:rsidRPr="00CB1B00" w:rsidRDefault="005D6737" w:rsidP="005D6737">
      <w:pPr>
        <w:rPr>
          <w:rFonts w:cs="Arial"/>
          <w:sz w:val="18"/>
          <w:szCs w:val="18"/>
        </w:rPr>
      </w:pPr>
      <w:r w:rsidRPr="00CB1B00">
        <w:rPr>
          <w:rFonts w:cs="Arial"/>
          <w:sz w:val="18"/>
          <w:szCs w:val="18"/>
        </w:rPr>
        <w:t xml:space="preserve">Tipo </w:t>
      </w:r>
      <w:r w:rsidR="006D4FC3" w:rsidRPr="00CB1B00">
        <w:rPr>
          <w:rFonts w:cs="Arial"/>
          <w:sz w:val="18"/>
          <w:szCs w:val="18"/>
        </w:rPr>
        <w:t>2:</w:t>
      </w:r>
      <w:r w:rsidRPr="00CB1B00">
        <w:rPr>
          <w:rFonts w:cs="Arial"/>
          <w:sz w:val="18"/>
          <w:szCs w:val="18"/>
        </w:rPr>
        <w:t xml:space="preserve"> Sistema A atualiza dados/informações no sistema B</w:t>
      </w:r>
      <w:r w:rsidR="00EB6841">
        <w:rPr>
          <w:rFonts w:cs="Arial"/>
          <w:sz w:val="18"/>
          <w:szCs w:val="18"/>
        </w:rPr>
        <w:t>.</w:t>
      </w:r>
    </w:p>
    <w:p w:rsidR="005D6737" w:rsidRPr="00CB1B00" w:rsidRDefault="005D6737" w:rsidP="005D6737">
      <w:pPr>
        <w:rPr>
          <w:rFonts w:cs="Arial"/>
          <w:sz w:val="18"/>
          <w:szCs w:val="18"/>
        </w:rPr>
      </w:pPr>
      <w:r w:rsidRPr="00CB1B00">
        <w:rPr>
          <w:rFonts w:cs="Arial"/>
          <w:sz w:val="18"/>
          <w:szCs w:val="18"/>
        </w:rPr>
        <w:t xml:space="preserve">Tipo </w:t>
      </w:r>
      <w:r w:rsidR="006D4FC3" w:rsidRPr="00CB1B00">
        <w:rPr>
          <w:rFonts w:cs="Arial"/>
          <w:sz w:val="18"/>
          <w:szCs w:val="18"/>
        </w:rPr>
        <w:t>3:</w:t>
      </w:r>
      <w:r w:rsidRPr="00CB1B00">
        <w:rPr>
          <w:rFonts w:cs="Arial"/>
          <w:sz w:val="18"/>
          <w:szCs w:val="18"/>
        </w:rPr>
        <w:t xml:space="preserve"> Sistema A gera dados/informações para processamento no sistema B</w:t>
      </w:r>
      <w:r w:rsidR="00EB6841">
        <w:rPr>
          <w:rFonts w:cs="Arial"/>
          <w:sz w:val="18"/>
          <w:szCs w:val="18"/>
        </w:rPr>
        <w:t>.</w:t>
      </w:r>
    </w:p>
    <w:p w:rsidR="005D6737" w:rsidRPr="00CB1B00" w:rsidRDefault="005D6737" w:rsidP="005D6737">
      <w:pPr>
        <w:rPr>
          <w:rFonts w:cs="Arial"/>
          <w:sz w:val="18"/>
          <w:szCs w:val="18"/>
        </w:rPr>
      </w:pPr>
      <w:r w:rsidRPr="00CB1B00">
        <w:rPr>
          <w:rFonts w:cs="Arial"/>
          <w:sz w:val="18"/>
          <w:szCs w:val="18"/>
        </w:rPr>
        <w:t xml:space="preserve">Tipo </w:t>
      </w:r>
      <w:r w:rsidR="006D4FC3" w:rsidRPr="00CB1B00">
        <w:rPr>
          <w:rFonts w:cs="Arial"/>
          <w:sz w:val="18"/>
          <w:szCs w:val="18"/>
        </w:rPr>
        <w:t>4:</w:t>
      </w:r>
      <w:r w:rsidRPr="00CB1B00">
        <w:rPr>
          <w:rFonts w:cs="Arial"/>
          <w:sz w:val="18"/>
          <w:szCs w:val="18"/>
        </w:rPr>
        <w:t xml:space="preserve"> Sistema A processa dados/informações gerado por B.</w:t>
      </w:r>
    </w:p>
    <w:p w:rsidR="007A631E" w:rsidRDefault="007A631E">
      <w:pPr>
        <w:pStyle w:val="infoblue"/>
        <w:rPr>
          <w:rFonts w:ascii="Arial" w:hAnsi="Arial" w:cs="Arial"/>
        </w:rPr>
      </w:pPr>
    </w:p>
    <w:p w:rsidR="00EB6841" w:rsidRDefault="00EB6841">
      <w:pPr>
        <w:pStyle w:val="infoblue"/>
        <w:rPr>
          <w:rFonts w:ascii="Arial" w:hAnsi="Arial" w:cs="Arial"/>
        </w:rPr>
      </w:pPr>
    </w:p>
    <w:p w:rsidR="00EB6841" w:rsidRDefault="00EB6841">
      <w:pPr>
        <w:pStyle w:val="infoblue"/>
        <w:rPr>
          <w:rFonts w:ascii="Arial" w:hAnsi="Arial" w:cs="Arial"/>
        </w:rPr>
      </w:pPr>
    </w:p>
    <w:p w:rsidR="00EB6841" w:rsidRDefault="00EB6841">
      <w:pPr>
        <w:pStyle w:val="infoblue"/>
        <w:rPr>
          <w:rFonts w:ascii="Arial" w:hAnsi="Arial" w:cs="Arial"/>
        </w:rPr>
      </w:pPr>
    </w:p>
    <w:p w:rsidR="00E10302" w:rsidRDefault="00E10302" w:rsidP="004E6180">
      <w:pPr>
        <w:pStyle w:val="STJNvel2"/>
        <w:numPr>
          <w:ilvl w:val="0"/>
          <w:numId w:val="0"/>
        </w:numPr>
        <w:ind w:left="360"/>
      </w:pPr>
      <w:bookmarkStart w:id="25" w:name="_Toc392856632"/>
      <w:r>
        <w:lastRenderedPageBreak/>
        <w:t>4.4</w:t>
      </w:r>
      <w:r w:rsidR="004E6180">
        <w:t>.</w:t>
      </w:r>
      <w:r>
        <w:t xml:space="preserve"> </w:t>
      </w:r>
      <w:r w:rsidRPr="00AC1E71">
        <w:t>Requisitos</w:t>
      </w:r>
      <w:r>
        <w:t xml:space="preserve"> Fora do Escopo</w:t>
      </w:r>
      <w:bookmarkEnd w:id="25"/>
      <w:r>
        <w:t xml:space="preserve"> </w:t>
      </w:r>
    </w:p>
    <w:p w:rsidR="00BD4ED9" w:rsidRDefault="00FD30A3" w:rsidP="00BD4ED9">
      <w:pPr>
        <w:pStyle w:val="Corpodetex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D4ED9" w:rsidRPr="00BD4ED9">
        <w:rPr>
          <w:rFonts w:ascii="Arial" w:hAnsi="Arial" w:cs="Arial"/>
        </w:rPr>
        <w:t>O sistema apenas controla o andamento de documentos específicos de cada Unidade do STJ</w:t>
      </w:r>
      <w:r w:rsidR="00BD4ED9">
        <w:rPr>
          <w:rFonts w:ascii="Arial" w:hAnsi="Arial" w:cs="Arial"/>
        </w:rPr>
        <w:t xml:space="preserve">, ou seja, </w:t>
      </w:r>
      <w:r w:rsidR="00BD4ED9" w:rsidRPr="00BD4ED9">
        <w:rPr>
          <w:rFonts w:ascii="Arial" w:hAnsi="Arial" w:cs="Arial"/>
        </w:rPr>
        <w:t xml:space="preserve"> NÃO possuirá funcionalidades para criação e edição do documento</w:t>
      </w:r>
      <w:r w:rsidR="00BD4ED9">
        <w:rPr>
          <w:rFonts w:ascii="Arial" w:hAnsi="Arial" w:cs="Arial"/>
        </w:rPr>
        <w:t>.</w:t>
      </w:r>
    </w:p>
    <w:p w:rsidR="00BD4ED9" w:rsidRPr="00BD4ED9" w:rsidRDefault="00BD4ED9" w:rsidP="00BD4ED9">
      <w:pPr>
        <w:pStyle w:val="Corpodetexto"/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Além disso, o sistema </w:t>
      </w:r>
      <w:r w:rsidRPr="00BD4ED9">
        <w:rPr>
          <w:rFonts w:ascii="Arial" w:hAnsi="Arial" w:cs="Arial"/>
        </w:rPr>
        <w:t>NÃO armazenará o conteúdo do documento em servidores de banco de dados, pois não é do interesse das Unidades realizar a gestão documental de alguns tipos de documentos (convites, correspondências, pedidos, eventos, termo de responsabilidade, recibos, escrituras, projetos, notas fiscais, faturas, etc.).</w:t>
      </w:r>
    </w:p>
    <w:p w:rsidR="00E10302" w:rsidRPr="00BD4ED9" w:rsidRDefault="00E10302">
      <w:pPr>
        <w:pStyle w:val="infoblue"/>
        <w:jc w:val="both"/>
        <w:rPr>
          <w:rFonts w:ascii="Arial" w:hAnsi="Arial" w:cs="Arial"/>
        </w:rPr>
      </w:pPr>
    </w:p>
    <w:p w:rsidR="00E10302" w:rsidRDefault="00E10302" w:rsidP="004E6180">
      <w:pPr>
        <w:pStyle w:val="STJNvel1"/>
      </w:pPr>
      <w:bookmarkStart w:id="26" w:name="_Toc392856633"/>
      <w:r>
        <w:t>ASSINATURAS</w:t>
      </w:r>
      <w:bookmarkEnd w:id="0"/>
      <w:bookmarkEnd w:id="26"/>
    </w:p>
    <w:p w:rsidR="00E10302" w:rsidRPr="001C48C8" w:rsidRDefault="00FD30A3" w:rsidP="001C48C8">
      <w:pPr>
        <w:pStyle w:val="CTMISCorpo1"/>
      </w:pPr>
      <w:r>
        <w:t xml:space="preserve">     </w:t>
      </w:r>
      <w:r w:rsidR="00E10302" w:rsidRPr="001C48C8">
        <w:t>Concordam com o conteúdo deste documento:</w:t>
      </w:r>
    </w:p>
    <w:p w:rsidR="00E10302" w:rsidRDefault="00E10302" w:rsidP="001C48C8">
      <w:pPr>
        <w:pStyle w:val="CTMISCorpo1"/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4932"/>
        <w:gridCol w:w="4932"/>
      </w:tblGrid>
      <w:tr w:rsidR="00E10302">
        <w:trPr>
          <w:cantSplit/>
          <w:trHeight w:val="1032"/>
          <w:jc w:val="center"/>
        </w:trPr>
        <w:tc>
          <w:tcPr>
            <w:tcW w:w="4932" w:type="dxa"/>
          </w:tcPr>
          <w:p w:rsidR="00E10302" w:rsidRDefault="00E10302">
            <w:pPr>
              <w:pStyle w:val="CTMISTabela"/>
              <w:rPr>
                <w:lang w:val="pt-BR"/>
              </w:rPr>
            </w:pPr>
          </w:p>
          <w:p w:rsidR="00E10302" w:rsidRDefault="00E10302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E10302" w:rsidRDefault="00E10302">
            <w:pPr>
              <w:pStyle w:val="CTMISTabela"/>
              <w:rPr>
                <w:lang w:val="pt-BR"/>
              </w:rPr>
            </w:pPr>
          </w:p>
        </w:tc>
        <w:tc>
          <w:tcPr>
            <w:tcW w:w="4932" w:type="dxa"/>
          </w:tcPr>
          <w:p w:rsidR="00E10302" w:rsidRDefault="00E10302">
            <w:pPr>
              <w:pStyle w:val="CTMISTabela"/>
              <w:rPr>
                <w:lang w:val="pt-BR"/>
              </w:rPr>
            </w:pPr>
          </w:p>
          <w:p w:rsidR="00E10302" w:rsidRDefault="00E10302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Data: ___/___/_____</w:t>
            </w:r>
          </w:p>
          <w:p w:rsidR="00E10302" w:rsidRDefault="00E10302">
            <w:pPr>
              <w:pStyle w:val="CTMISTabela"/>
              <w:rPr>
                <w:lang w:val="pt-BR"/>
              </w:rPr>
            </w:pPr>
          </w:p>
        </w:tc>
      </w:tr>
      <w:tr w:rsidR="00E10302">
        <w:trPr>
          <w:cantSplit/>
          <w:trHeight w:val="679"/>
          <w:jc w:val="center"/>
        </w:trPr>
        <w:tc>
          <w:tcPr>
            <w:tcW w:w="4932" w:type="dxa"/>
          </w:tcPr>
          <w:p w:rsidR="00E10302" w:rsidRDefault="00D23055" w:rsidP="00D23055">
            <w:pPr>
              <w:pStyle w:val="CTMISInstrues"/>
              <w:jc w:val="left"/>
              <w:rPr>
                <w:i/>
                <w:iCs w:val="0"/>
              </w:rPr>
            </w:pPr>
            <w:r>
              <w:t xml:space="preserve">                      Simone Alves Albernaz </w:t>
            </w:r>
          </w:p>
          <w:p w:rsidR="00E10302" w:rsidRDefault="00966EE7">
            <w:pPr>
              <w:pStyle w:val="CTMISTabela"/>
              <w:jc w:val="center"/>
              <w:rPr>
                <w:lang w:val="pt-BR"/>
              </w:rPr>
            </w:pPr>
            <w:r>
              <w:rPr>
                <w:lang w:val="pt-BR"/>
              </w:rPr>
              <w:t>Demandante</w:t>
            </w:r>
            <w:r w:rsidR="00E10302">
              <w:rPr>
                <w:lang w:val="pt-BR"/>
              </w:rPr>
              <w:br/>
            </w:r>
            <w:r w:rsidR="004338EA">
              <w:rPr>
                <w:lang w:val="pt-BR"/>
              </w:rPr>
              <w:t xml:space="preserve">Gabinete da </w:t>
            </w:r>
            <w:proofErr w:type="spellStart"/>
            <w:r w:rsidR="004338EA">
              <w:rPr>
                <w:lang w:val="pt-BR"/>
              </w:rPr>
              <w:t>Secretaria-Geral</w:t>
            </w:r>
            <w:proofErr w:type="spellEnd"/>
            <w:r w:rsidR="004338EA">
              <w:rPr>
                <w:lang w:val="pt-BR"/>
              </w:rPr>
              <w:t xml:space="preserve"> da Presidência</w:t>
            </w:r>
          </w:p>
          <w:p w:rsidR="00E10302" w:rsidRDefault="00E10302" w:rsidP="001C1902">
            <w:pPr>
              <w:pStyle w:val="Instruo"/>
            </w:pPr>
          </w:p>
        </w:tc>
        <w:tc>
          <w:tcPr>
            <w:tcW w:w="4932" w:type="dxa"/>
          </w:tcPr>
          <w:p w:rsidR="00D23055" w:rsidRDefault="00D23055" w:rsidP="00D23055">
            <w:pPr>
              <w:pStyle w:val="CTMISInstrues"/>
            </w:pPr>
            <w:r>
              <w:t xml:space="preserve">Eduardo Josimar das Neves Alves </w:t>
            </w:r>
          </w:p>
          <w:p w:rsidR="001C1902" w:rsidRPr="00D23055" w:rsidRDefault="00D23055" w:rsidP="00D23055">
            <w:pPr>
              <w:pStyle w:val="CTMISInstrues"/>
              <w:rPr>
                <w:b/>
              </w:rPr>
            </w:pPr>
            <w:r w:rsidRPr="00D23055">
              <w:rPr>
                <w:b/>
              </w:rPr>
              <w:t>L</w:t>
            </w:r>
            <w:r w:rsidR="00966EE7" w:rsidRPr="00D23055">
              <w:rPr>
                <w:b/>
              </w:rPr>
              <w:t>íder Técnico</w:t>
            </w:r>
            <w:r w:rsidR="00E10302" w:rsidRPr="00D23055">
              <w:rPr>
                <w:b/>
              </w:rPr>
              <w:br/>
            </w:r>
            <w:r w:rsidR="00054276" w:rsidRPr="00D23055">
              <w:rPr>
                <w:b/>
              </w:rPr>
              <w:t>STJ</w:t>
            </w:r>
          </w:p>
        </w:tc>
      </w:tr>
    </w:tbl>
    <w:p w:rsidR="003925E5" w:rsidRDefault="003925E5"/>
    <w:sectPr w:rsidR="003925E5" w:rsidSect="00760656">
      <w:headerReference w:type="default" r:id="rId11"/>
      <w:footerReference w:type="default" r:id="rId12"/>
      <w:pgSz w:w="11907" w:h="16840" w:code="9"/>
      <w:pgMar w:top="1418" w:right="567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733" w:rsidRDefault="008D5733">
      <w:r>
        <w:separator/>
      </w:r>
    </w:p>
  </w:endnote>
  <w:endnote w:type="continuationSeparator" w:id="0">
    <w:p w:rsidR="008D5733" w:rsidRDefault="008D5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198"/>
      <w:gridCol w:w="1794"/>
    </w:tblGrid>
    <w:tr w:rsidR="007A631E">
      <w:trPr>
        <w:cantSplit/>
        <w:jc w:val="center"/>
      </w:trPr>
      <w:tc>
        <w:tcPr>
          <w:tcW w:w="8198" w:type="dxa"/>
        </w:tcPr>
        <w:p w:rsidR="007A631E" w:rsidRDefault="005D372B" w:rsidP="005E1035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7A631E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7A631E">
            <w:rPr>
              <w:noProof/>
              <w:sz w:val="20"/>
            </w:rPr>
            <w:t>saad_dovs_visao_inicial_do_sistema_visão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7A631E" w:rsidRDefault="007A631E" w:rsidP="003231A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5D372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D372B">
            <w:rPr>
              <w:rStyle w:val="Nmerodepgina"/>
              <w:sz w:val="20"/>
            </w:rPr>
            <w:fldChar w:fldCharType="separate"/>
          </w:r>
          <w:r w:rsidR="00CA477B">
            <w:rPr>
              <w:rStyle w:val="Nmerodepgina"/>
              <w:noProof/>
              <w:sz w:val="20"/>
            </w:rPr>
            <w:t>3</w:t>
          </w:r>
          <w:r w:rsidR="005D372B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 de </w:t>
          </w:r>
          <w:r w:rsidR="005D372B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5D372B">
            <w:rPr>
              <w:sz w:val="20"/>
            </w:rPr>
            <w:fldChar w:fldCharType="separate"/>
          </w:r>
          <w:r w:rsidR="00CA477B">
            <w:rPr>
              <w:noProof/>
              <w:sz w:val="20"/>
            </w:rPr>
            <w:t>17</w:t>
          </w:r>
          <w:r w:rsidR="005D372B">
            <w:rPr>
              <w:sz w:val="20"/>
            </w:rPr>
            <w:fldChar w:fldCharType="end"/>
          </w:r>
        </w:p>
      </w:tc>
    </w:tr>
  </w:tbl>
  <w:p w:rsidR="007A631E" w:rsidRDefault="007A631E">
    <w:pPr>
      <w:pStyle w:val="Rodap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198"/>
      <w:gridCol w:w="1794"/>
    </w:tblGrid>
    <w:tr w:rsidR="007A631E">
      <w:trPr>
        <w:cantSplit/>
        <w:jc w:val="center"/>
      </w:trPr>
      <w:tc>
        <w:tcPr>
          <w:tcW w:w="8198" w:type="dxa"/>
        </w:tcPr>
        <w:p w:rsidR="007A631E" w:rsidRDefault="005D372B" w:rsidP="00CA477B">
          <w:pPr>
            <w:pStyle w:val="Rodap"/>
            <w:ind w:right="360"/>
            <w:rPr>
              <w:sz w:val="20"/>
            </w:rPr>
          </w:pPr>
          <w:r w:rsidRPr="00410780">
            <w:rPr>
              <w:sz w:val="20"/>
            </w:rPr>
            <w:fldChar w:fldCharType="begin"/>
          </w:r>
          <w:r w:rsidR="007A631E" w:rsidRPr="00410780">
            <w:rPr>
              <w:sz w:val="20"/>
            </w:rPr>
            <w:instrText xml:space="preserve"> FILENAME </w:instrText>
          </w:r>
          <w:r w:rsidRPr="00410780">
            <w:rPr>
              <w:sz w:val="20"/>
            </w:rPr>
            <w:fldChar w:fldCharType="separate"/>
          </w:r>
          <w:r w:rsidR="00CA477B">
            <w:rPr>
              <w:noProof/>
              <w:sz w:val="20"/>
            </w:rPr>
            <w:t>saad_dovs_visao_inicial_do_sistema_visão</w:t>
          </w:r>
          <w:r w:rsidRPr="00410780">
            <w:rPr>
              <w:sz w:val="20"/>
            </w:rPr>
            <w:fldChar w:fldCharType="end"/>
          </w:r>
        </w:p>
      </w:tc>
      <w:tc>
        <w:tcPr>
          <w:tcW w:w="1794" w:type="dxa"/>
          <w:vAlign w:val="center"/>
        </w:tcPr>
        <w:p w:rsidR="007A631E" w:rsidRDefault="007A631E" w:rsidP="003231A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5D372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5D372B">
            <w:rPr>
              <w:rStyle w:val="Nmerodepgina"/>
              <w:sz w:val="20"/>
            </w:rPr>
            <w:fldChar w:fldCharType="separate"/>
          </w:r>
          <w:r w:rsidR="00CA477B">
            <w:rPr>
              <w:rStyle w:val="Nmerodepgina"/>
              <w:noProof/>
              <w:sz w:val="20"/>
            </w:rPr>
            <w:t>17</w:t>
          </w:r>
          <w:r w:rsidR="005D372B">
            <w:rPr>
              <w:rStyle w:val="Nmerodepgina"/>
              <w:sz w:val="20"/>
            </w:rPr>
            <w:fldChar w:fldCharType="end"/>
          </w:r>
          <w:r>
            <w:rPr>
              <w:sz w:val="20"/>
            </w:rPr>
            <w:t xml:space="preserve">  de </w:t>
          </w:r>
          <w:r w:rsidR="005D372B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5D372B">
            <w:rPr>
              <w:sz w:val="20"/>
            </w:rPr>
            <w:fldChar w:fldCharType="separate"/>
          </w:r>
          <w:r w:rsidR="00CA477B">
            <w:rPr>
              <w:noProof/>
              <w:sz w:val="20"/>
            </w:rPr>
            <w:t>17</w:t>
          </w:r>
          <w:r w:rsidR="005D372B">
            <w:rPr>
              <w:sz w:val="20"/>
            </w:rPr>
            <w:fldChar w:fldCharType="end"/>
          </w:r>
        </w:p>
      </w:tc>
    </w:tr>
  </w:tbl>
  <w:p w:rsidR="007A631E" w:rsidRPr="00760656" w:rsidRDefault="007A631E" w:rsidP="0076065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733" w:rsidRDefault="008D5733">
      <w:r>
        <w:separator/>
      </w:r>
    </w:p>
  </w:footnote>
  <w:footnote w:type="continuationSeparator" w:id="0">
    <w:p w:rsidR="008D5733" w:rsidRDefault="008D57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31E" w:rsidRDefault="007A631E">
    <w:pPr>
      <w:pStyle w:val="Cabealho"/>
    </w:pPr>
    <w:r>
      <w:rPr>
        <w:noProof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4934274</wp:posOffset>
          </wp:positionH>
          <wp:positionV relativeFrom="paragraph">
            <wp:posOffset>-17253</wp:posOffset>
          </wp:positionV>
          <wp:extent cx="1076241" cy="1078302"/>
          <wp:effectExtent l="19050" t="0" r="0" b="0"/>
          <wp:wrapNone/>
          <wp:docPr id="19" name="Imagem 19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241" cy="10783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tblInd w:w="70" w:type="dxa"/>
      <w:tblBorders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439"/>
      <w:gridCol w:w="7562"/>
      <w:gridCol w:w="991"/>
    </w:tblGrid>
    <w:tr w:rsidR="007A631E">
      <w:trPr>
        <w:cantSplit/>
        <w:trHeight w:val="984"/>
      </w:trPr>
      <w:tc>
        <w:tcPr>
          <w:tcW w:w="720" w:type="pct"/>
          <w:vAlign w:val="center"/>
        </w:tcPr>
        <w:p w:rsidR="007A631E" w:rsidRDefault="007A631E">
          <w:pPr>
            <w:pStyle w:val="Cabealho"/>
            <w:rPr>
              <w:sz w:val="16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132715</wp:posOffset>
                </wp:positionV>
                <wp:extent cx="624205" cy="554355"/>
                <wp:effectExtent l="0" t="0" r="4445" b="0"/>
                <wp:wrapNone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4" w:type="pct"/>
          <w:vAlign w:val="center"/>
        </w:tcPr>
        <w:p w:rsidR="007A631E" w:rsidRDefault="007A631E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4334510</wp:posOffset>
                </wp:positionH>
                <wp:positionV relativeFrom="paragraph">
                  <wp:posOffset>-185420</wp:posOffset>
                </wp:positionV>
                <wp:extent cx="1075055" cy="1078230"/>
                <wp:effectExtent l="19050" t="0" r="0" b="0"/>
                <wp:wrapNone/>
                <wp:docPr id="22" name="Imagem 22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5055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7A631E" w:rsidRDefault="007A631E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Documento de Visão e Escopo</w:t>
          </w:r>
        </w:p>
        <w:p w:rsidR="007A631E" w:rsidRDefault="007A631E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7A631E" w:rsidRPr="004E6180" w:rsidRDefault="005D372B" w:rsidP="00ED16DE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fldSimple w:instr=" DOCPROPERTY  SiglaNomeProjeto  \* MERGEFORMAT ">
            <w:r w:rsidR="007A631E" w:rsidRPr="00C844F1">
              <w:rPr>
                <w:b/>
              </w:rPr>
              <w:t>SAAD -</w:t>
            </w:r>
            <w:r w:rsidR="007A631E" w:rsidRPr="00ED16DE">
              <w:rPr>
                <w:b/>
              </w:rPr>
              <w:t xml:space="preserve"> Sistema de Apoio Administrativo de Documentos</w:t>
            </w:r>
            <w:r w:rsidR="007A631E">
              <w:t xml:space="preserve"> </w:t>
            </w:r>
          </w:fldSimple>
          <w:r w:rsidR="007A631E" w:rsidRPr="004E6180">
            <w:rPr>
              <w:b/>
            </w:rPr>
            <w:t xml:space="preserve"> </w:t>
          </w:r>
        </w:p>
      </w:tc>
      <w:tc>
        <w:tcPr>
          <w:tcW w:w="496" w:type="pct"/>
        </w:tcPr>
        <w:p w:rsidR="007A631E" w:rsidRDefault="007A631E" w:rsidP="004E6180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7A631E" w:rsidRDefault="007A631E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tblInd w:w="70" w:type="dxa"/>
      <w:tblBorders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439"/>
      <w:gridCol w:w="7562"/>
      <w:gridCol w:w="991"/>
    </w:tblGrid>
    <w:tr w:rsidR="007A631E">
      <w:trPr>
        <w:cantSplit/>
        <w:trHeight w:val="984"/>
      </w:trPr>
      <w:tc>
        <w:tcPr>
          <w:tcW w:w="720" w:type="pct"/>
          <w:vAlign w:val="center"/>
        </w:tcPr>
        <w:p w:rsidR="007A631E" w:rsidRDefault="007A631E" w:rsidP="00615436">
          <w:pPr>
            <w:pStyle w:val="Cabealho"/>
            <w:rPr>
              <w:sz w:val="16"/>
            </w:rPr>
          </w:pPr>
          <w:r>
            <w:rPr>
              <w:noProof/>
              <w:sz w:val="20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132715</wp:posOffset>
                </wp:positionV>
                <wp:extent cx="624205" cy="554355"/>
                <wp:effectExtent l="0" t="0" r="4445" b="0"/>
                <wp:wrapNone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4" w:type="pct"/>
          <w:vAlign w:val="center"/>
        </w:tcPr>
        <w:p w:rsidR="007A631E" w:rsidRDefault="007A631E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-217805</wp:posOffset>
                </wp:positionV>
                <wp:extent cx="1078230" cy="1078230"/>
                <wp:effectExtent l="19050" t="0" r="7620" b="0"/>
                <wp:wrapNone/>
                <wp:docPr id="24" name="Imagem 2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7A631E" w:rsidRDefault="007A631E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Documento de Visão e Escopo</w:t>
          </w:r>
        </w:p>
        <w:p w:rsidR="007A631E" w:rsidRDefault="007A631E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7A631E" w:rsidRPr="004E6180" w:rsidRDefault="005D372B" w:rsidP="00ED16DE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fldSimple w:instr=" DOCPROPERTY  SiglaNomeProjeto  \* MERGEFORMAT ">
            <w:r w:rsidR="007A631E" w:rsidRPr="00C844F1">
              <w:rPr>
                <w:b/>
              </w:rPr>
              <w:t>SAAD - Sistema de Apoio Administrativo de Documentos</w:t>
            </w:r>
            <w:r w:rsidR="007A631E">
              <w:t xml:space="preserve"> </w:t>
            </w:r>
          </w:fldSimple>
        </w:p>
      </w:tc>
      <w:tc>
        <w:tcPr>
          <w:tcW w:w="496" w:type="pct"/>
        </w:tcPr>
        <w:p w:rsidR="007A631E" w:rsidRDefault="007A631E" w:rsidP="00615436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</w:tc>
    </w:tr>
  </w:tbl>
  <w:p w:rsidR="007A631E" w:rsidRDefault="007A631E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23EE5A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04EE4780"/>
    <w:multiLevelType w:val="hybridMultilevel"/>
    <w:tmpl w:val="681A45D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5182952"/>
    <w:multiLevelType w:val="hybridMultilevel"/>
    <w:tmpl w:val="E45C52D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6F20FA1"/>
    <w:multiLevelType w:val="hybridMultilevel"/>
    <w:tmpl w:val="AB0C630E"/>
    <w:lvl w:ilvl="0" w:tplc="8F5EA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C243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306C8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569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54B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86B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C581C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6875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3BE8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CD4A3E"/>
    <w:multiLevelType w:val="hybridMultilevel"/>
    <w:tmpl w:val="F230A4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pStyle w:val="STJNvel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EA0698"/>
    <w:multiLevelType w:val="hybridMultilevel"/>
    <w:tmpl w:val="2FDEE29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0B9C01C8"/>
    <w:multiLevelType w:val="multilevel"/>
    <w:tmpl w:val="3D30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0D55216E"/>
    <w:multiLevelType w:val="multilevel"/>
    <w:tmpl w:val="3D30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6A156E4"/>
    <w:multiLevelType w:val="multilevel"/>
    <w:tmpl w:val="30F6C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1CC15BD1"/>
    <w:multiLevelType w:val="hybridMultilevel"/>
    <w:tmpl w:val="5E7C19EE"/>
    <w:lvl w:ilvl="0" w:tplc="7056EB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B2047B"/>
    <w:multiLevelType w:val="hybridMultilevel"/>
    <w:tmpl w:val="0ED8BBC8"/>
    <w:lvl w:ilvl="0" w:tplc="BE02E9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050F6A"/>
    <w:multiLevelType w:val="hybridMultilevel"/>
    <w:tmpl w:val="06C03DF6"/>
    <w:lvl w:ilvl="0" w:tplc="4BB8239C">
      <w:start w:val="1"/>
      <w:numFmt w:val="bullet"/>
      <w:pStyle w:val="GuiaTop1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507AEA88">
      <w:start w:val="1"/>
      <w:numFmt w:val="bullet"/>
      <w:pStyle w:val="GuiaTop2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>
    <w:nsid w:val="2866088C"/>
    <w:multiLevelType w:val="hybridMultilevel"/>
    <w:tmpl w:val="608EB1F0"/>
    <w:lvl w:ilvl="0" w:tplc="F2C623CA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89C3500"/>
    <w:multiLevelType w:val="multilevel"/>
    <w:tmpl w:val="3D30C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96429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ABA5E8F"/>
    <w:multiLevelType w:val="multilevel"/>
    <w:tmpl w:val="70FC0E5E"/>
    <w:lvl w:ilvl="0">
      <w:start w:val="1"/>
      <w:numFmt w:val="decimal"/>
      <w:pStyle w:val="MDS1"/>
      <w:lvlText w:val="%1."/>
      <w:lvlJc w:val="left"/>
      <w:pPr>
        <w:tabs>
          <w:tab w:val="num" w:pos="0"/>
        </w:tabs>
        <w:ind w:left="420" w:hanging="420"/>
      </w:pPr>
      <w:rPr>
        <w:rFonts w:ascii="Arial" w:hAnsi="Arial" w:hint="default"/>
        <w:i w:val="0"/>
        <w:color w:val="auto"/>
        <w:sz w:val="28"/>
        <w:szCs w:val="28"/>
      </w:rPr>
    </w:lvl>
    <w:lvl w:ilvl="1">
      <w:start w:val="1"/>
      <w:numFmt w:val="decimal"/>
      <w:pStyle w:val="MDS2"/>
      <w:lvlText w:val="%1.%2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2">
      <w:start w:val="1"/>
      <w:numFmt w:val="decimal"/>
      <w:pStyle w:val="MDS3"/>
      <w:lvlText w:val="%1.%2.%3."/>
      <w:lvlJc w:val="left"/>
      <w:pPr>
        <w:tabs>
          <w:tab w:val="num" w:pos="300"/>
        </w:tabs>
        <w:ind w:left="1380" w:hanging="1080"/>
      </w:pPr>
      <w:rPr>
        <w:rFonts w:hint="default"/>
        <w:b/>
      </w:rPr>
    </w:lvl>
    <w:lvl w:ilvl="3">
      <w:start w:val="1"/>
      <w:numFmt w:val="decimal"/>
      <w:pStyle w:val="MDS4"/>
      <w:lvlText w:val="%1.%2.%3.%4."/>
      <w:lvlJc w:val="left"/>
      <w:pPr>
        <w:tabs>
          <w:tab w:val="num" w:pos="0"/>
        </w:tabs>
        <w:ind w:left="1080" w:hanging="1080"/>
      </w:pPr>
      <w:rPr>
        <w:rFonts w:hint="default"/>
        <w:b/>
      </w:rPr>
    </w:lvl>
    <w:lvl w:ilvl="4">
      <w:start w:val="1"/>
      <w:numFmt w:val="decimal"/>
      <w:pStyle w:val="GuiaN5"/>
      <w:lvlText w:val="%1.%2.%3.%4.%5.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520"/>
      </w:pPr>
      <w:rPr>
        <w:rFonts w:hint="default"/>
      </w:rPr>
    </w:lvl>
  </w:abstractNum>
  <w:abstractNum w:abstractNumId="19">
    <w:nsid w:val="2BE10CF7"/>
    <w:multiLevelType w:val="multilevel"/>
    <w:tmpl w:val="30F6C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F201236"/>
    <w:multiLevelType w:val="hybridMultilevel"/>
    <w:tmpl w:val="84FA13F2"/>
    <w:lvl w:ilvl="0" w:tplc="9F6C9BF6">
      <w:start w:val="1"/>
      <w:numFmt w:val="decimal"/>
      <w:lvlText w:val="%1. 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95A6053"/>
    <w:multiLevelType w:val="multilevel"/>
    <w:tmpl w:val="30F6C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3E01DB"/>
    <w:multiLevelType w:val="hybridMultilevel"/>
    <w:tmpl w:val="B7362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4879179D"/>
    <w:multiLevelType w:val="hybridMultilevel"/>
    <w:tmpl w:val="085E3F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F930072"/>
    <w:multiLevelType w:val="hybridMultilevel"/>
    <w:tmpl w:val="6FD225B6"/>
    <w:lvl w:ilvl="0" w:tplc="0416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6">
    <w:nsid w:val="557A6ACD"/>
    <w:multiLevelType w:val="hybridMultilevel"/>
    <w:tmpl w:val="138C2E9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B4E02CD"/>
    <w:multiLevelType w:val="multilevel"/>
    <w:tmpl w:val="9D08E5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F9527D0"/>
    <w:multiLevelType w:val="multilevel"/>
    <w:tmpl w:val="61A6A08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9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>
    <w:nsid w:val="76904D0F"/>
    <w:multiLevelType w:val="multilevel"/>
    <w:tmpl w:val="B51A1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1">
    <w:nsid w:val="7CCE3887"/>
    <w:multiLevelType w:val="hybridMultilevel"/>
    <w:tmpl w:val="AFC2361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5"/>
  </w:num>
  <w:num w:numId="4">
    <w:abstractNumId w:val="15"/>
  </w:num>
  <w:num w:numId="5">
    <w:abstractNumId w:val="0"/>
  </w:num>
  <w:num w:numId="6">
    <w:abstractNumId w:val="11"/>
  </w:num>
  <w:num w:numId="7">
    <w:abstractNumId w:val="18"/>
  </w:num>
  <w:num w:numId="8">
    <w:abstractNumId w:val="14"/>
  </w:num>
  <w:num w:numId="9">
    <w:abstractNumId w:val="13"/>
  </w:num>
  <w:num w:numId="10">
    <w:abstractNumId w:val="6"/>
  </w:num>
  <w:num w:numId="11">
    <w:abstractNumId w:val="6"/>
  </w:num>
  <w:num w:numId="12">
    <w:abstractNumId w:val="3"/>
  </w:num>
  <w:num w:numId="13">
    <w:abstractNumId w:val="6"/>
  </w:num>
  <w:num w:numId="14">
    <w:abstractNumId w:val="4"/>
  </w:num>
  <w:num w:numId="15">
    <w:abstractNumId w:val="8"/>
  </w:num>
  <w:num w:numId="16">
    <w:abstractNumId w:val="9"/>
  </w:num>
  <w:num w:numId="17">
    <w:abstractNumId w:val="16"/>
  </w:num>
  <w:num w:numId="18">
    <w:abstractNumId w:val="23"/>
  </w:num>
  <w:num w:numId="19">
    <w:abstractNumId w:val="24"/>
  </w:num>
  <w:num w:numId="20">
    <w:abstractNumId w:val="29"/>
  </w:num>
  <w:num w:numId="21">
    <w:abstractNumId w:val="22"/>
  </w:num>
  <w:num w:numId="22">
    <w:abstractNumId w:val="19"/>
  </w:num>
  <w:num w:numId="23">
    <w:abstractNumId w:val="27"/>
  </w:num>
  <w:num w:numId="24">
    <w:abstractNumId w:val="21"/>
  </w:num>
  <w:num w:numId="25">
    <w:abstractNumId w:val="10"/>
  </w:num>
  <w:num w:numId="26">
    <w:abstractNumId w:val="7"/>
  </w:num>
  <w:num w:numId="27">
    <w:abstractNumId w:val="17"/>
  </w:num>
  <w:num w:numId="28">
    <w:abstractNumId w:val="28"/>
  </w:num>
  <w:num w:numId="29">
    <w:abstractNumId w:val="12"/>
  </w:num>
  <w:num w:numId="30">
    <w:abstractNumId w:val="26"/>
  </w:num>
  <w:num w:numId="31">
    <w:abstractNumId w:val="31"/>
  </w:num>
  <w:num w:numId="32">
    <w:abstractNumId w:val="20"/>
  </w:num>
  <w:num w:numId="33">
    <w:abstractNumId w:val="2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F4651"/>
    <w:rsid w:val="00003323"/>
    <w:rsid w:val="00003614"/>
    <w:rsid w:val="00017100"/>
    <w:rsid w:val="0002391C"/>
    <w:rsid w:val="00036DF2"/>
    <w:rsid w:val="00037E26"/>
    <w:rsid w:val="000479B8"/>
    <w:rsid w:val="00054276"/>
    <w:rsid w:val="00067284"/>
    <w:rsid w:val="00072EA0"/>
    <w:rsid w:val="000871EC"/>
    <w:rsid w:val="0009121E"/>
    <w:rsid w:val="000A2A43"/>
    <w:rsid w:val="000A4680"/>
    <w:rsid w:val="000A502C"/>
    <w:rsid w:val="000B27AD"/>
    <w:rsid w:val="000D2172"/>
    <w:rsid w:val="000D4691"/>
    <w:rsid w:val="000E2BC1"/>
    <w:rsid w:val="000F076D"/>
    <w:rsid w:val="00103792"/>
    <w:rsid w:val="00112929"/>
    <w:rsid w:val="00157F5F"/>
    <w:rsid w:val="001735E4"/>
    <w:rsid w:val="00176DED"/>
    <w:rsid w:val="001846BC"/>
    <w:rsid w:val="001B1B72"/>
    <w:rsid w:val="001B273C"/>
    <w:rsid w:val="001B37FD"/>
    <w:rsid w:val="001B4B36"/>
    <w:rsid w:val="001C08F9"/>
    <w:rsid w:val="001C1902"/>
    <w:rsid w:val="001C48C8"/>
    <w:rsid w:val="001C6C1F"/>
    <w:rsid w:val="001D11E0"/>
    <w:rsid w:val="001D4534"/>
    <w:rsid w:val="001D45BA"/>
    <w:rsid w:val="001F08D0"/>
    <w:rsid w:val="001F63F3"/>
    <w:rsid w:val="0020560B"/>
    <w:rsid w:val="00211D47"/>
    <w:rsid w:val="00212006"/>
    <w:rsid w:val="00212011"/>
    <w:rsid w:val="0021377D"/>
    <w:rsid w:val="00223B99"/>
    <w:rsid w:val="0022406D"/>
    <w:rsid w:val="002254C2"/>
    <w:rsid w:val="002A131A"/>
    <w:rsid w:val="002A162B"/>
    <w:rsid w:val="002A6386"/>
    <w:rsid w:val="002B232D"/>
    <w:rsid w:val="002B739D"/>
    <w:rsid w:val="002C1E53"/>
    <w:rsid w:val="002C720B"/>
    <w:rsid w:val="002D1AA9"/>
    <w:rsid w:val="002D484B"/>
    <w:rsid w:val="002E4E07"/>
    <w:rsid w:val="002F3998"/>
    <w:rsid w:val="002F5DC6"/>
    <w:rsid w:val="003129C5"/>
    <w:rsid w:val="003231AA"/>
    <w:rsid w:val="003324BC"/>
    <w:rsid w:val="00334E10"/>
    <w:rsid w:val="00335C01"/>
    <w:rsid w:val="00337B6B"/>
    <w:rsid w:val="00346831"/>
    <w:rsid w:val="00346EF7"/>
    <w:rsid w:val="00350FDB"/>
    <w:rsid w:val="00362123"/>
    <w:rsid w:val="00363F11"/>
    <w:rsid w:val="00372388"/>
    <w:rsid w:val="003755FA"/>
    <w:rsid w:val="00386140"/>
    <w:rsid w:val="003909A0"/>
    <w:rsid w:val="003925E5"/>
    <w:rsid w:val="003A13AF"/>
    <w:rsid w:val="003A5330"/>
    <w:rsid w:val="003B0547"/>
    <w:rsid w:val="003B1882"/>
    <w:rsid w:val="003B38F3"/>
    <w:rsid w:val="003B3D90"/>
    <w:rsid w:val="003E4451"/>
    <w:rsid w:val="003E74AE"/>
    <w:rsid w:val="003F338F"/>
    <w:rsid w:val="00407F42"/>
    <w:rsid w:val="004208B8"/>
    <w:rsid w:val="004338EA"/>
    <w:rsid w:val="0045432F"/>
    <w:rsid w:val="0046256E"/>
    <w:rsid w:val="0046555C"/>
    <w:rsid w:val="00475AE0"/>
    <w:rsid w:val="004B155E"/>
    <w:rsid w:val="004D29BC"/>
    <w:rsid w:val="004D340D"/>
    <w:rsid w:val="004E6180"/>
    <w:rsid w:val="004F0BB8"/>
    <w:rsid w:val="004F4651"/>
    <w:rsid w:val="00506D0E"/>
    <w:rsid w:val="00507BA3"/>
    <w:rsid w:val="00520522"/>
    <w:rsid w:val="00525247"/>
    <w:rsid w:val="00525BF8"/>
    <w:rsid w:val="00530DC7"/>
    <w:rsid w:val="00533A01"/>
    <w:rsid w:val="005423DF"/>
    <w:rsid w:val="00546360"/>
    <w:rsid w:val="00551134"/>
    <w:rsid w:val="00552C57"/>
    <w:rsid w:val="00565D5F"/>
    <w:rsid w:val="00583E6C"/>
    <w:rsid w:val="005958A8"/>
    <w:rsid w:val="0059732E"/>
    <w:rsid w:val="005A551C"/>
    <w:rsid w:val="005A56A9"/>
    <w:rsid w:val="005B0FE8"/>
    <w:rsid w:val="005B5012"/>
    <w:rsid w:val="005B5120"/>
    <w:rsid w:val="005C188D"/>
    <w:rsid w:val="005C1A3B"/>
    <w:rsid w:val="005D372B"/>
    <w:rsid w:val="005D6737"/>
    <w:rsid w:val="005E1035"/>
    <w:rsid w:val="005F1B43"/>
    <w:rsid w:val="005F6CE5"/>
    <w:rsid w:val="00604E72"/>
    <w:rsid w:val="00606D28"/>
    <w:rsid w:val="00615436"/>
    <w:rsid w:val="00620BEB"/>
    <w:rsid w:val="00624C35"/>
    <w:rsid w:val="006250D3"/>
    <w:rsid w:val="00627E44"/>
    <w:rsid w:val="00637854"/>
    <w:rsid w:val="006378CC"/>
    <w:rsid w:val="00643359"/>
    <w:rsid w:val="00656067"/>
    <w:rsid w:val="00667F88"/>
    <w:rsid w:val="0067522B"/>
    <w:rsid w:val="006934EC"/>
    <w:rsid w:val="00693D32"/>
    <w:rsid w:val="006A6057"/>
    <w:rsid w:val="006B4815"/>
    <w:rsid w:val="006B56D8"/>
    <w:rsid w:val="006C48E7"/>
    <w:rsid w:val="006D1DB3"/>
    <w:rsid w:val="006D4FC3"/>
    <w:rsid w:val="006D75E1"/>
    <w:rsid w:val="006E1B51"/>
    <w:rsid w:val="006E7B66"/>
    <w:rsid w:val="00714A9E"/>
    <w:rsid w:val="007354FE"/>
    <w:rsid w:val="00737059"/>
    <w:rsid w:val="00742C5B"/>
    <w:rsid w:val="00750287"/>
    <w:rsid w:val="00753C0F"/>
    <w:rsid w:val="00760656"/>
    <w:rsid w:val="00794379"/>
    <w:rsid w:val="007A631E"/>
    <w:rsid w:val="007B1E3C"/>
    <w:rsid w:val="007B3D7D"/>
    <w:rsid w:val="007B454A"/>
    <w:rsid w:val="007C6547"/>
    <w:rsid w:val="007C7886"/>
    <w:rsid w:val="007D1400"/>
    <w:rsid w:val="007D23A9"/>
    <w:rsid w:val="007D5EE6"/>
    <w:rsid w:val="007E0382"/>
    <w:rsid w:val="007E4E09"/>
    <w:rsid w:val="007F6441"/>
    <w:rsid w:val="007F7C5E"/>
    <w:rsid w:val="00800A36"/>
    <w:rsid w:val="0080428B"/>
    <w:rsid w:val="00810432"/>
    <w:rsid w:val="008116CB"/>
    <w:rsid w:val="00814544"/>
    <w:rsid w:val="00843E5F"/>
    <w:rsid w:val="00847067"/>
    <w:rsid w:val="0085037A"/>
    <w:rsid w:val="00854E14"/>
    <w:rsid w:val="00855468"/>
    <w:rsid w:val="00861676"/>
    <w:rsid w:val="0087306D"/>
    <w:rsid w:val="008A6B77"/>
    <w:rsid w:val="008B14B1"/>
    <w:rsid w:val="008C7A8A"/>
    <w:rsid w:val="008D2EE8"/>
    <w:rsid w:val="008D5733"/>
    <w:rsid w:val="008E0457"/>
    <w:rsid w:val="008E663A"/>
    <w:rsid w:val="008E7D1D"/>
    <w:rsid w:val="008F35F8"/>
    <w:rsid w:val="008F648C"/>
    <w:rsid w:val="00932327"/>
    <w:rsid w:val="00935EE8"/>
    <w:rsid w:val="00936337"/>
    <w:rsid w:val="009608CE"/>
    <w:rsid w:val="00966EE7"/>
    <w:rsid w:val="009674E1"/>
    <w:rsid w:val="00996B23"/>
    <w:rsid w:val="009B5743"/>
    <w:rsid w:val="009C3FDA"/>
    <w:rsid w:val="009D7F6D"/>
    <w:rsid w:val="009F08AB"/>
    <w:rsid w:val="00A0013C"/>
    <w:rsid w:val="00A061DB"/>
    <w:rsid w:val="00A07312"/>
    <w:rsid w:val="00A10F07"/>
    <w:rsid w:val="00A72D32"/>
    <w:rsid w:val="00A82526"/>
    <w:rsid w:val="00A831CB"/>
    <w:rsid w:val="00A86C3C"/>
    <w:rsid w:val="00A949C0"/>
    <w:rsid w:val="00AA5339"/>
    <w:rsid w:val="00AA7433"/>
    <w:rsid w:val="00AB145A"/>
    <w:rsid w:val="00AB45FC"/>
    <w:rsid w:val="00AC1E71"/>
    <w:rsid w:val="00AC398E"/>
    <w:rsid w:val="00AC490E"/>
    <w:rsid w:val="00AE5FE1"/>
    <w:rsid w:val="00AF2F88"/>
    <w:rsid w:val="00B10659"/>
    <w:rsid w:val="00B11C22"/>
    <w:rsid w:val="00B15223"/>
    <w:rsid w:val="00B32E0F"/>
    <w:rsid w:val="00B37F0C"/>
    <w:rsid w:val="00B42BE5"/>
    <w:rsid w:val="00B50EB5"/>
    <w:rsid w:val="00B5180B"/>
    <w:rsid w:val="00B57A98"/>
    <w:rsid w:val="00B57C0B"/>
    <w:rsid w:val="00B61F18"/>
    <w:rsid w:val="00B62AC4"/>
    <w:rsid w:val="00B70754"/>
    <w:rsid w:val="00B91EB6"/>
    <w:rsid w:val="00BB1AA0"/>
    <w:rsid w:val="00BB57AB"/>
    <w:rsid w:val="00BC78F2"/>
    <w:rsid w:val="00BD4ED9"/>
    <w:rsid w:val="00BF2B09"/>
    <w:rsid w:val="00BF71B1"/>
    <w:rsid w:val="00C11BCA"/>
    <w:rsid w:val="00C122CE"/>
    <w:rsid w:val="00C20D44"/>
    <w:rsid w:val="00C317B7"/>
    <w:rsid w:val="00C32855"/>
    <w:rsid w:val="00C34C09"/>
    <w:rsid w:val="00C60018"/>
    <w:rsid w:val="00C73783"/>
    <w:rsid w:val="00C757E1"/>
    <w:rsid w:val="00C76C0C"/>
    <w:rsid w:val="00C81A1D"/>
    <w:rsid w:val="00C825C0"/>
    <w:rsid w:val="00C83C9A"/>
    <w:rsid w:val="00C8447A"/>
    <w:rsid w:val="00C844F1"/>
    <w:rsid w:val="00C8509E"/>
    <w:rsid w:val="00CA2B25"/>
    <w:rsid w:val="00CA477B"/>
    <w:rsid w:val="00CA5BDC"/>
    <w:rsid w:val="00CA6DDC"/>
    <w:rsid w:val="00CC49DA"/>
    <w:rsid w:val="00CC6F01"/>
    <w:rsid w:val="00CD4E13"/>
    <w:rsid w:val="00CE4B2E"/>
    <w:rsid w:val="00D20735"/>
    <w:rsid w:val="00D23055"/>
    <w:rsid w:val="00D27CD3"/>
    <w:rsid w:val="00D35AD0"/>
    <w:rsid w:val="00D55A42"/>
    <w:rsid w:val="00D63536"/>
    <w:rsid w:val="00D639BE"/>
    <w:rsid w:val="00D64929"/>
    <w:rsid w:val="00D834B2"/>
    <w:rsid w:val="00D96BFE"/>
    <w:rsid w:val="00DA0B0C"/>
    <w:rsid w:val="00DA758E"/>
    <w:rsid w:val="00DB0FBF"/>
    <w:rsid w:val="00DB2885"/>
    <w:rsid w:val="00DD1F59"/>
    <w:rsid w:val="00DE6742"/>
    <w:rsid w:val="00E05EDA"/>
    <w:rsid w:val="00E10302"/>
    <w:rsid w:val="00E12868"/>
    <w:rsid w:val="00E23BD2"/>
    <w:rsid w:val="00E328F3"/>
    <w:rsid w:val="00E3353F"/>
    <w:rsid w:val="00E4006E"/>
    <w:rsid w:val="00E52D43"/>
    <w:rsid w:val="00E532AB"/>
    <w:rsid w:val="00E63409"/>
    <w:rsid w:val="00EB6841"/>
    <w:rsid w:val="00EB7FB8"/>
    <w:rsid w:val="00EC4E3D"/>
    <w:rsid w:val="00EC5DE8"/>
    <w:rsid w:val="00ED14A2"/>
    <w:rsid w:val="00ED16DE"/>
    <w:rsid w:val="00ED1813"/>
    <w:rsid w:val="00EE7152"/>
    <w:rsid w:val="00EF6240"/>
    <w:rsid w:val="00EF7C4F"/>
    <w:rsid w:val="00F109CA"/>
    <w:rsid w:val="00F127F9"/>
    <w:rsid w:val="00F369BF"/>
    <w:rsid w:val="00F36F2D"/>
    <w:rsid w:val="00F41B72"/>
    <w:rsid w:val="00F4228C"/>
    <w:rsid w:val="00F54211"/>
    <w:rsid w:val="00F620A0"/>
    <w:rsid w:val="00F656D1"/>
    <w:rsid w:val="00F7752A"/>
    <w:rsid w:val="00F77715"/>
    <w:rsid w:val="00F8263A"/>
    <w:rsid w:val="00FB197D"/>
    <w:rsid w:val="00FB79F7"/>
    <w:rsid w:val="00FC3F5F"/>
    <w:rsid w:val="00FC5699"/>
    <w:rsid w:val="00FD30A3"/>
    <w:rsid w:val="00FD5C86"/>
    <w:rsid w:val="00FF5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D90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3B3D90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3B3D90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3B3D90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3B3D90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3B3D90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3B3D90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3B3D90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3B3D90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3B3D90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B3D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B3D9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3B3D90"/>
    <w:rPr>
      <w:sz w:val="16"/>
    </w:rPr>
  </w:style>
  <w:style w:type="paragraph" w:styleId="Ttulo">
    <w:name w:val="Title"/>
    <w:basedOn w:val="Normal"/>
    <w:next w:val="Normal"/>
    <w:qFormat/>
    <w:rsid w:val="003B3D90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3B3D90"/>
    <w:pPr>
      <w:tabs>
        <w:tab w:val="left" w:pos="960"/>
        <w:tab w:val="right" w:pos="7970"/>
      </w:tabs>
      <w:spacing w:before="60" w:after="60"/>
      <w:ind w:right="149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3B3D90"/>
    <w:rPr>
      <w:color w:val="800080"/>
      <w:u w:val="single"/>
    </w:rPr>
  </w:style>
  <w:style w:type="paragraph" w:customStyle="1" w:styleId="CTMISCorpo1">
    <w:name w:val="CTM/IS Corpo 1"/>
    <w:autoRedefine/>
    <w:rsid w:val="001C48C8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3B3D90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3B3D90"/>
    <w:pPr>
      <w:keepNext/>
      <w:numPr>
        <w:numId w:val="4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CTMISNvel2">
    <w:name w:val="CTM/IS Nível 2"/>
    <w:next w:val="CTMISNvel3"/>
    <w:autoRedefine/>
    <w:rsid w:val="003B3D90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3B3D90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3B3D90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3B3D90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3B3D90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3B3D90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3B3D90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3B3D90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3B3D90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3B3D90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3B3D90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3B3D90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3B3D90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3B3D90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3B3D90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3B3D90"/>
    <w:rPr>
      <w:color w:val="0000FF"/>
      <w:u w:val="single"/>
    </w:rPr>
  </w:style>
  <w:style w:type="paragraph" w:styleId="Corpodetexto2">
    <w:name w:val="Body Text 2"/>
    <w:basedOn w:val="Normal"/>
    <w:rsid w:val="003B3D90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3B3D90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3B3D90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rsid w:val="003B3D90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3B3D90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3B3D90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3B3D90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link w:val="infoblueChar"/>
    <w:rsid w:val="003B3D90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styleId="Commarcadores">
    <w:name w:val="List Bullet"/>
    <w:basedOn w:val="Normal"/>
    <w:autoRedefine/>
    <w:rsid w:val="003B3D90"/>
    <w:pPr>
      <w:numPr>
        <w:numId w:val="5"/>
      </w:numPr>
    </w:pPr>
  </w:style>
  <w:style w:type="paragraph" w:customStyle="1" w:styleId="STJNvel1">
    <w:name w:val="STJ Nível 1"/>
    <w:basedOn w:val="Ttulo1"/>
    <w:rsid w:val="004E6180"/>
    <w:pPr>
      <w:numPr>
        <w:numId w:val="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STJNvel2">
    <w:name w:val="STJ Nível 2"/>
    <w:basedOn w:val="Ttulo2"/>
    <w:rsid w:val="004E6180"/>
    <w:pPr>
      <w:numPr>
        <w:ilvl w:val="1"/>
        <w:numId w:val="2"/>
      </w:numPr>
      <w:spacing w:after="240"/>
    </w:pPr>
    <w:rPr>
      <w:rFonts w:ascii="Arial" w:hAnsi="Arial" w:cs="Arial"/>
      <w:bCs/>
      <w:sz w:val="24"/>
    </w:rPr>
  </w:style>
  <w:style w:type="paragraph" w:customStyle="1" w:styleId="Instruo">
    <w:name w:val="Instrução"/>
    <w:basedOn w:val="Normal"/>
    <w:next w:val="Normal"/>
    <w:rsid w:val="00583E6C"/>
    <w:rPr>
      <w:rFonts w:cs="Arial"/>
      <w:i/>
      <w:color w:val="0000FF"/>
      <w:sz w:val="20"/>
    </w:rPr>
  </w:style>
  <w:style w:type="paragraph" w:customStyle="1" w:styleId="MDS1">
    <w:name w:val="MDS1"/>
    <w:basedOn w:val="Ttulo1"/>
    <w:rsid w:val="005D6737"/>
    <w:pPr>
      <w:keepNext w:val="0"/>
      <w:numPr>
        <w:numId w:val="7"/>
      </w:numPr>
      <w:pBdr>
        <w:bottom w:val="single" w:sz="12" w:space="1" w:color="365F91"/>
      </w:pBdr>
      <w:spacing w:line="360" w:lineRule="auto"/>
      <w:jc w:val="both"/>
    </w:pPr>
    <w:rPr>
      <w:rFonts w:ascii="Arial" w:hAnsi="Arial" w:cs="Arial"/>
      <w:bCs/>
      <w:snapToGrid w:val="0"/>
      <w:color w:val="365F91"/>
      <w:sz w:val="28"/>
      <w:szCs w:val="24"/>
      <w:lang w:eastAsia="en-US" w:bidi="en-US"/>
    </w:rPr>
  </w:style>
  <w:style w:type="paragraph" w:customStyle="1" w:styleId="MDS2">
    <w:name w:val="MDS2"/>
    <w:basedOn w:val="Ttulo2"/>
    <w:rsid w:val="005D6737"/>
    <w:pPr>
      <w:keepNext w:val="0"/>
      <w:numPr>
        <w:ilvl w:val="1"/>
        <w:numId w:val="7"/>
      </w:numPr>
      <w:pBdr>
        <w:bottom w:val="single" w:sz="2" w:space="1" w:color="365F91"/>
      </w:pBdr>
      <w:spacing w:line="360" w:lineRule="auto"/>
    </w:pPr>
    <w:rPr>
      <w:rFonts w:ascii="Arial" w:hAnsi="Arial" w:cs="Arial"/>
      <w:bCs/>
      <w:color w:val="365F91"/>
      <w:sz w:val="24"/>
      <w:szCs w:val="22"/>
      <w:lang w:eastAsia="en-US" w:bidi="en-US"/>
    </w:rPr>
  </w:style>
  <w:style w:type="paragraph" w:customStyle="1" w:styleId="MDS3">
    <w:name w:val="MDS3"/>
    <w:basedOn w:val="Ttulo3"/>
    <w:rsid w:val="005D6737"/>
    <w:pPr>
      <w:keepNext w:val="0"/>
      <w:numPr>
        <w:ilvl w:val="2"/>
        <w:numId w:val="7"/>
      </w:numPr>
      <w:pBdr>
        <w:bottom w:val="single" w:sz="2" w:space="1" w:color="365F91"/>
      </w:pBdr>
      <w:spacing w:line="360" w:lineRule="auto"/>
      <w:jc w:val="both"/>
    </w:pPr>
    <w:rPr>
      <w:rFonts w:ascii="Arial" w:hAnsi="Arial" w:cs="Arial"/>
      <w:bCs/>
      <w:color w:val="365F91"/>
      <w:sz w:val="20"/>
      <w:szCs w:val="24"/>
      <w:lang w:eastAsia="en-US" w:bidi="en-US"/>
    </w:rPr>
  </w:style>
  <w:style w:type="paragraph" w:customStyle="1" w:styleId="MDS4">
    <w:name w:val="MDS4"/>
    <w:basedOn w:val="Ttulo4"/>
    <w:rsid w:val="005D6737"/>
    <w:pPr>
      <w:keepNext w:val="0"/>
      <w:numPr>
        <w:ilvl w:val="3"/>
        <w:numId w:val="7"/>
      </w:numPr>
      <w:pBdr>
        <w:bottom w:val="single" w:sz="12" w:space="1" w:color="365F91"/>
      </w:pBdr>
      <w:spacing w:line="360" w:lineRule="auto"/>
      <w:jc w:val="both"/>
    </w:pPr>
    <w:rPr>
      <w:rFonts w:ascii="Arial" w:hAnsi="Arial" w:cs="Arial"/>
      <w:bCs/>
      <w:color w:val="365F91"/>
      <w:sz w:val="18"/>
      <w:szCs w:val="18"/>
      <w:lang w:eastAsia="en-US" w:bidi="en-US"/>
    </w:rPr>
  </w:style>
  <w:style w:type="paragraph" w:customStyle="1" w:styleId="GuiaNormal">
    <w:name w:val="GuiaNormal"/>
    <w:basedOn w:val="Recuodecorpodetexto"/>
    <w:qFormat/>
    <w:rsid w:val="005D6737"/>
    <w:pPr>
      <w:spacing w:line="360" w:lineRule="auto"/>
      <w:ind w:left="0" w:firstLine="0"/>
    </w:pPr>
    <w:rPr>
      <w:rFonts w:cs="Times New Roman"/>
      <w:color w:val="auto"/>
      <w:szCs w:val="24"/>
    </w:rPr>
  </w:style>
  <w:style w:type="paragraph" w:customStyle="1" w:styleId="GuiaN2">
    <w:name w:val="GuiaN2"/>
    <w:basedOn w:val="MDS2"/>
    <w:link w:val="GuiaN2Char"/>
    <w:qFormat/>
    <w:rsid w:val="005D6737"/>
    <w:pPr>
      <w:pBdr>
        <w:bottom w:val="single" w:sz="12" w:space="1" w:color="365F91"/>
      </w:pBdr>
      <w:spacing w:line="240" w:lineRule="auto"/>
      <w:ind w:left="0" w:firstLine="0"/>
    </w:pPr>
    <w:rPr>
      <w:color w:val="auto"/>
    </w:rPr>
  </w:style>
  <w:style w:type="character" w:customStyle="1" w:styleId="GuiaN2Char">
    <w:name w:val="GuiaN2 Char"/>
    <w:basedOn w:val="Fontepargpadro"/>
    <w:link w:val="GuiaN2"/>
    <w:rsid w:val="005D6737"/>
    <w:rPr>
      <w:rFonts w:ascii="Arial" w:hAnsi="Arial" w:cs="Arial"/>
      <w:b/>
      <w:bCs/>
      <w:sz w:val="24"/>
      <w:szCs w:val="22"/>
      <w:lang w:eastAsia="en-US" w:bidi="en-US"/>
    </w:rPr>
  </w:style>
  <w:style w:type="paragraph" w:customStyle="1" w:styleId="GuiaN5">
    <w:name w:val="GuiaN5"/>
    <w:basedOn w:val="MDS4"/>
    <w:qFormat/>
    <w:rsid w:val="005D6737"/>
    <w:pPr>
      <w:numPr>
        <w:ilvl w:val="4"/>
      </w:numPr>
      <w:pBdr>
        <w:bottom w:val="single" w:sz="4" w:space="1" w:color="365F91"/>
        <w:between w:val="single" w:sz="12" w:space="1" w:color="365F91"/>
        <w:bar w:val="single" w:sz="12" w:color="365F91"/>
      </w:pBdr>
      <w:tabs>
        <w:tab w:val="left" w:pos="851"/>
      </w:tabs>
      <w:spacing w:line="240" w:lineRule="auto"/>
      <w:ind w:left="0" w:firstLine="0"/>
    </w:pPr>
    <w:rPr>
      <w:color w:val="auto"/>
    </w:rPr>
  </w:style>
  <w:style w:type="paragraph" w:customStyle="1" w:styleId="GuiaTop1">
    <w:name w:val="GuiaTop1"/>
    <w:basedOn w:val="Normal"/>
    <w:link w:val="GuiaTop1Char"/>
    <w:qFormat/>
    <w:rsid w:val="005D6737"/>
    <w:pPr>
      <w:keepLines/>
      <w:widowControl w:val="0"/>
      <w:numPr>
        <w:numId w:val="8"/>
      </w:numPr>
      <w:spacing w:before="120" w:after="120" w:line="360" w:lineRule="auto"/>
      <w:jc w:val="both"/>
    </w:pPr>
    <w:rPr>
      <w:color w:val="auto"/>
      <w:sz w:val="20"/>
      <w:szCs w:val="24"/>
    </w:rPr>
  </w:style>
  <w:style w:type="paragraph" w:customStyle="1" w:styleId="GuiaTop2">
    <w:name w:val="GuiaTop2"/>
    <w:basedOn w:val="Normal"/>
    <w:qFormat/>
    <w:rsid w:val="005D6737"/>
    <w:pPr>
      <w:keepLines/>
      <w:widowControl w:val="0"/>
      <w:numPr>
        <w:ilvl w:val="1"/>
        <w:numId w:val="8"/>
      </w:numPr>
      <w:spacing w:before="120" w:after="120" w:line="360" w:lineRule="auto"/>
      <w:jc w:val="both"/>
    </w:pPr>
    <w:rPr>
      <w:color w:val="auto"/>
      <w:sz w:val="20"/>
      <w:szCs w:val="24"/>
    </w:rPr>
  </w:style>
  <w:style w:type="character" w:customStyle="1" w:styleId="GuiaTop1Char">
    <w:name w:val="GuiaTop1 Char"/>
    <w:link w:val="GuiaTop1"/>
    <w:rsid w:val="005D6737"/>
    <w:rPr>
      <w:rFonts w:ascii="Arial" w:hAnsi="Arial"/>
      <w:szCs w:val="24"/>
    </w:rPr>
  </w:style>
  <w:style w:type="paragraph" w:customStyle="1" w:styleId="GuiaInf1">
    <w:name w:val="GuiaInf1"/>
    <w:basedOn w:val="Normal"/>
    <w:link w:val="GuiaInf1Char"/>
    <w:qFormat/>
    <w:rsid w:val="005D6737"/>
    <w:pPr>
      <w:jc w:val="both"/>
    </w:pPr>
    <w:rPr>
      <w:i/>
      <w:color w:val="4F81BD"/>
      <w:sz w:val="20"/>
    </w:rPr>
  </w:style>
  <w:style w:type="character" w:customStyle="1" w:styleId="GuiaInf1Char">
    <w:name w:val="GuiaInf1 Char"/>
    <w:link w:val="GuiaInf1"/>
    <w:rsid w:val="005D6737"/>
    <w:rPr>
      <w:rFonts w:ascii="Arial" w:hAnsi="Arial"/>
      <w:i/>
      <w:color w:val="4F81BD"/>
    </w:rPr>
  </w:style>
  <w:style w:type="paragraph" w:styleId="PargrafodaLista">
    <w:name w:val="List Paragraph"/>
    <w:basedOn w:val="Normal"/>
    <w:uiPriority w:val="34"/>
    <w:qFormat/>
    <w:rsid w:val="00F656D1"/>
    <w:pPr>
      <w:ind w:left="720"/>
      <w:contextualSpacing/>
      <w:jc w:val="both"/>
    </w:pPr>
    <w:rPr>
      <w:color w:val="auto"/>
      <w:sz w:val="20"/>
      <w:lang w:eastAsia="en-US"/>
    </w:rPr>
  </w:style>
  <w:style w:type="character" w:customStyle="1" w:styleId="CorpodetextoChar">
    <w:name w:val="Corpo de texto Char"/>
    <w:link w:val="Corpodetexto"/>
    <w:rsid w:val="00B5180B"/>
  </w:style>
  <w:style w:type="character" w:styleId="Refdecomentrio">
    <w:name w:val="annotation reference"/>
    <w:basedOn w:val="Fontepargpadro"/>
    <w:rsid w:val="0045432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5432F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45432F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543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5432F"/>
    <w:rPr>
      <w:rFonts w:ascii="Arial" w:hAnsi="Arial"/>
      <w:b/>
      <w:bCs/>
      <w:color w:val="000000"/>
    </w:rPr>
  </w:style>
  <w:style w:type="paragraph" w:customStyle="1" w:styleId="textovisao">
    <w:name w:val="texto_visao"/>
    <w:basedOn w:val="infoblue"/>
    <w:link w:val="textovisaoChar"/>
    <w:qFormat/>
    <w:rsid w:val="00BD4ED9"/>
    <w:pPr>
      <w:ind w:firstLine="360"/>
      <w:jc w:val="both"/>
    </w:pPr>
    <w:rPr>
      <w:rFonts w:ascii="Arial" w:hAnsi="Arial" w:cs="Arial"/>
      <w:i w:val="0"/>
      <w:iCs w:val="0"/>
      <w:color w:val="auto"/>
    </w:rPr>
  </w:style>
  <w:style w:type="character" w:customStyle="1" w:styleId="infoblueChar">
    <w:name w:val="infoblue Char"/>
    <w:basedOn w:val="Fontepargpadro"/>
    <w:link w:val="infoblue"/>
    <w:rsid w:val="00BD4ED9"/>
    <w:rPr>
      <w:rFonts w:eastAsia="Arial Unicode MS"/>
      <w:i/>
      <w:iCs/>
      <w:color w:val="0000FF"/>
    </w:rPr>
  </w:style>
  <w:style w:type="character" w:customStyle="1" w:styleId="textovisaoChar">
    <w:name w:val="texto_visao Char"/>
    <w:basedOn w:val="infoblueChar"/>
    <w:link w:val="textovisao"/>
    <w:rsid w:val="00BD4ED9"/>
    <w:rPr>
      <w:rFonts w:eastAsia="Arial Unicode MS"/>
      <w:i/>
      <w:iCs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D90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3B3D90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3B3D90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3B3D90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3B3D90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3B3D90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3B3D90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3B3D90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3B3D90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3B3D90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B3D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3B3D90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3B3D90"/>
    <w:rPr>
      <w:sz w:val="16"/>
    </w:rPr>
  </w:style>
  <w:style w:type="paragraph" w:styleId="Ttulo">
    <w:name w:val="Title"/>
    <w:basedOn w:val="Normal"/>
    <w:next w:val="Normal"/>
    <w:qFormat/>
    <w:rsid w:val="003B3D90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3B3D90"/>
    <w:pPr>
      <w:tabs>
        <w:tab w:val="left" w:pos="960"/>
        <w:tab w:val="right" w:pos="7970"/>
      </w:tabs>
      <w:spacing w:before="60" w:after="60"/>
      <w:ind w:right="1490"/>
      <w:jc w:val="center"/>
    </w:pPr>
    <w:rPr>
      <w:rFonts w:ascii="Arial" w:hAnsi="Arial" w:cs="Arial"/>
      <w:iCs/>
    </w:rPr>
  </w:style>
  <w:style w:type="character" w:styleId="HiperlinkVisitado">
    <w:name w:val="FollowedHyperlink"/>
    <w:basedOn w:val="Fontepargpadro"/>
    <w:rsid w:val="003B3D90"/>
    <w:rPr>
      <w:color w:val="800080"/>
      <w:u w:val="single"/>
    </w:rPr>
  </w:style>
  <w:style w:type="paragraph" w:customStyle="1" w:styleId="CTMISCorpo1">
    <w:name w:val="CTM/IS Corpo 1"/>
    <w:autoRedefine/>
    <w:rsid w:val="001C48C8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3B3D90"/>
    <w:pPr>
      <w:numPr>
        <w:ilvl w:val="3"/>
        <w:numId w:val="1"/>
      </w:numPr>
      <w:tabs>
        <w:tab w:val="clear" w:pos="2160"/>
        <w:tab w:val="left" w:pos="840"/>
      </w:tabs>
      <w:spacing w:before="120"/>
      <w:ind w:left="1678" w:hanging="839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3B3D90"/>
    <w:pPr>
      <w:keepNext/>
      <w:numPr>
        <w:numId w:val="4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CTMISNvel2">
    <w:name w:val="CTM/IS Nível 2"/>
    <w:next w:val="CTMISNvel3"/>
    <w:autoRedefine/>
    <w:rsid w:val="003B3D90"/>
    <w:pPr>
      <w:keepNext/>
      <w:numPr>
        <w:ilvl w:val="1"/>
        <w:numId w:val="1"/>
      </w:numPr>
      <w:spacing w:before="180"/>
      <w:jc w:val="both"/>
    </w:pPr>
    <w:rPr>
      <w:rFonts w:ascii="Arial" w:hAnsi="Arial"/>
      <w:b/>
      <w:i/>
    </w:rPr>
  </w:style>
  <w:style w:type="paragraph" w:customStyle="1" w:styleId="CTMISNvel3">
    <w:name w:val="CTM/IS Nível 3"/>
    <w:next w:val="CTMISCorpo1"/>
    <w:autoRedefine/>
    <w:rsid w:val="003B3D90"/>
    <w:pPr>
      <w:numPr>
        <w:ilvl w:val="2"/>
        <w:numId w:val="1"/>
      </w:numPr>
      <w:tabs>
        <w:tab w:val="left" w:pos="720"/>
      </w:tabs>
      <w:spacing w:before="120"/>
      <w:jc w:val="both"/>
    </w:pPr>
    <w:rPr>
      <w:rFonts w:ascii="Arial" w:hAnsi="Arial"/>
      <w:noProof/>
    </w:rPr>
  </w:style>
  <w:style w:type="paragraph" w:customStyle="1" w:styleId="CTMISTabela">
    <w:name w:val="CTM/IS Tabela"/>
    <w:autoRedefine/>
    <w:rsid w:val="003B3D90"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CTMISCorpo2">
    <w:name w:val="CTM/IS Corpo 2"/>
    <w:autoRedefine/>
    <w:rsid w:val="003B3D90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3B3D90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3B3D90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3B3D90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3B3D90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semiHidden/>
    <w:rsid w:val="003B3D90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3B3D90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3B3D90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3B3D90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3B3D90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3B3D90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3B3D90"/>
    <w:pPr>
      <w:ind w:left="1920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rsid w:val="003B3D90"/>
    <w:rPr>
      <w:color w:val="0000FF"/>
      <w:u w:val="single"/>
    </w:rPr>
  </w:style>
  <w:style w:type="paragraph" w:styleId="Corpodetexto2">
    <w:name w:val="Body Text 2"/>
    <w:basedOn w:val="Normal"/>
    <w:rsid w:val="003B3D90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3B3D90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rsid w:val="003B3D90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link w:val="CorpodetextoChar"/>
    <w:rsid w:val="003B3D90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3B3D90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3B3D90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3B3D90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link w:val="infoblueChar"/>
    <w:rsid w:val="003B3D90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styleId="Commarcadores">
    <w:name w:val="List Bullet"/>
    <w:basedOn w:val="Normal"/>
    <w:autoRedefine/>
    <w:rsid w:val="003B3D90"/>
    <w:pPr>
      <w:numPr>
        <w:numId w:val="5"/>
      </w:numPr>
    </w:pPr>
  </w:style>
  <w:style w:type="paragraph" w:customStyle="1" w:styleId="STJNvel1">
    <w:name w:val="STJ Nível 1"/>
    <w:basedOn w:val="Ttulo1"/>
    <w:rsid w:val="004E6180"/>
    <w:pPr>
      <w:numPr>
        <w:numId w:val="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STJNvel2">
    <w:name w:val="STJ Nível 2"/>
    <w:basedOn w:val="Ttulo2"/>
    <w:rsid w:val="004E6180"/>
    <w:pPr>
      <w:numPr>
        <w:ilvl w:val="1"/>
        <w:numId w:val="2"/>
      </w:numPr>
      <w:spacing w:after="240"/>
    </w:pPr>
    <w:rPr>
      <w:rFonts w:ascii="Arial" w:hAnsi="Arial" w:cs="Arial"/>
      <w:bCs/>
      <w:sz w:val="24"/>
    </w:rPr>
  </w:style>
  <w:style w:type="paragraph" w:customStyle="1" w:styleId="Instruo">
    <w:name w:val="Instrução"/>
    <w:basedOn w:val="Normal"/>
    <w:next w:val="Normal"/>
    <w:rsid w:val="00583E6C"/>
    <w:rPr>
      <w:rFonts w:cs="Arial"/>
      <w:i/>
      <w:color w:val="0000FF"/>
      <w:sz w:val="20"/>
    </w:rPr>
  </w:style>
  <w:style w:type="paragraph" w:customStyle="1" w:styleId="MDS1">
    <w:name w:val="MDS1"/>
    <w:basedOn w:val="Ttulo1"/>
    <w:rsid w:val="005D6737"/>
    <w:pPr>
      <w:keepNext w:val="0"/>
      <w:numPr>
        <w:numId w:val="7"/>
      </w:numPr>
      <w:pBdr>
        <w:bottom w:val="single" w:sz="12" w:space="1" w:color="365F91"/>
      </w:pBdr>
      <w:spacing w:line="360" w:lineRule="auto"/>
      <w:jc w:val="both"/>
    </w:pPr>
    <w:rPr>
      <w:rFonts w:ascii="Arial" w:hAnsi="Arial" w:cs="Arial"/>
      <w:bCs/>
      <w:snapToGrid w:val="0"/>
      <w:color w:val="365F91"/>
      <w:sz w:val="28"/>
      <w:szCs w:val="24"/>
      <w:lang w:eastAsia="en-US" w:bidi="en-US"/>
    </w:rPr>
  </w:style>
  <w:style w:type="paragraph" w:customStyle="1" w:styleId="MDS2">
    <w:name w:val="MDS2"/>
    <w:basedOn w:val="Ttulo2"/>
    <w:rsid w:val="005D6737"/>
    <w:pPr>
      <w:keepNext w:val="0"/>
      <w:numPr>
        <w:ilvl w:val="1"/>
        <w:numId w:val="7"/>
      </w:numPr>
      <w:pBdr>
        <w:bottom w:val="single" w:sz="2" w:space="1" w:color="365F91"/>
      </w:pBdr>
      <w:spacing w:line="360" w:lineRule="auto"/>
    </w:pPr>
    <w:rPr>
      <w:rFonts w:ascii="Arial" w:hAnsi="Arial" w:cs="Arial"/>
      <w:bCs/>
      <w:color w:val="365F91"/>
      <w:sz w:val="24"/>
      <w:szCs w:val="22"/>
      <w:lang w:eastAsia="en-US" w:bidi="en-US"/>
    </w:rPr>
  </w:style>
  <w:style w:type="paragraph" w:customStyle="1" w:styleId="MDS3">
    <w:name w:val="MDS3"/>
    <w:basedOn w:val="Ttulo3"/>
    <w:rsid w:val="005D6737"/>
    <w:pPr>
      <w:keepNext w:val="0"/>
      <w:numPr>
        <w:ilvl w:val="2"/>
        <w:numId w:val="7"/>
      </w:numPr>
      <w:pBdr>
        <w:bottom w:val="single" w:sz="2" w:space="1" w:color="365F91"/>
      </w:pBdr>
      <w:spacing w:line="360" w:lineRule="auto"/>
      <w:jc w:val="both"/>
    </w:pPr>
    <w:rPr>
      <w:rFonts w:ascii="Arial" w:hAnsi="Arial" w:cs="Arial"/>
      <w:bCs/>
      <w:color w:val="365F91"/>
      <w:sz w:val="20"/>
      <w:szCs w:val="24"/>
      <w:lang w:eastAsia="en-US" w:bidi="en-US"/>
    </w:rPr>
  </w:style>
  <w:style w:type="paragraph" w:customStyle="1" w:styleId="MDS4">
    <w:name w:val="MDS4"/>
    <w:basedOn w:val="Ttulo4"/>
    <w:rsid w:val="005D6737"/>
    <w:pPr>
      <w:keepNext w:val="0"/>
      <w:numPr>
        <w:ilvl w:val="3"/>
        <w:numId w:val="7"/>
      </w:numPr>
      <w:pBdr>
        <w:bottom w:val="single" w:sz="12" w:space="1" w:color="365F91"/>
      </w:pBdr>
      <w:spacing w:line="360" w:lineRule="auto"/>
      <w:jc w:val="both"/>
    </w:pPr>
    <w:rPr>
      <w:rFonts w:ascii="Arial" w:hAnsi="Arial" w:cs="Arial"/>
      <w:bCs/>
      <w:color w:val="365F91"/>
      <w:sz w:val="18"/>
      <w:szCs w:val="18"/>
      <w:lang w:eastAsia="en-US" w:bidi="en-US"/>
    </w:rPr>
  </w:style>
  <w:style w:type="paragraph" w:customStyle="1" w:styleId="GuiaNormal">
    <w:name w:val="GuiaNormal"/>
    <w:basedOn w:val="Recuodecorpodetexto"/>
    <w:qFormat/>
    <w:rsid w:val="005D6737"/>
    <w:pPr>
      <w:spacing w:line="360" w:lineRule="auto"/>
      <w:ind w:left="0" w:firstLine="0"/>
    </w:pPr>
    <w:rPr>
      <w:rFonts w:cs="Times New Roman"/>
      <w:color w:val="auto"/>
      <w:szCs w:val="24"/>
    </w:rPr>
  </w:style>
  <w:style w:type="paragraph" w:customStyle="1" w:styleId="GuiaN2">
    <w:name w:val="GuiaN2"/>
    <w:basedOn w:val="MDS2"/>
    <w:link w:val="GuiaN2Char"/>
    <w:qFormat/>
    <w:rsid w:val="005D6737"/>
    <w:pPr>
      <w:pBdr>
        <w:bottom w:val="single" w:sz="12" w:space="1" w:color="365F91"/>
      </w:pBdr>
      <w:spacing w:line="240" w:lineRule="auto"/>
      <w:ind w:left="0" w:firstLine="0"/>
    </w:pPr>
    <w:rPr>
      <w:color w:val="auto"/>
    </w:rPr>
  </w:style>
  <w:style w:type="character" w:customStyle="1" w:styleId="GuiaN2Char">
    <w:name w:val="GuiaN2 Char"/>
    <w:basedOn w:val="Fontepargpadro"/>
    <w:link w:val="GuiaN2"/>
    <w:rsid w:val="005D6737"/>
    <w:rPr>
      <w:rFonts w:ascii="Arial" w:hAnsi="Arial" w:cs="Arial"/>
      <w:b/>
      <w:bCs/>
      <w:sz w:val="24"/>
      <w:szCs w:val="22"/>
      <w:lang w:eastAsia="en-US" w:bidi="en-US"/>
    </w:rPr>
  </w:style>
  <w:style w:type="paragraph" w:customStyle="1" w:styleId="GuiaN5">
    <w:name w:val="GuiaN5"/>
    <w:basedOn w:val="MDS4"/>
    <w:qFormat/>
    <w:rsid w:val="005D6737"/>
    <w:pPr>
      <w:numPr>
        <w:ilvl w:val="4"/>
      </w:numPr>
      <w:pBdr>
        <w:bottom w:val="single" w:sz="4" w:space="1" w:color="365F91"/>
        <w:between w:val="single" w:sz="12" w:space="1" w:color="365F91"/>
        <w:bar w:val="single" w:sz="12" w:color="365F91"/>
      </w:pBdr>
      <w:tabs>
        <w:tab w:val="left" w:pos="851"/>
      </w:tabs>
      <w:spacing w:line="240" w:lineRule="auto"/>
      <w:ind w:left="0" w:firstLine="0"/>
    </w:pPr>
    <w:rPr>
      <w:color w:val="auto"/>
    </w:rPr>
  </w:style>
  <w:style w:type="paragraph" w:customStyle="1" w:styleId="GuiaTop1">
    <w:name w:val="GuiaTop1"/>
    <w:basedOn w:val="Normal"/>
    <w:link w:val="GuiaTop1Char"/>
    <w:qFormat/>
    <w:rsid w:val="005D6737"/>
    <w:pPr>
      <w:keepLines/>
      <w:widowControl w:val="0"/>
      <w:numPr>
        <w:numId w:val="8"/>
      </w:numPr>
      <w:spacing w:before="120" w:after="120" w:line="360" w:lineRule="auto"/>
      <w:jc w:val="both"/>
    </w:pPr>
    <w:rPr>
      <w:color w:val="auto"/>
      <w:sz w:val="20"/>
      <w:szCs w:val="24"/>
    </w:rPr>
  </w:style>
  <w:style w:type="paragraph" w:customStyle="1" w:styleId="GuiaTop2">
    <w:name w:val="GuiaTop2"/>
    <w:basedOn w:val="Normal"/>
    <w:qFormat/>
    <w:rsid w:val="005D6737"/>
    <w:pPr>
      <w:keepLines/>
      <w:widowControl w:val="0"/>
      <w:numPr>
        <w:ilvl w:val="1"/>
        <w:numId w:val="8"/>
      </w:numPr>
      <w:spacing w:before="120" w:after="120" w:line="360" w:lineRule="auto"/>
      <w:jc w:val="both"/>
    </w:pPr>
    <w:rPr>
      <w:color w:val="auto"/>
      <w:sz w:val="20"/>
      <w:szCs w:val="24"/>
    </w:rPr>
  </w:style>
  <w:style w:type="character" w:customStyle="1" w:styleId="GuiaTop1Char">
    <w:name w:val="GuiaTop1 Char"/>
    <w:link w:val="GuiaTop1"/>
    <w:rsid w:val="005D6737"/>
    <w:rPr>
      <w:rFonts w:ascii="Arial" w:hAnsi="Arial"/>
      <w:szCs w:val="24"/>
    </w:rPr>
  </w:style>
  <w:style w:type="paragraph" w:customStyle="1" w:styleId="GuiaInf1">
    <w:name w:val="GuiaInf1"/>
    <w:basedOn w:val="Normal"/>
    <w:link w:val="GuiaInf1Char"/>
    <w:qFormat/>
    <w:rsid w:val="005D6737"/>
    <w:pPr>
      <w:jc w:val="both"/>
    </w:pPr>
    <w:rPr>
      <w:i/>
      <w:color w:val="4F81BD"/>
      <w:sz w:val="20"/>
    </w:rPr>
  </w:style>
  <w:style w:type="character" w:customStyle="1" w:styleId="GuiaInf1Char">
    <w:name w:val="GuiaInf1 Char"/>
    <w:link w:val="GuiaInf1"/>
    <w:rsid w:val="005D6737"/>
    <w:rPr>
      <w:rFonts w:ascii="Arial" w:hAnsi="Arial"/>
      <w:i/>
      <w:color w:val="4F81BD"/>
    </w:rPr>
  </w:style>
  <w:style w:type="paragraph" w:styleId="PargrafodaLista">
    <w:name w:val="List Paragraph"/>
    <w:basedOn w:val="Normal"/>
    <w:uiPriority w:val="34"/>
    <w:qFormat/>
    <w:rsid w:val="00F656D1"/>
    <w:pPr>
      <w:ind w:left="720"/>
      <w:contextualSpacing/>
      <w:jc w:val="both"/>
    </w:pPr>
    <w:rPr>
      <w:color w:val="auto"/>
      <w:sz w:val="20"/>
      <w:lang w:eastAsia="en-US"/>
    </w:rPr>
  </w:style>
  <w:style w:type="character" w:customStyle="1" w:styleId="CorpodetextoChar">
    <w:name w:val="Corpo de texto Char"/>
    <w:link w:val="Corpodetexto"/>
    <w:rsid w:val="00B5180B"/>
  </w:style>
  <w:style w:type="character" w:styleId="Refdecomentrio">
    <w:name w:val="annotation reference"/>
    <w:basedOn w:val="Fontepargpadro"/>
    <w:rsid w:val="0045432F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5432F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45432F"/>
    <w:rPr>
      <w:rFonts w:ascii="Arial" w:hAnsi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543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5432F"/>
    <w:rPr>
      <w:rFonts w:ascii="Arial" w:hAnsi="Arial"/>
      <w:b/>
      <w:bCs/>
      <w:color w:val="000000"/>
    </w:rPr>
  </w:style>
  <w:style w:type="paragraph" w:customStyle="1" w:styleId="textovisao">
    <w:name w:val="texto_visao"/>
    <w:basedOn w:val="infoblue"/>
    <w:link w:val="textovisaoChar"/>
    <w:qFormat/>
    <w:rsid w:val="00BD4ED9"/>
    <w:pPr>
      <w:ind w:firstLine="360"/>
      <w:jc w:val="both"/>
    </w:pPr>
    <w:rPr>
      <w:rFonts w:ascii="Arial" w:hAnsi="Arial" w:cs="Arial"/>
      <w:i w:val="0"/>
      <w:iCs w:val="0"/>
      <w:color w:val="auto"/>
    </w:rPr>
  </w:style>
  <w:style w:type="character" w:customStyle="1" w:styleId="infoblueChar">
    <w:name w:val="infoblue Char"/>
    <w:basedOn w:val="Fontepargpadro"/>
    <w:link w:val="infoblue"/>
    <w:rsid w:val="00BD4ED9"/>
    <w:rPr>
      <w:rFonts w:eastAsia="Arial Unicode MS"/>
      <w:i/>
      <w:iCs/>
      <w:color w:val="0000FF"/>
    </w:rPr>
  </w:style>
  <w:style w:type="character" w:customStyle="1" w:styleId="textovisaoChar">
    <w:name w:val="texto_visao Char"/>
    <w:basedOn w:val="infoblueChar"/>
    <w:link w:val="textovisao"/>
    <w:rsid w:val="00BD4ED9"/>
    <w:rPr>
      <w:rFonts w:eastAsia="Arial Unicode MS"/>
      <w:i/>
      <w:iCs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duardoo\Desktop\Template_DocumentoDeVisaoEEscopo_Melhori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053E6-0345-4FDB-8269-07342810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Template_DocumentoDeVisaoEEscopo_Melhoria.dot</Template>
  <TotalTime>1</TotalTime>
  <Pages>17</Pages>
  <Words>4528</Words>
  <Characters>24456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28927</CharactersWithSpaces>
  <SharedDoc>false</SharedDoc>
  <HLinks>
    <vt:vector size="108" baseType="variant"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_Toc221445869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_Toc221445868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_Toc221445867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_Toc221445866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_Toc221445865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_Toc221445864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_Toc221445863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_Toc221445862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_Toc221445861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_Toc221445860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_Toc221445859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_Toc221445858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_Toc221445857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_Toc221445856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_Toc221445855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_Toc221445854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_Toc221445853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_Toc221445852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Luiza Castro Passini</dc:creator>
  <cp:lastModifiedBy>maria.passini</cp:lastModifiedBy>
  <cp:revision>2</cp:revision>
  <cp:lastPrinted>2014-06-30T13:08:00Z</cp:lastPrinted>
  <dcterms:created xsi:type="dcterms:W3CDTF">2014-07-11T18:43:00Z</dcterms:created>
  <dcterms:modified xsi:type="dcterms:W3CDTF">2014-07-11T18:43:00Z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laNomeProjeto">
    <vt:lpwstr>SAAD - Sistema de Apoio Administrativo de Documentos - &lt;Nome do Projeto&gt;</vt:lpwstr>
  </property>
  <property fmtid="{D5CDD505-2E9C-101B-9397-08002B2CF9AE}" pid="3" name="ProcessoSTJ">
    <vt:lpwstr>STJ XXXX/200X</vt:lpwstr>
  </property>
</Properties>
</file>